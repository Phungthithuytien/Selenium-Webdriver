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D8584" w14:textId="77777777" w:rsidR="00F045A6" w:rsidRDefault="00000000">
      <w:pPr>
        <w:overflowPunct w:val="0"/>
        <w:adjustRightInd w:val="0"/>
        <w:spacing w:line="360" w:lineRule="auto"/>
        <w:jc w:val="center"/>
        <w:textAlignment w:val="baseline"/>
        <w:rPr>
          <w:b/>
          <w:bCs/>
          <w:sz w:val="32"/>
          <w:szCs w:val="32"/>
          <w:lang w:val="vi-VN"/>
        </w:rPr>
      </w:pPr>
      <w:r>
        <w:rPr>
          <w:b/>
          <w:bCs/>
          <w:sz w:val="32"/>
          <w:szCs w:val="32"/>
          <w:lang w:val="vi-VN"/>
        </w:rPr>
        <w:t>KIỂM THỬ TỰ ĐỘNG SELENIUM ROBOT FRAMEWORK TRANG WEB SWAG LABS</w:t>
      </w:r>
    </w:p>
    <w:p w14:paraId="29D7C2FD" w14:textId="77777777" w:rsidR="00F045A6"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556039ED" w14:textId="77777777" w:rsidR="00F045A6" w:rsidRDefault="00000000">
      <w:pPr>
        <w:pStyle w:val="Nidungvnbn"/>
        <w:ind w:firstLine="0"/>
        <w:rPr>
          <w:lang w:val="vi-VN"/>
        </w:rPr>
      </w:pPr>
      <w:r>
        <w:rPr>
          <w:lang w:val="vi-VN"/>
        </w:rPr>
        <w:t>Chương 1: Cơ sở lý thuyết</w:t>
      </w:r>
    </w:p>
    <w:p w14:paraId="679B2704" w14:textId="77777777" w:rsidR="00F045A6" w:rsidRDefault="00000000">
      <w:pPr>
        <w:pStyle w:val="Nidungvnbn"/>
        <w:numPr>
          <w:ilvl w:val="0"/>
          <w:numId w:val="2"/>
        </w:numPr>
        <w:tabs>
          <w:tab w:val="clear" w:pos="840"/>
          <w:tab w:val="left" w:pos="420"/>
        </w:tabs>
        <w:rPr>
          <w:lang w:val="vi-VN"/>
        </w:rPr>
      </w:pPr>
      <w:r>
        <w:rPr>
          <w:lang w:val="vi-VN"/>
        </w:rPr>
        <w:t>Giới thiệu về Selenium và Robot Framework</w:t>
      </w:r>
    </w:p>
    <w:p w14:paraId="4634B033" w14:textId="77777777" w:rsidR="00F045A6" w:rsidRDefault="00000000">
      <w:pPr>
        <w:pStyle w:val="Nidungvnbn"/>
        <w:numPr>
          <w:ilvl w:val="0"/>
          <w:numId w:val="2"/>
        </w:numPr>
        <w:tabs>
          <w:tab w:val="clear" w:pos="840"/>
          <w:tab w:val="left" w:pos="420"/>
        </w:tabs>
        <w:rPr>
          <w:lang w:val="vi-VN"/>
        </w:rPr>
      </w:pPr>
      <w:r>
        <w:rPr>
          <w:lang w:val="vi-VN"/>
        </w:rPr>
        <w:t>Các thành phần chính, tính năng, ưu nhược điểm của Selenium</w:t>
      </w:r>
    </w:p>
    <w:p w14:paraId="6E587602" w14:textId="77777777" w:rsidR="00F045A6" w:rsidRDefault="00000000">
      <w:pPr>
        <w:pStyle w:val="Nidungvnbn"/>
        <w:numPr>
          <w:ilvl w:val="0"/>
          <w:numId w:val="2"/>
        </w:numPr>
        <w:tabs>
          <w:tab w:val="clear" w:pos="840"/>
          <w:tab w:val="left" w:pos="420"/>
        </w:tabs>
        <w:rPr>
          <w:lang w:val="vi-VN"/>
        </w:rPr>
      </w:pPr>
      <w:r>
        <w:rPr>
          <w:lang w:val="vi-VN"/>
        </w:rPr>
        <w:t>Lý do chọn Robot Framework</w:t>
      </w:r>
    </w:p>
    <w:p w14:paraId="52B410A1" w14:textId="77777777" w:rsidR="00F045A6" w:rsidRDefault="00000000">
      <w:pPr>
        <w:pStyle w:val="Nidungvnbn"/>
        <w:ind w:firstLine="0"/>
        <w:rPr>
          <w:lang w:val="vi-VN"/>
        </w:rPr>
      </w:pPr>
      <w:r>
        <w:rPr>
          <w:lang w:val="vi-VN"/>
        </w:rPr>
        <w:t>Chương 2: Phân tích hệ thống</w:t>
      </w:r>
    </w:p>
    <w:p w14:paraId="60EECB86" w14:textId="77777777" w:rsidR="00F045A6" w:rsidRDefault="00000000">
      <w:pPr>
        <w:pStyle w:val="Nidungvnbn"/>
        <w:numPr>
          <w:ilvl w:val="0"/>
          <w:numId w:val="2"/>
        </w:numPr>
        <w:tabs>
          <w:tab w:val="clear" w:pos="840"/>
          <w:tab w:val="left" w:pos="420"/>
        </w:tabs>
        <w:rPr>
          <w:lang w:val="vi-VN"/>
        </w:rPr>
      </w:pPr>
      <w:r>
        <w:rPr>
          <w:lang w:val="vi-VN"/>
        </w:rPr>
        <w:t>Đặc tả hệ thống trang web Automation Test Store</w:t>
      </w:r>
    </w:p>
    <w:p w14:paraId="4402C81E" w14:textId="77777777" w:rsidR="00F045A6" w:rsidRDefault="00000000">
      <w:pPr>
        <w:pStyle w:val="Nidungvnbn"/>
        <w:numPr>
          <w:ilvl w:val="0"/>
          <w:numId w:val="2"/>
        </w:numPr>
        <w:tabs>
          <w:tab w:val="clear" w:pos="840"/>
          <w:tab w:val="left" w:pos="420"/>
        </w:tabs>
        <w:rPr>
          <w:lang w:val="vi-VN"/>
        </w:rPr>
      </w:pPr>
      <w:r>
        <w:rPr>
          <w:lang w:val="vi-VN"/>
        </w:rPr>
        <w:t>Phân rã sơ đồ Use Case cho các chức năng chính:</w:t>
      </w:r>
    </w:p>
    <w:p w14:paraId="39C40B14" w14:textId="77777777" w:rsidR="00F045A6" w:rsidRDefault="00000000">
      <w:pPr>
        <w:pStyle w:val="Nidungvnbn"/>
        <w:ind w:firstLine="0"/>
        <w:rPr>
          <w:lang w:val="vi-VN"/>
        </w:rPr>
      </w:pPr>
      <w:r>
        <w:rPr>
          <w:lang w:val="vi-VN"/>
        </w:rPr>
        <w:t>Chương 3: Kế hoạch kiểm thử</w:t>
      </w:r>
    </w:p>
    <w:p w14:paraId="30E9D27C" w14:textId="77777777" w:rsidR="00F045A6" w:rsidRDefault="00000000">
      <w:pPr>
        <w:pStyle w:val="Nidungvnbn"/>
        <w:numPr>
          <w:ilvl w:val="0"/>
          <w:numId w:val="2"/>
        </w:numPr>
      </w:pPr>
      <w:hyperlink w:anchor="_Toc13079" w:history="1">
        <w:r>
          <w:t>Mục đíc</w:t>
        </w:r>
        <w:r>
          <w:rPr>
            <w:lang w:val="vi-VN"/>
          </w:rPr>
          <w:t>h</w:t>
        </w:r>
      </w:hyperlink>
      <w:r>
        <w:rPr>
          <w:lang w:val="vi-VN"/>
        </w:rPr>
        <w:t xml:space="preserve">, </w:t>
      </w:r>
      <w:hyperlink w:anchor="_Toc14210" w:history="1">
        <w:r>
          <w:rPr>
            <w:lang w:val="vi-VN"/>
          </w:rPr>
          <w:t>p</w:t>
        </w:r>
        <w:r>
          <w:t>hạm vi</w:t>
        </w:r>
      </w:hyperlink>
    </w:p>
    <w:p w14:paraId="153CBF2F" w14:textId="77777777" w:rsidR="00F045A6" w:rsidRDefault="00000000">
      <w:pPr>
        <w:pStyle w:val="Nidungvnbn"/>
        <w:numPr>
          <w:ilvl w:val="0"/>
          <w:numId w:val="2"/>
        </w:numPr>
      </w:pPr>
      <w:hyperlink w:anchor="_Toc6961" w:history="1">
        <w:r>
          <w:t>Môi trường kiểm thử</w:t>
        </w:r>
      </w:hyperlink>
    </w:p>
    <w:p w14:paraId="567F2346" w14:textId="77777777" w:rsidR="00F045A6" w:rsidRDefault="00000000">
      <w:pPr>
        <w:pStyle w:val="Nidungvnbn"/>
        <w:numPr>
          <w:ilvl w:val="0"/>
          <w:numId w:val="2"/>
        </w:numPr>
      </w:pPr>
      <w:hyperlink w:anchor="_Toc13189" w:history="1">
        <w:r>
          <w:t>Chức năng và phi chức năng kiểm thử</w:t>
        </w:r>
      </w:hyperlink>
    </w:p>
    <w:p w14:paraId="66790CEB" w14:textId="77777777" w:rsidR="00F045A6" w:rsidRDefault="00000000">
      <w:pPr>
        <w:pStyle w:val="Nidungvnbn"/>
        <w:numPr>
          <w:ilvl w:val="0"/>
          <w:numId w:val="2"/>
        </w:numPr>
      </w:pPr>
      <w:hyperlink w:anchor="_Toc8147" w:history="1">
        <w:r>
          <w:t>Ước lượng nguồn lực và thời gian cần cho việc kiểm thử</w:t>
        </w:r>
      </w:hyperlink>
    </w:p>
    <w:p w14:paraId="4CF18111" w14:textId="77777777" w:rsidR="00F045A6" w:rsidRDefault="00000000">
      <w:pPr>
        <w:pStyle w:val="Nidungvnbn"/>
        <w:numPr>
          <w:ilvl w:val="0"/>
          <w:numId w:val="2"/>
        </w:numPr>
      </w:pPr>
      <w:hyperlink w:anchor="_Toc19618" w:history="1">
        <w:r>
          <w:t>Thành lập nhóm</w:t>
        </w:r>
        <w:r>
          <w:rPr>
            <w:lang w:val="vi-VN"/>
          </w:rPr>
          <w:t>, p</w:t>
        </w:r>
        <w:r>
          <w:t>hân công, quản lý nhóm</w:t>
        </w:r>
      </w:hyperlink>
    </w:p>
    <w:p w14:paraId="67F14004" w14:textId="77777777" w:rsidR="00F045A6" w:rsidRDefault="00000000">
      <w:pPr>
        <w:pStyle w:val="Nidungvnbn"/>
        <w:numPr>
          <w:ilvl w:val="0"/>
          <w:numId w:val="2"/>
        </w:numPr>
      </w:pPr>
      <w:hyperlink w:anchor="_Toc17328" w:history="1">
        <w:r>
          <w:t>Các milestone</w:t>
        </w:r>
      </w:hyperlink>
    </w:p>
    <w:p w14:paraId="2D31C74D" w14:textId="77777777" w:rsidR="00F045A6" w:rsidRDefault="00000000">
      <w:pPr>
        <w:pStyle w:val="Nidungvnbn"/>
        <w:numPr>
          <w:ilvl w:val="0"/>
          <w:numId w:val="2"/>
        </w:numPr>
        <w:rPr>
          <w:lang w:val="vi-VN"/>
        </w:rPr>
      </w:pPr>
      <w:hyperlink w:anchor="_Toc5315" w:history="1">
        <w:r>
          <w:t>Rủi ro cần quản lý</w:t>
        </w:r>
      </w:hyperlink>
    </w:p>
    <w:p w14:paraId="69B79363" w14:textId="77777777" w:rsidR="00F045A6" w:rsidRDefault="00000000">
      <w:pPr>
        <w:pStyle w:val="Nidungvnbn"/>
        <w:ind w:firstLine="0"/>
        <w:rPr>
          <w:lang w:val="vi-VN"/>
        </w:rPr>
      </w:pPr>
      <w:r>
        <w:rPr>
          <w:lang w:val="vi-VN"/>
        </w:rPr>
        <w:t>Chương 4: Các trường hợp kiểm thử</w:t>
      </w:r>
    </w:p>
    <w:p w14:paraId="429E2291" w14:textId="77777777" w:rsidR="00F045A6" w:rsidRDefault="00000000">
      <w:pPr>
        <w:pStyle w:val="Nidungvnbn"/>
        <w:ind w:firstLine="0"/>
        <w:rPr>
          <w:lang w:val="vi-VN"/>
        </w:rPr>
      </w:pPr>
      <w:r>
        <w:rPr>
          <w:lang w:val="vi-VN"/>
        </w:rPr>
        <w:t xml:space="preserve">Chương </w:t>
      </w:r>
      <w:r>
        <w:t>5</w:t>
      </w:r>
      <w:r>
        <w:rPr>
          <w:lang w:val="vi-VN"/>
        </w:rPr>
        <w:t>: Báo cáo kiểm thử</w:t>
      </w:r>
    </w:p>
    <w:p w14:paraId="47A0FA34" w14:textId="77777777" w:rsidR="00F045A6" w:rsidRDefault="00000000">
      <w:pPr>
        <w:pStyle w:val="Nidungvnbn"/>
        <w:numPr>
          <w:ilvl w:val="0"/>
          <w:numId w:val="2"/>
        </w:numPr>
        <w:tabs>
          <w:tab w:val="clear" w:pos="840"/>
          <w:tab w:val="left" w:pos="420"/>
        </w:tabs>
        <w:rPr>
          <w:lang w:val="vi-VN"/>
        </w:rPr>
      </w:pPr>
      <w:r>
        <w:rPr>
          <w:lang w:val="vi-VN"/>
        </w:rPr>
        <w:t>Tiêu đề, thông tin dự án, giới thiệu dự án</w:t>
      </w:r>
    </w:p>
    <w:p w14:paraId="05AB7B74" w14:textId="77777777" w:rsidR="00F045A6" w:rsidRDefault="00000000">
      <w:pPr>
        <w:pStyle w:val="Nidungvnbn"/>
        <w:numPr>
          <w:ilvl w:val="0"/>
          <w:numId w:val="2"/>
        </w:numPr>
        <w:tabs>
          <w:tab w:val="clear" w:pos="840"/>
          <w:tab w:val="left" w:pos="420"/>
        </w:tabs>
        <w:rPr>
          <w:lang w:val="vi-VN"/>
        </w:rPr>
      </w:pPr>
      <w:r>
        <w:rPr>
          <w:lang w:val="vi-VN"/>
        </w:rPr>
        <w:t>Đặc điểm kỹ thuật kiểm tra (Test Specification) cho từng chức năng</w:t>
      </w:r>
    </w:p>
    <w:p w14:paraId="1EABCD76" w14:textId="77777777" w:rsidR="00F045A6" w:rsidRDefault="00000000">
      <w:pPr>
        <w:pStyle w:val="Nidungvnbn"/>
        <w:numPr>
          <w:ilvl w:val="0"/>
          <w:numId w:val="2"/>
        </w:numPr>
        <w:tabs>
          <w:tab w:val="clear" w:pos="840"/>
          <w:tab w:val="left" w:pos="420"/>
        </w:tabs>
        <w:rPr>
          <w:lang w:val="vi-VN"/>
        </w:rPr>
      </w:pPr>
      <w:r>
        <w:rPr>
          <w:lang w:val="vi-VN"/>
        </w:rPr>
        <w:t>Kết quả kiểm thử (Test results)</w:t>
      </w:r>
    </w:p>
    <w:p w14:paraId="3FF5E3CF" w14:textId="77777777" w:rsidR="00F045A6" w:rsidRDefault="00000000">
      <w:pPr>
        <w:pStyle w:val="Nidungvnbn"/>
        <w:numPr>
          <w:ilvl w:val="0"/>
          <w:numId w:val="2"/>
        </w:numPr>
        <w:tabs>
          <w:tab w:val="clear" w:pos="840"/>
          <w:tab w:val="left" w:pos="420"/>
        </w:tabs>
        <w:rPr>
          <w:lang w:val="vi-VN"/>
        </w:rPr>
      </w:pPr>
      <w:r>
        <w:rPr>
          <w:lang w:val="vi-VN"/>
        </w:rPr>
        <w:t>Kiểm tra đánh giá (Test Evaluation)</w:t>
      </w:r>
    </w:p>
    <w:p w14:paraId="57316207" w14:textId="77777777" w:rsidR="00F045A6" w:rsidRDefault="00000000">
      <w:pPr>
        <w:pStyle w:val="Nidungvnbn"/>
        <w:numPr>
          <w:ilvl w:val="0"/>
          <w:numId w:val="2"/>
        </w:numPr>
        <w:tabs>
          <w:tab w:val="clear" w:pos="840"/>
          <w:tab w:val="left" w:pos="420"/>
        </w:tabs>
        <w:rPr>
          <w:lang w:val="vi-VN"/>
        </w:rPr>
      </w:pPr>
      <w:r>
        <w:rPr>
          <w:lang w:val="vi-VN"/>
        </w:rPr>
        <w:t>Đề xuất cải tiến (Improvement proposal)</w:t>
      </w:r>
    </w:p>
    <w:p w14:paraId="1C8A7A9D" w14:textId="77777777" w:rsidR="00F045A6" w:rsidRDefault="00000000">
      <w:pPr>
        <w:pStyle w:val="Nidungvnbn"/>
        <w:rPr>
          <w:lang w:val="vi-VN"/>
        </w:rPr>
      </w:pPr>
      <w:r>
        <w:rPr>
          <w:b/>
          <w:bCs/>
          <w:sz w:val="32"/>
          <w:szCs w:val="32"/>
          <w:lang w:val="vi-VN"/>
        </w:rPr>
        <w:br w:type="page"/>
      </w:r>
    </w:p>
    <w:p w14:paraId="078EAB3C" w14:textId="77777777" w:rsidR="00F045A6" w:rsidRDefault="00000000">
      <w:pPr>
        <w:pStyle w:val="Nidungvnbn"/>
        <w:ind w:firstLine="0"/>
        <w:jc w:val="center"/>
        <w:rPr>
          <w:b/>
          <w:bCs/>
          <w:sz w:val="32"/>
          <w:szCs w:val="32"/>
        </w:rPr>
      </w:pPr>
      <w:r>
        <w:rPr>
          <w:b/>
          <w:bCs/>
          <w:sz w:val="32"/>
          <w:szCs w:val="32"/>
        </w:rPr>
        <w:lastRenderedPageBreak/>
        <w:t>MỤC LỤC</w:t>
      </w:r>
    </w:p>
    <w:p w14:paraId="074BDA3E" w14:textId="77777777" w:rsidR="00F045A6" w:rsidRDefault="00000000">
      <w:pPr>
        <w:pStyle w:val="Mucluc1"/>
        <w:tabs>
          <w:tab w:val="clear" w:pos="1560"/>
          <w:tab w:val="clear" w:pos="9111"/>
          <w:tab w:val="right" w:leader="dot" w:pos="8787"/>
        </w:tabs>
      </w:pPr>
      <w:r>
        <w:rPr>
          <w:b w:val="0"/>
          <w:szCs w:val="26"/>
        </w:rPr>
        <w:fldChar w:fldCharType="begin"/>
      </w:r>
      <w:r>
        <w:rPr>
          <w:b w:val="0"/>
          <w:szCs w:val="26"/>
        </w:rPr>
        <w:instrText xml:space="preserve"> TOC \o "1-3" \h \z \u </w:instrText>
      </w:r>
      <w:r>
        <w:rPr>
          <w:b w:val="0"/>
          <w:szCs w:val="26"/>
        </w:rPr>
        <w:fldChar w:fldCharType="separate"/>
      </w:r>
      <w:hyperlink w:anchor="_Toc26603" w:history="1">
        <w:r>
          <w:t>DANH MỤC HÌNH VẼ</w:t>
        </w:r>
        <w:r>
          <w:tab/>
        </w:r>
        <w:r>
          <w:fldChar w:fldCharType="begin"/>
        </w:r>
        <w:r>
          <w:instrText xml:space="preserve"> PAGEREF _Toc26603 \h </w:instrText>
        </w:r>
        <w:r>
          <w:fldChar w:fldCharType="separate"/>
        </w:r>
        <w:r>
          <w:t>vi</w:t>
        </w:r>
        <w:r>
          <w:fldChar w:fldCharType="end"/>
        </w:r>
      </w:hyperlink>
    </w:p>
    <w:p w14:paraId="04002DE8" w14:textId="77777777" w:rsidR="00F045A6" w:rsidRDefault="00000000">
      <w:pPr>
        <w:pStyle w:val="Mucluc1"/>
        <w:tabs>
          <w:tab w:val="clear" w:pos="1560"/>
          <w:tab w:val="clear" w:pos="9111"/>
          <w:tab w:val="right" w:leader="dot" w:pos="8787"/>
        </w:tabs>
      </w:pPr>
      <w:hyperlink w:anchor="_Toc10412" w:history="1">
        <w:r>
          <w:t>DANH MỤC BẢNG BIỂU</w:t>
        </w:r>
        <w:r>
          <w:tab/>
        </w:r>
        <w:r>
          <w:fldChar w:fldCharType="begin"/>
        </w:r>
        <w:r>
          <w:instrText xml:space="preserve"> PAGEREF _Toc10412 \h </w:instrText>
        </w:r>
        <w:r>
          <w:fldChar w:fldCharType="separate"/>
        </w:r>
        <w:r>
          <w:t>vii</w:t>
        </w:r>
        <w:r>
          <w:fldChar w:fldCharType="end"/>
        </w:r>
      </w:hyperlink>
    </w:p>
    <w:p w14:paraId="15EDC54C" w14:textId="77777777" w:rsidR="00F045A6" w:rsidRDefault="00000000">
      <w:pPr>
        <w:pStyle w:val="Mucluc1"/>
        <w:tabs>
          <w:tab w:val="clear" w:pos="1560"/>
          <w:tab w:val="clear" w:pos="9111"/>
          <w:tab w:val="right" w:leader="dot" w:pos="8787"/>
        </w:tabs>
      </w:pPr>
      <w:hyperlink w:anchor="_Toc17196" w:history="1">
        <w:r>
          <w:t>DANH MỤC CÁC CHỮ VIẾT TẮT</w:t>
        </w:r>
        <w:r>
          <w:tab/>
        </w:r>
        <w:r>
          <w:fldChar w:fldCharType="begin"/>
        </w:r>
        <w:r>
          <w:instrText xml:space="preserve"> PAGEREF _Toc17196 \h </w:instrText>
        </w:r>
        <w:r>
          <w:fldChar w:fldCharType="separate"/>
        </w:r>
        <w:r>
          <w:t>ix</w:t>
        </w:r>
        <w:r>
          <w:fldChar w:fldCharType="end"/>
        </w:r>
      </w:hyperlink>
    </w:p>
    <w:p w14:paraId="5DB6A7EF" w14:textId="77777777" w:rsidR="00F045A6" w:rsidRDefault="00000000">
      <w:pPr>
        <w:pStyle w:val="Mucluc1"/>
        <w:tabs>
          <w:tab w:val="clear" w:pos="1560"/>
          <w:tab w:val="clear" w:pos="9111"/>
          <w:tab w:val="right" w:leader="dot" w:pos="8787"/>
        </w:tabs>
      </w:pPr>
      <w:hyperlink w:anchor="_Toc2522" w:history="1">
        <w:r>
          <w:t>CHƯƠNG 1. CƠ SỞ LÝ THUYẾT</w:t>
        </w:r>
        <w:r>
          <w:tab/>
        </w:r>
        <w:r>
          <w:fldChar w:fldCharType="begin"/>
        </w:r>
        <w:r>
          <w:instrText xml:space="preserve"> PAGEREF _Toc2522 \h </w:instrText>
        </w:r>
        <w:r>
          <w:fldChar w:fldCharType="separate"/>
        </w:r>
        <w:r>
          <w:t>1</w:t>
        </w:r>
        <w:r>
          <w:fldChar w:fldCharType="end"/>
        </w:r>
      </w:hyperlink>
    </w:p>
    <w:p w14:paraId="435565EC" w14:textId="77777777" w:rsidR="00F045A6" w:rsidRDefault="00000000">
      <w:pPr>
        <w:pStyle w:val="Mucluc2"/>
        <w:tabs>
          <w:tab w:val="clear" w:pos="567"/>
          <w:tab w:val="clear" w:pos="9111"/>
          <w:tab w:val="right" w:leader="dot" w:pos="8787"/>
        </w:tabs>
      </w:pPr>
      <w:hyperlink w:anchor="_Toc11761" w:history="1">
        <w:r>
          <w:t>1.1 Selenium</w:t>
        </w:r>
        <w:r>
          <w:tab/>
        </w:r>
        <w:r>
          <w:fldChar w:fldCharType="begin"/>
        </w:r>
        <w:r>
          <w:instrText xml:space="preserve"> PAGEREF _Toc11761 \h </w:instrText>
        </w:r>
        <w:r>
          <w:fldChar w:fldCharType="separate"/>
        </w:r>
        <w:r>
          <w:t>1</w:t>
        </w:r>
        <w:r>
          <w:fldChar w:fldCharType="end"/>
        </w:r>
      </w:hyperlink>
    </w:p>
    <w:p w14:paraId="3E33F05E" w14:textId="77777777" w:rsidR="00F045A6" w:rsidRDefault="00000000">
      <w:pPr>
        <w:pStyle w:val="Mucluc3"/>
        <w:tabs>
          <w:tab w:val="clear" w:pos="993"/>
          <w:tab w:val="clear" w:pos="9111"/>
          <w:tab w:val="right" w:leader="dot" w:pos="8787"/>
        </w:tabs>
      </w:pPr>
      <w:hyperlink w:anchor="_Toc26931" w:history="1">
        <w:r>
          <w:t>1.1.1 Giới thiệu Selenium là gì?</w:t>
        </w:r>
        <w:r>
          <w:tab/>
        </w:r>
        <w:r>
          <w:fldChar w:fldCharType="begin"/>
        </w:r>
        <w:r>
          <w:instrText xml:space="preserve"> PAGEREF _Toc26931 \h </w:instrText>
        </w:r>
        <w:r>
          <w:fldChar w:fldCharType="separate"/>
        </w:r>
        <w:r>
          <w:t>1</w:t>
        </w:r>
        <w:r>
          <w:fldChar w:fldCharType="end"/>
        </w:r>
      </w:hyperlink>
    </w:p>
    <w:p w14:paraId="6999139F" w14:textId="77777777" w:rsidR="00F045A6" w:rsidRDefault="00000000">
      <w:pPr>
        <w:pStyle w:val="Mucluc3"/>
        <w:tabs>
          <w:tab w:val="clear" w:pos="993"/>
          <w:tab w:val="clear" w:pos="9111"/>
          <w:tab w:val="right" w:leader="dot" w:pos="8787"/>
        </w:tabs>
      </w:pPr>
      <w:hyperlink w:anchor="_Toc20746" w:history="1">
        <w:r>
          <w:t>1.1.2 Các thành phần chính</w:t>
        </w:r>
        <w:r>
          <w:tab/>
        </w:r>
        <w:r>
          <w:fldChar w:fldCharType="begin"/>
        </w:r>
        <w:r>
          <w:instrText xml:space="preserve"> PAGEREF _Toc20746 \h </w:instrText>
        </w:r>
        <w:r>
          <w:fldChar w:fldCharType="separate"/>
        </w:r>
        <w:r>
          <w:t>2</w:t>
        </w:r>
        <w:r>
          <w:fldChar w:fldCharType="end"/>
        </w:r>
      </w:hyperlink>
    </w:p>
    <w:p w14:paraId="3092B3EC" w14:textId="77777777" w:rsidR="00F045A6" w:rsidRDefault="00000000">
      <w:pPr>
        <w:pStyle w:val="Mucluc3"/>
        <w:tabs>
          <w:tab w:val="clear" w:pos="993"/>
          <w:tab w:val="clear" w:pos="9111"/>
          <w:tab w:val="right" w:leader="dot" w:pos="8787"/>
        </w:tabs>
      </w:pPr>
      <w:hyperlink w:anchor="_Toc23583" w:history="1">
        <w:r>
          <w:t>1.1.3 Các tính năng nổi bật</w:t>
        </w:r>
        <w:r>
          <w:tab/>
        </w:r>
        <w:r>
          <w:fldChar w:fldCharType="begin"/>
        </w:r>
        <w:r>
          <w:instrText xml:space="preserve"> PAGEREF _Toc23583 \h </w:instrText>
        </w:r>
        <w:r>
          <w:fldChar w:fldCharType="separate"/>
        </w:r>
        <w:r>
          <w:t>3</w:t>
        </w:r>
        <w:r>
          <w:fldChar w:fldCharType="end"/>
        </w:r>
      </w:hyperlink>
    </w:p>
    <w:p w14:paraId="070D3390" w14:textId="77777777" w:rsidR="00F045A6" w:rsidRDefault="00000000">
      <w:pPr>
        <w:pStyle w:val="Mucluc3"/>
        <w:tabs>
          <w:tab w:val="clear" w:pos="993"/>
          <w:tab w:val="clear" w:pos="9111"/>
          <w:tab w:val="right" w:leader="dot" w:pos="8787"/>
        </w:tabs>
      </w:pPr>
      <w:hyperlink w:anchor="_Toc1222" w:history="1">
        <w:r>
          <w:t>1.1.4 Ưu điểm và nhược điểm</w:t>
        </w:r>
        <w:r>
          <w:tab/>
        </w:r>
        <w:r>
          <w:fldChar w:fldCharType="begin"/>
        </w:r>
        <w:r>
          <w:instrText xml:space="preserve"> PAGEREF _Toc1222 \h </w:instrText>
        </w:r>
        <w:r>
          <w:fldChar w:fldCharType="separate"/>
        </w:r>
        <w:r>
          <w:t>5</w:t>
        </w:r>
        <w:r>
          <w:fldChar w:fldCharType="end"/>
        </w:r>
      </w:hyperlink>
    </w:p>
    <w:p w14:paraId="207FD216" w14:textId="77777777" w:rsidR="00F045A6" w:rsidRDefault="00000000">
      <w:pPr>
        <w:pStyle w:val="Mucluc2"/>
        <w:tabs>
          <w:tab w:val="clear" w:pos="567"/>
          <w:tab w:val="clear" w:pos="9111"/>
          <w:tab w:val="right" w:leader="dot" w:pos="8787"/>
        </w:tabs>
      </w:pPr>
      <w:hyperlink w:anchor="_Toc14350" w:history="1">
        <w:r>
          <w:t>1.2 Robot Framework</w:t>
        </w:r>
        <w:r>
          <w:tab/>
        </w:r>
        <w:r>
          <w:fldChar w:fldCharType="begin"/>
        </w:r>
        <w:r>
          <w:instrText xml:space="preserve"> PAGEREF _Toc14350 \h </w:instrText>
        </w:r>
        <w:r>
          <w:fldChar w:fldCharType="separate"/>
        </w:r>
        <w:r>
          <w:t>6</w:t>
        </w:r>
        <w:r>
          <w:fldChar w:fldCharType="end"/>
        </w:r>
      </w:hyperlink>
    </w:p>
    <w:p w14:paraId="62AB675D" w14:textId="77777777" w:rsidR="00F045A6" w:rsidRDefault="00000000">
      <w:pPr>
        <w:pStyle w:val="Mucluc3"/>
        <w:tabs>
          <w:tab w:val="clear" w:pos="993"/>
          <w:tab w:val="clear" w:pos="9111"/>
          <w:tab w:val="right" w:leader="dot" w:pos="8787"/>
        </w:tabs>
      </w:pPr>
      <w:hyperlink w:anchor="_Toc13739" w:history="1">
        <w:r>
          <w:t>1.2.1 Giới thiệu</w:t>
        </w:r>
        <w:r>
          <w:tab/>
        </w:r>
        <w:r>
          <w:fldChar w:fldCharType="begin"/>
        </w:r>
        <w:r>
          <w:instrText xml:space="preserve"> PAGEREF _Toc13739 \h </w:instrText>
        </w:r>
        <w:r>
          <w:fldChar w:fldCharType="separate"/>
        </w:r>
        <w:r>
          <w:t>6</w:t>
        </w:r>
        <w:r>
          <w:fldChar w:fldCharType="end"/>
        </w:r>
      </w:hyperlink>
    </w:p>
    <w:p w14:paraId="64A93EAA" w14:textId="77777777" w:rsidR="00F045A6" w:rsidRDefault="00000000">
      <w:pPr>
        <w:pStyle w:val="Mucluc3"/>
        <w:tabs>
          <w:tab w:val="clear" w:pos="993"/>
          <w:tab w:val="clear" w:pos="9111"/>
          <w:tab w:val="right" w:leader="dot" w:pos="8787"/>
        </w:tabs>
      </w:pPr>
      <w:hyperlink w:anchor="_Toc22755" w:history="1">
        <w:r>
          <w:t>1.2.2 Lý do chọn Robot Framework</w:t>
        </w:r>
        <w:r>
          <w:tab/>
        </w:r>
        <w:r>
          <w:fldChar w:fldCharType="begin"/>
        </w:r>
        <w:r>
          <w:instrText xml:space="preserve"> PAGEREF _Toc22755 \h </w:instrText>
        </w:r>
        <w:r>
          <w:fldChar w:fldCharType="separate"/>
        </w:r>
        <w:r>
          <w:t>7</w:t>
        </w:r>
        <w:r>
          <w:fldChar w:fldCharType="end"/>
        </w:r>
      </w:hyperlink>
    </w:p>
    <w:p w14:paraId="4BD5DE77" w14:textId="77777777" w:rsidR="00F045A6" w:rsidRDefault="00000000">
      <w:pPr>
        <w:pStyle w:val="Mucluc2"/>
        <w:tabs>
          <w:tab w:val="clear" w:pos="567"/>
          <w:tab w:val="clear" w:pos="9111"/>
          <w:tab w:val="right" w:leader="dot" w:pos="8787"/>
        </w:tabs>
      </w:pPr>
      <w:hyperlink w:anchor="_Toc13249" w:history="1">
        <w:r>
          <w:t>1.3 Cấu trúc</w:t>
        </w:r>
        <w:r>
          <w:tab/>
        </w:r>
        <w:r>
          <w:fldChar w:fldCharType="begin"/>
        </w:r>
        <w:r>
          <w:instrText xml:space="preserve"> PAGEREF _Toc13249 \h </w:instrText>
        </w:r>
        <w:r>
          <w:fldChar w:fldCharType="separate"/>
        </w:r>
        <w:r>
          <w:t>7</w:t>
        </w:r>
        <w:r>
          <w:fldChar w:fldCharType="end"/>
        </w:r>
      </w:hyperlink>
    </w:p>
    <w:p w14:paraId="66C46BD8" w14:textId="77777777" w:rsidR="00F045A6" w:rsidRDefault="00000000">
      <w:pPr>
        <w:pStyle w:val="Mucluc1"/>
        <w:tabs>
          <w:tab w:val="clear" w:pos="1560"/>
          <w:tab w:val="clear" w:pos="9111"/>
          <w:tab w:val="right" w:leader="dot" w:pos="8787"/>
        </w:tabs>
      </w:pPr>
      <w:hyperlink w:anchor="_Toc19336" w:history="1">
        <w:r>
          <w:t xml:space="preserve">CHƯƠNG 2. </w:t>
        </w:r>
        <w:r>
          <w:rPr>
            <w:lang w:val="vi-VN"/>
          </w:rPr>
          <w:t>PHÂN TÍCH HỆ THỐNG</w:t>
        </w:r>
        <w:r>
          <w:tab/>
        </w:r>
        <w:r>
          <w:fldChar w:fldCharType="begin"/>
        </w:r>
        <w:r>
          <w:instrText xml:space="preserve"> PAGEREF _Toc19336 \h </w:instrText>
        </w:r>
        <w:r>
          <w:fldChar w:fldCharType="separate"/>
        </w:r>
        <w:r>
          <w:t>9</w:t>
        </w:r>
        <w:r>
          <w:fldChar w:fldCharType="end"/>
        </w:r>
      </w:hyperlink>
    </w:p>
    <w:p w14:paraId="186A3DE6" w14:textId="77777777" w:rsidR="00F045A6" w:rsidRDefault="00000000">
      <w:pPr>
        <w:pStyle w:val="Mucluc2"/>
        <w:tabs>
          <w:tab w:val="clear" w:pos="567"/>
          <w:tab w:val="clear" w:pos="9111"/>
          <w:tab w:val="right" w:leader="dot" w:pos="8787"/>
        </w:tabs>
      </w:pPr>
      <w:hyperlink w:anchor="_Toc26941" w:history="1">
        <w:r>
          <w:rPr>
            <w:lang w:val="vi-VN"/>
          </w:rPr>
          <w:t>2.1 Đặc tả hệ thống</w:t>
        </w:r>
        <w:r>
          <w:tab/>
        </w:r>
        <w:r>
          <w:fldChar w:fldCharType="begin"/>
        </w:r>
        <w:r>
          <w:instrText xml:space="preserve"> PAGEREF _Toc26941 \h </w:instrText>
        </w:r>
        <w:r>
          <w:fldChar w:fldCharType="separate"/>
        </w:r>
        <w:r>
          <w:t>9</w:t>
        </w:r>
        <w:r>
          <w:fldChar w:fldCharType="end"/>
        </w:r>
      </w:hyperlink>
    </w:p>
    <w:p w14:paraId="3ED560C5" w14:textId="77777777" w:rsidR="00F045A6" w:rsidRDefault="00000000">
      <w:pPr>
        <w:pStyle w:val="Mucluc3"/>
        <w:tabs>
          <w:tab w:val="clear" w:pos="993"/>
          <w:tab w:val="clear" w:pos="9111"/>
          <w:tab w:val="right" w:leader="dot" w:pos="8787"/>
        </w:tabs>
      </w:pPr>
      <w:hyperlink w:anchor="_Toc1646" w:history="1">
        <w:r>
          <w:rPr>
            <w:lang w:val="vi-VN"/>
          </w:rPr>
          <w:t>2.1.1 Giới thiệu</w:t>
        </w:r>
        <w:r>
          <w:tab/>
        </w:r>
        <w:r>
          <w:fldChar w:fldCharType="begin"/>
        </w:r>
        <w:r>
          <w:instrText xml:space="preserve"> PAGEREF _Toc1646 \h </w:instrText>
        </w:r>
        <w:r>
          <w:fldChar w:fldCharType="separate"/>
        </w:r>
        <w:r>
          <w:t>9</w:t>
        </w:r>
        <w:r>
          <w:fldChar w:fldCharType="end"/>
        </w:r>
      </w:hyperlink>
    </w:p>
    <w:p w14:paraId="1AEE3298" w14:textId="77777777" w:rsidR="00F045A6" w:rsidRDefault="00000000">
      <w:pPr>
        <w:pStyle w:val="Mucluc3"/>
        <w:tabs>
          <w:tab w:val="clear" w:pos="993"/>
          <w:tab w:val="clear" w:pos="9111"/>
          <w:tab w:val="right" w:leader="dot" w:pos="8787"/>
        </w:tabs>
      </w:pPr>
      <w:hyperlink w:anchor="_Toc7067" w:history="1">
        <w:r>
          <w:rPr>
            <w:lang w:val="vi-VN"/>
          </w:rPr>
          <w:t>2.1.2 Yêu cầu chức năng</w:t>
        </w:r>
        <w:r>
          <w:tab/>
        </w:r>
        <w:r>
          <w:fldChar w:fldCharType="begin"/>
        </w:r>
        <w:r>
          <w:instrText xml:space="preserve"> PAGEREF _Toc7067 \h </w:instrText>
        </w:r>
        <w:r>
          <w:fldChar w:fldCharType="separate"/>
        </w:r>
        <w:r>
          <w:t>9</w:t>
        </w:r>
        <w:r>
          <w:fldChar w:fldCharType="end"/>
        </w:r>
      </w:hyperlink>
    </w:p>
    <w:p w14:paraId="3F17C091" w14:textId="77777777" w:rsidR="00F045A6" w:rsidRDefault="00000000">
      <w:pPr>
        <w:pStyle w:val="Mucluc3"/>
        <w:tabs>
          <w:tab w:val="clear" w:pos="993"/>
          <w:tab w:val="clear" w:pos="9111"/>
          <w:tab w:val="right" w:leader="dot" w:pos="8787"/>
        </w:tabs>
      </w:pPr>
      <w:hyperlink w:anchor="_Toc26310" w:history="1">
        <w:r>
          <w:rPr>
            <w:lang w:val="vi-VN"/>
          </w:rPr>
          <w:t>2.1.3 Tính năng hệ thống</w:t>
        </w:r>
        <w:r>
          <w:tab/>
        </w:r>
        <w:r>
          <w:fldChar w:fldCharType="begin"/>
        </w:r>
        <w:r>
          <w:instrText xml:space="preserve"> PAGEREF _Toc26310 \h </w:instrText>
        </w:r>
        <w:r>
          <w:fldChar w:fldCharType="separate"/>
        </w:r>
        <w:r>
          <w:t>9</w:t>
        </w:r>
        <w:r>
          <w:fldChar w:fldCharType="end"/>
        </w:r>
      </w:hyperlink>
    </w:p>
    <w:p w14:paraId="0D43623B" w14:textId="77777777" w:rsidR="00F045A6" w:rsidRDefault="00000000">
      <w:pPr>
        <w:pStyle w:val="Mucluc3"/>
        <w:tabs>
          <w:tab w:val="clear" w:pos="993"/>
          <w:tab w:val="clear" w:pos="9111"/>
          <w:tab w:val="right" w:leader="dot" w:pos="8787"/>
        </w:tabs>
      </w:pPr>
      <w:hyperlink w:anchor="_Toc12898" w:history="1">
        <w:r>
          <w:rPr>
            <w:lang w:val="vi-VN"/>
          </w:rPr>
          <w:t>2.1.4 Tính năng người dùng</w:t>
        </w:r>
        <w:r>
          <w:tab/>
        </w:r>
        <w:r>
          <w:fldChar w:fldCharType="begin"/>
        </w:r>
        <w:r>
          <w:instrText xml:space="preserve"> PAGEREF _Toc12898 \h </w:instrText>
        </w:r>
        <w:r>
          <w:fldChar w:fldCharType="separate"/>
        </w:r>
        <w:r>
          <w:t>12</w:t>
        </w:r>
        <w:r>
          <w:fldChar w:fldCharType="end"/>
        </w:r>
      </w:hyperlink>
    </w:p>
    <w:p w14:paraId="6D1C25F5" w14:textId="77777777" w:rsidR="00F045A6" w:rsidRDefault="00000000">
      <w:pPr>
        <w:pStyle w:val="Mucluc3"/>
        <w:tabs>
          <w:tab w:val="clear" w:pos="993"/>
          <w:tab w:val="clear" w:pos="9111"/>
          <w:tab w:val="right" w:leader="dot" w:pos="8787"/>
        </w:tabs>
      </w:pPr>
      <w:hyperlink w:anchor="_Toc8364" w:history="1">
        <w:r>
          <w:rPr>
            <w:lang w:val="vi-VN"/>
          </w:rPr>
          <w:t>2.1.5 Yêu cầu phi chức năng</w:t>
        </w:r>
        <w:r>
          <w:tab/>
        </w:r>
        <w:r>
          <w:fldChar w:fldCharType="begin"/>
        </w:r>
        <w:r>
          <w:instrText xml:space="preserve"> PAGEREF _Toc8364 \h </w:instrText>
        </w:r>
        <w:r>
          <w:fldChar w:fldCharType="separate"/>
        </w:r>
        <w:r>
          <w:t>13</w:t>
        </w:r>
        <w:r>
          <w:fldChar w:fldCharType="end"/>
        </w:r>
      </w:hyperlink>
    </w:p>
    <w:p w14:paraId="6BE90E81" w14:textId="77777777" w:rsidR="00F045A6" w:rsidRDefault="00000000">
      <w:pPr>
        <w:pStyle w:val="Mucluc3"/>
        <w:tabs>
          <w:tab w:val="clear" w:pos="993"/>
          <w:tab w:val="clear" w:pos="9111"/>
          <w:tab w:val="right" w:leader="dot" w:pos="8787"/>
        </w:tabs>
      </w:pPr>
      <w:hyperlink w:anchor="_Toc6436" w:history="1">
        <w:r>
          <w:rPr>
            <w:lang w:val="vi-VN"/>
          </w:rPr>
          <w:t>2.1.6 Use case hệ thống</w:t>
        </w:r>
        <w:r>
          <w:tab/>
        </w:r>
        <w:r>
          <w:fldChar w:fldCharType="begin"/>
        </w:r>
        <w:r>
          <w:instrText xml:space="preserve"> PAGEREF _Toc6436 \h </w:instrText>
        </w:r>
        <w:r>
          <w:fldChar w:fldCharType="separate"/>
        </w:r>
        <w:r>
          <w:t>13</w:t>
        </w:r>
        <w:r>
          <w:fldChar w:fldCharType="end"/>
        </w:r>
      </w:hyperlink>
    </w:p>
    <w:p w14:paraId="66DE5748" w14:textId="77777777" w:rsidR="00F045A6" w:rsidRDefault="00000000">
      <w:pPr>
        <w:pStyle w:val="Mucluc2"/>
        <w:tabs>
          <w:tab w:val="clear" w:pos="567"/>
          <w:tab w:val="clear" w:pos="9111"/>
          <w:tab w:val="right" w:leader="dot" w:pos="8787"/>
        </w:tabs>
      </w:pPr>
      <w:hyperlink w:anchor="_Toc425" w:history="1">
        <w:r>
          <w:rPr>
            <w:lang w:val="vi-VN"/>
          </w:rPr>
          <w:t>2.2 Phân rã sơ đồ Use Case</w:t>
        </w:r>
        <w:r>
          <w:tab/>
        </w:r>
        <w:r>
          <w:fldChar w:fldCharType="begin"/>
        </w:r>
        <w:r>
          <w:instrText xml:space="preserve"> PAGEREF _Toc425 \h </w:instrText>
        </w:r>
        <w:r>
          <w:fldChar w:fldCharType="separate"/>
        </w:r>
        <w:r>
          <w:t>14</w:t>
        </w:r>
        <w:r>
          <w:fldChar w:fldCharType="end"/>
        </w:r>
      </w:hyperlink>
    </w:p>
    <w:p w14:paraId="7AC75F10" w14:textId="77777777" w:rsidR="00F045A6" w:rsidRDefault="00000000">
      <w:pPr>
        <w:pStyle w:val="Mucluc3"/>
        <w:tabs>
          <w:tab w:val="clear" w:pos="993"/>
          <w:tab w:val="clear" w:pos="9111"/>
          <w:tab w:val="right" w:leader="dot" w:pos="8787"/>
        </w:tabs>
      </w:pPr>
      <w:hyperlink w:anchor="_Toc16002" w:history="1">
        <w:r>
          <w:rPr>
            <w:lang w:val="vi-VN"/>
          </w:rPr>
          <w:t>2.2.1 Chức năng đăng ký</w:t>
        </w:r>
        <w:r>
          <w:tab/>
        </w:r>
        <w:r>
          <w:fldChar w:fldCharType="begin"/>
        </w:r>
        <w:r>
          <w:instrText xml:space="preserve"> PAGEREF _Toc16002 \h </w:instrText>
        </w:r>
        <w:r>
          <w:fldChar w:fldCharType="separate"/>
        </w:r>
        <w:r>
          <w:t>14</w:t>
        </w:r>
        <w:r>
          <w:fldChar w:fldCharType="end"/>
        </w:r>
      </w:hyperlink>
    </w:p>
    <w:p w14:paraId="4D96D6F5" w14:textId="77777777" w:rsidR="00F045A6" w:rsidRDefault="00000000">
      <w:pPr>
        <w:pStyle w:val="Mucluc3"/>
        <w:tabs>
          <w:tab w:val="clear" w:pos="993"/>
          <w:tab w:val="clear" w:pos="9111"/>
          <w:tab w:val="right" w:leader="dot" w:pos="8787"/>
        </w:tabs>
      </w:pPr>
      <w:hyperlink w:anchor="_Toc8237" w:history="1">
        <w:r>
          <w:rPr>
            <w:lang w:val="vi-VN"/>
          </w:rPr>
          <w:t>2.2.2 Chức năng đăng nhập</w:t>
        </w:r>
        <w:r>
          <w:tab/>
        </w:r>
        <w:r>
          <w:fldChar w:fldCharType="begin"/>
        </w:r>
        <w:r>
          <w:instrText xml:space="preserve"> PAGEREF _Toc8237 \h </w:instrText>
        </w:r>
        <w:r>
          <w:fldChar w:fldCharType="separate"/>
        </w:r>
        <w:r>
          <w:t>16</w:t>
        </w:r>
        <w:r>
          <w:fldChar w:fldCharType="end"/>
        </w:r>
      </w:hyperlink>
    </w:p>
    <w:p w14:paraId="2EC14F72" w14:textId="77777777" w:rsidR="00F045A6" w:rsidRDefault="00000000">
      <w:pPr>
        <w:pStyle w:val="Mucluc3"/>
        <w:tabs>
          <w:tab w:val="clear" w:pos="993"/>
          <w:tab w:val="clear" w:pos="9111"/>
          <w:tab w:val="right" w:leader="dot" w:pos="8787"/>
        </w:tabs>
      </w:pPr>
      <w:hyperlink w:anchor="_Toc52" w:history="1">
        <w:r>
          <w:t xml:space="preserve">2.2.3 </w:t>
        </w:r>
        <w:r>
          <w:rPr>
            <w:lang w:val="vi-VN"/>
          </w:rPr>
          <w:t>Chức năng đăng xuất</w:t>
        </w:r>
        <w:r>
          <w:tab/>
        </w:r>
        <w:r>
          <w:fldChar w:fldCharType="begin"/>
        </w:r>
        <w:r>
          <w:instrText xml:space="preserve"> PAGEREF _Toc52 \h </w:instrText>
        </w:r>
        <w:r>
          <w:fldChar w:fldCharType="separate"/>
        </w:r>
        <w:r>
          <w:t>18</w:t>
        </w:r>
        <w:r>
          <w:fldChar w:fldCharType="end"/>
        </w:r>
      </w:hyperlink>
    </w:p>
    <w:p w14:paraId="4911851B" w14:textId="77777777" w:rsidR="00F045A6" w:rsidRDefault="00000000">
      <w:pPr>
        <w:pStyle w:val="Mucluc3"/>
        <w:tabs>
          <w:tab w:val="clear" w:pos="993"/>
          <w:tab w:val="clear" w:pos="9111"/>
          <w:tab w:val="right" w:leader="dot" w:pos="8787"/>
        </w:tabs>
      </w:pPr>
      <w:hyperlink w:anchor="_Toc10228" w:history="1">
        <w:r>
          <w:rPr>
            <w:lang w:val="vi-VN"/>
          </w:rPr>
          <w:t>2.2.4 Chức năng Quản lý tài khoản</w:t>
        </w:r>
        <w:r>
          <w:tab/>
        </w:r>
        <w:r>
          <w:fldChar w:fldCharType="begin"/>
        </w:r>
        <w:r>
          <w:instrText xml:space="preserve"> PAGEREF _Toc10228 \h </w:instrText>
        </w:r>
        <w:r>
          <w:fldChar w:fldCharType="separate"/>
        </w:r>
        <w:r>
          <w:t>19</w:t>
        </w:r>
        <w:r>
          <w:fldChar w:fldCharType="end"/>
        </w:r>
      </w:hyperlink>
    </w:p>
    <w:p w14:paraId="402C3B98" w14:textId="77777777" w:rsidR="00F045A6" w:rsidRDefault="00000000">
      <w:pPr>
        <w:pStyle w:val="Mucluc3"/>
        <w:tabs>
          <w:tab w:val="clear" w:pos="993"/>
          <w:tab w:val="clear" w:pos="9111"/>
          <w:tab w:val="right" w:leader="dot" w:pos="8787"/>
        </w:tabs>
      </w:pPr>
      <w:hyperlink w:anchor="_Toc5221" w:history="1">
        <w:r>
          <w:rPr>
            <w:lang w:val="vi-VN"/>
          </w:rPr>
          <w:t>2.2.5 Chức năng xem danh sách sản phẩm</w:t>
        </w:r>
        <w:r>
          <w:tab/>
        </w:r>
        <w:r>
          <w:fldChar w:fldCharType="begin"/>
        </w:r>
        <w:r>
          <w:instrText xml:space="preserve"> PAGEREF _Toc5221 \h </w:instrText>
        </w:r>
        <w:r>
          <w:fldChar w:fldCharType="separate"/>
        </w:r>
        <w:r>
          <w:t>25</w:t>
        </w:r>
        <w:r>
          <w:fldChar w:fldCharType="end"/>
        </w:r>
      </w:hyperlink>
    </w:p>
    <w:p w14:paraId="7BF70770" w14:textId="77777777" w:rsidR="00F045A6" w:rsidRDefault="00000000">
      <w:pPr>
        <w:pStyle w:val="Mucluc3"/>
        <w:tabs>
          <w:tab w:val="clear" w:pos="993"/>
          <w:tab w:val="clear" w:pos="9111"/>
          <w:tab w:val="right" w:leader="dot" w:pos="8787"/>
        </w:tabs>
      </w:pPr>
      <w:hyperlink w:anchor="_Toc12913" w:history="1">
        <w:r>
          <w:rPr>
            <w:lang w:val="vi-VN"/>
          </w:rPr>
          <w:t>2.2.6 Chức năng xem chi tiết sản phẩm</w:t>
        </w:r>
        <w:r>
          <w:tab/>
        </w:r>
        <w:r>
          <w:fldChar w:fldCharType="begin"/>
        </w:r>
        <w:r>
          <w:instrText xml:space="preserve"> PAGEREF _Toc12913 \h </w:instrText>
        </w:r>
        <w:r>
          <w:fldChar w:fldCharType="separate"/>
        </w:r>
        <w:r>
          <w:t>26</w:t>
        </w:r>
        <w:r>
          <w:fldChar w:fldCharType="end"/>
        </w:r>
      </w:hyperlink>
    </w:p>
    <w:p w14:paraId="4EE54FFE" w14:textId="77777777" w:rsidR="00F045A6" w:rsidRDefault="00000000">
      <w:pPr>
        <w:pStyle w:val="Mucluc3"/>
        <w:tabs>
          <w:tab w:val="clear" w:pos="993"/>
          <w:tab w:val="clear" w:pos="9111"/>
          <w:tab w:val="right" w:leader="dot" w:pos="8787"/>
        </w:tabs>
      </w:pPr>
      <w:hyperlink w:anchor="_Toc17125" w:history="1">
        <w:r>
          <w:t xml:space="preserve">2.2.7 </w:t>
        </w:r>
        <w:r>
          <w:rPr>
            <w:lang w:val="vi-VN"/>
          </w:rPr>
          <w:t>Chức năng xem danh sách theo đơn vị tiền tệ</w:t>
        </w:r>
        <w:r>
          <w:tab/>
        </w:r>
        <w:r>
          <w:fldChar w:fldCharType="begin"/>
        </w:r>
        <w:r>
          <w:instrText xml:space="preserve"> PAGEREF _Toc17125 \h </w:instrText>
        </w:r>
        <w:r>
          <w:fldChar w:fldCharType="separate"/>
        </w:r>
        <w:r>
          <w:t>27</w:t>
        </w:r>
        <w:r>
          <w:fldChar w:fldCharType="end"/>
        </w:r>
      </w:hyperlink>
    </w:p>
    <w:p w14:paraId="4E3AAA4D" w14:textId="77777777" w:rsidR="00F045A6" w:rsidRDefault="00000000">
      <w:pPr>
        <w:pStyle w:val="Mucluc3"/>
        <w:tabs>
          <w:tab w:val="clear" w:pos="993"/>
          <w:tab w:val="clear" w:pos="9111"/>
          <w:tab w:val="right" w:leader="dot" w:pos="8787"/>
        </w:tabs>
      </w:pPr>
      <w:hyperlink w:anchor="_Toc21426" w:history="1">
        <w:r>
          <w:t xml:space="preserve">2.2.8 Chức năng </w:t>
        </w:r>
        <w:r>
          <w:rPr>
            <w:lang w:val="vi-VN"/>
          </w:rPr>
          <w:t>lọc sản phẩm theo danh mục</w:t>
        </w:r>
        <w:r>
          <w:tab/>
        </w:r>
        <w:r>
          <w:fldChar w:fldCharType="begin"/>
        </w:r>
        <w:r>
          <w:instrText xml:space="preserve"> PAGEREF _Toc21426 \h </w:instrText>
        </w:r>
        <w:r>
          <w:fldChar w:fldCharType="separate"/>
        </w:r>
        <w:r>
          <w:t>28</w:t>
        </w:r>
        <w:r>
          <w:fldChar w:fldCharType="end"/>
        </w:r>
      </w:hyperlink>
    </w:p>
    <w:p w14:paraId="3BA41C72" w14:textId="77777777" w:rsidR="00F045A6" w:rsidRDefault="00000000">
      <w:pPr>
        <w:pStyle w:val="Mucluc3"/>
        <w:tabs>
          <w:tab w:val="clear" w:pos="993"/>
          <w:tab w:val="clear" w:pos="9111"/>
          <w:tab w:val="right" w:leader="dot" w:pos="8787"/>
        </w:tabs>
      </w:pPr>
      <w:hyperlink w:anchor="_Toc5377" w:history="1">
        <w:r>
          <w:rPr>
            <w:lang w:val="vi-VN"/>
          </w:rPr>
          <w:t xml:space="preserve">2.2.9 </w:t>
        </w:r>
        <w:r>
          <w:t>Chức năng</w:t>
        </w:r>
        <w:r>
          <w:rPr>
            <w:lang w:val="vi-VN"/>
          </w:rPr>
          <w:t xml:space="preserve"> tìm kiếm sản phẩm</w:t>
        </w:r>
        <w:r>
          <w:tab/>
        </w:r>
        <w:r>
          <w:fldChar w:fldCharType="begin"/>
        </w:r>
        <w:r>
          <w:instrText xml:space="preserve"> PAGEREF _Toc5377 \h </w:instrText>
        </w:r>
        <w:r>
          <w:fldChar w:fldCharType="separate"/>
        </w:r>
        <w:r>
          <w:t>29</w:t>
        </w:r>
        <w:r>
          <w:fldChar w:fldCharType="end"/>
        </w:r>
      </w:hyperlink>
    </w:p>
    <w:p w14:paraId="21E41E67" w14:textId="77777777" w:rsidR="00F045A6" w:rsidRDefault="00000000">
      <w:pPr>
        <w:pStyle w:val="Mucluc3"/>
        <w:tabs>
          <w:tab w:val="clear" w:pos="993"/>
          <w:tab w:val="clear" w:pos="9111"/>
          <w:tab w:val="right" w:leader="dot" w:pos="8787"/>
        </w:tabs>
      </w:pPr>
      <w:hyperlink w:anchor="_Toc1891" w:history="1">
        <w:r>
          <w:rPr>
            <w:lang w:val="vi-VN"/>
          </w:rPr>
          <w:t>2.2.10 Chức năng sắp xếp sản phẩm</w:t>
        </w:r>
        <w:r>
          <w:tab/>
        </w:r>
        <w:r>
          <w:fldChar w:fldCharType="begin"/>
        </w:r>
        <w:r>
          <w:instrText xml:space="preserve"> PAGEREF _Toc1891 \h </w:instrText>
        </w:r>
        <w:r>
          <w:fldChar w:fldCharType="separate"/>
        </w:r>
        <w:r>
          <w:t>30</w:t>
        </w:r>
        <w:r>
          <w:fldChar w:fldCharType="end"/>
        </w:r>
      </w:hyperlink>
    </w:p>
    <w:p w14:paraId="476F18DA" w14:textId="77777777" w:rsidR="00F045A6" w:rsidRDefault="00000000">
      <w:pPr>
        <w:pStyle w:val="Mucluc3"/>
        <w:tabs>
          <w:tab w:val="clear" w:pos="993"/>
          <w:tab w:val="clear" w:pos="9111"/>
          <w:tab w:val="right" w:leader="dot" w:pos="8787"/>
        </w:tabs>
      </w:pPr>
      <w:hyperlink w:anchor="_Toc6399" w:history="1">
        <w:r>
          <w:rPr>
            <w:lang w:val="vi-VN"/>
          </w:rPr>
          <w:t>2.2.11 In chi tiết sản phẩm</w:t>
        </w:r>
        <w:r>
          <w:tab/>
        </w:r>
        <w:r>
          <w:fldChar w:fldCharType="begin"/>
        </w:r>
        <w:r>
          <w:instrText xml:space="preserve"> PAGEREF _Toc6399 \h </w:instrText>
        </w:r>
        <w:r>
          <w:fldChar w:fldCharType="separate"/>
        </w:r>
        <w:r>
          <w:t>31</w:t>
        </w:r>
        <w:r>
          <w:fldChar w:fldCharType="end"/>
        </w:r>
      </w:hyperlink>
    </w:p>
    <w:p w14:paraId="0C194F52" w14:textId="77777777" w:rsidR="00F045A6" w:rsidRDefault="00000000">
      <w:pPr>
        <w:pStyle w:val="Mucluc3"/>
        <w:tabs>
          <w:tab w:val="clear" w:pos="993"/>
          <w:tab w:val="clear" w:pos="9111"/>
          <w:tab w:val="right" w:leader="dot" w:pos="8787"/>
        </w:tabs>
      </w:pPr>
      <w:hyperlink w:anchor="_Toc18130" w:history="1">
        <w:r>
          <w:rPr>
            <w:lang w:val="vi-VN"/>
          </w:rPr>
          <w:t>2.2.12 Xem giỏ hàng</w:t>
        </w:r>
        <w:r>
          <w:tab/>
        </w:r>
        <w:r>
          <w:fldChar w:fldCharType="begin"/>
        </w:r>
        <w:r>
          <w:instrText xml:space="preserve"> PAGEREF _Toc18130 \h </w:instrText>
        </w:r>
        <w:r>
          <w:fldChar w:fldCharType="separate"/>
        </w:r>
        <w:r>
          <w:t>32</w:t>
        </w:r>
        <w:r>
          <w:fldChar w:fldCharType="end"/>
        </w:r>
      </w:hyperlink>
    </w:p>
    <w:p w14:paraId="4204B463" w14:textId="77777777" w:rsidR="00F045A6" w:rsidRDefault="00000000">
      <w:pPr>
        <w:pStyle w:val="Mucluc3"/>
        <w:tabs>
          <w:tab w:val="clear" w:pos="993"/>
          <w:tab w:val="clear" w:pos="9111"/>
          <w:tab w:val="right" w:leader="dot" w:pos="8787"/>
        </w:tabs>
      </w:pPr>
      <w:hyperlink w:anchor="_Toc32400" w:history="1">
        <w:r>
          <w:rPr>
            <w:lang w:val="vi-VN"/>
          </w:rPr>
          <w:t>2.2.13 Thêm sản phẩm vào giỏ hàng</w:t>
        </w:r>
        <w:r>
          <w:tab/>
        </w:r>
        <w:r>
          <w:fldChar w:fldCharType="begin"/>
        </w:r>
        <w:r>
          <w:instrText xml:space="preserve"> PAGEREF _Toc32400 \h </w:instrText>
        </w:r>
        <w:r>
          <w:fldChar w:fldCharType="separate"/>
        </w:r>
        <w:r>
          <w:t>33</w:t>
        </w:r>
        <w:r>
          <w:fldChar w:fldCharType="end"/>
        </w:r>
      </w:hyperlink>
    </w:p>
    <w:p w14:paraId="49890B43" w14:textId="77777777" w:rsidR="00F045A6" w:rsidRDefault="00000000">
      <w:pPr>
        <w:pStyle w:val="Mucluc3"/>
        <w:tabs>
          <w:tab w:val="clear" w:pos="993"/>
          <w:tab w:val="clear" w:pos="9111"/>
          <w:tab w:val="right" w:leader="dot" w:pos="8787"/>
        </w:tabs>
      </w:pPr>
      <w:hyperlink w:anchor="_Toc6179" w:history="1">
        <w:r>
          <w:rPr>
            <w:lang w:val="vi-VN"/>
          </w:rPr>
          <w:t>2.2.14 Cập nhật số lượng sản phẩm trong giỏ hàng</w:t>
        </w:r>
        <w:r>
          <w:tab/>
        </w:r>
        <w:r>
          <w:fldChar w:fldCharType="begin"/>
        </w:r>
        <w:r>
          <w:instrText xml:space="preserve"> PAGEREF _Toc6179 \h </w:instrText>
        </w:r>
        <w:r>
          <w:fldChar w:fldCharType="separate"/>
        </w:r>
        <w:r>
          <w:t>35</w:t>
        </w:r>
        <w:r>
          <w:fldChar w:fldCharType="end"/>
        </w:r>
      </w:hyperlink>
    </w:p>
    <w:p w14:paraId="2981E641" w14:textId="77777777" w:rsidR="00F045A6" w:rsidRDefault="00000000">
      <w:pPr>
        <w:pStyle w:val="Mucluc3"/>
        <w:tabs>
          <w:tab w:val="clear" w:pos="993"/>
          <w:tab w:val="clear" w:pos="9111"/>
          <w:tab w:val="right" w:leader="dot" w:pos="8787"/>
        </w:tabs>
      </w:pPr>
      <w:hyperlink w:anchor="_Toc15284" w:history="1">
        <w:r>
          <w:rPr>
            <w:lang w:val="vi-VN"/>
          </w:rPr>
          <w:t>2.2.15 Xóa sản phẩm khỏi giỏ hàng</w:t>
        </w:r>
        <w:r>
          <w:tab/>
        </w:r>
        <w:r>
          <w:fldChar w:fldCharType="begin"/>
        </w:r>
        <w:r>
          <w:instrText xml:space="preserve"> PAGEREF _Toc15284 \h </w:instrText>
        </w:r>
        <w:r>
          <w:fldChar w:fldCharType="separate"/>
        </w:r>
        <w:r>
          <w:t>36</w:t>
        </w:r>
        <w:r>
          <w:fldChar w:fldCharType="end"/>
        </w:r>
      </w:hyperlink>
    </w:p>
    <w:p w14:paraId="776B0814" w14:textId="77777777" w:rsidR="00F045A6" w:rsidRDefault="00000000">
      <w:pPr>
        <w:pStyle w:val="Mucluc3"/>
        <w:tabs>
          <w:tab w:val="clear" w:pos="993"/>
          <w:tab w:val="clear" w:pos="9111"/>
          <w:tab w:val="right" w:leader="dot" w:pos="8787"/>
        </w:tabs>
      </w:pPr>
      <w:hyperlink w:anchor="_Toc10261" w:history="1">
        <w:r>
          <w:t xml:space="preserve">2.2.16 </w:t>
        </w:r>
        <w:r>
          <w:rPr>
            <w:lang w:val="vi-VN"/>
          </w:rPr>
          <w:t>Đặt hàng</w:t>
        </w:r>
        <w:r>
          <w:tab/>
        </w:r>
        <w:r>
          <w:fldChar w:fldCharType="begin"/>
        </w:r>
        <w:r>
          <w:instrText xml:space="preserve"> PAGEREF _Toc10261 \h </w:instrText>
        </w:r>
        <w:r>
          <w:fldChar w:fldCharType="separate"/>
        </w:r>
        <w:r>
          <w:t>38</w:t>
        </w:r>
        <w:r>
          <w:fldChar w:fldCharType="end"/>
        </w:r>
      </w:hyperlink>
    </w:p>
    <w:p w14:paraId="6021D782" w14:textId="77777777" w:rsidR="00F045A6" w:rsidRDefault="00000000">
      <w:pPr>
        <w:pStyle w:val="Mucluc3"/>
        <w:tabs>
          <w:tab w:val="clear" w:pos="993"/>
          <w:tab w:val="clear" w:pos="9111"/>
          <w:tab w:val="right" w:leader="dot" w:pos="8787"/>
        </w:tabs>
      </w:pPr>
      <w:hyperlink w:anchor="_Toc9702" w:history="1">
        <w:r>
          <w:t xml:space="preserve">2.2.17 </w:t>
        </w:r>
        <w:r>
          <w:rPr>
            <w:lang w:val="vi-VN"/>
          </w:rPr>
          <w:t>Xem đơn hàng chi tiết</w:t>
        </w:r>
        <w:r>
          <w:tab/>
        </w:r>
        <w:r>
          <w:fldChar w:fldCharType="begin"/>
        </w:r>
        <w:r>
          <w:instrText xml:space="preserve"> PAGEREF _Toc9702 \h </w:instrText>
        </w:r>
        <w:r>
          <w:fldChar w:fldCharType="separate"/>
        </w:r>
        <w:r>
          <w:t>44</w:t>
        </w:r>
        <w:r>
          <w:fldChar w:fldCharType="end"/>
        </w:r>
      </w:hyperlink>
    </w:p>
    <w:p w14:paraId="0D5573F7" w14:textId="77777777" w:rsidR="00F045A6" w:rsidRDefault="00000000">
      <w:pPr>
        <w:pStyle w:val="Mucluc1"/>
        <w:tabs>
          <w:tab w:val="clear" w:pos="1560"/>
          <w:tab w:val="clear" w:pos="9111"/>
          <w:tab w:val="right" w:leader="dot" w:pos="8787"/>
        </w:tabs>
      </w:pPr>
      <w:hyperlink w:anchor="_Toc19208" w:history="1">
        <w:r>
          <w:t xml:space="preserve">CHƯƠNG 3. </w:t>
        </w:r>
        <w:r>
          <w:rPr>
            <w:lang w:val="vi-VN"/>
          </w:rPr>
          <w:t>KẾ HOẠCH KIỂM THỬ</w:t>
        </w:r>
        <w:r>
          <w:tab/>
        </w:r>
        <w:r>
          <w:fldChar w:fldCharType="begin"/>
        </w:r>
        <w:r>
          <w:instrText xml:space="preserve"> PAGEREF _Toc19208 \h </w:instrText>
        </w:r>
        <w:r>
          <w:fldChar w:fldCharType="separate"/>
        </w:r>
        <w:r>
          <w:t>46</w:t>
        </w:r>
        <w:r>
          <w:fldChar w:fldCharType="end"/>
        </w:r>
      </w:hyperlink>
    </w:p>
    <w:p w14:paraId="224E8720" w14:textId="77777777" w:rsidR="00F045A6" w:rsidRDefault="00000000">
      <w:pPr>
        <w:pStyle w:val="Mucluc2"/>
        <w:tabs>
          <w:tab w:val="clear" w:pos="567"/>
          <w:tab w:val="clear" w:pos="9111"/>
          <w:tab w:val="right" w:leader="dot" w:pos="8787"/>
        </w:tabs>
      </w:pPr>
      <w:hyperlink w:anchor="_Toc2446" w:history="1">
        <w:r>
          <w:t>3.1 Mục đích</w:t>
        </w:r>
        <w:r>
          <w:tab/>
        </w:r>
        <w:r>
          <w:fldChar w:fldCharType="begin"/>
        </w:r>
        <w:r>
          <w:instrText xml:space="preserve"> PAGEREF _Toc2446 \h </w:instrText>
        </w:r>
        <w:r>
          <w:fldChar w:fldCharType="separate"/>
        </w:r>
        <w:r>
          <w:t>46</w:t>
        </w:r>
        <w:r>
          <w:fldChar w:fldCharType="end"/>
        </w:r>
      </w:hyperlink>
    </w:p>
    <w:p w14:paraId="39A29989" w14:textId="77777777" w:rsidR="00F045A6" w:rsidRDefault="00000000">
      <w:pPr>
        <w:pStyle w:val="Mucluc2"/>
        <w:tabs>
          <w:tab w:val="clear" w:pos="567"/>
          <w:tab w:val="clear" w:pos="9111"/>
          <w:tab w:val="right" w:leader="dot" w:pos="8787"/>
        </w:tabs>
      </w:pPr>
      <w:hyperlink w:anchor="_Toc26410" w:history="1">
        <w:r>
          <w:t>3.2 Phạm vi</w:t>
        </w:r>
        <w:r>
          <w:tab/>
        </w:r>
        <w:r>
          <w:fldChar w:fldCharType="begin"/>
        </w:r>
        <w:r>
          <w:instrText xml:space="preserve"> PAGEREF _Toc26410 \h </w:instrText>
        </w:r>
        <w:r>
          <w:fldChar w:fldCharType="separate"/>
        </w:r>
        <w:r>
          <w:t>46</w:t>
        </w:r>
        <w:r>
          <w:fldChar w:fldCharType="end"/>
        </w:r>
      </w:hyperlink>
    </w:p>
    <w:p w14:paraId="2DE8FE7A" w14:textId="77777777" w:rsidR="00F045A6" w:rsidRDefault="00000000">
      <w:pPr>
        <w:pStyle w:val="Mucluc2"/>
        <w:tabs>
          <w:tab w:val="clear" w:pos="567"/>
          <w:tab w:val="clear" w:pos="9111"/>
          <w:tab w:val="right" w:leader="dot" w:pos="8787"/>
        </w:tabs>
      </w:pPr>
      <w:hyperlink w:anchor="_Toc23042" w:history="1">
        <w:r>
          <w:t>3.3 Môi trường kiểm thử</w:t>
        </w:r>
        <w:r>
          <w:tab/>
        </w:r>
        <w:r>
          <w:fldChar w:fldCharType="begin"/>
        </w:r>
        <w:r>
          <w:instrText xml:space="preserve"> PAGEREF _Toc23042 \h </w:instrText>
        </w:r>
        <w:r>
          <w:fldChar w:fldCharType="separate"/>
        </w:r>
        <w:r>
          <w:t>46</w:t>
        </w:r>
        <w:r>
          <w:fldChar w:fldCharType="end"/>
        </w:r>
      </w:hyperlink>
    </w:p>
    <w:p w14:paraId="5E7762C3" w14:textId="77777777" w:rsidR="00F045A6" w:rsidRDefault="00000000">
      <w:pPr>
        <w:pStyle w:val="Mucluc2"/>
        <w:tabs>
          <w:tab w:val="clear" w:pos="567"/>
          <w:tab w:val="clear" w:pos="9111"/>
          <w:tab w:val="right" w:leader="dot" w:pos="8787"/>
        </w:tabs>
      </w:pPr>
      <w:hyperlink w:anchor="_Toc6374" w:history="1">
        <w:r>
          <w:t>3.4 Chức năng và phi chức năng kiểm thử</w:t>
        </w:r>
        <w:r>
          <w:tab/>
        </w:r>
        <w:r>
          <w:fldChar w:fldCharType="begin"/>
        </w:r>
        <w:r>
          <w:instrText xml:space="preserve"> PAGEREF _Toc6374 \h </w:instrText>
        </w:r>
        <w:r>
          <w:fldChar w:fldCharType="separate"/>
        </w:r>
        <w:r>
          <w:t>46</w:t>
        </w:r>
        <w:r>
          <w:fldChar w:fldCharType="end"/>
        </w:r>
      </w:hyperlink>
    </w:p>
    <w:p w14:paraId="2514C7E1" w14:textId="77777777" w:rsidR="00F045A6" w:rsidRDefault="00000000">
      <w:pPr>
        <w:pStyle w:val="Mucluc3"/>
        <w:tabs>
          <w:tab w:val="clear" w:pos="993"/>
          <w:tab w:val="clear" w:pos="9111"/>
          <w:tab w:val="right" w:leader="dot" w:pos="8787"/>
        </w:tabs>
      </w:pPr>
      <w:hyperlink w:anchor="_Toc9893" w:history="1">
        <w:r>
          <w:rPr>
            <w:lang w:val="vi-VN"/>
          </w:rPr>
          <w:t>3.4.1 Kiểm thử chức năng</w:t>
        </w:r>
        <w:r>
          <w:tab/>
        </w:r>
        <w:r>
          <w:fldChar w:fldCharType="begin"/>
        </w:r>
        <w:r>
          <w:instrText xml:space="preserve"> PAGEREF _Toc9893 \h </w:instrText>
        </w:r>
        <w:r>
          <w:fldChar w:fldCharType="separate"/>
        </w:r>
        <w:r>
          <w:t>46</w:t>
        </w:r>
        <w:r>
          <w:fldChar w:fldCharType="end"/>
        </w:r>
      </w:hyperlink>
    </w:p>
    <w:p w14:paraId="2944D1F0" w14:textId="77777777" w:rsidR="00F045A6" w:rsidRDefault="00000000">
      <w:pPr>
        <w:pStyle w:val="Mucluc3"/>
        <w:tabs>
          <w:tab w:val="clear" w:pos="993"/>
          <w:tab w:val="clear" w:pos="9111"/>
          <w:tab w:val="right" w:leader="dot" w:pos="8787"/>
        </w:tabs>
      </w:pPr>
      <w:hyperlink w:anchor="_Toc11287" w:history="1">
        <w:r>
          <w:rPr>
            <w:lang w:val="vi-VN"/>
          </w:rPr>
          <w:t>3.4.2 Kiểm thử phi chức năng</w:t>
        </w:r>
        <w:r>
          <w:tab/>
        </w:r>
        <w:r>
          <w:fldChar w:fldCharType="begin"/>
        </w:r>
        <w:r>
          <w:instrText xml:space="preserve"> PAGEREF _Toc11287 \h </w:instrText>
        </w:r>
        <w:r>
          <w:fldChar w:fldCharType="separate"/>
        </w:r>
        <w:r>
          <w:t>48</w:t>
        </w:r>
        <w:r>
          <w:fldChar w:fldCharType="end"/>
        </w:r>
      </w:hyperlink>
    </w:p>
    <w:p w14:paraId="5036BDCD" w14:textId="77777777" w:rsidR="00F045A6" w:rsidRDefault="00000000">
      <w:pPr>
        <w:pStyle w:val="Mucluc2"/>
        <w:tabs>
          <w:tab w:val="clear" w:pos="567"/>
          <w:tab w:val="clear" w:pos="9111"/>
          <w:tab w:val="right" w:leader="dot" w:pos="8787"/>
        </w:tabs>
      </w:pPr>
      <w:hyperlink w:anchor="_Toc9699" w:history="1">
        <w:r>
          <w:t>3.5 Ước lượng nguồn lực và thời gian cần cho việc kiểm thử</w:t>
        </w:r>
        <w:r>
          <w:tab/>
        </w:r>
        <w:r>
          <w:fldChar w:fldCharType="begin"/>
        </w:r>
        <w:r>
          <w:instrText xml:space="preserve"> PAGEREF _Toc9699 \h </w:instrText>
        </w:r>
        <w:r>
          <w:fldChar w:fldCharType="separate"/>
        </w:r>
        <w:r>
          <w:t>48</w:t>
        </w:r>
        <w:r>
          <w:fldChar w:fldCharType="end"/>
        </w:r>
      </w:hyperlink>
    </w:p>
    <w:p w14:paraId="5F1C449A" w14:textId="77777777" w:rsidR="00F045A6" w:rsidRDefault="00000000">
      <w:pPr>
        <w:pStyle w:val="Mucluc2"/>
        <w:tabs>
          <w:tab w:val="clear" w:pos="567"/>
          <w:tab w:val="clear" w:pos="9111"/>
          <w:tab w:val="right" w:leader="dot" w:pos="8787"/>
        </w:tabs>
      </w:pPr>
      <w:hyperlink w:anchor="_Toc6028" w:history="1">
        <w:r>
          <w:t>3.6 Thành lập nhóm</w:t>
        </w:r>
        <w:r>
          <w:rPr>
            <w:lang w:val="vi-VN"/>
          </w:rPr>
          <w:t>, p</w:t>
        </w:r>
        <w:r>
          <w:t>hân công, quản lý nhóm</w:t>
        </w:r>
        <w:r>
          <w:tab/>
        </w:r>
        <w:r>
          <w:fldChar w:fldCharType="begin"/>
        </w:r>
        <w:r>
          <w:instrText xml:space="preserve"> PAGEREF _Toc6028 \h </w:instrText>
        </w:r>
        <w:r>
          <w:fldChar w:fldCharType="separate"/>
        </w:r>
        <w:r>
          <w:t>49</w:t>
        </w:r>
        <w:r>
          <w:fldChar w:fldCharType="end"/>
        </w:r>
      </w:hyperlink>
    </w:p>
    <w:p w14:paraId="5A80ADB2" w14:textId="77777777" w:rsidR="00F045A6" w:rsidRDefault="00000000">
      <w:pPr>
        <w:pStyle w:val="Mucluc2"/>
        <w:tabs>
          <w:tab w:val="clear" w:pos="567"/>
          <w:tab w:val="clear" w:pos="9111"/>
          <w:tab w:val="right" w:leader="dot" w:pos="8787"/>
        </w:tabs>
      </w:pPr>
      <w:hyperlink w:anchor="_Toc27925" w:history="1">
        <w:r>
          <w:t>3.7 Các milestone</w:t>
        </w:r>
        <w:r>
          <w:tab/>
        </w:r>
        <w:r>
          <w:fldChar w:fldCharType="begin"/>
        </w:r>
        <w:r>
          <w:instrText xml:space="preserve"> PAGEREF _Toc27925 \h </w:instrText>
        </w:r>
        <w:r>
          <w:fldChar w:fldCharType="separate"/>
        </w:r>
        <w:r>
          <w:t>49</w:t>
        </w:r>
        <w:r>
          <w:fldChar w:fldCharType="end"/>
        </w:r>
      </w:hyperlink>
    </w:p>
    <w:p w14:paraId="15947922" w14:textId="77777777" w:rsidR="00F045A6" w:rsidRDefault="00000000">
      <w:pPr>
        <w:pStyle w:val="Mucluc2"/>
        <w:tabs>
          <w:tab w:val="clear" w:pos="567"/>
          <w:tab w:val="clear" w:pos="9111"/>
          <w:tab w:val="right" w:leader="dot" w:pos="8787"/>
        </w:tabs>
      </w:pPr>
      <w:hyperlink w:anchor="_Toc21978" w:history="1">
        <w:r>
          <w:t>3.8 Rủi ro cần quản lý</w:t>
        </w:r>
        <w:r>
          <w:tab/>
        </w:r>
        <w:r>
          <w:fldChar w:fldCharType="begin"/>
        </w:r>
        <w:r>
          <w:instrText xml:space="preserve"> PAGEREF _Toc21978 \h </w:instrText>
        </w:r>
        <w:r>
          <w:fldChar w:fldCharType="separate"/>
        </w:r>
        <w:r>
          <w:t>50</w:t>
        </w:r>
        <w:r>
          <w:fldChar w:fldCharType="end"/>
        </w:r>
      </w:hyperlink>
    </w:p>
    <w:p w14:paraId="7BF7BD4D" w14:textId="77777777" w:rsidR="00F045A6" w:rsidRDefault="00000000">
      <w:pPr>
        <w:pStyle w:val="Mucluc1"/>
        <w:tabs>
          <w:tab w:val="clear" w:pos="1560"/>
          <w:tab w:val="clear" w:pos="9111"/>
          <w:tab w:val="right" w:leader="dot" w:pos="8787"/>
        </w:tabs>
      </w:pPr>
      <w:hyperlink w:anchor="_Toc25757" w:history="1">
        <w:r>
          <w:t xml:space="preserve">CHƯƠNG 4. </w:t>
        </w:r>
        <w:r>
          <w:rPr>
            <w:lang w:val="vi-VN"/>
          </w:rPr>
          <w:t>CÁC TRƯỜNG HỢP KIỂM THỬ</w:t>
        </w:r>
        <w:r>
          <w:tab/>
        </w:r>
        <w:r>
          <w:fldChar w:fldCharType="begin"/>
        </w:r>
        <w:r>
          <w:instrText xml:space="preserve"> PAGEREF _Toc25757 \h </w:instrText>
        </w:r>
        <w:r>
          <w:fldChar w:fldCharType="separate"/>
        </w:r>
        <w:r>
          <w:t>50</w:t>
        </w:r>
        <w:r>
          <w:fldChar w:fldCharType="end"/>
        </w:r>
      </w:hyperlink>
    </w:p>
    <w:p w14:paraId="6A263CC3" w14:textId="77777777" w:rsidR="00F045A6" w:rsidRDefault="00000000">
      <w:pPr>
        <w:pStyle w:val="Mucluc1"/>
        <w:tabs>
          <w:tab w:val="clear" w:pos="1560"/>
          <w:tab w:val="clear" w:pos="9111"/>
          <w:tab w:val="right" w:leader="dot" w:pos="8787"/>
        </w:tabs>
      </w:pPr>
      <w:hyperlink w:anchor="_Toc3473" w:history="1">
        <w:r>
          <w:t xml:space="preserve">CHƯƠNG 5. </w:t>
        </w:r>
        <w:r>
          <w:rPr>
            <w:lang w:val="vi-VN"/>
          </w:rPr>
          <w:t>BÁO CÁO KIỂM THỬ</w:t>
        </w:r>
        <w:r>
          <w:tab/>
        </w:r>
        <w:r>
          <w:fldChar w:fldCharType="begin"/>
        </w:r>
        <w:r>
          <w:instrText xml:space="preserve"> PAGEREF _Toc3473 \h </w:instrText>
        </w:r>
        <w:r>
          <w:fldChar w:fldCharType="separate"/>
        </w:r>
        <w:r>
          <w:t>50</w:t>
        </w:r>
        <w:r>
          <w:fldChar w:fldCharType="end"/>
        </w:r>
      </w:hyperlink>
    </w:p>
    <w:p w14:paraId="57F6068A" w14:textId="77777777" w:rsidR="00F045A6" w:rsidRDefault="00000000">
      <w:pPr>
        <w:pStyle w:val="Mucluc2"/>
        <w:tabs>
          <w:tab w:val="clear" w:pos="567"/>
          <w:tab w:val="clear" w:pos="9111"/>
          <w:tab w:val="right" w:leader="dot" w:pos="8787"/>
        </w:tabs>
      </w:pPr>
      <w:hyperlink w:anchor="_Toc16815" w:history="1">
        <w:r>
          <w:t xml:space="preserve">5.1 </w:t>
        </w:r>
        <w:r>
          <w:rPr>
            <w:lang w:val="vi-VN"/>
          </w:rPr>
          <w:t>Tiêu đề</w:t>
        </w:r>
        <w:r>
          <w:tab/>
        </w:r>
        <w:r>
          <w:fldChar w:fldCharType="begin"/>
        </w:r>
        <w:r>
          <w:instrText xml:space="preserve"> PAGEREF _Toc16815 \h </w:instrText>
        </w:r>
        <w:r>
          <w:fldChar w:fldCharType="separate"/>
        </w:r>
        <w:r>
          <w:t>50</w:t>
        </w:r>
        <w:r>
          <w:fldChar w:fldCharType="end"/>
        </w:r>
      </w:hyperlink>
    </w:p>
    <w:p w14:paraId="1465C616" w14:textId="77777777" w:rsidR="00F045A6" w:rsidRDefault="00000000">
      <w:pPr>
        <w:pStyle w:val="Mucluc2"/>
        <w:tabs>
          <w:tab w:val="clear" w:pos="567"/>
          <w:tab w:val="clear" w:pos="9111"/>
          <w:tab w:val="right" w:leader="dot" w:pos="8787"/>
        </w:tabs>
      </w:pPr>
      <w:hyperlink w:anchor="_Toc19536" w:history="1">
        <w:r>
          <w:t xml:space="preserve">5.2 </w:t>
        </w:r>
        <w:r>
          <w:rPr>
            <w:lang w:val="vi-VN"/>
          </w:rPr>
          <w:t>Thông tin dự án</w:t>
        </w:r>
        <w:r>
          <w:tab/>
        </w:r>
        <w:r>
          <w:fldChar w:fldCharType="begin"/>
        </w:r>
        <w:r>
          <w:instrText xml:space="preserve"> PAGEREF _Toc19536 \h </w:instrText>
        </w:r>
        <w:r>
          <w:fldChar w:fldCharType="separate"/>
        </w:r>
        <w:r>
          <w:t>50</w:t>
        </w:r>
        <w:r>
          <w:fldChar w:fldCharType="end"/>
        </w:r>
      </w:hyperlink>
    </w:p>
    <w:p w14:paraId="1F6CE753" w14:textId="77777777" w:rsidR="00F045A6" w:rsidRDefault="00000000">
      <w:pPr>
        <w:pStyle w:val="Mucluc2"/>
        <w:tabs>
          <w:tab w:val="clear" w:pos="567"/>
          <w:tab w:val="clear" w:pos="9111"/>
          <w:tab w:val="right" w:leader="dot" w:pos="8787"/>
        </w:tabs>
      </w:pPr>
      <w:hyperlink w:anchor="_Toc23467" w:history="1">
        <w:r>
          <w:t xml:space="preserve">5.3 </w:t>
        </w:r>
        <w:r>
          <w:rPr>
            <w:lang w:val="vi-VN"/>
          </w:rPr>
          <w:t>Giới thiệu dự án</w:t>
        </w:r>
        <w:r>
          <w:tab/>
        </w:r>
        <w:r>
          <w:fldChar w:fldCharType="begin"/>
        </w:r>
        <w:r>
          <w:instrText xml:space="preserve"> PAGEREF _Toc23467 \h </w:instrText>
        </w:r>
        <w:r>
          <w:fldChar w:fldCharType="separate"/>
        </w:r>
        <w:r>
          <w:t>51</w:t>
        </w:r>
        <w:r>
          <w:fldChar w:fldCharType="end"/>
        </w:r>
      </w:hyperlink>
    </w:p>
    <w:p w14:paraId="2FF330DF" w14:textId="77777777" w:rsidR="00F045A6" w:rsidRDefault="00000000">
      <w:pPr>
        <w:pStyle w:val="Mucluc2"/>
        <w:tabs>
          <w:tab w:val="clear" w:pos="567"/>
          <w:tab w:val="clear" w:pos="9111"/>
          <w:tab w:val="right" w:leader="dot" w:pos="8787"/>
        </w:tabs>
      </w:pPr>
      <w:hyperlink w:anchor="_Toc29521" w:history="1">
        <w:r>
          <w:t xml:space="preserve">5.4 </w:t>
        </w:r>
        <w:r>
          <w:rPr>
            <w:lang w:val="vi-VN"/>
          </w:rPr>
          <w:t>Đặc điểm kỹ thuật kiểm tra (Test Specification)</w:t>
        </w:r>
        <w:r>
          <w:tab/>
        </w:r>
        <w:r>
          <w:fldChar w:fldCharType="begin"/>
        </w:r>
        <w:r>
          <w:instrText xml:space="preserve"> PAGEREF _Toc29521 \h </w:instrText>
        </w:r>
        <w:r>
          <w:fldChar w:fldCharType="separate"/>
        </w:r>
        <w:r>
          <w:t>51</w:t>
        </w:r>
        <w:r>
          <w:fldChar w:fldCharType="end"/>
        </w:r>
      </w:hyperlink>
    </w:p>
    <w:p w14:paraId="1FA6AD0F" w14:textId="77777777" w:rsidR="00F045A6" w:rsidRDefault="00000000">
      <w:pPr>
        <w:pStyle w:val="Mucluc3"/>
        <w:tabs>
          <w:tab w:val="clear" w:pos="993"/>
          <w:tab w:val="clear" w:pos="9111"/>
          <w:tab w:val="right" w:leader="dot" w:pos="8787"/>
        </w:tabs>
      </w:pPr>
      <w:hyperlink w:anchor="_Toc8431" w:history="1">
        <w:r>
          <w:t>5.4.1 Phạm</w:t>
        </w:r>
        <w:r>
          <w:rPr>
            <w:lang w:val="vi-VN"/>
          </w:rPr>
          <w:t xml:space="preserve"> vi kiểm thử: </w:t>
        </w:r>
        <w:r>
          <w:t>Đăng ký</w:t>
        </w:r>
        <w:r>
          <w:tab/>
        </w:r>
        <w:r>
          <w:fldChar w:fldCharType="begin"/>
        </w:r>
        <w:r>
          <w:instrText xml:space="preserve"> PAGEREF _Toc8431 \h </w:instrText>
        </w:r>
        <w:r>
          <w:fldChar w:fldCharType="separate"/>
        </w:r>
        <w:r>
          <w:t>51</w:t>
        </w:r>
        <w:r>
          <w:fldChar w:fldCharType="end"/>
        </w:r>
      </w:hyperlink>
    </w:p>
    <w:p w14:paraId="5849EE51" w14:textId="77777777" w:rsidR="00F045A6" w:rsidRDefault="00000000">
      <w:pPr>
        <w:pStyle w:val="Mucluc3"/>
        <w:tabs>
          <w:tab w:val="clear" w:pos="993"/>
          <w:tab w:val="clear" w:pos="9111"/>
          <w:tab w:val="right" w:leader="dot" w:pos="8787"/>
        </w:tabs>
      </w:pPr>
      <w:hyperlink w:anchor="_Toc10583" w:history="1">
        <w:r>
          <w:t>5.4.2 Phạm</w:t>
        </w:r>
        <w:r>
          <w:rPr>
            <w:lang w:val="vi-VN"/>
          </w:rPr>
          <w:t xml:space="preserve"> vi kiểm thử: </w:t>
        </w:r>
        <w:r>
          <w:t>Đăng nhập</w:t>
        </w:r>
        <w:r>
          <w:tab/>
        </w:r>
        <w:r>
          <w:fldChar w:fldCharType="begin"/>
        </w:r>
        <w:r>
          <w:instrText xml:space="preserve"> PAGEREF _Toc10583 \h </w:instrText>
        </w:r>
        <w:r>
          <w:fldChar w:fldCharType="separate"/>
        </w:r>
        <w:r>
          <w:t>58</w:t>
        </w:r>
        <w:r>
          <w:fldChar w:fldCharType="end"/>
        </w:r>
      </w:hyperlink>
    </w:p>
    <w:p w14:paraId="27487969" w14:textId="77777777" w:rsidR="00F045A6" w:rsidRDefault="00000000">
      <w:pPr>
        <w:pStyle w:val="Mucluc3"/>
        <w:tabs>
          <w:tab w:val="clear" w:pos="993"/>
          <w:tab w:val="clear" w:pos="9111"/>
          <w:tab w:val="right" w:leader="dot" w:pos="8787"/>
        </w:tabs>
      </w:pPr>
      <w:hyperlink w:anchor="_Toc20359" w:history="1">
        <w:r>
          <w:t>5.4.3 Phạm</w:t>
        </w:r>
        <w:r>
          <w:rPr>
            <w:lang w:val="vi-VN"/>
          </w:rPr>
          <w:t xml:space="preserve"> vi kiểm thử: </w:t>
        </w:r>
        <w:r>
          <w:t>Đăng xuất</w:t>
        </w:r>
        <w:r>
          <w:tab/>
        </w:r>
        <w:r>
          <w:fldChar w:fldCharType="begin"/>
        </w:r>
        <w:r>
          <w:instrText xml:space="preserve"> PAGEREF _Toc20359 \h </w:instrText>
        </w:r>
        <w:r>
          <w:fldChar w:fldCharType="separate"/>
        </w:r>
        <w:r>
          <w:t>60</w:t>
        </w:r>
        <w:r>
          <w:fldChar w:fldCharType="end"/>
        </w:r>
      </w:hyperlink>
    </w:p>
    <w:p w14:paraId="22667EC6" w14:textId="77777777" w:rsidR="00F045A6" w:rsidRDefault="00000000">
      <w:pPr>
        <w:pStyle w:val="Mucluc3"/>
        <w:tabs>
          <w:tab w:val="clear" w:pos="993"/>
          <w:tab w:val="clear" w:pos="9111"/>
          <w:tab w:val="right" w:leader="dot" w:pos="8787"/>
        </w:tabs>
      </w:pPr>
      <w:hyperlink w:anchor="_Toc1330" w:history="1">
        <w:r>
          <w:t>5.4.4 Phạm</w:t>
        </w:r>
        <w:r>
          <w:rPr>
            <w:lang w:val="vi-VN"/>
          </w:rPr>
          <w:t xml:space="preserve"> vi kiểm thử: Cập nhật thông tin cá nhân</w:t>
        </w:r>
        <w:r>
          <w:tab/>
        </w:r>
        <w:r>
          <w:fldChar w:fldCharType="begin"/>
        </w:r>
        <w:r>
          <w:instrText xml:space="preserve"> PAGEREF _Toc1330 \h </w:instrText>
        </w:r>
        <w:r>
          <w:fldChar w:fldCharType="separate"/>
        </w:r>
        <w:r>
          <w:t>61</w:t>
        </w:r>
        <w:r>
          <w:fldChar w:fldCharType="end"/>
        </w:r>
      </w:hyperlink>
    </w:p>
    <w:p w14:paraId="511A2C4C" w14:textId="77777777" w:rsidR="00F045A6" w:rsidRDefault="00000000">
      <w:pPr>
        <w:pStyle w:val="Mucluc3"/>
        <w:tabs>
          <w:tab w:val="clear" w:pos="993"/>
          <w:tab w:val="clear" w:pos="9111"/>
          <w:tab w:val="right" w:leader="dot" w:pos="8787"/>
        </w:tabs>
      </w:pPr>
      <w:hyperlink w:anchor="_Toc30766" w:history="1">
        <w:r>
          <w:t>5.4.5 Phạm</w:t>
        </w:r>
        <w:r>
          <w:rPr>
            <w:lang w:val="vi-VN"/>
          </w:rPr>
          <w:t xml:space="preserve"> vi kiểm thử: </w:t>
        </w:r>
        <w:r>
          <w:t>Đ</w:t>
        </w:r>
        <w:r>
          <w:rPr>
            <w:lang w:val="vi-VN"/>
          </w:rPr>
          <w:t>ổi</w:t>
        </w:r>
        <w:r>
          <w:t xml:space="preserve"> mật khẩu</w:t>
        </w:r>
        <w:r>
          <w:tab/>
        </w:r>
        <w:r>
          <w:fldChar w:fldCharType="begin"/>
        </w:r>
        <w:r>
          <w:instrText xml:space="preserve"> PAGEREF _Toc30766 \h </w:instrText>
        </w:r>
        <w:r>
          <w:fldChar w:fldCharType="separate"/>
        </w:r>
        <w:r>
          <w:t>63</w:t>
        </w:r>
        <w:r>
          <w:fldChar w:fldCharType="end"/>
        </w:r>
      </w:hyperlink>
    </w:p>
    <w:p w14:paraId="74224C8D" w14:textId="77777777" w:rsidR="00F045A6" w:rsidRDefault="00000000">
      <w:pPr>
        <w:pStyle w:val="Mucluc3"/>
        <w:tabs>
          <w:tab w:val="clear" w:pos="993"/>
          <w:tab w:val="clear" w:pos="9111"/>
          <w:tab w:val="right" w:leader="dot" w:pos="8787"/>
        </w:tabs>
      </w:pPr>
      <w:hyperlink w:anchor="_Toc32047" w:history="1">
        <w:r>
          <w:t>5.4.6 Phạm</w:t>
        </w:r>
        <w:r>
          <w:rPr>
            <w:lang w:val="vi-VN"/>
          </w:rPr>
          <w:t xml:space="preserve"> vi kiểm thử: </w:t>
        </w:r>
        <w:r>
          <w:t>Address Book</w:t>
        </w:r>
        <w:r>
          <w:tab/>
        </w:r>
        <w:r>
          <w:fldChar w:fldCharType="begin"/>
        </w:r>
        <w:r>
          <w:instrText xml:space="preserve"> PAGEREF _Toc32047 \h </w:instrText>
        </w:r>
        <w:r>
          <w:fldChar w:fldCharType="separate"/>
        </w:r>
        <w:r>
          <w:t>67</w:t>
        </w:r>
        <w:r>
          <w:fldChar w:fldCharType="end"/>
        </w:r>
      </w:hyperlink>
    </w:p>
    <w:p w14:paraId="62DFC178" w14:textId="77777777" w:rsidR="00F045A6" w:rsidRDefault="00000000">
      <w:pPr>
        <w:pStyle w:val="Mucluc3"/>
        <w:tabs>
          <w:tab w:val="clear" w:pos="993"/>
          <w:tab w:val="clear" w:pos="9111"/>
          <w:tab w:val="right" w:leader="dot" w:pos="8787"/>
        </w:tabs>
      </w:pPr>
      <w:hyperlink w:anchor="_Toc18040" w:history="1">
        <w:r>
          <w:t>5.4.7 Phạm</w:t>
        </w:r>
        <w:r>
          <w:rPr>
            <w:lang w:val="vi-VN"/>
          </w:rPr>
          <w:t xml:space="preserve"> vi kiểm thử: </w:t>
        </w:r>
        <w:r>
          <w:t>Xem danh sách sản phẩm</w:t>
        </w:r>
        <w:r>
          <w:tab/>
        </w:r>
        <w:r>
          <w:fldChar w:fldCharType="begin"/>
        </w:r>
        <w:r>
          <w:instrText xml:space="preserve"> PAGEREF _Toc18040 \h </w:instrText>
        </w:r>
        <w:r>
          <w:fldChar w:fldCharType="separate"/>
        </w:r>
        <w:r>
          <w:t>70</w:t>
        </w:r>
        <w:r>
          <w:fldChar w:fldCharType="end"/>
        </w:r>
      </w:hyperlink>
    </w:p>
    <w:p w14:paraId="3D0E095D" w14:textId="77777777" w:rsidR="00F045A6" w:rsidRDefault="00000000">
      <w:pPr>
        <w:pStyle w:val="Mucluc3"/>
        <w:tabs>
          <w:tab w:val="clear" w:pos="993"/>
          <w:tab w:val="clear" w:pos="9111"/>
          <w:tab w:val="right" w:leader="dot" w:pos="8787"/>
        </w:tabs>
      </w:pPr>
      <w:hyperlink w:anchor="_Toc19244" w:history="1">
        <w:r>
          <w:t>5.4.8 Phạm</w:t>
        </w:r>
        <w:r>
          <w:rPr>
            <w:lang w:val="vi-VN"/>
          </w:rPr>
          <w:t xml:space="preserve"> vi kiểm thử: </w:t>
        </w:r>
        <w:r>
          <w:t>Xem chi tiết sản phẩm</w:t>
        </w:r>
        <w:r>
          <w:tab/>
        </w:r>
        <w:r>
          <w:fldChar w:fldCharType="begin"/>
        </w:r>
        <w:r>
          <w:instrText xml:space="preserve"> PAGEREF _Toc19244 \h </w:instrText>
        </w:r>
        <w:r>
          <w:fldChar w:fldCharType="separate"/>
        </w:r>
        <w:r>
          <w:t>71</w:t>
        </w:r>
        <w:r>
          <w:fldChar w:fldCharType="end"/>
        </w:r>
      </w:hyperlink>
    </w:p>
    <w:p w14:paraId="5E89F66C" w14:textId="77777777" w:rsidR="00F045A6" w:rsidRDefault="00000000">
      <w:pPr>
        <w:pStyle w:val="Mucluc3"/>
        <w:tabs>
          <w:tab w:val="clear" w:pos="993"/>
          <w:tab w:val="clear" w:pos="9111"/>
          <w:tab w:val="right" w:leader="dot" w:pos="8787"/>
        </w:tabs>
      </w:pPr>
      <w:hyperlink w:anchor="_Toc7961" w:history="1">
        <w:r>
          <w:t>5.4.9 Phạm</w:t>
        </w:r>
        <w:r>
          <w:rPr>
            <w:lang w:val="vi-VN"/>
          </w:rPr>
          <w:t xml:space="preserve"> vi kiểm thử: </w:t>
        </w:r>
        <w:r>
          <w:t>Xem danh sách theo đơn vị tiền tệ</w:t>
        </w:r>
        <w:r>
          <w:tab/>
        </w:r>
        <w:r>
          <w:fldChar w:fldCharType="begin"/>
        </w:r>
        <w:r>
          <w:instrText xml:space="preserve"> PAGEREF _Toc7961 \h </w:instrText>
        </w:r>
        <w:r>
          <w:fldChar w:fldCharType="separate"/>
        </w:r>
        <w:r>
          <w:t>71</w:t>
        </w:r>
        <w:r>
          <w:fldChar w:fldCharType="end"/>
        </w:r>
      </w:hyperlink>
    </w:p>
    <w:p w14:paraId="6DBF6B91" w14:textId="77777777" w:rsidR="00F045A6" w:rsidRDefault="00000000">
      <w:pPr>
        <w:pStyle w:val="Mucluc3"/>
        <w:tabs>
          <w:tab w:val="clear" w:pos="993"/>
          <w:tab w:val="clear" w:pos="9111"/>
          <w:tab w:val="right" w:leader="dot" w:pos="8787"/>
        </w:tabs>
      </w:pPr>
      <w:hyperlink w:anchor="_Toc12839" w:history="1">
        <w:r>
          <w:t>5.4.10 Phạm</w:t>
        </w:r>
        <w:r>
          <w:rPr>
            <w:lang w:val="vi-VN"/>
          </w:rPr>
          <w:t xml:space="preserve"> vi kiểm thử: </w:t>
        </w:r>
        <w:r>
          <w:t>Lọc sản phẩm theo danh mục</w:t>
        </w:r>
        <w:r>
          <w:tab/>
        </w:r>
        <w:r>
          <w:fldChar w:fldCharType="begin"/>
        </w:r>
        <w:r>
          <w:instrText xml:space="preserve"> PAGEREF _Toc12839 \h </w:instrText>
        </w:r>
        <w:r>
          <w:fldChar w:fldCharType="separate"/>
        </w:r>
        <w:r>
          <w:t>72</w:t>
        </w:r>
        <w:r>
          <w:fldChar w:fldCharType="end"/>
        </w:r>
      </w:hyperlink>
    </w:p>
    <w:p w14:paraId="638E8DD0" w14:textId="77777777" w:rsidR="00F045A6" w:rsidRDefault="00000000">
      <w:pPr>
        <w:pStyle w:val="Mucluc3"/>
        <w:tabs>
          <w:tab w:val="clear" w:pos="993"/>
          <w:tab w:val="clear" w:pos="9111"/>
          <w:tab w:val="right" w:leader="dot" w:pos="8787"/>
        </w:tabs>
      </w:pPr>
      <w:hyperlink w:anchor="_Toc28075" w:history="1">
        <w:r>
          <w:t>5.4.11 Phạm</w:t>
        </w:r>
        <w:r>
          <w:rPr>
            <w:lang w:val="vi-VN"/>
          </w:rPr>
          <w:t xml:space="preserve"> vi kiểm thử: </w:t>
        </w:r>
        <w:r>
          <w:t>Tìm kiếm sản phẩm</w:t>
        </w:r>
        <w:r>
          <w:tab/>
        </w:r>
        <w:r>
          <w:fldChar w:fldCharType="begin"/>
        </w:r>
        <w:r>
          <w:instrText xml:space="preserve"> PAGEREF _Toc28075 \h </w:instrText>
        </w:r>
        <w:r>
          <w:fldChar w:fldCharType="separate"/>
        </w:r>
        <w:r>
          <w:t>72</w:t>
        </w:r>
        <w:r>
          <w:fldChar w:fldCharType="end"/>
        </w:r>
      </w:hyperlink>
    </w:p>
    <w:p w14:paraId="6EE35361" w14:textId="77777777" w:rsidR="00F045A6" w:rsidRDefault="00000000">
      <w:pPr>
        <w:pStyle w:val="Mucluc3"/>
        <w:tabs>
          <w:tab w:val="clear" w:pos="993"/>
          <w:tab w:val="clear" w:pos="9111"/>
          <w:tab w:val="right" w:leader="dot" w:pos="8787"/>
        </w:tabs>
      </w:pPr>
      <w:hyperlink w:anchor="_Toc14728" w:history="1">
        <w:r>
          <w:t xml:space="preserve">5.4.12 Product arrangements </w:t>
        </w:r>
        <w:r>
          <w:rPr>
            <w:lang w:val="vi-VN"/>
          </w:rPr>
          <w:t>-</w:t>
        </w:r>
        <w:r>
          <w:t xml:space="preserve"> Sắp xếp sản phẩm</w:t>
        </w:r>
        <w:r>
          <w:tab/>
        </w:r>
        <w:r>
          <w:fldChar w:fldCharType="begin"/>
        </w:r>
        <w:r>
          <w:instrText xml:space="preserve"> PAGEREF _Toc14728 \h </w:instrText>
        </w:r>
        <w:r>
          <w:fldChar w:fldCharType="separate"/>
        </w:r>
        <w:r>
          <w:t>74</w:t>
        </w:r>
        <w:r>
          <w:fldChar w:fldCharType="end"/>
        </w:r>
      </w:hyperlink>
    </w:p>
    <w:p w14:paraId="2202A2E1" w14:textId="77777777" w:rsidR="00F045A6" w:rsidRDefault="00000000">
      <w:pPr>
        <w:pStyle w:val="Mucluc3"/>
        <w:tabs>
          <w:tab w:val="clear" w:pos="993"/>
          <w:tab w:val="clear" w:pos="9111"/>
          <w:tab w:val="right" w:leader="dot" w:pos="8787"/>
        </w:tabs>
      </w:pPr>
      <w:hyperlink w:anchor="_Toc1378" w:history="1">
        <w:r>
          <w:t>5.4.13 Phạm</w:t>
        </w:r>
        <w:r>
          <w:rPr>
            <w:lang w:val="vi-VN"/>
          </w:rPr>
          <w:t xml:space="preserve"> vi kiểm thử: </w:t>
        </w:r>
        <w:r>
          <w:t>In chi tiết sản phẩm</w:t>
        </w:r>
        <w:r>
          <w:tab/>
        </w:r>
        <w:r>
          <w:fldChar w:fldCharType="begin"/>
        </w:r>
        <w:r>
          <w:instrText xml:space="preserve"> PAGEREF _Toc1378 \h </w:instrText>
        </w:r>
        <w:r>
          <w:fldChar w:fldCharType="separate"/>
        </w:r>
        <w:r>
          <w:t>74</w:t>
        </w:r>
        <w:r>
          <w:fldChar w:fldCharType="end"/>
        </w:r>
      </w:hyperlink>
    </w:p>
    <w:p w14:paraId="5A2F6847" w14:textId="77777777" w:rsidR="00F045A6" w:rsidRDefault="00000000">
      <w:pPr>
        <w:pStyle w:val="Mucluc3"/>
        <w:tabs>
          <w:tab w:val="clear" w:pos="993"/>
          <w:tab w:val="clear" w:pos="9111"/>
          <w:tab w:val="right" w:leader="dot" w:pos="8787"/>
        </w:tabs>
      </w:pPr>
      <w:hyperlink w:anchor="_Toc21365" w:history="1">
        <w:r>
          <w:t>5.4.14 Phạm</w:t>
        </w:r>
        <w:r>
          <w:rPr>
            <w:lang w:val="vi-VN"/>
          </w:rPr>
          <w:t xml:space="preserve"> vi kiểm thử: </w:t>
        </w:r>
        <w:r>
          <w:t>Xem giỏ hàng</w:t>
        </w:r>
        <w:r>
          <w:tab/>
        </w:r>
        <w:r>
          <w:fldChar w:fldCharType="begin"/>
        </w:r>
        <w:r>
          <w:instrText xml:space="preserve"> PAGEREF _Toc21365 \h </w:instrText>
        </w:r>
        <w:r>
          <w:fldChar w:fldCharType="separate"/>
        </w:r>
        <w:r>
          <w:t>74</w:t>
        </w:r>
        <w:r>
          <w:fldChar w:fldCharType="end"/>
        </w:r>
      </w:hyperlink>
    </w:p>
    <w:p w14:paraId="67C06420" w14:textId="77777777" w:rsidR="00F045A6" w:rsidRDefault="00000000">
      <w:pPr>
        <w:pStyle w:val="Mucluc3"/>
        <w:tabs>
          <w:tab w:val="clear" w:pos="993"/>
          <w:tab w:val="clear" w:pos="9111"/>
          <w:tab w:val="right" w:leader="dot" w:pos="8787"/>
        </w:tabs>
      </w:pPr>
      <w:hyperlink w:anchor="_Toc21638" w:history="1">
        <w:r>
          <w:t>5.4.15 Phạm</w:t>
        </w:r>
        <w:r>
          <w:rPr>
            <w:lang w:val="vi-VN"/>
          </w:rPr>
          <w:t xml:space="preserve"> vi kiểm thử: </w:t>
        </w:r>
        <w:r>
          <w:t>Thêm sản phẩm vào giỏ hàng</w:t>
        </w:r>
        <w:r>
          <w:tab/>
        </w:r>
        <w:r>
          <w:fldChar w:fldCharType="begin"/>
        </w:r>
        <w:r>
          <w:instrText xml:space="preserve"> PAGEREF _Toc21638 \h </w:instrText>
        </w:r>
        <w:r>
          <w:fldChar w:fldCharType="separate"/>
        </w:r>
        <w:r>
          <w:t>75</w:t>
        </w:r>
        <w:r>
          <w:fldChar w:fldCharType="end"/>
        </w:r>
      </w:hyperlink>
    </w:p>
    <w:p w14:paraId="5ACE14E3" w14:textId="77777777" w:rsidR="00F045A6" w:rsidRDefault="00000000">
      <w:pPr>
        <w:pStyle w:val="Mucluc3"/>
        <w:tabs>
          <w:tab w:val="clear" w:pos="993"/>
          <w:tab w:val="clear" w:pos="9111"/>
          <w:tab w:val="right" w:leader="dot" w:pos="8787"/>
        </w:tabs>
      </w:pPr>
      <w:hyperlink w:anchor="_Toc20199" w:history="1">
        <w:r>
          <w:t>5.4.16 Phạm</w:t>
        </w:r>
        <w:r>
          <w:rPr>
            <w:lang w:val="vi-VN"/>
          </w:rPr>
          <w:t xml:space="preserve"> vi kiểm thử: </w:t>
        </w:r>
        <w:r>
          <w:t>Cập nhật số lượng sản phẩm trong giỏ hàng</w:t>
        </w:r>
        <w:r>
          <w:tab/>
        </w:r>
        <w:r>
          <w:fldChar w:fldCharType="begin"/>
        </w:r>
        <w:r>
          <w:instrText xml:space="preserve"> PAGEREF _Toc20199 \h </w:instrText>
        </w:r>
        <w:r>
          <w:fldChar w:fldCharType="separate"/>
        </w:r>
        <w:r>
          <w:t>77</w:t>
        </w:r>
        <w:r>
          <w:fldChar w:fldCharType="end"/>
        </w:r>
      </w:hyperlink>
    </w:p>
    <w:p w14:paraId="2F042C92" w14:textId="77777777" w:rsidR="00F045A6" w:rsidRDefault="00000000">
      <w:pPr>
        <w:pStyle w:val="Mucluc3"/>
        <w:tabs>
          <w:tab w:val="clear" w:pos="993"/>
          <w:tab w:val="clear" w:pos="9111"/>
          <w:tab w:val="right" w:leader="dot" w:pos="8787"/>
        </w:tabs>
      </w:pPr>
      <w:hyperlink w:anchor="_Toc26806" w:history="1">
        <w:r>
          <w:t>5.4.17 Phạm</w:t>
        </w:r>
        <w:r>
          <w:rPr>
            <w:lang w:val="vi-VN"/>
          </w:rPr>
          <w:t xml:space="preserve"> vi kiểm thử: </w:t>
        </w:r>
        <w:r>
          <w:t>Xóa sản phẩm khỏi giỏ hàng</w:t>
        </w:r>
        <w:r>
          <w:tab/>
        </w:r>
        <w:r>
          <w:fldChar w:fldCharType="begin"/>
        </w:r>
        <w:r>
          <w:instrText xml:space="preserve"> PAGEREF _Toc26806 \h </w:instrText>
        </w:r>
        <w:r>
          <w:fldChar w:fldCharType="separate"/>
        </w:r>
        <w:r>
          <w:t>78</w:t>
        </w:r>
        <w:r>
          <w:fldChar w:fldCharType="end"/>
        </w:r>
      </w:hyperlink>
    </w:p>
    <w:p w14:paraId="4E2EAA4A" w14:textId="77777777" w:rsidR="00F045A6" w:rsidRDefault="00000000">
      <w:pPr>
        <w:pStyle w:val="Mucluc3"/>
        <w:tabs>
          <w:tab w:val="clear" w:pos="993"/>
          <w:tab w:val="clear" w:pos="9111"/>
          <w:tab w:val="right" w:leader="dot" w:pos="8787"/>
        </w:tabs>
      </w:pPr>
      <w:hyperlink w:anchor="_Toc15205" w:history="1">
        <w:r>
          <w:t>5.4.18 Phạm</w:t>
        </w:r>
        <w:r>
          <w:rPr>
            <w:lang w:val="vi-VN"/>
          </w:rPr>
          <w:t xml:space="preserve"> vi kiểm thử: </w:t>
        </w:r>
        <w:r>
          <w:t>Đặt hàng</w:t>
        </w:r>
        <w:r>
          <w:tab/>
        </w:r>
        <w:r>
          <w:fldChar w:fldCharType="begin"/>
        </w:r>
        <w:r>
          <w:instrText xml:space="preserve"> PAGEREF _Toc15205 \h </w:instrText>
        </w:r>
        <w:r>
          <w:fldChar w:fldCharType="separate"/>
        </w:r>
        <w:r>
          <w:t>78</w:t>
        </w:r>
        <w:r>
          <w:fldChar w:fldCharType="end"/>
        </w:r>
      </w:hyperlink>
    </w:p>
    <w:p w14:paraId="6F47BD22" w14:textId="77777777" w:rsidR="00F045A6" w:rsidRDefault="00000000">
      <w:pPr>
        <w:pStyle w:val="Mucluc3"/>
        <w:tabs>
          <w:tab w:val="clear" w:pos="993"/>
          <w:tab w:val="clear" w:pos="9111"/>
          <w:tab w:val="right" w:leader="dot" w:pos="8787"/>
        </w:tabs>
      </w:pPr>
      <w:hyperlink w:anchor="_Toc29241" w:history="1">
        <w:r>
          <w:t>5.4.19 Phạm</w:t>
        </w:r>
        <w:r>
          <w:rPr>
            <w:lang w:val="vi-VN"/>
          </w:rPr>
          <w:t xml:space="preserve"> vi kiểm thử: Xem</w:t>
        </w:r>
        <w:r>
          <w:t xml:space="preserve"> danh sách mong muốn</w:t>
        </w:r>
        <w:r>
          <w:tab/>
        </w:r>
        <w:r>
          <w:fldChar w:fldCharType="begin"/>
        </w:r>
        <w:r>
          <w:instrText xml:space="preserve"> PAGEREF _Toc29241 \h </w:instrText>
        </w:r>
        <w:r>
          <w:fldChar w:fldCharType="separate"/>
        </w:r>
        <w:r>
          <w:t>89</w:t>
        </w:r>
        <w:r>
          <w:fldChar w:fldCharType="end"/>
        </w:r>
      </w:hyperlink>
    </w:p>
    <w:p w14:paraId="2E2FC2E7" w14:textId="77777777" w:rsidR="00F045A6" w:rsidRDefault="00000000">
      <w:pPr>
        <w:pStyle w:val="Mucluc3"/>
        <w:tabs>
          <w:tab w:val="clear" w:pos="993"/>
          <w:tab w:val="clear" w:pos="9111"/>
          <w:tab w:val="right" w:leader="dot" w:pos="8787"/>
        </w:tabs>
      </w:pPr>
      <w:hyperlink w:anchor="_Toc21383" w:history="1">
        <w:r>
          <w:t>5.4.20 Phạm</w:t>
        </w:r>
        <w:r>
          <w:rPr>
            <w:lang w:val="vi-VN"/>
          </w:rPr>
          <w:t xml:space="preserve"> vi kiểm thử: </w:t>
        </w:r>
        <w:r>
          <w:t>Thêm sản phẩm vào danh sách mong muốn</w:t>
        </w:r>
        <w:r>
          <w:tab/>
        </w:r>
        <w:r>
          <w:fldChar w:fldCharType="begin"/>
        </w:r>
        <w:r>
          <w:instrText xml:space="preserve"> PAGEREF _Toc21383 \h </w:instrText>
        </w:r>
        <w:r>
          <w:fldChar w:fldCharType="separate"/>
        </w:r>
        <w:r>
          <w:t>90</w:t>
        </w:r>
        <w:r>
          <w:fldChar w:fldCharType="end"/>
        </w:r>
      </w:hyperlink>
    </w:p>
    <w:p w14:paraId="7954F400" w14:textId="77777777" w:rsidR="00F045A6" w:rsidRDefault="00000000">
      <w:pPr>
        <w:pStyle w:val="Mucluc3"/>
        <w:tabs>
          <w:tab w:val="clear" w:pos="993"/>
          <w:tab w:val="clear" w:pos="9111"/>
          <w:tab w:val="right" w:leader="dot" w:pos="8787"/>
        </w:tabs>
      </w:pPr>
      <w:hyperlink w:anchor="_Toc9966" w:history="1">
        <w:r>
          <w:t>5.4.21 Phạm</w:t>
        </w:r>
        <w:r>
          <w:rPr>
            <w:lang w:val="vi-VN"/>
          </w:rPr>
          <w:t xml:space="preserve"> vi kiểm thử: </w:t>
        </w:r>
        <w:r>
          <w:t>Xóa sản phẩm khỏi danh sách mong muốn</w:t>
        </w:r>
        <w:r>
          <w:tab/>
        </w:r>
        <w:r>
          <w:fldChar w:fldCharType="begin"/>
        </w:r>
        <w:r>
          <w:instrText xml:space="preserve"> PAGEREF _Toc9966 \h </w:instrText>
        </w:r>
        <w:r>
          <w:fldChar w:fldCharType="separate"/>
        </w:r>
        <w:r>
          <w:t>90</w:t>
        </w:r>
        <w:r>
          <w:fldChar w:fldCharType="end"/>
        </w:r>
      </w:hyperlink>
    </w:p>
    <w:p w14:paraId="4B21AD45" w14:textId="77777777" w:rsidR="00F045A6" w:rsidRDefault="00000000">
      <w:pPr>
        <w:pStyle w:val="Mucluc3"/>
        <w:tabs>
          <w:tab w:val="clear" w:pos="993"/>
          <w:tab w:val="clear" w:pos="9111"/>
          <w:tab w:val="right" w:leader="dot" w:pos="8787"/>
        </w:tabs>
      </w:pPr>
      <w:hyperlink w:anchor="_Toc27830" w:history="1">
        <w:r>
          <w:t>5.4.22 Phạm</w:t>
        </w:r>
        <w:r>
          <w:rPr>
            <w:lang w:val="vi-VN"/>
          </w:rPr>
          <w:t xml:space="preserve"> vi kiểm thử: </w:t>
        </w:r>
        <w:r>
          <w:t>Xem chi tiết đơn mua</w:t>
        </w:r>
        <w:r>
          <w:tab/>
        </w:r>
        <w:r>
          <w:fldChar w:fldCharType="begin"/>
        </w:r>
        <w:r>
          <w:instrText xml:space="preserve"> PAGEREF _Toc27830 \h </w:instrText>
        </w:r>
        <w:r>
          <w:fldChar w:fldCharType="separate"/>
        </w:r>
        <w:r>
          <w:t>91</w:t>
        </w:r>
        <w:r>
          <w:fldChar w:fldCharType="end"/>
        </w:r>
      </w:hyperlink>
    </w:p>
    <w:p w14:paraId="660100E9" w14:textId="77777777" w:rsidR="00F045A6" w:rsidRDefault="00000000">
      <w:pPr>
        <w:pStyle w:val="Mucluc2"/>
        <w:tabs>
          <w:tab w:val="clear" w:pos="567"/>
          <w:tab w:val="clear" w:pos="9111"/>
          <w:tab w:val="right" w:leader="dot" w:pos="8787"/>
        </w:tabs>
      </w:pPr>
      <w:hyperlink w:anchor="_Toc10646" w:history="1">
        <w:r>
          <w:t xml:space="preserve">5.5 </w:t>
        </w:r>
        <w:r>
          <w:rPr>
            <w:lang w:val="vi-VN"/>
          </w:rPr>
          <w:t>Kết quả kiểm thử (Test Result)</w:t>
        </w:r>
        <w:r>
          <w:tab/>
        </w:r>
        <w:r>
          <w:fldChar w:fldCharType="begin"/>
        </w:r>
        <w:r>
          <w:instrText xml:space="preserve"> PAGEREF _Toc10646 \h </w:instrText>
        </w:r>
        <w:r>
          <w:fldChar w:fldCharType="separate"/>
        </w:r>
        <w:r>
          <w:t>91</w:t>
        </w:r>
        <w:r>
          <w:fldChar w:fldCharType="end"/>
        </w:r>
      </w:hyperlink>
    </w:p>
    <w:p w14:paraId="4F8CEA79" w14:textId="77777777" w:rsidR="00F045A6" w:rsidRDefault="00000000">
      <w:pPr>
        <w:pStyle w:val="Mucluc3"/>
        <w:tabs>
          <w:tab w:val="clear" w:pos="993"/>
          <w:tab w:val="clear" w:pos="9111"/>
          <w:tab w:val="right" w:leader="dot" w:pos="8787"/>
        </w:tabs>
      </w:pPr>
      <w:hyperlink w:anchor="_Toc7618" w:history="1">
        <w:r>
          <w:rPr>
            <w:lang w:val="vi-VN"/>
          </w:rPr>
          <w:t>5.5.1 Kết quả</w:t>
        </w:r>
        <w:r>
          <w:tab/>
        </w:r>
        <w:r>
          <w:fldChar w:fldCharType="begin"/>
        </w:r>
        <w:r>
          <w:instrText xml:space="preserve"> PAGEREF _Toc7618 \h </w:instrText>
        </w:r>
        <w:r>
          <w:fldChar w:fldCharType="separate"/>
        </w:r>
        <w:r>
          <w:t>91</w:t>
        </w:r>
        <w:r>
          <w:fldChar w:fldCharType="end"/>
        </w:r>
      </w:hyperlink>
    </w:p>
    <w:p w14:paraId="6C0BF926" w14:textId="77777777" w:rsidR="00F045A6" w:rsidRDefault="00000000">
      <w:pPr>
        <w:pStyle w:val="Mucluc3"/>
        <w:tabs>
          <w:tab w:val="clear" w:pos="993"/>
          <w:tab w:val="clear" w:pos="9111"/>
          <w:tab w:val="right" w:leader="dot" w:pos="8787"/>
        </w:tabs>
      </w:pPr>
      <w:hyperlink w:anchor="_Toc137" w:history="1">
        <w:r>
          <w:t xml:space="preserve">5.5.2 </w:t>
        </w:r>
        <w:r>
          <w:rPr>
            <w:lang w:val="vi-VN"/>
          </w:rPr>
          <w:t>Danh sách lỗi được tìm thấy</w:t>
        </w:r>
        <w:r>
          <w:tab/>
        </w:r>
        <w:r>
          <w:fldChar w:fldCharType="begin"/>
        </w:r>
        <w:r>
          <w:instrText xml:space="preserve"> PAGEREF _Toc137 \h </w:instrText>
        </w:r>
        <w:r>
          <w:fldChar w:fldCharType="separate"/>
        </w:r>
        <w:r>
          <w:t>92</w:t>
        </w:r>
        <w:r>
          <w:fldChar w:fldCharType="end"/>
        </w:r>
      </w:hyperlink>
    </w:p>
    <w:p w14:paraId="226214CD" w14:textId="77777777" w:rsidR="00F045A6" w:rsidRDefault="00000000">
      <w:pPr>
        <w:pStyle w:val="Mucluc2"/>
        <w:tabs>
          <w:tab w:val="clear" w:pos="567"/>
          <w:tab w:val="clear" w:pos="9111"/>
          <w:tab w:val="right" w:leader="dot" w:pos="8787"/>
        </w:tabs>
      </w:pPr>
      <w:hyperlink w:anchor="_Toc6976" w:history="1">
        <w:r>
          <w:t xml:space="preserve">5.6 </w:t>
        </w:r>
        <w:r>
          <w:rPr>
            <w:lang w:val="vi-VN"/>
          </w:rPr>
          <w:t>Kiểm tra đánh giá (Testing Evaluation)</w:t>
        </w:r>
        <w:r>
          <w:tab/>
        </w:r>
        <w:r>
          <w:fldChar w:fldCharType="begin"/>
        </w:r>
        <w:r>
          <w:instrText xml:space="preserve"> PAGEREF _Toc6976 \h </w:instrText>
        </w:r>
        <w:r>
          <w:fldChar w:fldCharType="separate"/>
        </w:r>
        <w:r>
          <w:t>94</w:t>
        </w:r>
        <w:r>
          <w:fldChar w:fldCharType="end"/>
        </w:r>
      </w:hyperlink>
    </w:p>
    <w:p w14:paraId="27C4C8D4" w14:textId="77777777" w:rsidR="00F045A6" w:rsidRDefault="00000000">
      <w:pPr>
        <w:pStyle w:val="Mucluc2"/>
        <w:tabs>
          <w:tab w:val="clear" w:pos="567"/>
          <w:tab w:val="clear" w:pos="9111"/>
          <w:tab w:val="right" w:leader="dot" w:pos="8787"/>
        </w:tabs>
      </w:pPr>
      <w:hyperlink w:anchor="_Toc16162" w:history="1">
        <w:r>
          <w:t xml:space="preserve">5.7 </w:t>
        </w:r>
        <w:r>
          <w:rPr>
            <w:lang w:val="vi-VN"/>
          </w:rPr>
          <w:t>Đề xuất cải tiến (Improvement proposal)</w:t>
        </w:r>
        <w:r>
          <w:tab/>
        </w:r>
        <w:r>
          <w:fldChar w:fldCharType="begin"/>
        </w:r>
        <w:r>
          <w:instrText xml:space="preserve"> PAGEREF _Toc16162 \h </w:instrText>
        </w:r>
        <w:r>
          <w:fldChar w:fldCharType="separate"/>
        </w:r>
        <w:r>
          <w:t>94</w:t>
        </w:r>
        <w:r>
          <w:fldChar w:fldCharType="end"/>
        </w:r>
      </w:hyperlink>
    </w:p>
    <w:p w14:paraId="43592403" w14:textId="77777777" w:rsidR="00F045A6" w:rsidRDefault="00000000">
      <w:pPr>
        <w:pStyle w:val="Mucluc2"/>
        <w:tabs>
          <w:tab w:val="clear" w:pos="567"/>
          <w:tab w:val="clear" w:pos="9111"/>
          <w:tab w:val="right" w:leader="dot" w:pos="8787"/>
        </w:tabs>
      </w:pPr>
      <w:hyperlink w:anchor="_Toc32727" w:history="1">
        <w:r>
          <w:t xml:space="preserve">5.8 </w:t>
        </w:r>
        <w:r>
          <w:rPr>
            <w:lang w:val="vi-VN"/>
          </w:rPr>
          <w:t>Tổng kết (Summary)</w:t>
        </w:r>
        <w:r>
          <w:tab/>
        </w:r>
        <w:r>
          <w:fldChar w:fldCharType="begin"/>
        </w:r>
        <w:r>
          <w:instrText xml:space="preserve"> PAGEREF _Toc32727 \h </w:instrText>
        </w:r>
        <w:r>
          <w:fldChar w:fldCharType="separate"/>
        </w:r>
        <w:r>
          <w:t>95</w:t>
        </w:r>
        <w:r>
          <w:fldChar w:fldCharType="end"/>
        </w:r>
      </w:hyperlink>
    </w:p>
    <w:p w14:paraId="4DC76D5E" w14:textId="77777777" w:rsidR="00F045A6" w:rsidRDefault="00000000">
      <w:pPr>
        <w:pStyle w:val="Mucluc1"/>
        <w:tabs>
          <w:tab w:val="clear" w:pos="1560"/>
          <w:tab w:val="clear" w:pos="9111"/>
          <w:tab w:val="right" w:leader="dot" w:pos="8787"/>
        </w:tabs>
      </w:pPr>
      <w:hyperlink w:anchor="_Toc24410" w:history="1">
        <w:r>
          <w:rPr>
            <w:lang w:val="vi-VN"/>
          </w:rPr>
          <w:t>TÀ</w:t>
        </w:r>
        <w:r>
          <w:t>I LIỆU THAM KHẢO</w:t>
        </w:r>
        <w:r>
          <w:tab/>
        </w:r>
        <w:r>
          <w:fldChar w:fldCharType="begin"/>
        </w:r>
        <w:r>
          <w:instrText xml:space="preserve"> PAGEREF _Toc24410 \h </w:instrText>
        </w:r>
        <w:r>
          <w:fldChar w:fldCharType="separate"/>
        </w:r>
        <w:r>
          <w:t>96</w:t>
        </w:r>
        <w:r>
          <w:fldChar w:fldCharType="end"/>
        </w:r>
      </w:hyperlink>
    </w:p>
    <w:p w14:paraId="76BB86A9" w14:textId="77777777" w:rsidR="00F045A6" w:rsidRDefault="00000000">
      <w:pPr>
        <w:pStyle w:val="Nidungvnbn"/>
        <w:ind w:firstLine="0"/>
        <w:rPr>
          <w:lang w:val="vi-VN"/>
        </w:rPr>
      </w:pPr>
      <w:r>
        <w:fldChar w:fldCharType="end"/>
      </w:r>
      <w:r>
        <w:br w:type="page"/>
      </w:r>
    </w:p>
    <w:p w14:paraId="132A0798" w14:textId="77777777" w:rsidR="00F045A6" w:rsidRDefault="00000000">
      <w:pPr>
        <w:pStyle w:val="u1"/>
        <w:numPr>
          <w:ilvl w:val="0"/>
          <w:numId w:val="0"/>
        </w:numPr>
        <w:ind w:left="284" w:hanging="284"/>
        <w:jc w:val="center"/>
        <w:rPr>
          <w:sz w:val="26"/>
          <w:szCs w:val="26"/>
        </w:rPr>
      </w:pPr>
      <w:bookmarkStart w:id="0" w:name="_Toc26603"/>
      <w:r>
        <w:lastRenderedPageBreak/>
        <w:t>DANH MỤC HÌNH VẼ</w:t>
      </w:r>
      <w:bookmarkEnd w:id="0"/>
    </w:p>
    <w:p w14:paraId="4E7211FB" w14:textId="77777777" w:rsidR="00F045A6" w:rsidRDefault="00000000">
      <w:pPr>
        <w:pStyle w:val="Banghinhminhhoa"/>
        <w:tabs>
          <w:tab w:val="right" w:leader="dot" w:pos="8787"/>
        </w:tabs>
      </w:pPr>
      <w:r>
        <w:rPr>
          <w:szCs w:val="26"/>
        </w:rPr>
        <w:fldChar w:fldCharType="begin"/>
      </w:r>
      <w:r>
        <w:rPr>
          <w:szCs w:val="26"/>
        </w:rPr>
        <w:instrText xml:space="preserve"> TOC \h \z \c "Hình" </w:instrText>
      </w:r>
      <w:r>
        <w:rPr>
          <w:szCs w:val="26"/>
        </w:rPr>
        <w:fldChar w:fldCharType="separate"/>
      </w:r>
      <w:hyperlink w:anchor="_Toc9462" w:history="1">
        <w:r>
          <w:t>Hình 1</w:t>
        </w:r>
        <w:r>
          <w:rPr>
            <w:lang w:val="vi-VN"/>
          </w:rPr>
          <w:t>.</w:t>
        </w:r>
        <w:r>
          <w:t xml:space="preserve">1 </w:t>
        </w:r>
        <w:r>
          <w:rPr>
            <w:lang w:val="vi-VN"/>
          </w:rPr>
          <w:t xml:space="preserve"> Giới thiệu về Selenium</w:t>
        </w:r>
        <w:r>
          <w:tab/>
        </w:r>
        <w:r>
          <w:fldChar w:fldCharType="begin"/>
        </w:r>
        <w:r>
          <w:instrText xml:space="preserve"> PAGEREF _Toc9462 \h </w:instrText>
        </w:r>
        <w:r>
          <w:fldChar w:fldCharType="separate"/>
        </w:r>
        <w:r>
          <w:t>1</w:t>
        </w:r>
        <w:r>
          <w:fldChar w:fldCharType="end"/>
        </w:r>
      </w:hyperlink>
    </w:p>
    <w:p w14:paraId="0928BA21" w14:textId="77777777" w:rsidR="00F045A6" w:rsidRDefault="00000000">
      <w:pPr>
        <w:pStyle w:val="Banghinhminhhoa"/>
        <w:tabs>
          <w:tab w:val="right" w:leader="dot" w:pos="8787"/>
        </w:tabs>
      </w:pPr>
      <w:hyperlink w:anchor="_Toc3230" w:history="1">
        <w:r>
          <w:t>Hình 1</w:t>
        </w:r>
        <w:r>
          <w:rPr>
            <w:lang w:val="vi-VN"/>
          </w:rPr>
          <w:t>.</w:t>
        </w:r>
        <w:r>
          <w:t xml:space="preserve">2 </w:t>
        </w:r>
        <w:r>
          <w:rPr>
            <w:lang w:val="vi-VN"/>
          </w:rPr>
          <w:t xml:space="preserve"> Remote Control</w:t>
        </w:r>
        <w:r>
          <w:tab/>
        </w:r>
        <w:r>
          <w:fldChar w:fldCharType="begin"/>
        </w:r>
        <w:r>
          <w:instrText xml:space="preserve"> PAGEREF _Toc3230 \h </w:instrText>
        </w:r>
        <w:r>
          <w:fldChar w:fldCharType="separate"/>
        </w:r>
        <w:r>
          <w:t>3</w:t>
        </w:r>
        <w:r>
          <w:fldChar w:fldCharType="end"/>
        </w:r>
      </w:hyperlink>
    </w:p>
    <w:p w14:paraId="7A7945B2" w14:textId="77777777" w:rsidR="00F045A6" w:rsidRDefault="00000000">
      <w:pPr>
        <w:pStyle w:val="Banghinhminhhoa"/>
        <w:tabs>
          <w:tab w:val="right" w:leader="dot" w:pos="8787"/>
        </w:tabs>
      </w:pPr>
      <w:hyperlink w:anchor="_Toc27680" w:history="1">
        <w:r>
          <w:t>Hình 1</w:t>
        </w:r>
        <w:r>
          <w:rPr>
            <w:lang w:val="vi-VN"/>
          </w:rPr>
          <w:t>.</w:t>
        </w:r>
        <w:r>
          <w:t xml:space="preserve">3 </w:t>
        </w:r>
        <w:r>
          <w:rPr>
            <w:lang w:val="vi-VN"/>
          </w:rPr>
          <w:t xml:space="preserve"> Kiến trúc Modul</w:t>
        </w:r>
        <w:r>
          <w:tab/>
        </w:r>
        <w:r>
          <w:fldChar w:fldCharType="begin"/>
        </w:r>
        <w:r>
          <w:instrText xml:space="preserve"> PAGEREF _Toc27680 \h </w:instrText>
        </w:r>
        <w:r>
          <w:fldChar w:fldCharType="separate"/>
        </w:r>
        <w:r>
          <w:t>7</w:t>
        </w:r>
        <w:r>
          <w:fldChar w:fldCharType="end"/>
        </w:r>
      </w:hyperlink>
    </w:p>
    <w:p w14:paraId="1973C955" w14:textId="77777777" w:rsidR="00F045A6" w:rsidRDefault="00000000">
      <w:pPr>
        <w:pStyle w:val="Banghinhminhhoa"/>
        <w:tabs>
          <w:tab w:val="right" w:leader="dot" w:pos="8787"/>
        </w:tabs>
      </w:pPr>
      <w:hyperlink w:anchor="_Toc31656" w:history="1">
        <w:r>
          <w:t>Hình 2</w:t>
        </w:r>
        <w:r>
          <w:rPr>
            <w:lang w:val="vi-VN"/>
          </w:rPr>
          <w:t>.</w:t>
        </w:r>
        <w:r>
          <w:t xml:space="preserve">1 </w:t>
        </w:r>
        <w:r>
          <w:rPr>
            <w:lang w:val="vi-VN"/>
          </w:rPr>
          <w:t xml:space="preserve"> Use Case tổng quát</w:t>
        </w:r>
        <w:r>
          <w:tab/>
        </w:r>
        <w:r>
          <w:fldChar w:fldCharType="begin"/>
        </w:r>
        <w:r>
          <w:instrText xml:space="preserve"> PAGEREF _Toc31656 \h </w:instrText>
        </w:r>
        <w:r>
          <w:fldChar w:fldCharType="separate"/>
        </w:r>
        <w:r>
          <w:t>14</w:t>
        </w:r>
        <w:r>
          <w:fldChar w:fldCharType="end"/>
        </w:r>
      </w:hyperlink>
    </w:p>
    <w:p w14:paraId="09FF8B89" w14:textId="77777777" w:rsidR="00F045A6" w:rsidRDefault="00000000">
      <w:pPr>
        <w:spacing w:after="200" w:line="276" w:lineRule="auto"/>
        <w:rPr>
          <w:sz w:val="26"/>
          <w:szCs w:val="26"/>
        </w:rPr>
      </w:pPr>
      <w:r>
        <w:rPr>
          <w:szCs w:val="26"/>
        </w:rPr>
        <w:fldChar w:fldCharType="end"/>
      </w:r>
    </w:p>
    <w:p w14:paraId="2B98CF74" w14:textId="77777777" w:rsidR="00F045A6" w:rsidRDefault="00000000">
      <w:pPr>
        <w:spacing w:after="200" w:line="276" w:lineRule="auto"/>
        <w:rPr>
          <w:b/>
          <w:sz w:val="32"/>
          <w:szCs w:val="32"/>
          <w:lang w:val="vi-VN"/>
        </w:rPr>
      </w:pPr>
      <w:r>
        <w:br w:type="page"/>
      </w:r>
    </w:p>
    <w:p w14:paraId="205B4FF6" w14:textId="77777777" w:rsidR="00F045A6" w:rsidRDefault="00000000">
      <w:pPr>
        <w:pStyle w:val="u1"/>
        <w:numPr>
          <w:ilvl w:val="0"/>
          <w:numId w:val="0"/>
        </w:numPr>
        <w:jc w:val="center"/>
        <w:rPr>
          <w:lang w:val="en-US"/>
        </w:rPr>
      </w:pPr>
      <w:bookmarkStart w:id="1" w:name="_Toc10412"/>
      <w:r>
        <w:lastRenderedPageBreak/>
        <w:t xml:space="preserve">DANH MỤC </w:t>
      </w:r>
      <w:r>
        <w:rPr>
          <w:lang w:val="en-US"/>
        </w:rPr>
        <w:t>BẢNG BIỂU</w:t>
      </w:r>
      <w:bookmarkEnd w:id="1"/>
    </w:p>
    <w:p w14:paraId="6A175A65" w14:textId="77777777" w:rsidR="00F045A6" w:rsidRDefault="00000000">
      <w:pPr>
        <w:pStyle w:val="Banghinhminhhoa"/>
        <w:tabs>
          <w:tab w:val="right" w:leader="dot" w:pos="8787"/>
        </w:tabs>
      </w:pPr>
      <w:r>
        <w:fldChar w:fldCharType="begin"/>
      </w:r>
      <w:r>
        <w:instrText>TOC \h \c "Bảng"</w:instrText>
      </w:r>
      <w:r>
        <w:fldChar w:fldCharType="separate"/>
      </w:r>
      <w:hyperlink w:anchor="_Toc9060" w:history="1">
        <w:r>
          <w:t>Bảng 2</w:t>
        </w:r>
        <w:r>
          <w:rPr>
            <w:lang w:val="vi-VN"/>
          </w:rPr>
          <w:t>.</w:t>
        </w:r>
        <w:r>
          <w:t xml:space="preserve">1 </w:t>
        </w:r>
        <w:r>
          <w:rPr>
            <w:lang w:val="vi-VN"/>
          </w:rPr>
          <w:t xml:space="preserve"> Chức năng đăng ký</w:t>
        </w:r>
        <w:r>
          <w:tab/>
        </w:r>
        <w:r>
          <w:fldChar w:fldCharType="begin"/>
        </w:r>
        <w:r>
          <w:instrText xml:space="preserve"> PAGEREF _Toc9060 \h </w:instrText>
        </w:r>
        <w:r>
          <w:fldChar w:fldCharType="separate"/>
        </w:r>
        <w:r>
          <w:t>14</w:t>
        </w:r>
        <w:r>
          <w:fldChar w:fldCharType="end"/>
        </w:r>
      </w:hyperlink>
    </w:p>
    <w:p w14:paraId="1CF3C037" w14:textId="77777777" w:rsidR="00F045A6" w:rsidRDefault="00000000">
      <w:pPr>
        <w:pStyle w:val="Banghinhminhhoa"/>
        <w:tabs>
          <w:tab w:val="right" w:leader="dot" w:pos="8787"/>
        </w:tabs>
      </w:pPr>
      <w:hyperlink w:anchor="_Toc4450" w:history="1">
        <w:r>
          <w:t>Bảng 2</w:t>
        </w:r>
        <w:r>
          <w:rPr>
            <w:lang w:val="vi-VN"/>
          </w:rPr>
          <w:t>.</w:t>
        </w:r>
        <w:r>
          <w:t xml:space="preserve">2 </w:t>
        </w:r>
        <w:r>
          <w:rPr>
            <w:lang w:val="vi-VN"/>
          </w:rPr>
          <w:t xml:space="preserve"> Chức năng đăng nhập</w:t>
        </w:r>
        <w:r>
          <w:tab/>
        </w:r>
        <w:r>
          <w:fldChar w:fldCharType="begin"/>
        </w:r>
        <w:r>
          <w:instrText xml:space="preserve"> PAGEREF _Toc4450 \h </w:instrText>
        </w:r>
        <w:r>
          <w:fldChar w:fldCharType="separate"/>
        </w:r>
        <w:r>
          <w:t>16</w:t>
        </w:r>
        <w:r>
          <w:fldChar w:fldCharType="end"/>
        </w:r>
      </w:hyperlink>
    </w:p>
    <w:p w14:paraId="4E21CA8F" w14:textId="77777777" w:rsidR="00F045A6" w:rsidRDefault="00000000">
      <w:pPr>
        <w:pStyle w:val="Banghinhminhhoa"/>
        <w:tabs>
          <w:tab w:val="right" w:leader="dot" w:pos="8787"/>
        </w:tabs>
      </w:pPr>
      <w:hyperlink w:anchor="_Toc11005" w:history="1">
        <w:r>
          <w:t>Bảng 2</w:t>
        </w:r>
        <w:r>
          <w:rPr>
            <w:lang w:val="vi-VN"/>
          </w:rPr>
          <w:t>.</w:t>
        </w:r>
        <w:r>
          <w:t xml:space="preserve">3 </w:t>
        </w:r>
        <w:r>
          <w:rPr>
            <w:lang w:val="vi-VN"/>
          </w:rPr>
          <w:t xml:space="preserve"> Chức năng đăng xuất</w:t>
        </w:r>
        <w:r>
          <w:tab/>
        </w:r>
        <w:r>
          <w:fldChar w:fldCharType="begin"/>
        </w:r>
        <w:r>
          <w:instrText xml:space="preserve"> PAGEREF _Toc11005 \h </w:instrText>
        </w:r>
        <w:r>
          <w:fldChar w:fldCharType="separate"/>
        </w:r>
        <w:r>
          <w:t>18</w:t>
        </w:r>
        <w:r>
          <w:fldChar w:fldCharType="end"/>
        </w:r>
      </w:hyperlink>
    </w:p>
    <w:p w14:paraId="01649BDB" w14:textId="77777777" w:rsidR="00F045A6" w:rsidRDefault="00000000">
      <w:pPr>
        <w:pStyle w:val="Banghinhminhhoa"/>
        <w:tabs>
          <w:tab w:val="right" w:leader="dot" w:pos="8787"/>
        </w:tabs>
      </w:pPr>
      <w:hyperlink w:anchor="_Toc7932" w:history="1">
        <w:r>
          <w:t>Bảng 2</w:t>
        </w:r>
        <w:r>
          <w:rPr>
            <w:lang w:val="vi-VN"/>
          </w:rPr>
          <w:t>.</w:t>
        </w:r>
        <w:r>
          <w:t xml:space="preserve">4 </w:t>
        </w:r>
        <w:r>
          <w:rPr>
            <w:lang w:val="vi-VN"/>
          </w:rPr>
          <w:t xml:space="preserve"> Cập nhật chi tiết tài khoản</w:t>
        </w:r>
        <w:r>
          <w:tab/>
        </w:r>
        <w:r>
          <w:fldChar w:fldCharType="begin"/>
        </w:r>
        <w:r>
          <w:instrText xml:space="preserve"> PAGEREF _Toc7932 \h </w:instrText>
        </w:r>
        <w:r>
          <w:fldChar w:fldCharType="separate"/>
        </w:r>
        <w:r>
          <w:t>19</w:t>
        </w:r>
        <w:r>
          <w:fldChar w:fldCharType="end"/>
        </w:r>
      </w:hyperlink>
    </w:p>
    <w:p w14:paraId="0BBBD41D" w14:textId="77777777" w:rsidR="00F045A6" w:rsidRDefault="00000000">
      <w:pPr>
        <w:pStyle w:val="Banghinhminhhoa"/>
        <w:tabs>
          <w:tab w:val="right" w:leader="dot" w:pos="8787"/>
        </w:tabs>
      </w:pPr>
      <w:hyperlink w:anchor="_Toc17832" w:history="1">
        <w:r>
          <w:t>Bảng 2</w:t>
        </w:r>
        <w:r>
          <w:rPr>
            <w:lang w:val="vi-VN"/>
          </w:rPr>
          <w:t>.</w:t>
        </w:r>
        <w:r>
          <w:t xml:space="preserve">5 </w:t>
        </w:r>
        <w:r>
          <w:rPr>
            <w:lang w:val="vi-VN"/>
          </w:rPr>
          <w:t xml:space="preserve"> Đặt lại mật khẩu</w:t>
        </w:r>
        <w:r>
          <w:tab/>
        </w:r>
        <w:r>
          <w:fldChar w:fldCharType="begin"/>
        </w:r>
        <w:r>
          <w:instrText xml:space="preserve"> PAGEREF _Toc17832 \h </w:instrText>
        </w:r>
        <w:r>
          <w:fldChar w:fldCharType="separate"/>
        </w:r>
        <w:r>
          <w:t>20</w:t>
        </w:r>
        <w:r>
          <w:fldChar w:fldCharType="end"/>
        </w:r>
      </w:hyperlink>
    </w:p>
    <w:p w14:paraId="3FC50ED0" w14:textId="77777777" w:rsidR="00F045A6" w:rsidRDefault="00000000">
      <w:pPr>
        <w:pStyle w:val="Banghinhminhhoa"/>
        <w:tabs>
          <w:tab w:val="right" w:leader="dot" w:pos="8787"/>
        </w:tabs>
      </w:pPr>
      <w:hyperlink w:anchor="_Toc9802" w:history="1">
        <w:r>
          <w:t>Bảng 2</w:t>
        </w:r>
        <w:r>
          <w:rPr>
            <w:lang w:val="vi-VN"/>
          </w:rPr>
          <w:t>.</w:t>
        </w:r>
        <w:r>
          <w:t xml:space="preserve">6 </w:t>
        </w:r>
        <w:r>
          <w:rPr>
            <w:lang w:val="vi-VN"/>
          </w:rPr>
          <w:t xml:space="preserve"> Address Book </w:t>
        </w:r>
        <w:r>
          <w:tab/>
        </w:r>
        <w:r>
          <w:fldChar w:fldCharType="begin"/>
        </w:r>
        <w:r>
          <w:instrText xml:space="preserve"> PAGEREF _Toc9802 \h </w:instrText>
        </w:r>
        <w:r>
          <w:fldChar w:fldCharType="separate"/>
        </w:r>
        <w:r>
          <w:t>21</w:t>
        </w:r>
        <w:r>
          <w:fldChar w:fldCharType="end"/>
        </w:r>
      </w:hyperlink>
    </w:p>
    <w:p w14:paraId="05D62256" w14:textId="77777777" w:rsidR="00F045A6" w:rsidRDefault="00000000">
      <w:pPr>
        <w:pStyle w:val="Banghinhminhhoa"/>
        <w:tabs>
          <w:tab w:val="right" w:leader="dot" w:pos="8787"/>
        </w:tabs>
      </w:pPr>
      <w:hyperlink w:anchor="_Toc30205" w:history="1">
        <w:r>
          <w:t>Bảng 2</w:t>
        </w:r>
        <w:r>
          <w:rPr>
            <w:lang w:val="vi-VN"/>
          </w:rPr>
          <w:t>.</w:t>
        </w:r>
        <w:r>
          <w:t xml:space="preserve">7 </w:t>
        </w:r>
        <w:r>
          <w:rPr>
            <w:lang w:val="vi-VN"/>
          </w:rPr>
          <w:t xml:space="preserve"> Xem danh sách mong muốn</w:t>
        </w:r>
        <w:r>
          <w:tab/>
        </w:r>
        <w:r>
          <w:fldChar w:fldCharType="begin"/>
        </w:r>
        <w:r>
          <w:instrText xml:space="preserve"> PAGEREF _Toc30205 \h </w:instrText>
        </w:r>
        <w:r>
          <w:fldChar w:fldCharType="separate"/>
        </w:r>
        <w:r>
          <w:t>22</w:t>
        </w:r>
        <w:r>
          <w:fldChar w:fldCharType="end"/>
        </w:r>
      </w:hyperlink>
    </w:p>
    <w:p w14:paraId="02EFF418" w14:textId="77777777" w:rsidR="00F045A6" w:rsidRDefault="00000000">
      <w:pPr>
        <w:pStyle w:val="Banghinhminhhoa"/>
        <w:tabs>
          <w:tab w:val="right" w:leader="dot" w:pos="8787"/>
        </w:tabs>
      </w:pPr>
      <w:hyperlink w:anchor="_Toc16826" w:history="1">
        <w:r>
          <w:t>Bảng 2</w:t>
        </w:r>
        <w:r>
          <w:rPr>
            <w:lang w:val="vi-VN"/>
          </w:rPr>
          <w:t>.</w:t>
        </w:r>
        <w:r>
          <w:t xml:space="preserve">8 </w:t>
        </w:r>
        <w:r>
          <w:rPr>
            <w:lang w:val="vi-VN"/>
          </w:rPr>
          <w:t xml:space="preserve"> Thêm sản phẩm mong muốn</w:t>
        </w:r>
        <w:r>
          <w:tab/>
        </w:r>
        <w:r>
          <w:fldChar w:fldCharType="begin"/>
        </w:r>
        <w:r>
          <w:instrText xml:space="preserve"> PAGEREF _Toc16826 \h </w:instrText>
        </w:r>
        <w:r>
          <w:fldChar w:fldCharType="separate"/>
        </w:r>
        <w:r>
          <w:t>23</w:t>
        </w:r>
        <w:r>
          <w:fldChar w:fldCharType="end"/>
        </w:r>
      </w:hyperlink>
    </w:p>
    <w:p w14:paraId="4A73EEB2" w14:textId="77777777" w:rsidR="00F045A6" w:rsidRDefault="00000000">
      <w:pPr>
        <w:pStyle w:val="Banghinhminhhoa"/>
        <w:tabs>
          <w:tab w:val="right" w:leader="dot" w:pos="8787"/>
        </w:tabs>
      </w:pPr>
      <w:hyperlink w:anchor="_Toc17918" w:history="1">
        <w:r>
          <w:t>Bảng 2</w:t>
        </w:r>
        <w:r>
          <w:rPr>
            <w:lang w:val="vi-VN"/>
          </w:rPr>
          <w:t>.</w:t>
        </w:r>
        <w:r>
          <w:t xml:space="preserve">9 </w:t>
        </w:r>
        <w:r>
          <w:rPr>
            <w:lang w:val="vi-VN"/>
          </w:rPr>
          <w:t xml:space="preserve"> Xóa sản phẩm khỏi danh sách mong muốn</w:t>
        </w:r>
        <w:r>
          <w:tab/>
        </w:r>
        <w:r>
          <w:fldChar w:fldCharType="begin"/>
        </w:r>
        <w:r>
          <w:instrText xml:space="preserve"> PAGEREF _Toc17918 \h </w:instrText>
        </w:r>
        <w:r>
          <w:fldChar w:fldCharType="separate"/>
        </w:r>
        <w:r>
          <w:t>24</w:t>
        </w:r>
        <w:r>
          <w:fldChar w:fldCharType="end"/>
        </w:r>
      </w:hyperlink>
    </w:p>
    <w:p w14:paraId="5C99026C" w14:textId="77777777" w:rsidR="00F045A6" w:rsidRDefault="00000000">
      <w:pPr>
        <w:pStyle w:val="Banghinhminhhoa"/>
        <w:tabs>
          <w:tab w:val="right" w:leader="dot" w:pos="8787"/>
        </w:tabs>
      </w:pPr>
      <w:hyperlink w:anchor="_Toc18568" w:history="1">
        <w:r>
          <w:t>Bảng 2</w:t>
        </w:r>
        <w:r>
          <w:rPr>
            <w:lang w:val="vi-VN"/>
          </w:rPr>
          <w:t>.</w:t>
        </w:r>
        <w:r>
          <w:t xml:space="preserve">10 </w:t>
        </w:r>
        <w:r>
          <w:rPr>
            <w:lang w:val="vi-VN"/>
          </w:rPr>
          <w:t xml:space="preserve"> Xem danh sách sản phẩm</w:t>
        </w:r>
        <w:r>
          <w:tab/>
        </w:r>
        <w:r>
          <w:fldChar w:fldCharType="begin"/>
        </w:r>
        <w:r>
          <w:instrText xml:space="preserve"> PAGEREF _Toc18568 \h </w:instrText>
        </w:r>
        <w:r>
          <w:fldChar w:fldCharType="separate"/>
        </w:r>
        <w:r>
          <w:t>25</w:t>
        </w:r>
        <w:r>
          <w:fldChar w:fldCharType="end"/>
        </w:r>
      </w:hyperlink>
    </w:p>
    <w:p w14:paraId="74FEDF52" w14:textId="77777777" w:rsidR="00F045A6" w:rsidRDefault="00000000">
      <w:pPr>
        <w:pStyle w:val="Banghinhminhhoa"/>
        <w:tabs>
          <w:tab w:val="right" w:leader="dot" w:pos="8787"/>
        </w:tabs>
      </w:pPr>
      <w:hyperlink w:anchor="_Toc11505" w:history="1">
        <w:r>
          <w:t>Bảng 2</w:t>
        </w:r>
        <w:r>
          <w:rPr>
            <w:lang w:val="vi-VN"/>
          </w:rPr>
          <w:t>.</w:t>
        </w:r>
        <w:r>
          <w:t xml:space="preserve">11 </w:t>
        </w:r>
        <w:r>
          <w:rPr>
            <w:lang w:val="vi-VN"/>
          </w:rPr>
          <w:t xml:space="preserve"> Xem chi tiết sản phẩm</w:t>
        </w:r>
        <w:r>
          <w:tab/>
        </w:r>
        <w:r>
          <w:fldChar w:fldCharType="begin"/>
        </w:r>
        <w:r>
          <w:instrText xml:space="preserve"> PAGEREF _Toc11505 \h </w:instrText>
        </w:r>
        <w:r>
          <w:fldChar w:fldCharType="separate"/>
        </w:r>
        <w:r>
          <w:t>26</w:t>
        </w:r>
        <w:r>
          <w:fldChar w:fldCharType="end"/>
        </w:r>
      </w:hyperlink>
    </w:p>
    <w:p w14:paraId="70CA30D1" w14:textId="77777777" w:rsidR="00F045A6" w:rsidRDefault="00000000">
      <w:pPr>
        <w:pStyle w:val="Banghinhminhhoa"/>
        <w:tabs>
          <w:tab w:val="right" w:leader="dot" w:pos="8787"/>
        </w:tabs>
      </w:pPr>
      <w:hyperlink w:anchor="_Toc821" w:history="1">
        <w:r>
          <w:t>Bảng 2</w:t>
        </w:r>
        <w:r>
          <w:rPr>
            <w:lang w:val="vi-VN"/>
          </w:rPr>
          <w:t>.</w:t>
        </w:r>
        <w:r>
          <w:t xml:space="preserve">12 </w:t>
        </w:r>
        <w:r>
          <w:rPr>
            <w:lang w:val="vi-VN"/>
          </w:rPr>
          <w:t xml:space="preserve"> Xem danh sách theo đơn vị tiền tệ</w:t>
        </w:r>
        <w:r>
          <w:tab/>
        </w:r>
        <w:r>
          <w:fldChar w:fldCharType="begin"/>
        </w:r>
        <w:r>
          <w:instrText xml:space="preserve"> PAGEREF _Toc821 \h </w:instrText>
        </w:r>
        <w:r>
          <w:fldChar w:fldCharType="separate"/>
        </w:r>
        <w:r>
          <w:t>27</w:t>
        </w:r>
        <w:r>
          <w:fldChar w:fldCharType="end"/>
        </w:r>
      </w:hyperlink>
    </w:p>
    <w:p w14:paraId="17BFAEA6" w14:textId="77777777" w:rsidR="00F045A6" w:rsidRDefault="00000000">
      <w:pPr>
        <w:pStyle w:val="Banghinhminhhoa"/>
        <w:tabs>
          <w:tab w:val="right" w:leader="dot" w:pos="8787"/>
        </w:tabs>
      </w:pPr>
      <w:hyperlink w:anchor="_Toc1899" w:history="1">
        <w:r>
          <w:t>Bảng 2</w:t>
        </w:r>
        <w:r>
          <w:rPr>
            <w:lang w:val="vi-VN"/>
          </w:rPr>
          <w:t>.</w:t>
        </w:r>
        <w:r>
          <w:t xml:space="preserve">13 </w:t>
        </w:r>
        <w:r>
          <w:rPr>
            <w:lang w:val="vi-VN"/>
          </w:rPr>
          <w:t xml:space="preserve"> Lọc sản phẩm theo danh mục</w:t>
        </w:r>
        <w:r>
          <w:tab/>
        </w:r>
        <w:r>
          <w:fldChar w:fldCharType="begin"/>
        </w:r>
        <w:r>
          <w:instrText xml:space="preserve"> PAGEREF _Toc1899 \h </w:instrText>
        </w:r>
        <w:r>
          <w:fldChar w:fldCharType="separate"/>
        </w:r>
        <w:r>
          <w:t>28</w:t>
        </w:r>
        <w:r>
          <w:fldChar w:fldCharType="end"/>
        </w:r>
      </w:hyperlink>
    </w:p>
    <w:p w14:paraId="2F9BDF5C" w14:textId="77777777" w:rsidR="00F045A6" w:rsidRDefault="00000000">
      <w:pPr>
        <w:pStyle w:val="Banghinhminhhoa"/>
        <w:tabs>
          <w:tab w:val="right" w:leader="dot" w:pos="8787"/>
        </w:tabs>
      </w:pPr>
      <w:hyperlink w:anchor="_Toc1077" w:history="1">
        <w:r>
          <w:t>Bảng 2</w:t>
        </w:r>
        <w:r>
          <w:rPr>
            <w:lang w:val="vi-VN"/>
          </w:rPr>
          <w:t>.</w:t>
        </w:r>
        <w:r>
          <w:t xml:space="preserve">14 </w:t>
        </w:r>
        <w:r>
          <w:rPr>
            <w:lang w:val="vi-VN"/>
          </w:rPr>
          <w:t xml:space="preserve"> Tìm kiếm sản phẩm</w:t>
        </w:r>
        <w:r>
          <w:tab/>
        </w:r>
        <w:r>
          <w:fldChar w:fldCharType="begin"/>
        </w:r>
        <w:r>
          <w:instrText xml:space="preserve"> PAGEREF _Toc1077 \h </w:instrText>
        </w:r>
        <w:r>
          <w:fldChar w:fldCharType="separate"/>
        </w:r>
        <w:r>
          <w:t>29</w:t>
        </w:r>
        <w:r>
          <w:fldChar w:fldCharType="end"/>
        </w:r>
      </w:hyperlink>
    </w:p>
    <w:p w14:paraId="09D4AA16" w14:textId="77777777" w:rsidR="00F045A6" w:rsidRDefault="00000000">
      <w:pPr>
        <w:pStyle w:val="Banghinhminhhoa"/>
        <w:tabs>
          <w:tab w:val="right" w:leader="dot" w:pos="8787"/>
        </w:tabs>
      </w:pPr>
      <w:hyperlink w:anchor="_Toc21934" w:history="1">
        <w:r>
          <w:t>Bảng 2</w:t>
        </w:r>
        <w:r>
          <w:rPr>
            <w:lang w:val="vi-VN"/>
          </w:rPr>
          <w:t>.</w:t>
        </w:r>
        <w:r>
          <w:t xml:space="preserve">15 </w:t>
        </w:r>
        <w:r>
          <w:rPr>
            <w:lang w:val="vi-VN"/>
          </w:rPr>
          <w:t xml:space="preserve"> Sắp xếp sản phẩm</w:t>
        </w:r>
        <w:r>
          <w:tab/>
        </w:r>
        <w:r>
          <w:fldChar w:fldCharType="begin"/>
        </w:r>
        <w:r>
          <w:instrText xml:space="preserve"> PAGEREF _Toc21934 \h </w:instrText>
        </w:r>
        <w:r>
          <w:fldChar w:fldCharType="separate"/>
        </w:r>
        <w:r>
          <w:t>30</w:t>
        </w:r>
        <w:r>
          <w:fldChar w:fldCharType="end"/>
        </w:r>
      </w:hyperlink>
    </w:p>
    <w:p w14:paraId="3E8DC36B" w14:textId="77777777" w:rsidR="00F045A6" w:rsidRDefault="00000000">
      <w:pPr>
        <w:pStyle w:val="Banghinhminhhoa"/>
        <w:tabs>
          <w:tab w:val="right" w:leader="dot" w:pos="8787"/>
        </w:tabs>
      </w:pPr>
      <w:hyperlink w:anchor="_Toc30952" w:history="1">
        <w:r>
          <w:t>Bảng 2</w:t>
        </w:r>
        <w:r>
          <w:rPr>
            <w:lang w:val="vi-VN"/>
          </w:rPr>
          <w:t>.</w:t>
        </w:r>
        <w:r>
          <w:t xml:space="preserve">16 </w:t>
        </w:r>
        <w:r>
          <w:rPr>
            <w:lang w:val="vi-VN"/>
          </w:rPr>
          <w:t xml:space="preserve"> In chi tiết sản phẩm</w:t>
        </w:r>
        <w:r>
          <w:tab/>
        </w:r>
        <w:r>
          <w:fldChar w:fldCharType="begin"/>
        </w:r>
        <w:r>
          <w:instrText xml:space="preserve"> PAGEREF _Toc30952 \h </w:instrText>
        </w:r>
        <w:r>
          <w:fldChar w:fldCharType="separate"/>
        </w:r>
        <w:r>
          <w:t>31</w:t>
        </w:r>
        <w:r>
          <w:fldChar w:fldCharType="end"/>
        </w:r>
      </w:hyperlink>
    </w:p>
    <w:p w14:paraId="5F8EA6E7" w14:textId="77777777" w:rsidR="00F045A6" w:rsidRDefault="00000000">
      <w:pPr>
        <w:pStyle w:val="Banghinhminhhoa"/>
        <w:tabs>
          <w:tab w:val="right" w:leader="dot" w:pos="8787"/>
        </w:tabs>
      </w:pPr>
      <w:hyperlink w:anchor="_Toc13364" w:history="1">
        <w:r>
          <w:t>Bảng 2</w:t>
        </w:r>
        <w:r>
          <w:rPr>
            <w:lang w:val="vi-VN"/>
          </w:rPr>
          <w:t>.</w:t>
        </w:r>
        <w:r>
          <w:t xml:space="preserve">17 </w:t>
        </w:r>
        <w:r>
          <w:rPr>
            <w:lang w:val="vi-VN"/>
          </w:rPr>
          <w:t xml:space="preserve"> Xem giỏ hàng</w:t>
        </w:r>
        <w:r>
          <w:tab/>
        </w:r>
        <w:r>
          <w:fldChar w:fldCharType="begin"/>
        </w:r>
        <w:r>
          <w:instrText xml:space="preserve"> PAGEREF _Toc13364 \h </w:instrText>
        </w:r>
        <w:r>
          <w:fldChar w:fldCharType="separate"/>
        </w:r>
        <w:r>
          <w:t>32</w:t>
        </w:r>
        <w:r>
          <w:fldChar w:fldCharType="end"/>
        </w:r>
      </w:hyperlink>
    </w:p>
    <w:p w14:paraId="7EA5CD3F" w14:textId="77777777" w:rsidR="00F045A6" w:rsidRDefault="00000000">
      <w:pPr>
        <w:pStyle w:val="Banghinhminhhoa"/>
        <w:tabs>
          <w:tab w:val="right" w:leader="dot" w:pos="8787"/>
        </w:tabs>
      </w:pPr>
      <w:hyperlink w:anchor="_Toc1739" w:history="1">
        <w:r>
          <w:t>Bảng 2</w:t>
        </w:r>
        <w:r>
          <w:rPr>
            <w:lang w:val="vi-VN"/>
          </w:rPr>
          <w:t>.</w:t>
        </w:r>
        <w:r>
          <w:t xml:space="preserve">18 </w:t>
        </w:r>
        <w:r>
          <w:rPr>
            <w:lang w:val="vi-VN"/>
          </w:rPr>
          <w:t xml:space="preserve"> Thêm sản phẩm vào giỏ hàng</w:t>
        </w:r>
        <w:r>
          <w:tab/>
        </w:r>
        <w:r>
          <w:fldChar w:fldCharType="begin"/>
        </w:r>
        <w:r>
          <w:instrText xml:space="preserve"> PAGEREF _Toc1739 \h </w:instrText>
        </w:r>
        <w:r>
          <w:fldChar w:fldCharType="separate"/>
        </w:r>
        <w:r>
          <w:t>33</w:t>
        </w:r>
        <w:r>
          <w:fldChar w:fldCharType="end"/>
        </w:r>
      </w:hyperlink>
    </w:p>
    <w:p w14:paraId="39BFE837" w14:textId="77777777" w:rsidR="00F045A6" w:rsidRDefault="00000000">
      <w:pPr>
        <w:pStyle w:val="Banghinhminhhoa"/>
        <w:tabs>
          <w:tab w:val="right" w:leader="dot" w:pos="8787"/>
        </w:tabs>
      </w:pPr>
      <w:hyperlink w:anchor="_Toc17036" w:history="1">
        <w:r>
          <w:t>Bảng 2</w:t>
        </w:r>
        <w:r>
          <w:rPr>
            <w:lang w:val="vi-VN"/>
          </w:rPr>
          <w:t>.</w:t>
        </w:r>
        <w:r>
          <w:t xml:space="preserve">19 </w:t>
        </w:r>
        <w:r>
          <w:rPr>
            <w:lang w:val="vi-VN"/>
          </w:rPr>
          <w:t xml:space="preserve"> Cập nhật số lượng sản phẩm trong giỏ hàng</w:t>
        </w:r>
        <w:r>
          <w:tab/>
        </w:r>
        <w:r>
          <w:fldChar w:fldCharType="begin"/>
        </w:r>
        <w:r>
          <w:instrText xml:space="preserve"> PAGEREF _Toc17036 \h </w:instrText>
        </w:r>
        <w:r>
          <w:fldChar w:fldCharType="separate"/>
        </w:r>
        <w:r>
          <w:t>35</w:t>
        </w:r>
        <w:r>
          <w:fldChar w:fldCharType="end"/>
        </w:r>
      </w:hyperlink>
    </w:p>
    <w:p w14:paraId="123C696A" w14:textId="77777777" w:rsidR="00F045A6" w:rsidRDefault="00000000">
      <w:pPr>
        <w:pStyle w:val="Banghinhminhhoa"/>
        <w:tabs>
          <w:tab w:val="right" w:leader="dot" w:pos="8787"/>
        </w:tabs>
      </w:pPr>
      <w:hyperlink w:anchor="_Toc2288" w:history="1">
        <w:r>
          <w:t>Bảng 2</w:t>
        </w:r>
        <w:r>
          <w:rPr>
            <w:lang w:val="vi-VN"/>
          </w:rPr>
          <w:t>.</w:t>
        </w:r>
        <w:r>
          <w:t xml:space="preserve">20 </w:t>
        </w:r>
        <w:r>
          <w:rPr>
            <w:lang w:val="vi-VN"/>
          </w:rPr>
          <w:t xml:space="preserve"> Xóa sản phẩm khỏi giỏ hàng</w:t>
        </w:r>
        <w:r>
          <w:tab/>
        </w:r>
        <w:r>
          <w:fldChar w:fldCharType="begin"/>
        </w:r>
        <w:r>
          <w:instrText xml:space="preserve"> PAGEREF _Toc2288 \h </w:instrText>
        </w:r>
        <w:r>
          <w:fldChar w:fldCharType="separate"/>
        </w:r>
        <w:r>
          <w:t>36</w:t>
        </w:r>
        <w:r>
          <w:fldChar w:fldCharType="end"/>
        </w:r>
      </w:hyperlink>
    </w:p>
    <w:p w14:paraId="32A4BC69" w14:textId="77777777" w:rsidR="00F045A6" w:rsidRDefault="00000000">
      <w:pPr>
        <w:pStyle w:val="Banghinhminhhoa"/>
        <w:tabs>
          <w:tab w:val="right" w:leader="dot" w:pos="8787"/>
        </w:tabs>
      </w:pPr>
      <w:hyperlink w:anchor="_Toc27749" w:history="1">
        <w:r>
          <w:t>Bảng 2</w:t>
        </w:r>
        <w:r>
          <w:rPr>
            <w:lang w:val="vi-VN"/>
          </w:rPr>
          <w:t>.</w:t>
        </w:r>
        <w:r>
          <w:t xml:space="preserve">21 </w:t>
        </w:r>
        <w:r>
          <w:rPr>
            <w:lang w:val="vi-VN"/>
          </w:rPr>
          <w:t xml:space="preserve"> Xóa sản phẩm ở trang chi tiết sản phẩm</w:t>
        </w:r>
        <w:r>
          <w:tab/>
        </w:r>
        <w:r>
          <w:fldChar w:fldCharType="begin"/>
        </w:r>
        <w:r>
          <w:instrText xml:space="preserve"> PAGEREF _Toc27749 \h </w:instrText>
        </w:r>
        <w:r>
          <w:fldChar w:fldCharType="separate"/>
        </w:r>
        <w:r>
          <w:t>37</w:t>
        </w:r>
        <w:r>
          <w:fldChar w:fldCharType="end"/>
        </w:r>
      </w:hyperlink>
    </w:p>
    <w:p w14:paraId="74DCC4C2" w14:textId="77777777" w:rsidR="00F045A6" w:rsidRDefault="00000000">
      <w:pPr>
        <w:pStyle w:val="Banghinhminhhoa"/>
        <w:tabs>
          <w:tab w:val="right" w:leader="dot" w:pos="8787"/>
        </w:tabs>
      </w:pPr>
      <w:hyperlink w:anchor="_Toc16811" w:history="1">
        <w:r>
          <w:t>Bảng 2</w:t>
        </w:r>
        <w:r>
          <w:rPr>
            <w:lang w:val="vi-VN"/>
          </w:rPr>
          <w:t>.</w:t>
        </w:r>
        <w:r>
          <w:t xml:space="preserve">22 </w:t>
        </w:r>
        <w:r>
          <w:rPr>
            <w:lang w:val="vi-VN"/>
          </w:rPr>
          <w:t xml:space="preserve"> Đặt hàng</w:t>
        </w:r>
        <w:r>
          <w:tab/>
        </w:r>
        <w:r>
          <w:fldChar w:fldCharType="begin"/>
        </w:r>
        <w:r>
          <w:instrText xml:space="preserve"> PAGEREF _Toc16811 \h </w:instrText>
        </w:r>
        <w:r>
          <w:fldChar w:fldCharType="separate"/>
        </w:r>
        <w:r>
          <w:t>38</w:t>
        </w:r>
        <w:r>
          <w:fldChar w:fldCharType="end"/>
        </w:r>
      </w:hyperlink>
    </w:p>
    <w:p w14:paraId="547544A8" w14:textId="77777777" w:rsidR="00F045A6" w:rsidRDefault="00000000">
      <w:pPr>
        <w:pStyle w:val="Banghinhminhhoa"/>
        <w:tabs>
          <w:tab w:val="right" w:leader="dot" w:pos="8787"/>
        </w:tabs>
      </w:pPr>
      <w:hyperlink w:anchor="_Toc18665" w:history="1">
        <w:r>
          <w:t>Bảng 2</w:t>
        </w:r>
        <w:r>
          <w:rPr>
            <w:lang w:val="vi-VN"/>
          </w:rPr>
          <w:t>.</w:t>
        </w:r>
        <w:r>
          <w:t xml:space="preserve">23 </w:t>
        </w:r>
        <w:r>
          <w:rPr>
            <w:lang w:val="vi-VN"/>
          </w:rPr>
          <w:t xml:space="preserve"> Xem chi tiết đơn mua</w:t>
        </w:r>
        <w:r>
          <w:tab/>
        </w:r>
        <w:r>
          <w:fldChar w:fldCharType="begin"/>
        </w:r>
        <w:r>
          <w:instrText xml:space="preserve"> PAGEREF _Toc18665 \h </w:instrText>
        </w:r>
        <w:r>
          <w:fldChar w:fldCharType="separate"/>
        </w:r>
        <w:r>
          <w:t>44</w:t>
        </w:r>
        <w:r>
          <w:fldChar w:fldCharType="end"/>
        </w:r>
      </w:hyperlink>
    </w:p>
    <w:p w14:paraId="31D7B660" w14:textId="77777777" w:rsidR="00F045A6" w:rsidRDefault="00000000">
      <w:pPr>
        <w:spacing w:before="0" w:after="200" w:line="276" w:lineRule="auto"/>
      </w:pPr>
      <w:r>
        <w:fldChar w:fldCharType="end"/>
      </w:r>
    </w:p>
    <w:p w14:paraId="3B7C5672" w14:textId="77777777" w:rsidR="00F045A6" w:rsidRDefault="00000000">
      <w:pPr>
        <w:spacing w:before="0" w:after="200" w:line="276" w:lineRule="auto"/>
        <w:rPr>
          <w:b/>
          <w:sz w:val="32"/>
          <w:szCs w:val="32"/>
          <w:lang w:val="vi-VN"/>
        </w:rPr>
      </w:pPr>
      <w:r>
        <w:br w:type="page"/>
      </w:r>
    </w:p>
    <w:p w14:paraId="2C0D1787" w14:textId="77777777" w:rsidR="00F045A6" w:rsidRDefault="00000000">
      <w:pPr>
        <w:pStyle w:val="u1"/>
        <w:numPr>
          <w:ilvl w:val="0"/>
          <w:numId w:val="0"/>
        </w:numPr>
        <w:jc w:val="center"/>
      </w:pPr>
      <w:bookmarkStart w:id="2" w:name="_Toc17196"/>
      <w:r>
        <w:lastRenderedPageBreak/>
        <w:t>DANH MỤC CÁC CHỮ VIẾT TẮT</w:t>
      </w:r>
      <w:bookmarkEnd w:id="2"/>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5"/>
        <w:gridCol w:w="5942"/>
      </w:tblGrid>
      <w:tr w:rsidR="00F045A6" w14:paraId="19EA0B12" w14:textId="77777777">
        <w:tc>
          <w:tcPr>
            <w:tcW w:w="2911" w:type="dxa"/>
          </w:tcPr>
          <w:p w14:paraId="0D4C4DCB" w14:textId="77777777" w:rsidR="00F045A6" w:rsidRDefault="00000000">
            <w:pPr>
              <w:spacing w:line="360" w:lineRule="auto"/>
              <w:rPr>
                <w:sz w:val="26"/>
                <w:szCs w:val="26"/>
                <w:lang w:val="vi-VN"/>
              </w:rPr>
            </w:pPr>
            <w:r>
              <w:t xml:space="preserve">API </w:t>
            </w:r>
          </w:p>
        </w:tc>
        <w:tc>
          <w:tcPr>
            <w:tcW w:w="6092" w:type="dxa"/>
          </w:tcPr>
          <w:p w14:paraId="43511D9E" w14:textId="77777777" w:rsidR="00F045A6" w:rsidRDefault="00000000">
            <w:pPr>
              <w:spacing w:line="360" w:lineRule="auto"/>
              <w:rPr>
                <w:sz w:val="26"/>
                <w:szCs w:val="26"/>
                <w:lang w:val="vi-VN"/>
              </w:rPr>
            </w:pPr>
            <w:r>
              <w:rPr>
                <w:sz w:val="26"/>
                <w:szCs w:val="26"/>
                <w:lang w:val="vi-VN"/>
              </w:rPr>
              <w:t>Application Programming Interface</w:t>
            </w:r>
          </w:p>
        </w:tc>
      </w:tr>
      <w:tr w:rsidR="00F045A6" w14:paraId="0F2496CE" w14:textId="77777777">
        <w:tc>
          <w:tcPr>
            <w:tcW w:w="2911" w:type="dxa"/>
          </w:tcPr>
          <w:p w14:paraId="42B76EC1" w14:textId="77777777" w:rsidR="00F045A6" w:rsidRDefault="00000000">
            <w:pPr>
              <w:spacing w:line="360" w:lineRule="auto"/>
              <w:rPr>
                <w:sz w:val="26"/>
                <w:szCs w:val="26"/>
                <w:lang w:val="vi-VN"/>
              </w:rPr>
            </w:pPr>
            <w:r>
              <w:rPr>
                <w:sz w:val="26"/>
                <w:szCs w:val="26"/>
                <w:lang w:val="vi-VN"/>
              </w:rPr>
              <w:t>AT</w:t>
            </w:r>
          </w:p>
        </w:tc>
        <w:tc>
          <w:tcPr>
            <w:tcW w:w="6092" w:type="dxa"/>
          </w:tcPr>
          <w:p w14:paraId="1220CB51" w14:textId="77777777" w:rsidR="00F045A6" w:rsidRDefault="00000000">
            <w:pPr>
              <w:spacing w:before="0" w:after="0"/>
              <w:jc w:val="both"/>
              <w:rPr>
                <w:sz w:val="26"/>
                <w:szCs w:val="26"/>
                <w:lang w:val="vi-VN"/>
              </w:rPr>
            </w:pPr>
            <w:r>
              <w:rPr>
                <w:sz w:val="26"/>
                <w:szCs w:val="26"/>
                <w:lang w:val="vi-VN"/>
              </w:rPr>
              <w:t>Acceptance Testing</w:t>
            </w:r>
          </w:p>
        </w:tc>
      </w:tr>
      <w:tr w:rsidR="00F045A6" w14:paraId="3FF9638C" w14:textId="77777777">
        <w:tc>
          <w:tcPr>
            <w:tcW w:w="2911" w:type="dxa"/>
          </w:tcPr>
          <w:p w14:paraId="09BA0F0B" w14:textId="77777777" w:rsidR="00F045A6" w:rsidRDefault="00000000">
            <w:pPr>
              <w:spacing w:line="360" w:lineRule="auto"/>
              <w:rPr>
                <w:sz w:val="26"/>
                <w:szCs w:val="26"/>
                <w:lang w:val="vi-VN"/>
              </w:rPr>
            </w:pPr>
            <w:r>
              <w:rPr>
                <w:sz w:val="26"/>
                <w:szCs w:val="26"/>
                <w:lang w:val="vi-VN"/>
              </w:rPr>
              <w:t>ATDD</w:t>
            </w:r>
          </w:p>
        </w:tc>
        <w:tc>
          <w:tcPr>
            <w:tcW w:w="6092" w:type="dxa"/>
          </w:tcPr>
          <w:p w14:paraId="41DFC0EF" w14:textId="77777777" w:rsidR="00F045A6" w:rsidRDefault="00000000">
            <w:pPr>
              <w:spacing w:line="360" w:lineRule="auto"/>
              <w:rPr>
                <w:sz w:val="26"/>
                <w:szCs w:val="26"/>
                <w:lang w:val="vi-VN"/>
              </w:rPr>
            </w:pPr>
            <w:r>
              <w:rPr>
                <w:sz w:val="26"/>
                <w:szCs w:val="26"/>
                <w:lang w:val="vi-VN"/>
              </w:rPr>
              <w:t>Acceptance test driven development</w:t>
            </w:r>
          </w:p>
        </w:tc>
      </w:tr>
      <w:tr w:rsidR="00F045A6" w14:paraId="1A2D5DA9" w14:textId="77777777">
        <w:tc>
          <w:tcPr>
            <w:tcW w:w="2911" w:type="dxa"/>
          </w:tcPr>
          <w:p w14:paraId="5D6CB9B7" w14:textId="77777777" w:rsidR="00F045A6" w:rsidRDefault="00000000">
            <w:pPr>
              <w:spacing w:line="360" w:lineRule="auto"/>
              <w:rPr>
                <w:sz w:val="26"/>
                <w:szCs w:val="26"/>
                <w:lang w:val="vi-VN"/>
              </w:rPr>
            </w:pPr>
            <w:r>
              <w:t xml:space="preserve">RC </w:t>
            </w:r>
          </w:p>
        </w:tc>
        <w:tc>
          <w:tcPr>
            <w:tcW w:w="6092" w:type="dxa"/>
          </w:tcPr>
          <w:p w14:paraId="2F1D82BD" w14:textId="77777777" w:rsidR="00F045A6" w:rsidRDefault="00000000">
            <w:pPr>
              <w:spacing w:line="360" w:lineRule="auto"/>
              <w:rPr>
                <w:sz w:val="26"/>
                <w:szCs w:val="26"/>
                <w:lang w:val="vi-VN"/>
              </w:rPr>
            </w:pPr>
            <w:r>
              <w:t>Remote Control</w:t>
            </w:r>
          </w:p>
        </w:tc>
      </w:tr>
    </w:tbl>
    <w:p w14:paraId="596EDD6E" w14:textId="77777777" w:rsidR="00F045A6" w:rsidRDefault="00F045A6">
      <w:pPr>
        <w:spacing w:after="200" w:line="276" w:lineRule="auto"/>
        <w:rPr>
          <w:sz w:val="26"/>
          <w:szCs w:val="26"/>
        </w:rPr>
      </w:pPr>
    </w:p>
    <w:p w14:paraId="0D31B847" w14:textId="77777777" w:rsidR="00F045A6" w:rsidRDefault="00000000">
      <w:pPr>
        <w:spacing w:after="200" w:line="276" w:lineRule="auto"/>
        <w:rPr>
          <w:sz w:val="26"/>
          <w:szCs w:val="26"/>
        </w:rPr>
        <w:sectPr w:rsidR="00F045A6">
          <w:headerReference w:type="default" r:id="rId8"/>
          <w:pgSz w:w="11906" w:h="16838"/>
          <w:pgMar w:top="1985" w:right="1134" w:bottom="1701" w:left="1985" w:header="720" w:footer="720" w:gutter="0"/>
          <w:pgNumType w:fmt="lowerRoman"/>
          <w:cols w:space="720"/>
          <w:docGrid w:linePitch="360"/>
        </w:sectPr>
      </w:pPr>
      <w:r>
        <w:rPr>
          <w:sz w:val="26"/>
          <w:szCs w:val="26"/>
        </w:rPr>
        <w:br w:type="page"/>
      </w:r>
    </w:p>
    <w:p w14:paraId="4777442C" w14:textId="77777777" w:rsidR="00F045A6" w:rsidRDefault="00000000">
      <w:pPr>
        <w:pStyle w:val="u1"/>
      </w:pPr>
      <w:bookmarkStart w:id="3" w:name="_Toc2522"/>
      <w:r>
        <w:lastRenderedPageBreak/>
        <w:t>CƠ SỞ LÝ THUYẾT</w:t>
      </w:r>
      <w:bookmarkEnd w:id="3"/>
    </w:p>
    <w:p w14:paraId="457F37A8" w14:textId="77777777" w:rsidR="00F045A6" w:rsidRDefault="00000000">
      <w:pPr>
        <w:pStyle w:val="u2"/>
      </w:pPr>
      <w:bookmarkStart w:id="4" w:name="_Toc11761"/>
      <w:r>
        <w:t>Selenium</w:t>
      </w:r>
      <w:bookmarkEnd w:id="4"/>
    </w:p>
    <w:p w14:paraId="3C87028C" w14:textId="77777777" w:rsidR="00F045A6" w:rsidRDefault="00000000">
      <w:pPr>
        <w:pStyle w:val="u3"/>
      </w:pPr>
      <w:bookmarkStart w:id="5" w:name="_Toc26931"/>
      <w:r>
        <w:t>Giới thiệu Selenium là gì?</w:t>
      </w:r>
      <w:bookmarkEnd w:id="5"/>
    </w:p>
    <w:p w14:paraId="22797886" w14:textId="77777777" w:rsidR="00F045A6" w:rsidRDefault="00000000">
      <w:pPr>
        <w:pStyle w:val="Nidungvnbn"/>
      </w:pPr>
      <w:r>
        <w:t>Selenium là một bộ công cụ tự động hóa thử nghiệm phần mềm, được sử dụng để kiểm tra ứng dụng web. Nó cung cấp một loạt các công cụ và thư viện cho phép người dùng tạo và thực thi các kịch bản thử nghiệm tự động để kiểm tra tính năng của các ứng dụng web trên nhiều trình duyệt và nền tảng khác nhau.</w:t>
      </w:r>
    </w:p>
    <w:p w14:paraId="291160FB" w14:textId="77777777" w:rsidR="00F045A6" w:rsidRDefault="00000000">
      <w:pPr>
        <w:pStyle w:val="Nidungvnbn"/>
        <w:ind w:firstLine="0"/>
        <w:jc w:val="center"/>
      </w:pPr>
      <w:r>
        <w:rPr>
          <w:noProof/>
        </w:rPr>
        <w:drawing>
          <wp:inline distT="0" distB="0" distL="114300" distR="114300" wp14:anchorId="5EBAB78A" wp14:editId="3C201E79">
            <wp:extent cx="3157220" cy="3040380"/>
            <wp:effectExtent l="0" t="0" r="1270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3157220" cy="3040380"/>
                    </a:xfrm>
                    <a:prstGeom prst="rect">
                      <a:avLst/>
                    </a:prstGeom>
                    <a:noFill/>
                    <a:ln>
                      <a:noFill/>
                    </a:ln>
                  </pic:spPr>
                </pic:pic>
              </a:graphicData>
            </a:graphic>
          </wp:inline>
        </w:drawing>
      </w:r>
    </w:p>
    <w:p w14:paraId="1AC24EC8" w14:textId="77777777" w:rsidR="00F045A6" w:rsidRDefault="00000000">
      <w:pPr>
        <w:pStyle w:val="Chuthich"/>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1</w:t>
      </w:r>
      <w:r>
        <w:fldChar w:fldCharType="end"/>
      </w:r>
      <w:bookmarkStart w:id="6" w:name="_Toc9462"/>
      <w:r>
        <w:rPr>
          <w:lang w:val="vi-VN"/>
        </w:rPr>
        <w:t xml:space="preserve"> Giới thiệu về Selenium</w:t>
      </w:r>
      <w:bookmarkEnd w:id="6"/>
    </w:p>
    <w:p w14:paraId="2B552114" w14:textId="77777777" w:rsidR="00F045A6" w:rsidRPr="00647A9F" w:rsidRDefault="00000000">
      <w:pPr>
        <w:pStyle w:val="Nidungvnbn"/>
        <w:numPr>
          <w:ilvl w:val="0"/>
          <w:numId w:val="3"/>
        </w:numPr>
        <w:rPr>
          <w:lang w:val="vi-VN"/>
        </w:rPr>
      </w:pPr>
      <w:r w:rsidRPr="00647A9F">
        <w:rPr>
          <w:lang w:val="vi-VN"/>
        </w:rPr>
        <w:t>Selenium cho phép viết các kịch bản thử nghiệm bằng nhiều ngôn ngữ lập trình phổ biến như Java, Python, C#, Ruby, JavaScript và nhiều ngôn ngữ khác. Điều này giúp cho việc viết và triển khai các kịch bản thử nghiệm trở nên linh hoạt hơn và dễ dàng tích hợp vào các quy trình tự động hóa phát triển phần mềm.</w:t>
      </w:r>
    </w:p>
    <w:p w14:paraId="7BE2CE9C" w14:textId="77777777" w:rsidR="00F045A6" w:rsidRPr="00647A9F" w:rsidRDefault="00000000">
      <w:pPr>
        <w:pStyle w:val="Nidungvnbn"/>
        <w:numPr>
          <w:ilvl w:val="0"/>
          <w:numId w:val="3"/>
        </w:numPr>
        <w:rPr>
          <w:lang w:val="vi-VN"/>
        </w:rPr>
      </w:pPr>
      <w:r w:rsidRPr="00647A9F">
        <w:rPr>
          <w:lang w:val="vi-VN"/>
        </w:rPr>
        <w:t>Selenium cũng hỗ trợ kiểm tra trên nhiều trình duyệt web phổ biến như Chrome, Firefox, Internet Explorer, Edge, Safari và Opera, cũng như hỗ trợ nhiều hệ điều hành như Windows, macOS và Linux. Điều này làm cho Selenium trở thành một công cụ thử nghiệm tự động linh hoạt và mạnh mẽ, được sử dụng rộng rãi trong cộng đồng phát triển phần mềm.</w:t>
      </w:r>
    </w:p>
    <w:p w14:paraId="471D286A" w14:textId="77777777" w:rsidR="00F045A6" w:rsidRDefault="00000000">
      <w:pPr>
        <w:pStyle w:val="u3"/>
      </w:pPr>
      <w:bookmarkStart w:id="7" w:name="_Toc20746"/>
      <w:r>
        <w:lastRenderedPageBreak/>
        <w:t>Các thành phần chính</w:t>
      </w:r>
      <w:bookmarkEnd w:id="7"/>
    </w:p>
    <w:p w14:paraId="44A43A28" w14:textId="77777777" w:rsidR="00F045A6" w:rsidRDefault="00000000">
      <w:pPr>
        <w:pStyle w:val="Nidungvnbn"/>
        <w:numPr>
          <w:ilvl w:val="0"/>
          <w:numId w:val="4"/>
        </w:numPr>
      </w:pPr>
      <w:r>
        <w:t>Selenium IDE: là một công cụ tiện lợi cho phép người dùng ghi, chỉnh sửa và chạy các kịch bản thử nghiệm trên trình duyệt web một cách đơn giản và nhanh chóng. Với giao diện người dùng trực quan, Selenium IDE giúp việc tạo ra các kịch bản thử nghiệm trong thời gian ngắn và hỗ trợ hiệu quả cho các thử nghiệm cơ bản.</w:t>
      </w:r>
    </w:p>
    <w:p w14:paraId="6B57ED97" w14:textId="77777777" w:rsidR="00F045A6" w:rsidRDefault="00000000">
      <w:pPr>
        <w:pStyle w:val="Nidungvnbn"/>
        <w:numPr>
          <w:ilvl w:val="0"/>
          <w:numId w:val="4"/>
        </w:numPr>
      </w:pPr>
      <w:r>
        <w:t>Selenium WebDriver: là thành phần chủ chốt của Selenium, cung cấp API mạnh mẽ và linh hoạt để tương tác với các trình duyệt web. WebDriver cho phép người dùng viết mã kiểm thử bằng nhiều ngôn ngữ lập trình khác nhau và chạy các kịch bản kiểm thử này trên nhiều trình duyệt, đảm bảo tính đa dạng và chính xác trong quá trình kiểm thử.</w:t>
      </w:r>
    </w:p>
    <w:p w14:paraId="2742AAA0" w14:textId="77777777" w:rsidR="00F045A6" w:rsidRDefault="00000000">
      <w:pPr>
        <w:pStyle w:val="Nidungvnbn"/>
        <w:numPr>
          <w:ilvl w:val="0"/>
          <w:numId w:val="4"/>
        </w:numPr>
      </w:pPr>
      <w:r>
        <w:t>Selenium Grid: là công cụ chuyên dụng giúp thực hiện đồng thời nhiều kịch bản thử nghiệm trên các trình duyệt và hệ thống khác nhau. Bằng cách phân phối các kịch bản thử nghiệm lên các thiết bị và môi trường riêng biệt, Selenium Grid tăng cường hiệu suất và giảm thiểu thời gian cần thiết cho quá trình kiểm thử.</w:t>
      </w:r>
    </w:p>
    <w:p w14:paraId="43987DD6" w14:textId="77777777" w:rsidR="00F045A6" w:rsidRDefault="00000000">
      <w:pPr>
        <w:pStyle w:val="Nidungvnbn"/>
        <w:numPr>
          <w:ilvl w:val="0"/>
          <w:numId w:val="4"/>
        </w:numPr>
      </w:pPr>
      <w:r>
        <w:t>Selenium RC (Remote Control): là một thành phần trước đây của Selenium, nay đã được thay thế bởi Selenium WebDriver. Để hiểu rõ hơn về cấu trúc Selenium trước khi có sự thay đổi này, hãy xem xét các thành phần chính của Selenium RC:</w:t>
      </w:r>
    </w:p>
    <w:p w14:paraId="4C20600B" w14:textId="77777777" w:rsidR="00F045A6" w:rsidRDefault="00000000">
      <w:pPr>
        <w:pStyle w:val="Nidungvnbn"/>
        <w:numPr>
          <w:ilvl w:val="0"/>
          <w:numId w:val="5"/>
        </w:numPr>
        <w:tabs>
          <w:tab w:val="clear" w:pos="1260"/>
          <w:tab w:val="left" w:pos="420"/>
        </w:tabs>
      </w:pPr>
      <w:r>
        <w:t>Server: một dịch vụ HTTP giúp thực thi các lệnh Selenium và cấu hình trình duyệt để thực hiện các kịch bản kiểm thử.</w:t>
      </w:r>
    </w:p>
    <w:p w14:paraId="11117604" w14:textId="77777777" w:rsidR="00F045A6" w:rsidRDefault="00000000">
      <w:pPr>
        <w:pStyle w:val="Nidungvnbn"/>
        <w:numPr>
          <w:ilvl w:val="0"/>
          <w:numId w:val="5"/>
        </w:numPr>
        <w:tabs>
          <w:tab w:val="clear" w:pos="1260"/>
          <w:tab w:val="left" w:pos="420"/>
        </w:tabs>
      </w:pPr>
      <w:r>
        <w:t>Client Libraries: cung cấp thư viện cho nhiều ngôn ngữ lập trình như Java, C#, Python, Ruby và Perl, giúp việc tạo và thực thi các kịch bản kiểm thử tự động trở nên dễ dàng hơn.</w:t>
      </w:r>
    </w:p>
    <w:p w14:paraId="65E94022" w14:textId="77777777" w:rsidR="00F045A6" w:rsidRDefault="00000000">
      <w:pPr>
        <w:pStyle w:val="Nidungvnbn"/>
        <w:numPr>
          <w:ilvl w:val="0"/>
          <w:numId w:val="5"/>
        </w:numPr>
        <w:tabs>
          <w:tab w:val="clear" w:pos="1260"/>
          <w:tab w:val="left" w:pos="420"/>
        </w:tabs>
      </w:pPr>
      <w:r>
        <w:t>RC Interface: một API (Giao diện lập trình ứng dụng) cho phép người dùng tương tác với server và điều khiển trình duyệt từ xa để chạy các kịch bản kiểm thử.</w:t>
      </w:r>
    </w:p>
    <w:p w14:paraId="404E3989" w14:textId="77777777" w:rsidR="00F045A6" w:rsidRDefault="00F045A6">
      <w:pPr>
        <w:pStyle w:val="Nidungvnbn"/>
      </w:pPr>
    </w:p>
    <w:p w14:paraId="140206CD" w14:textId="77777777" w:rsidR="00F045A6" w:rsidRDefault="00000000">
      <w:pPr>
        <w:pStyle w:val="Nidungvnbn"/>
        <w:ind w:firstLine="0"/>
        <w:jc w:val="center"/>
      </w:pPr>
      <w:r>
        <w:rPr>
          <w:noProof/>
        </w:rPr>
        <w:lastRenderedPageBreak/>
        <w:drawing>
          <wp:inline distT="0" distB="0" distL="114300" distR="114300" wp14:anchorId="373DCCAB" wp14:editId="58E18540">
            <wp:extent cx="5469890" cy="3709670"/>
            <wp:effectExtent l="0" t="0" r="127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469890" cy="3709670"/>
                    </a:xfrm>
                    <a:prstGeom prst="rect">
                      <a:avLst/>
                    </a:prstGeom>
                    <a:noFill/>
                    <a:ln>
                      <a:noFill/>
                    </a:ln>
                  </pic:spPr>
                </pic:pic>
              </a:graphicData>
            </a:graphic>
          </wp:inline>
        </w:drawing>
      </w:r>
    </w:p>
    <w:p w14:paraId="2CCBABA2" w14:textId="77777777" w:rsidR="00F045A6" w:rsidRDefault="00000000">
      <w:pPr>
        <w:pStyle w:val="Chuthich"/>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2</w:t>
      </w:r>
      <w:r>
        <w:fldChar w:fldCharType="end"/>
      </w:r>
      <w:bookmarkStart w:id="8" w:name="_Toc3230"/>
      <w:r>
        <w:rPr>
          <w:lang w:val="vi-VN"/>
        </w:rPr>
        <w:t xml:space="preserve"> Remote Control</w:t>
      </w:r>
      <w:bookmarkEnd w:id="8"/>
    </w:p>
    <w:p w14:paraId="1C84326E" w14:textId="77777777" w:rsidR="00F045A6" w:rsidRDefault="00000000">
      <w:pPr>
        <w:pStyle w:val="u3"/>
      </w:pPr>
      <w:bookmarkStart w:id="9" w:name="_Toc23583"/>
      <w:r>
        <w:t>Các tính năng nổi bật</w:t>
      </w:r>
      <w:bookmarkEnd w:id="9"/>
    </w:p>
    <w:p w14:paraId="168F71DE" w14:textId="77777777" w:rsidR="00F045A6" w:rsidRDefault="00000000">
      <w:pPr>
        <w:pStyle w:val="Nidungvnbn"/>
        <w:numPr>
          <w:ilvl w:val="0"/>
          <w:numId w:val="6"/>
        </w:numPr>
      </w:pPr>
      <w:r>
        <w:t>Tối ưu cho ứng dụng web: phiên bản mới nhất của Selenium cung cấp các tính năng và công cụ cần thiết cho việc kiểm thử và tương tác với ứng dụng web. Selenium hỗ trợ nhiều phương pháp và hàm để tương tác với các thành phần web như textbox, button, dropdown, checkbox, giúp:</w:t>
      </w:r>
    </w:p>
    <w:p w14:paraId="18100534" w14:textId="77777777" w:rsidR="00F045A6" w:rsidRDefault="00000000">
      <w:pPr>
        <w:pStyle w:val="Nidungvnbn"/>
        <w:numPr>
          <w:ilvl w:val="0"/>
          <w:numId w:val="7"/>
        </w:numPr>
        <w:tabs>
          <w:tab w:val="clear" w:pos="1260"/>
          <w:tab w:val="left" w:pos="420"/>
        </w:tabs>
      </w:pPr>
      <w:r>
        <w:t>Tương tác chính xác với các thành phần web: Hỗ trợ các hành động như click, nhập liệu, chọn lựa, và kéo thả, kiểm thử tính năng của ứng dụng web toàn diện.</w:t>
      </w:r>
    </w:p>
    <w:p w14:paraId="39A44E2B" w14:textId="77777777" w:rsidR="00F045A6" w:rsidRDefault="00000000">
      <w:pPr>
        <w:pStyle w:val="Nidungvnbn"/>
        <w:numPr>
          <w:ilvl w:val="0"/>
          <w:numId w:val="7"/>
        </w:numPr>
        <w:tabs>
          <w:tab w:val="clear" w:pos="1260"/>
          <w:tab w:val="left" w:pos="420"/>
        </w:tabs>
      </w:pPr>
      <w:r>
        <w:t>Thực thi kịch bản thử nghiệm tự động: Tự động hóa các kịch bản thử nghiệm để kiểm tra tính đúng đắn và hiệu suất của ứng dụng trên nhiều trình duyệt và nền tảng.</w:t>
      </w:r>
    </w:p>
    <w:p w14:paraId="6F579CE3" w14:textId="77777777" w:rsidR="00F045A6" w:rsidRDefault="00000000">
      <w:pPr>
        <w:pStyle w:val="Nidungvnbn"/>
        <w:numPr>
          <w:ilvl w:val="0"/>
          <w:numId w:val="6"/>
        </w:numPr>
      </w:pPr>
      <w:r>
        <w:t>Hỗ trợ đa nền tảng: selenium hoạt động trên nhiều nền tảng và trình duyệt như Chrome, Firefox, Internet Explorer, Edge, Safari, và Opera, hỗ trợ cả Windows, macOS, và Linux, cho phép:</w:t>
      </w:r>
    </w:p>
    <w:p w14:paraId="0F2AA56E" w14:textId="77777777" w:rsidR="00F045A6" w:rsidRDefault="00000000">
      <w:pPr>
        <w:pStyle w:val="Nidungvnbn"/>
        <w:numPr>
          <w:ilvl w:val="0"/>
          <w:numId w:val="8"/>
        </w:numPr>
        <w:tabs>
          <w:tab w:val="clear" w:pos="1260"/>
          <w:tab w:val="left" w:pos="420"/>
        </w:tabs>
      </w:pPr>
      <w:r>
        <w:lastRenderedPageBreak/>
        <w:t>Kiểm thử tính đúng đắn và khả năng tương thích: Đảm bảo ứng dụng web hoạt động nhất quán trên nhiều môi trường khác nhau.</w:t>
      </w:r>
    </w:p>
    <w:p w14:paraId="72193544" w14:textId="77777777" w:rsidR="00F045A6" w:rsidRDefault="00000000">
      <w:pPr>
        <w:pStyle w:val="Nidungvnbn"/>
        <w:numPr>
          <w:ilvl w:val="0"/>
          <w:numId w:val="8"/>
        </w:numPr>
        <w:tabs>
          <w:tab w:val="clear" w:pos="1260"/>
          <w:tab w:val="left" w:pos="420"/>
        </w:tabs>
      </w:pPr>
      <w:r>
        <w:t>Phát triển đa nền tảng: Đảm bảo ứng dụng có thể chạy tốt trên bất kỳ hệ điều hành và trình duyệt nào.</w:t>
      </w:r>
    </w:p>
    <w:p w14:paraId="4C1D5668" w14:textId="77777777" w:rsidR="00F045A6" w:rsidRDefault="00000000">
      <w:pPr>
        <w:pStyle w:val="Nidungvnbn"/>
        <w:numPr>
          <w:ilvl w:val="0"/>
          <w:numId w:val="6"/>
        </w:numPr>
      </w:pPr>
      <w:r>
        <w:t>Ngôn ngữ lập trình đa dạng: selenium hỗ trợ nhiều ngôn ngữ lập trình phổ biến như Java, C#, Python, Ruby, JavaScript (Node.js), PHP và Perl, cho phép:</w:t>
      </w:r>
    </w:p>
    <w:p w14:paraId="1C88B26B" w14:textId="77777777" w:rsidR="00F045A6" w:rsidRDefault="00000000">
      <w:pPr>
        <w:pStyle w:val="Nidungvnbn"/>
        <w:numPr>
          <w:ilvl w:val="0"/>
          <w:numId w:val="9"/>
        </w:numPr>
        <w:tabs>
          <w:tab w:val="clear" w:pos="1260"/>
          <w:tab w:val="left" w:pos="420"/>
        </w:tabs>
      </w:pPr>
      <w:r>
        <w:t>Lựa chọn ngôn ngữ lập trình ưa thích: Người dùng có thể chọn ngôn ngữ lập trình mà họ thành thạo để viết các kịch bản thử nghiệm, thuận lợi cho việc triển khai Selenium.</w:t>
      </w:r>
    </w:p>
    <w:p w14:paraId="43317628" w14:textId="77777777" w:rsidR="00F045A6" w:rsidRDefault="00000000">
      <w:pPr>
        <w:pStyle w:val="Nidungvnbn"/>
        <w:numPr>
          <w:ilvl w:val="0"/>
          <w:numId w:val="9"/>
        </w:numPr>
        <w:tabs>
          <w:tab w:val="clear" w:pos="1260"/>
          <w:tab w:val="left" w:pos="420"/>
        </w:tabs>
      </w:pPr>
      <w:r>
        <w:t>Tích hợp dễ dàng: Dễ dàng tích hợp các kịch bản thử nghiệm vào quy trình phát triển phần mềm hiện có.</w:t>
      </w:r>
    </w:p>
    <w:p w14:paraId="5B8EBAB7" w14:textId="77777777" w:rsidR="00F045A6" w:rsidRDefault="00000000">
      <w:pPr>
        <w:pStyle w:val="Nidungvnbn"/>
        <w:numPr>
          <w:ilvl w:val="0"/>
          <w:numId w:val="6"/>
        </w:numPr>
      </w:pPr>
      <w:r>
        <w:t>Tích hợp với các công cụ kiểm thử: selenium tích hợp tốt với các công cụ quản lý kiểm thử như JUnit, TestNG và các công cụ CI/CD như Jenkins, giúp:</w:t>
      </w:r>
    </w:p>
    <w:p w14:paraId="0D9DE4B0" w14:textId="77777777" w:rsidR="00F045A6" w:rsidRDefault="00000000">
      <w:pPr>
        <w:pStyle w:val="Nidungvnbn"/>
        <w:numPr>
          <w:ilvl w:val="0"/>
          <w:numId w:val="10"/>
        </w:numPr>
        <w:tabs>
          <w:tab w:val="clear" w:pos="1260"/>
          <w:tab w:val="left" w:pos="420"/>
        </w:tabs>
      </w:pPr>
      <w:r>
        <w:t>Quy trình kiểm thử tự động liền mạch: Tự động hóa toàn bộ quy trình kiểm thử từ viết và chạy kịch bản đến quản lý và báo cáo kết quả.</w:t>
      </w:r>
    </w:p>
    <w:p w14:paraId="7D5ADE1E" w14:textId="77777777" w:rsidR="00F045A6" w:rsidRDefault="00000000">
      <w:pPr>
        <w:pStyle w:val="Nidungvnbn"/>
        <w:numPr>
          <w:ilvl w:val="0"/>
          <w:numId w:val="10"/>
        </w:numPr>
        <w:tabs>
          <w:tab w:val="clear" w:pos="1260"/>
          <w:tab w:val="left" w:pos="420"/>
        </w:tabs>
      </w:pPr>
      <w:r>
        <w:t>Hiệu quả và nhất quán: Tích hợp với Jenkins và các công cụ CI/CD khác để triển khai các kịch bản kiểm thử tự động, phát hiện sớm các lỗi và duy trì chất lượng phần mềm.</w:t>
      </w:r>
    </w:p>
    <w:p w14:paraId="22082F38" w14:textId="77777777" w:rsidR="00F045A6" w:rsidRDefault="00000000">
      <w:pPr>
        <w:pStyle w:val="Nidungvnbn"/>
        <w:numPr>
          <w:ilvl w:val="0"/>
          <w:numId w:val="6"/>
        </w:numPr>
      </w:pPr>
      <w:r>
        <w:t>Selenium Grid: cho phép thực thi song song các kịch bản thử nghiệm trên nhiều trình duyệt và nền tảng, với các ưu điểm:</w:t>
      </w:r>
    </w:p>
    <w:p w14:paraId="2F0836CF" w14:textId="77777777" w:rsidR="00F045A6" w:rsidRDefault="00000000">
      <w:pPr>
        <w:pStyle w:val="Nidungvnbn"/>
        <w:numPr>
          <w:ilvl w:val="0"/>
          <w:numId w:val="11"/>
        </w:numPr>
        <w:tabs>
          <w:tab w:val="clear" w:pos="1260"/>
          <w:tab w:val="left" w:pos="420"/>
        </w:tabs>
      </w:pPr>
      <w:r>
        <w:t>Tăng hiệu suất và giảm thời gian kiểm thử: Chạy các thử nghiệm đồng thời trên nhiều máy, tăng hiệu suất và giảm thời gian kiểm thử.</w:t>
      </w:r>
    </w:p>
    <w:p w14:paraId="692B7744" w14:textId="77777777" w:rsidR="00F045A6" w:rsidRDefault="00000000">
      <w:pPr>
        <w:pStyle w:val="Nidungvnbn"/>
        <w:numPr>
          <w:ilvl w:val="0"/>
          <w:numId w:val="11"/>
        </w:numPr>
        <w:tabs>
          <w:tab w:val="clear" w:pos="1260"/>
          <w:tab w:val="left" w:pos="420"/>
        </w:tabs>
      </w:pPr>
      <w:r>
        <w:t>Mở rộng khả năng kiểm thử: Dễ dàng mở rộng bằng cách thêm nhiều máy chủ kiểm thử vào hệ thống.</w:t>
      </w:r>
    </w:p>
    <w:p w14:paraId="438B6443" w14:textId="77777777" w:rsidR="00F045A6" w:rsidRDefault="00000000">
      <w:pPr>
        <w:pStyle w:val="Nidungvnbn"/>
        <w:numPr>
          <w:ilvl w:val="0"/>
          <w:numId w:val="11"/>
        </w:numPr>
        <w:tabs>
          <w:tab w:val="clear" w:pos="1260"/>
          <w:tab w:val="left" w:pos="420"/>
        </w:tabs>
      </w:pPr>
      <w:r>
        <w:t>Kiến trúc Hub-Node: Quản lý và phân phối các kịch bản thử nghiệm đến các node khác nhau, tối ưu hóa việc sử dụng tài nguyên và đảm bảo quá trình kiểm thử diễn ra trơn tru.</w:t>
      </w:r>
    </w:p>
    <w:p w14:paraId="55924225" w14:textId="77777777" w:rsidR="00F045A6" w:rsidRDefault="00F045A6">
      <w:pPr>
        <w:pStyle w:val="Nidungvnbn"/>
        <w:tabs>
          <w:tab w:val="left" w:pos="420"/>
        </w:tabs>
        <w:ind w:firstLine="0"/>
      </w:pPr>
    </w:p>
    <w:p w14:paraId="67005D2E" w14:textId="77777777" w:rsidR="00F045A6" w:rsidRDefault="00F045A6">
      <w:pPr>
        <w:pStyle w:val="Nidungvnbn"/>
        <w:tabs>
          <w:tab w:val="left" w:pos="420"/>
        </w:tabs>
        <w:ind w:firstLine="0"/>
      </w:pPr>
    </w:p>
    <w:p w14:paraId="1403A274" w14:textId="77777777" w:rsidR="00F045A6" w:rsidRDefault="00000000">
      <w:pPr>
        <w:pStyle w:val="u3"/>
      </w:pPr>
      <w:bookmarkStart w:id="10" w:name="_Toc1222"/>
      <w:r>
        <w:lastRenderedPageBreak/>
        <w:t>Ưu điểm và nhược điểm</w:t>
      </w:r>
      <w:bookmarkEnd w:id="10"/>
    </w:p>
    <w:p w14:paraId="6A7BEF77" w14:textId="77777777" w:rsidR="00F045A6" w:rsidRDefault="00000000">
      <w:pPr>
        <w:pStyle w:val="u4"/>
      </w:pPr>
      <w:r>
        <w:t>Selenium IDE</w:t>
      </w:r>
    </w:p>
    <w:p w14:paraId="2F9E9255" w14:textId="77777777" w:rsidR="00F045A6" w:rsidRDefault="00000000">
      <w:pPr>
        <w:pStyle w:val="Nidungvnbn"/>
        <w:numPr>
          <w:ilvl w:val="0"/>
          <w:numId w:val="12"/>
        </w:numPr>
      </w:pPr>
      <w:r>
        <w:t>Ưu điểm</w:t>
      </w:r>
    </w:p>
    <w:p w14:paraId="71608225" w14:textId="77777777" w:rsidR="00F045A6" w:rsidRDefault="00000000">
      <w:pPr>
        <w:pStyle w:val="Nidungvnbn"/>
        <w:numPr>
          <w:ilvl w:val="0"/>
          <w:numId w:val="13"/>
        </w:numPr>
      </w:pPr>
      <w:r>
        <w:t>Dễ sử dụng: Selenium IDE có giao diện thân thiện, không đòi hỏi kiến thức kỹ thuật sâu, rất phù hợp cho người mới bắt đầu với việc kiểm thử tự động.</w:t>
      </w:r>
    </w:p>
    <w:p w14:paraId="1E6DB948" w14:textId="77777777" w:rsidR="00F045A6" w:rsidRDefault="00000000">
      <w:pPr>
        <w:pStyle w:val="Nidungvnbn"/>
        <w:numPr>
          <w:ilvl w:val="0"/>
          <w:numId w:val="13"/>
        </w:numPr>
      </w:pPr>
      <w:r>
        <w:t>Tạo kịch bản nhanh: Cho phép người dùng dễ dàng ghi lại các hành động trên trình duyệt và tạo kịch bản kiểm thử một cách nhanh chóng.</w:t>
      </w:r>
    </w:p>
    <w:p w14:paraId="7269D219" w14:textId="77777777" w:rsidR="00F045A6" w:rsidRDefault="00000000">
      <w:pPr>
        <w:pStyle w:val="Nidungvnbn"/>
        <w:numPr>
          <w:ilvl w:val="0"/>
          <w:numId w:val="13"/>
        </w:numPr>
      </w:pPr>
      <w:r>
        <w:t>Hỗ trợ nhiều trình duyệt: Selenium IDE hỗ trợ các trình duyệt phổ biến như Chrome và Firefox.</w:t>
      </w:r>
    </w:p>
    <w:p w14:paraId="60AE0C34" w14:textId="77777777" w:rsidR="00F045A6" w:rsidRDefault="00000000">
      <w:pPr>
        <w:pStyle w:val="Nidungvnbn"/>
        <w:numPr>
          <w:ilvl w:val="0"/>
          <w:numId w:val="13"/>
        </w:numPr>
      </w:pPr>
      <w:r>
        <w:t>Miễn phí và mã nguồn mở: Là một công cụ mã nguồn mở và miễn phí, dễ dàng truy cập và sử dụng.</w:t>
      </w:r>
    </w:p>
    <w:p w14:paraId="1017224D" w14:textId="77777777" w:rsidR="00F045A6" w:rsidRDefault="00000000">
      <w:pPr>
        <w:pStyle w:val="Nidungvnbn"/>
        <w:numPr>
          <w:ilvl w:val="0"/>
          <w:numId w:val="14"/>
        </w:numPr>
      </w:pPr>
      <w:r>
        <w:t>Nhược điểm</w:t>
      </w:r>
    </w:p>
    <w:p w14:paraId="628B9DAA" w14:textId="77777777" w:rsidR="00F045A6" w:rsidRDefault="00000000">
      <w:pPr>
        <w:pStyle w:val="Nidungvnbn"/>
        <w:numPr>
          <w:ilvl w:val="0"/>
          <w:numId w:val="15"/>
        </w:numPr>
      </w:pPr>
      <w:r>
        <w:t>Hạn chế về linh hoạt: So với các công cụ khác trong họ Selenium như Selenium WebDriver, Selenium IDE có khả năng tùy chỉnh và mở rộng hạn chế hơn.</w:t>
      </w:r>
    </w:p>
    <w:p w14:paraId="212C7DB8" w14:textId="77777777" w:rsidR="00F045A6" w:rsidRDefault="00000000">
      <w:pPr>
        <w:pStyle w:val="Nidungvnbn"/>
        <w:numPr>
          <w:ilvl w:val="0"/>
          <w:numId w:val="15"/>
        </w:numPr>
      </w:pPr>
      <w:r>
        <w:t>Khó mở rộng: Không phù hợp cho việc tạo ra các kịch bản kiểm thử phức tạp và khó mở rộng hơn.</w:t>
      </w:r>
    </w:p>
    <w:p w14:paraId="42DFB218" w14:textId="77777777" w:rsidR="00F045A6" w:rsidRDefault="00000000">
      <w:pPr>
        <w:pStyle w:val="Nidungvnbn"/>
        <w:numPr>
          <w:ilvl w:val="0"/>
          <w:numId w:val="15"/>
        </w:numPr>
      </w:pPr>
      <w:r>
        <w:t>Phụ thuộc vào trình duyệt: Chỉ hoạt động với một số trình duyệt cụ thể, hạn chế khả năng sử dụng trên nhiều môi trường khác nhau.</w:t>
      </w:r>
    </w:p>
    <w:p w14:paraId="1AC009AE" w14:textId="77777777" w:rsidR="00F045A6" w:rsidRDefault="00000000">
      <w:pPr>
        <w:pStyle w:val="u4"/>
      </w:pPr>
      <w:r>
        <w:t>Selenium WebDriver</w:t>
      </w:r>
    </w:p>
    <w:p w14:paraId="54400C36" w14:textId="77777777" w:rsidR="00F045A6" w:rsidRDefault="00000000">
      <w:pPr>
        <w:pStyle w:val="Nidungvnbn"/>
        <w:numPr>
          <w:ilvl w:val="0"/>
          <w:numId w:val="16"/>
        </w:numPr>
      </w:pPr>
      <w:r>
        <w:t>Ưu điểm</w:t>
      </w:r>
    </w:p>
    <w:p w14:paraId="38214FB4" w14:textId="77777777" w:rsidR="00F045A6" w:rsidRDefault="00000000">
      <w:pPr>
        <w:pStyle w:val="Nidungvnbn"/>
        <w:numPr>
          <w:ilvl w:val="0"/>
          <w:numId w:val="17"/>
        </w:numPr>
      </w:pPr>
      <w:r>
        <w:t>Đa nền tảng và đa trình duyệt: Hỗ trợ kiểm thử trên nhiều trình duyệt và nền tảng khác nhau, bao gồm Chrome, Firefox, Internet Explorer, Edge, Safari, Opera trên Windows, macOS và Linux.</w:t>
      </w:r>
    </w:p>
    <w:p w14:paraId="70FB8F4B" w14:textId="77777777" w:rsidR="00F045A6" w:rsidRDefault="00000000">
      <w:pPr>
        <w:pStyle w:val="Nidungvnbn"/>
        <w:numPr>
          <w:ilvl w:val="0"/>
          <w:numId w:val="17"/>
        </w:numPr>
      </w:pPr>
      <w:r>
        <w:t>Ngôn ngữ lập trình đa dạng: Hỗ trợ nhiều ngôn ngữ lập trình như Java, C#, Python, Ruby và nhiều ngôn ngữ khác, mang đến sự linh hoạt cho các nhà phát triển và kỹ sư kiểm thử.</w:t>
      </w:r>
    </w:p>
    <w:p w14:paraId="7DB52774" w14:textId="77777777" w:rsidR="00F045A6" w:rsidRDefault="00000000">
      <w:pPr>
        <w:pStyle w:val="Nidungvnbn"/>
        <w:numPr>
          <w:ilvl w:val="0"/>
          <w:numId w:val="17"/>
        </w:numPr>
      </w:pPr>
      <w:r>
        <w:lastRenderedPageBreak/>
        <w:t>Mạnh mẽ và linh hoạt: Cung cấp các API mạnh mẽ để tương tác với các phần tử trên trang web, kiểm tra tính hiệu suất và đảm bảo tính nhất quán trên các trang web phức tạp.</w:t>
      </w:r>
    </w:p>
    <w:p w14:paraId="29B78D0B" w14:textId="77777777" w:rsidR="00F045A6" w:rsidRDefault="00000000">
      <w:pPr>
        <w:pStyle w:val="Nidungvnbn"/>
        <w:numPr>
          <w:ilvl w:val="0"/>
          <w:numId w:val="17"/>
        </w:numPr>
      </w:pPr>
      <w:r>
        <w:t>Tích hợp dễ dàng: Có thể dễ dàng tích hợp với các công cụ quản lý kiểm thử như TestNG và JUnit, cũng như các công cụ CI/CD như Jenkins, tạo quy trình kiểm thử và triển khai tự động liền mạch.</w:t>
      </w:r>
    </w:p>
    <w:p w14:paraId="01AABB3D" w14:textId="77777777" w:rsidR="00F045A6" w:rsidRDefault="00000000">
      <w:pPr>
        <w:pStyle w:val="Nidungvnbn"/>
        <w:numPr>
          <w:ilvl w:val="0"/>
          <w:numId w:val="17"/>
        </w:numPr>
      </w:pPr>
      <w:r>
        <w:t>Hỗ trợ Selenium Grid: Tích hợp với Selenium Grid, cho phép thực thi song song các kịch bản thử nghiệm trên nhiều trình duyệt và nền tảng khác nhau, giúp tăng hiệu suất và giảm thời gian kiểm thử.</w:t>
      </w:r>
    </w:p>
    <w:p w14:paraId="0DDDB747" w14:textId="77777777" w:rsidR="00F045A6" w:rsidRDefault="00000000">
      <w:pPr>
        <w:pStyle w:val="Nidungvnbn"/>
        <w:numPr>
          <w:ilvl w:val="0"/>
          <w:numId w:val="18"/>
        </w:numPr>
      </w:pPr>
      <w:r>
        <w:t>Nhược điểm</w:t>
      </w:r>
    </w:p>
    <w:p w14:paraId="0DCCE767" w14:textId="77777777" w:rsidR="00F045A6" w:rsidRDefault="00000000">
      <w:pPr>
        <w:pStyle w:val="Nidungvnbn"/>
        <w:numPr>
          <w:ilvl w:val="0"/>
          <w:numId w:val="19"/>
        </w:numPr>
      </w:pPr>
      <w:r>
        <w:t>Yêu cầu kiến thức kỹ thuật: Đòi hỏi người sử dụng có kiến thức kỹ thuật về lập trình và kiểm thử, đặc biệt khi cần xây dựng kịch bản kiểm thử phức tạp.</w:t>
      </w:r>
    </w:p>
    <w:p w14:paraId="08D62546" w14:textId="77777777" w:rsidR="00F045A6" w:rsidRDefault="00000000">
      <w:pPr>
        <w:pStyle w:val="Nidungvnbn"/>
        <w:numPr>
          <w:ilvl w:val="0"/>
          <w:numId w:val="19"/>
        </w:numPr>
      </w:pPr>
      <w:r>
        <w:t>Quản lý truy cập đối tượng phức tạp: Trong môi trường web phức tạp, việc quản lý và duy trì truy cập đối tượng có thể trở nên phức tạp và khó khăn.</w:t>
      </w:r>
    </w:p>
    <w:p w14:paraId="1A60B384" w14:textId="77777777" w:rsidR="00F045A6" w:rsidRDefault="00000000">
      <w:pPr>
        <w:pStyle w:val="Nidungvnbn"/>
        <w:numPr>
          <w:ilvl w:val="0"/>
          <w:numId w:val="19"/>
        </w:numPr>
      </w:pPr>
      <w:r>
        <w:t>Khả năng duy trì: Mỗi khi trang web thay đổi, người dùng cần phải duy trì lại mã kiểm thử, gây tốn kém thời gian và công sức khi ứng dụng web thay đổi thường xuyên.</w:t>
      </w:r>
    </w:p>
    <w:p w14:paraId="0AD39491" w14:textId="77777777" w:rsidR="00F045A6" w:rsidRDefault="00000000">
      <w:pPr>
        <w:pStyle w:val="u2"/>
      </w:pPr>
      <w:bookmarkStart w:id="11" w:name="_Toc14350"/>
      <w:r>
        <w:t>Robot Framework</w:t>
      </w:r>
      <w:bookmarkEnd w:id="11"/>
    </w:p>
    <w:p w14:paraId="71F72855" w14:textId="77777777" w:rsidR="00F045A6" w:rsidRDefault="00000000">
      <w:pPr>
        <w:pStyle w:val="u3"/>
      </w:pPr>
      <w:bookmarkStart w:id="12" w:name="_Toc13739"/>
      <w:r>
        <w:t>Giới thiệu</w:t>
      </w:r>
      <w:bookmarkEnd w:id="12"/>
    </w:p>
    <w:p w14:paraId="31D344C8" w14:textId="77777777" w:rsidR="00F045A6" w:rsidRDefault="00000000">
      <w:pPr>
        <w:pStyle w:val="Nidungvnbn"/>
        <w:numPr>
          <w:ilvl w:val="0"/>
          <w:numId w:val="20"/>
        </w:numPr>
      </w:pPr>
      <w:r>
        <w:t>Robot Framework là một test framework sử dụng cho các giai đoạn acceptance testing (AT) và acceptance test driven development (ATDD)</w:t>
      </w:r>
      <w:r>
        <w:rPr>
          <w:lang w:val="vi-VN"/>
        </w:rPr>
        <w:t xml:space="preserve"> và </w:t>
      </w:r>
      <w:r>
        <w:t>kiểm thử tự động. Đây là phần mềm mã nguồn mở, hỗ trợ sử dụng trong các môi trường phân tán và không đồng nhất, đòi hỏi sự tích hợp của nhiều công nghệ và giao diện khác nhau.</w:t>
      </w:r>
    </w:p>
    <w:p w14:paraId="110288E5" w14:textId="77777777" w:rsidR="00F045A6" w:rsidRDefault="00000000">
      <w:pPr>
        <w:pStyle w:val="Nidungvnbn"/>
        <w:numPr>
          <w:ilvl w:val="0"/>
          <w:numId w:val="20"/>
        </w:numPr>
      </w:pPr>
      <w:r>
        <w:t>Điểm mạnh của Robot Framework nằm ở chỗ nó được xây dựng trên nền tảng Python và được hỗ trợ bởi một số lượng lớn các thư viện dành cho tester. Các kịch bản này có thể chạy trên mọi nền tảng mà không cần chỉnh sửa.</w:t>
      </w:r>
    </w:p>
    <w:p w14:paraId="294A83AC" w14:textId="77777777" w:rsidR="00F045A6" w:rsidRDefault="00F045A6">
      <w:pPr>
        <w:pStyle w:val="Nidungvnbn"/>
        <w:ind w:firstLine="0"/>
      </w:pPr>
    </w:p>
    <w:p w14:paraId="2AAA2617" w14:textId="77777777" w:rsidR="00F045A6" w:rsidRDefault="00000000">
      <w:pPr>
        <w:pStyle w:val="u3"/>
      </w:pPr>
      <w:bookmarkStart w:id="13" w:name="_Toc22755"/>
      <w:r>
        <w:lastRenderedPageBreak/>
        <w:t>Lý do chọn Robot Framework</w:t>
      </w:r>
      <w:bookmarkEnd w:id="13"/>
    </w:p>
    <w:p w14:paraId="5C841A91" w14:textId="77777777" w:rsidR="00F045A6" w:rsidRDefault="00000000">
      <w:pPr>
        <w:pStyle w:val="Nidungvnbn"/>
        <w:numPr>
          <w:ilvl w:val="0"/>
          <w:numId w:val="21"/>
        </w:numPr>
      </w:pPr>
      <w:r>
        <w:t xml:space="preserve">Dễ sử dụng: </w:t>
      </w:r>
      <w:r>
        <w:rPr>
          <w:lang w:val="vi-VN"/>
        </w:rPr>
        <w:t>c</w:t>
      </w:r>
      <w:r>
        <w:t>ú pháp dạng bảng, tạo từ khóa cấp cao.</w:t>
      </w:r>
    </w:p>
    <w:p w14:paraId="52FC2130" w14:textId="77777777" w:rsidR="00F045A6" w:rsidRDefault="00000000">
      <w:pPr>
        <w:pStyle w:val="Nidungvnbn"/>
        <w:numPr>
          <w:ilvl w:val="0"/>
          <w:numId w:val="21"/>
        </w:numPr>
      </w:pPr>
      <w:r>
        <w:t xml:space="preserve">Báo cáo dễ hiểu: </w:t>
      </w:r>
      <w:r>
        <w:rPr>
          <w:lang w:val="vi-VN"/>
        </w:rPr>
        <w:t>n</w:t>
      </w:r>
      <w:r>
        <w:t>hật ký và báo cáo kết quả HTML.</w:t>
      </w:r>
    </w:p>
    <w:p w14:paraId="2D921996" w14:textId="77777777" w:rsidR="00F045A6" w:rsidRDefault="00000000">
      <w:pPr>
        <w:pStyle w:val="Nidungvnbn"/>
        <w:numPr>
          <w:ilvl w:val="0"/>
          <w:numId w:val="21"/>
        </w:numPr>
      </w:pPr>
      <w:r>
        <w:t xml:space="preserve">Linh hoạt: </w:t>
      </w:r>
      <w:r>
        <w:rPr>
          <w:lang w:val="vi-VN"/>
        </w:rPr>
        <w:t>h</w:t>
      </w:r>
      <w:r>
        <w:t>oạt động đa nền tảng, API thư viện đơn giản.</w:t>
      </w:r>
    </w:p>
    <w:p w14:paraId="58EC5F97" w14:textId="77777777" w:rsidR="00F045A6" w:rsidRDefault="00000000">
      <w:pPr>
        <w:pStyle w:val="Nidungvnbn"/>
        <w:numPr>
          <w:ilvl w:val="0"/>
          <w:numId w:val="21"/>
        </w:numPr>
      </w:pPr>
      <w:r>
        <w:t xml:space="preserve">Hỗ trợ đa dạng: </w:t>
      </w:r>
      <w:r>
        <w:rPr>
          <w:lang w:val="vi-VN"/>
        </w:rPr>
        <w:t>k</w:t>
      </w:r>
      <w:r>
        <w:t>iểm tra web, GUI, quy trình, Telnet, SSH,...</w:t>
      </w:r>
    </w:p>
    <w:p w14:paraId="7F1C045C" w14:textId="77777777" w:rsidR="00F045A6" w:rsidRDefault="00000000">
      <w:pPr>
        <w:pStyle w:val="Nidungvnbn"/>
        <w:numPr>
          <w:ilvl w:val="0"/>
          <w:numId w:val="21"/>
        </w:numPr>
      </w:pPr>
      <w:r>
        <w:t xml:space="preserve">Hiệu quả: </w:t>
      </w:r>
      <w:r>
        <w:rPr>
          <w:lang w:val="vi-VN"/>
        </w:rPr>
        <w:t>k</w:t>
      </w:r>
      <w:r>
        <w:t>iểm thử theo hướng dữ liệu, biến và môi trường kiểm thử.</w:t>
      </w:r>
    </w:p>
    <w:p w14:paraId="70E03BD3" w14:textId="77777777" w:rsidR="00F045A6" w:rsidRDefault="00000000">
      <w:pPr>
        <w:pStyle w:val="Nidungvnbn"/>
        <w:numPr>
          <w:ilvl w:val="0"/>
          <w:numId w:val="21"/>
        </w:numPr>
      </w:pPr>
      <w:r>
        <w:t xml:space="preserve">Quản lý dễ dàng: </w:t>
      </w:r>
      <w:r>
        <w:rPr>
          <w:lang w:val="vi-VN"/>
        </w:rPr>
        <w:t>t</w:t>
      </w:r>
      <w:r>
        <w:t>ính năng gắn thẻ, tích hợp kiểm soát nguồn.</w:t>
      </w:r>
    </w:p>
    <w:p w14:paraId="6563F7F9" w14:textId="77777777" w:rsidR="00F045A6" w:rsidRDefault="00000000">
      <w:pPr>
        <w:pStyle w:val="Nidungvnbn"/>
        <w:numPr>
          <w:ilvl w:val="0"/>
          <w:numId w:val="21"/>
        </w:numPr>
      </w:pPr>
      <w:r>
        <w:t>Mở rộng: hiết lập và chia nhỏ, kiến trúc mô-đun.</w:t>
      </w:r>
    </w:p>
    <w:p w14:paraId="472D0212" w14:textId="77777777" w:rsidR="00F045A6" w:rsidRDefault="00000000">
      <w:pPr>
        <w:pStyle w:val="Nidungvnbn"/>
        <w:ind w:firstLine="0"/>
        <w:jc w:val="center"/>
      </w:pPr>
      <w:r>
        <w:rPr>
          <w:noProof/>
        </w:rPr>
        <w:drawing>
          <wp:inline distT="0" distB="0" distL="114300" distR="114300" wp14:anchorId="5EC1CCE1" wp14:editId="4BDDAB67">
            <wp:extent cx="2630805" cy="1866900"/>
            <wp:effectExtent l="0" t="0" r="5715"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1"/>
                    <a:stretch>
                      <a:fillRect/>
                    </a:stretch>
                  </pic:blipFill>
                  <pic:spPr>
                    <a:xfrm>
                      <a:off x="0" y="0"/>
                      <a:ext cx="2630805" cy="1866900"/>
                    </a:xfrm>
                    <a:prstGeom prst="rect">
                      <a:avLst/>
                    </a:prstGeom>
                    <a:noFill/>
                    <a:ln>
                      <a:noFill/>
                    </a:ln>
                  </pic:spPr>
                </pic:pic>
              </a:graphicData>
            </a:graphic>
          </wp:inline>
        </w:drawing>
      </w:r>
    </w:p>
    <w:p w14:paraId="24B5349F" w14:textId="77777777" w:rsidR="00F045A6" w:rsidRDefault="00000000">
      <w:pPr>
        <w:pStyle w:val="Chuthich"/>
        <w:rPr>
          <w:lang w:val="vi-VN"/>
        </w:rPr>
      </w:pPr>
      <w:r>
        <w:t xml:space="preserve">Hình </w:t>
      </w:r>
      <w:r>
        <w:fldChar w:fldCharType="begin"/>
      </w:r>
      <w:r>
        <w:instrText xml:space="preserve"> STYLEREF 1 \s </w:instrText>
      </w:r>
      <w:r>
        <w:fldChar w:fldCharType="separate"/>
      </w:r>
      <w:r>
        <w:t>1</w:t>
      </w:r>
      <w:r>
        <w:fldChar w:fldCharType="end"/>
      </w:r>
      <w:r>
        <w:rPr>
          <w:lang w:val="vi-VN"/>
        </w:rPr>
        <w:t>.</w:t>
      </w:r>
      <w:r>
        <w:fldChar w:fldCharType="begin"/>
      </w:r>
      <w:r>
        <w:instrText xml:space="preserve"> SEQ Hình \* ARABIC \s 1 </w:instrText>
      </w:r>
      <w:r>
        <w:fldChar w:fldCharType="separate"/>
      </w:r>
      <w:r>
        <w:t>3</w:t>
      </w:r>
      <w:r>
        <w:fldChar w:fldCharType="end"/>
      </w:r>
      <w:bookmarkStart w:id="14" w:name="_Toc27680"/>
      <w:r>
        <w:rPr>
          <w:lang w:val="vi-VN"/>
        </w:rPr>
        <w:t xml:space="preserve"> Kiến trúc Modul</w:t>
      </w:r>
      <w:bookmarkEnd w:id="14"/>
    </w:p>
    <w:p w14:paraId="56B0878F" w14:textId="77777777" w:rsidR="00F045A6" w:rsidRDefault="00000000">
      <w:pPr>
        <w:pStyle w:val="u2"/>
      </w:pPr>
      <w:bookmarkStart w:id="15" w:name="_Toc13249"/>
      <w:r>
        <w:t>Cấu trúc</w:t>
      </w:r>
      <w:bookmarkEnd w:id="15"/>
    </w:p>
    <w:p w14:paraId="4D4D63F2" w14:textId="77777777" w:rsidR="00F045A6" w:rsidRDefault="00000000">
      <w:pPr>
        <w:pStyle w:val="Nidungvnbn"/>
        <w:ind w:firstLine="0"/>
        <w:rPr>
          <w:lang w:val="vi-VN"/>
        </w:rPr>
      </w:pPr>
      <w:r w:rsidRPr="00647A9F">
        <w:rPr>
          <w:lang w:val="vi-VN"/>
        </w:rPr>
        <w:t>Cấu trúc cơ bản của một file kịch bản của Robot Framework gồm ba phần chính: Settings, Test Cases và Keywords.</w:t>
      </w:r>
      <w:r>
        <w:rPr>
          <w:lang w:val="vi-VN"/>
        </w:rPr>
        <w:t xml:space="preserve"> Cấu trúc này giúp viết test case một cách dễ hiểu và dễ quản lý.</w:t>
      </w:r>
    </w:p>
    <w:p w14:paraId="2D002371" w14:textId="77777777" w:rsidR="00F045A6" w:rsidRDefault="00000000">
      <w:pPr>
        <w:pStyle w:val="Nidungvnbn"/>
        <w:numPr>
          <w:ilvl w:val="0"/>
          <w:numId w:val="22"/>
        </w:numPr>
      </w:pPr>
      <w:r>
        <w:t>Phần Settings:</w:t>
      </w:r>
    </w:p>
    <w:p w14:paraId="795C686F" w14:textId="77777777" w:rsidR="00F045A6" w:rsidRDefault="00000000">
      <w:pPr>
        <w:pStyle w:val="Nidungvnbn"/>
        <w:numPr>
          <w:ilvl w:val="0"/>
          <w:numId w:val="23"/>
        </w:numPr>
      </w:pPr>
      <w:r>
        <w:t>Documentation: Mô tả khái quát về nội dung của test.</w:t>
      </w:r>
    </w:p>
    <w:p w14:paraId="691F67FA" w14:textId="77777777" w:rsidR="00F045A6" w:rsidRDefault="00000000">
      <w:pPr>
        <w:pStyle w:val="Nidungvnbn"/>
        <w:numPr>
          <w:ilvl w:val="0"/>
          <w:numId w:val="23"/>
        </w:numPr>
      </w:pPr>
      <w:r>
        <w:t>Suite Setup/Teardown: Gọi các Keywords để thực hiện các công việc chuẩn bị hoặc dọn dẹp trước hoặc sau khi chạy các test case.</w:t>
      </w:r>
    </w:p>
    <w:p w14:paraId="74E4D32F" w14:textId="77777777" w:rsidR="00F045A6" w:rsidRDefault="00000000">
      <w:pPr>
        <w:pStyle w:val="Nidungvnbn"/>
        <w:numPr>
          <w:ilvl w:val="0"/>
          <w:numId w:val="23"/>
        </w:numPr>
      </w:pPr>
      <w:r>
        <w:t>Resource: Import các file khác để tái sử dụng lại các Keywords.</w:t>
      </w:r>
    </w:p>
    <w:p w14:paraId="0986AB76" w14:textId="77777777" w:rsidR="00F045A6" w:rsidRDefault="00000000">
      <w:pPr>
        <w:pStyle w:val="Nidungvnbn"/>
        <w:numPr>
          <w:ilvl w:val="0"/>
          <w:numId w:val="23"/>
        </w:numPr>
      </w:pPr>
      <w:r>
        <w:t>Library: Import các thư viện hỗ trợ test.</w:t>
      </w:r>
    </w:p>
    <w:p w14:paraId="0E6C8B3D" w14:textId="77777777" w:rsidR="00F045A6" w:rsidRDefault="00000000">
      <w:pPr>
        <w:pStyle w:val="Nidungvnbn"/>
        <w:numPr>
          <w:ilvl w:val="0"/>
          <w:numId w:val="24"/>
        </w:numPr>
      </w:pPr>
      <w:r>
        <w:t>Phần test cases:</w:t>
      </w:r>
      <w:r>
        <w:rPr>
          <w:lang w:val="vi-VN"/>
        </w:rPr>
        <w:t xml:space="preserve"> p</w:t>
      </w:r>
      <w:r>
        <w:t>hần chính chứa các test case cần kiểm tra, gọi các Keywords để thực hiện các bước kiểm tra và kiểm tra kết quả.</w:t>
      </w:r>
    </w:p>
    <w:p w14:paraId="75264D91" w14:textId="77777777" w:rsidR="00F045A6" w:rsidRDefault="00000000">
      <w:pPr>
        <w:pStyle w:val="Nidungvnbn"/>
        <w:numPr>
          <w:ilvl w:val="0"/>
          <w:numId w:val="25"/>
        </w:numPr>
      </w:pPr>
      <w:r>
        <w:lastRenderedPageBreak/>
        <w:t>Phần Keywords:</w:t>
      </w:r>
    </w:p>
    <w:p w14:paraId="597AAC89" w14:textId="77777777" w:rsidR="00F045A6" w:rsidRDefault="00000000">
      <w:pPr>
        <w:pStyle w:val="Nidungvnbn"/>
        <w:numPr>
          <w:ilvl w:val="0"/>
          <w:numId w:val="26"/>
        </w:numPr>
      </w:pPr>
      <w:r>
        <w:t>Các Keywords là các bước từ chuẩn bị đến kiểm tra kết quả, tạo nên thế giới của Robot Framework.</w:t>
      </w:r>
    </w:p>
    <w:p w14:paraId="5239DD28" w14:textId="77777777" w:rsidR="00F045A6" w:rsidRDefault="00000000">
      <w:pPr>
        <w:pStyle w:val="Nidungvnbn"/>
        <w:numPr>
          <w:ilvl w:val="0"/>
          <w:numId w:val="26"/>
        </w:numPr>
      </w:pPr>
      <w:r>
        <w:t>Trong phần này, các Keywords có thể gọi đến những Keywords khác để thực hiện các xử lý cụ thể.</w:t>
      </w:r>
    </w:p>
    <w:p w14:paraId="10E63C1F" w14:textId="77777777" w:rsidR="00F045A6" w:rsidRDefault="00000000">
      <w:pPr>
        <w:pStyle w:val="Chuthich"/>
      </w:pPr>
      <w:r>
        <w:br w:type="page"/>
      </w:r>
    </w:p>
    <w:p w14:paraId="6B9D3D03" w14:textId="77777777" w:rsidR="00F045A6" w:rsidRDefault="00000000">
      <w:pPr>
        <w:pStyle w:val="u1"/>
      </w:pPr>
      <w:bookmarkStart w:id="16" w:name="_Toc19336"/>
      <w:r>
        <w:lastRenderedPageBreak/>
        <w:t>PHÂN TÍCH HỆ THỐNG</w:t>
      </w:r>
      <w:bookmarkEnd w:id="16"/>
    </w:p>
    <w:p w14:paraId="0A3A8E6F" w14:textId="77777777" w:rsidR="00F045A6" w:rsidRDefault="00000000">
      <w:pPr>
        <w:pStyle w:val="u2"/>
      </w:pPr>
      <w:bookmarkStart w:id="17" w:name="_Toc26941"/>
      <w:r>
        <w:t>Đặc tả hệ thống</w:t>
      </w:r>
      <w:bookmarkEnd w:id="17"/>
    </w:p>
    <w:p w14:paraId="0376F2FF" w14:textId="77777777" w:rsidR="00F045A6" w:rsidRDefault="00000000">
      <w:pPr>
        <w:pStyle w:val="u3"/>
        <w:rPr>
          <w:lang w:val="vi-VN"/>
        </w:rPr>
      </w:pPr>
      <w:bookmarkStart w:id="18" w:name="_Toc1646"/>
      <w:r>
        <w:rPr>
          <w:lang w:val="vi-VN"/>
        </w:rPr>
        <w:t>Giới thiệu</w:t>
      </w:r>
      <w:bookmarkEnd w:id="18"/>
    </w:p>
    <w:p w14:paraId="0554DCBC" w14:textId="77777777" w:rsidR="00F045A6" w:rsidRDefault="00000000">
      <w:pPr>
        <w:pStyle w:val="Nidungvnbn"/>
        <w:numPr>
          <w:ilvl w:val="0"/>
          <w:numId w:val="27"/>
        </w:numPr>
        <w:rPr>
          <w:lang w:val="vi-VN"/>
        </w:rPr>
      </w:pPr>
      <w:r>
        <w:rPr>
          <w:lang w:val="vi-VN"/>
        </w:rPr>
        <w:t>Tên hệ thống: Automation Test Store</w:t>
      </w:r>
    </w:p>
    <w:p w14:paraId="23A4BF56" w14:textId="77777777" w:rsidR="00F045A6" w:rsidRDefault="00000000">
      <w:pPr>
        <w:pStyle w:val="Nidungvnbn"/>
        <w:numPr>
          <w:ilvl w:val="0"/>
          <w:numId w:val="27"/>
        </w:numPr>
        <w:rPr>
          <w:lang w:val="vi-VN"/>
        </w:rPr>
      </w:pPr>
      <w:r>
        <w:rPr>
          <w:lang w:val="vi-VN"/>
        </w:rPr>
        <w:t>Mục đích: Cung cấp môi trường giả lập để thực hành kiểm thử tự động hóa mà không cần thực hiện giao dịch thực tế.</w:t>
      </w:r>
    </w:p>
    <w:p w14:paraId="024D1213" w14:textId="77777777" w:rsidR="00F045A6" w:rsidRDefault="00000000">
      <w:pPr>
        <w:pStyle w:val="Nidungvnbn"/>
        <w:numPr>
          <w:ilvl w:val="0"/>
          <w:numId w:val="27"/>
        </w:numPr>
        <w:rPr>
          <w:lang w:val="vi-VN"/>
        </w:rPr>
      </w:pPr>
      <w:r>
        <w:rPr>
          <w:lang w:val="vi-VN"/>
        </w:rPr>
        <w:t>Mô tả: Automation Test Store là trang web giả lập nền tảng thương mại điển tử. Trang web cung cấp một bộ sưu tập đa dạng của các sản phẩm đến từ các nhãn hàng khác nhau. Trang web được thiết kế với giao diện dễ sử dụng và thân thiện với người dùng. Giao diện trực quan và tiện ích giúp người dùng dễ dàng tìm kiếm sản phẩm một cách nhanh chóng và thuận tiện. Người dùng có thể tạo tài khoản tiến hành đăng kí và đăng nhập. Trang web cũng bao gồm các chức năng cơ bản đối với sản phẩm như: xem chi tiết sản phẩm, tìm kiếm sản phẩm, thay đổi đơn vị tiền tệ của sản phẩm,... Để mua được hàng khách hàng cần phải thêm sản phẩm vào giỏ hàng. Giỏ hàng có thể được cập nhật thông qua hình thức thêm hoặc xóa hoặc sửa số lượng của sản phẩm trong giỏ. Ở chức năng mua hàng, thanh toán, Automation Test Store hỗ trợ người dùng trong việc đặt hàng và mua hàng, với nhiều vai trò khác nhau nhằm tạo sự thuận lợi và mang đến trải nghiệm tốt nhất cho người dùng. Bên cạnh các chức năng chính kể trên còn có một số chức năng phụ đi kèm như xem hóa đơn, contact với page, quản lý wishlist, quản lý địa chỉ, quản lý tài khoản người dùng (đổi mặt khẩu, sửa thông tin,...)</w:t>
      </w:r>
    </w:p>
    <w:p w14:paraId="61BB0F7C" w14:textId="77777777" w:rsidR="00F045A6" w:rsidRDefault="00000000">
      <w:pPr>
        <w:pStyle w:val="u3"/>
        <w:rPr>
          <w:lang w:val="vi-VN"/>
        </w:rPr>
      </w:pPr>
      <w:bookmarkStart w:id="19" w:name="_Toc7067"/>
      <w:r>
        <w:rPr>
          <w:lang w:val="vi-VN"/>
        </w:rPr>
        <w:t>Yêu cầu chức năng</w:t>
      </w:r>
      <w:bookmarkEnd w:id="19"/>
    </w:p>
    <w:p w14:paraId="604DE4CF" w14:textId="77777777" w:rsidR="00F045A6" w:rsidRDefault="00000000">
      <w:pPr>
        <w:pStyle w:val="u3"/>
        <w:rPr>
          <w:lang w:val="vi-VN"/>
        </w:rPr>
      </w:pPr>
      <w:bookmarkStart w:id="20" w:name="_Toc26310"/>
      <w:r>
        <w:rPr>
          <w:lang w:val="vi-VN"/>
        </w:rPr>
        <w:t>Tính năng hệ thống</w:t>
      </w:r>
      <w:bookmarkEnd w:id="20"/>
    </w:p>
    <w:p w14:paraId="274FC519" w14:textId="77777777" w:rsidR="00F045A6" w:rsidRDefault="00000000">
      <w:pPr>
        <w:pStyle w:val="Nidungvnbn"/>
        <w:numPr>
          <w:ilvl w:val="0"/>
          <w:numId w:val="28"/>
        </w:numPr>
        <w:rPr>
          <w:lang w:val="vi-VN"/>
        </w:rPr>
      </w:pPr>
      <w:r>
        <w:rPr>
          <w:lang w:val="vi-VN"/>
        </w:rPr>
        <w:t>Quản lý sản phẩm:</w:t>
      </w:r>
    </w:p>
    <w:p w14:paraId="3A491923" w14:textId="77777777" w:rsidR="00F045A6" w:rsidRDefault="00000000">
      <w:pPr>
        <w:pStyle w:val="Nidungvnbn"/>
        <w:numPr>
          <w:ilvl w:val="0"/>
          <w:numId w:val="29"/>
        </w:numPr>
        <w:rPr>
          <w:lang w:val="vi-VN"/>
        </w:rPr>
      </w:pPr>
      <w:r>
        <w:rPr>
          <w:lang w:val="vi-VN"/>
        </w:rPr>
        <w:t>Danh mục sản phẩm bao gồm các lĩnh vực như chăm sóc da, trang điểm, thời trang, sách,..</w:t>
      </w:r>
    </w:p>
    <w:p w14:paraId="21563161" w14:textId="77777777" w:rsidR="00F045A6" w:rsidRDefault="00000000">
      <w:pPr>
        <w:pStyle w:val="Nidungvnbn"/>
        <w:numPr>
          <w:ilvl w:val="0"/>
          <w:numId w:val="29"/>
        </w:numPr>
        <w:rPr>
          <w:lang w:val="vi-VN"/>
        </w:rPr>
      </w:pPr>
      <w:r>
        <w:rPr>
          <w:lang w:val="vi-VN"/>
        </w:rPr>
        <w:lastRenderedPageBreak/>
        <w:t>Chi tiết sản phẩm: Mỗi sản phẩm đều có tên, giá, tình trạng hàng trong kho, mô tả, hình ảnh và đánh giá của khách hàng đối với sản phẩm đó.</w:t>
      </w:r>
    </w:p>
    <w:p w14:paraId="02B10BAB" w14:textId="77777777" w:rsidR="00F045A6" w:rsidRDefault="00000000">
      <w:pPr>
        <w:pStyle w:val="Nidungvnbn"/>
        <w:numPr>
          <w:ilvl w:val="0"/>
          <w:numId w:val="30"/>
        </w:numPr>
        <w:rPr>
          <w:lang w:val="vi-VN"/>
        </w:rPr>
      </w:pPr>
      <w:r>
        <w:rPr>
          <w:lang w:val="vi-VN"/>
        </w:rPr>
        <w:t>Tên sản phẩm là yếu tố quan trọng để phân biệt các sản phẩm với nhau</w:t>
      </w:r>
    </w:p>
    <w:p w14:paraId="5D193FCA" w14:textId="77777777" w:rsidR="00F045A6" w:rsidRDefault="00000000">
      <w:pPr>
        <w:pStyle w:val="Nidungvnbn"/>
        <w:numPr>
          <w:ilvl w:val="0"/>
          <w:numId w:val="30"/>
        </w:numPr>
        <w:rPr>
          <w:lang w:val="vi-VN"/>
        </w:rPr>
      </w:pPr>
      <w:r>
        <w:rPr>
          <w:lang w:val="vi-VN"/>
        </w:rPr>
        <w:t>Mô tả chi tiết: giúp người dùng nhìn nhận rõ ràng hơn cũng như biết nhiều hơn về sản phẩm mà mình đang xem</w:t>
      </w:r>
    </w:p>
    <w:p w14:paraId="2CB109B8" w14:textId="77777777" w:rsidR="00F045A6" w:rsidRDefault="00000000">
      <w:pPr>
        <w:pStyle w:val="Nidungvnbn"/>
        <w:numPr>
          <w:ilvl w:val="0"/>
          <w:numId w:val="30"/>
        </w:numPr>
        <w:rPr>
          <w:lang w:val="vi-VN"/>
        </w:rPr>
      </w:pPr>
      <w:r>
        <w:rPr>
          <w:lang w:val="vi-VN"/>
        </w:rPr>
        <w:t>Giá: giá bán hiển thị đơn vị tiền tệ, giá có thể bao gồm luôn cả giảm giá và khuyến mãi</w:t>
      </w:r>
    </w:p>
    <w:p w14:paraId="1ECEA074" w14:textId="77777777" w:rsidR="00F045A6" w:rsidRDefault="00000000">
      <w:pPr>
        <w:pStyle w:val="Nidungvnbn"/>
        <w:numPr>
          <w:ilvl w:val="0"/>
          <w:numId w:val="30"/>
        </w:numPr>
        <w:rPr>
          <w:lang w:val="vi-VN"/>
        </w:rPr>
      </w:pPr>
      <w:r>
        <w:rPr>
          <w:lang w:val="vi-VN"/>
        </w:rPr>
        <w:t xml:space="preserve">Hình ảnh: là hình ảnh minh họa cho sản phẩm </w:t>
      </w:r>
    </w:p>
    <w:p w14:paraId="77EE35FD" w14:textId="77777777" w:rsidR="00F045A6" w:rsidRDefault="00000000">
      <w:pPr>
        <w:pStyle w:val="Nidungvnbn"/>
        <w:numPr>
          <w:ilvl w:val="0"/>
          <w:numId w:val="30"/>
        </w:numPr>
        <w:rPr>
          <w:lang w:val="vi-VN"/>
        </w:rPr>
      </w:pPr>
      <w:r>
        <w:rPr>
          <w:lang w:val="vi-VN"/>
        </w:rPr>
        <w:t>Đánh giá của khách hàng: là cảm nhận của khách hàng khi mua hoặc khi dùng sản phẩm, khách hàng để lại đánh giá giúp người dùng sau có thể có thêm nhiều sự lựa chọn hơn khi mua hàng</w:t>
      </w:r>
    </w:p>
    <w:p w14:paraId="089A1F6D" w14:textId="77777777" w:rsidR="00F045A6" w:rsidRDefault="00000000">
      <w:pPr>
        <w:pStyle w:val="Nidungvnbn"/>
        <w:numPr>
          <w:ilvl w:val="0"/>
          <w:numId w:val="31"/>
        </w:numPr>
        <w:tabs>
          <w:tab w:val="clear" w:pos="1260"/>
        </w:tabs>
        <w:rPr>
          <w:lang w:val="vi-VN"/>
        </w:rPr>
      </w:pPr>
      <w:r>
        <w:rPr>
          <w:lang w:val="vi-VN"/>
        </w:rPr>
        <w:t>Đổi đơn vị tiền tệ: Hệ thống hỗ trợ việc sang các đơn vị tiền tệ khác nhau như (EURO, POUND và DOLLAR) giúp có thể tiếp cận với nhiều người trên nhiều quốc gia với nhau</w:t>
      </w:r>
    </w:p>
    <w:p w14:paraId="1BB45D76" w14:textId="77777777" w:rsidR="00F045A6" w:rsidRDefault="00000000">
      <w:pPr>
        <w:pStyle w:val="Nidungvnbn"/>
        <w:numPr>
          <w:ilvl w:val="0"/>
          <w:numId w:val="28"/>
        </w:numPr>
        <w:rPr>
          <w:lang w:val="vi-VN"/>
        </w:rPr>
      </w:pPr>
      <w:r>
        <w:rPr>
          <w:lang w:val="vi-VN"/>
        </w:rPr>
        <w:t xml:space="preserve">Quản lý giỏ hàng: có 3 chức năng chính </w:t>
      </w:r>
    </w:p>
    <w:p w14:paraId="71722891" w14:textId="77777777" w:rsidR="00F045A6" w:rsidRDefault="00000000">
      <w:pPr>
        <w:pStyle w:val="Nidungvnbn"/>
        <w:numPr>
          <w:ilvl w:val="0"/>
          <w:numId w:val="32"/>
        </w:numPr>
        <w:tabs>
          <w:tab w:val="clear" w:pos="1260"/>
        </w:tabs>
        <w:rPr>
          <w:lang w:val="vi-VN"/>
        </w:rPr>
      </w:pPr>
      <w:r>
        <w:rPr>
          <w:lang w:val="vi-VN"/>
        </w:rPr>
        <w:t>Thêm/xóa sản phẩm trong giỏ hàng: Khách hàng được phép thêm, xóa sản phẩm ra khỏi giỏ hàng trươc khi thực hiện quá trình thanh tóa của mình. Trên cơ bản trang web có 2 cách thêm cũng như xóa sản phẩm:</w:t>
      </w:r>
    </w:p>
    <w:p w14:paraId="438B456D" w14:textId="77777777" w:rsidR="00F045A6" w:rsidRDefault="00000000">
      <w:pPr>
        <w:pStyle w:val="Nidungvnbn"/>
        <w:numPr>
          <w:ilvl w:val="0"/>
          <w:numId w:val="33"/>
        </w:numPr>
        <w:tabs>
          <w:tab w:val="clear" w:pos="1680"/>
        </w:tabs>
        <w:rPr>
          <w:lang w:val="vi-VN"/>
        </w:rPr>
      </w:pPr>
      <w:r>
        <w:rPr>
          <w:lang w:val="vi-VN"/>
        </w:rPr>
        <w:t xml:space="preserve"> Thêm sản phẩm vào giỏ hàng: Khách hàng có thể thêm sản phẩm vào giỏ hàng để thực hiện mua hàng. Một vài sản phẩm nếu không chia phân loại thì người dùng có thể thêm trực tiếp vào giỏ hàng bằng cách nhấn vào icon “Add to card” bên dưới sản phẩm để thêm. Tuy nhiên một số sản phẩm yêu cầu khách hàng phải chọn loại trước khi thêm (chọn màu sắc, kích cỡ,..) thì khách hàng bắt buộc phải vào trang chi tiết của sản phẩm đó để thêm sản phẩm vào giỏ hàng bằng cách nhấn nút “Add to cart”</w:t>
      </w:r>
    </w:p>
    <w:p w14:paraId="50F33F16" w14:textId="77777777" w:rsidR="00F045A6" w:rsidRDefault="00000000">
      <w:pPr>
        <w:pStyle w:val="Nidungvnbn"/>
        <w:numPr>
          <w:ilvl w:val="0"/>
          <w:numId w:val="33"/>
        </w:numPr>
        <w:tabs>
          <w:tab w:val="clear" w:pos="1680"/>
        </w:tabs>
        <w:rPr>
          <w:lang w:val="vi-VN"/>
        </w:rPr>
      </w:pPr>
      <w:r>
        <w:rPr>
          <w:lang w:val="vi-VN"/>
        </w:rPr>
        <w:t xml:space="preserve"> Xóa sản phẩm khỏi giỏ hàng: Trường hợp đã thêm vào giior hàng như không muốn mua nữa, khách hàng có thể xóa sanr phẩm giỏi giỏ </w:t>
      </w:r>
      <w:r>
        <w:rPr>
          <w:lang w:val="vi-VN"/>
        </w:rPr>
        <w:lastRenderedPageBreak/>
        <w:t>hàng. Xóa chỉ có 1 cách xóa là xóa trực tiếp ở trang giỏ hàng và nhấn vào icon “Xóa” ở cột “Remove”</w:t>
      </w:r>
    </w:p>
    <w:p w14:paraId="1EC81CB1" w14:textId="77777777" w:rsidR="00F045A6" w:rsidRDefault="00000000">
      <w:pPr>
        <w:pStyle w:val="Nidungvnbn"/>
        <w:numPr>
          <w:ilvl w:val="0"/>
          <w:numId w:val="33"/>
        </w:numPr>
        <w:tabs>
          <w:tab w:val="clear" w:pos="1680"/>
        </w:tabs>
        <w:rPr>
          <w:lang w:val="vi-VN"/>
        </w:rPr>
      </w:pPr>
      <w:r>
        <w:rPr>
          <w:lang w:val="vi-VN"/>
        </w:rPr>
        <w:t xml:space="preserve"> Cập nhật số lượng sản phẩm: Số lượng sản phẩm có thể được cập nhật bằng cách chỉnh sửa trong giỏ hàng. Người dùng chọn sản phẩm cần sửa nhập lại số lượng và nhấn “Update”</w:t>
      </w:r>
    </w:p>
    <w:p w14:paraId="7E0162C7" w14:textId="77777777" w:rsidR="00F045A6" w:rsidRDefault="00000000">
      <w:pPr>
        <w:pStyle w:val="Nidungvnbn"/>
        <w:numPr>
          <w:ilvl w:val="0"/>
          <w:numId w:val="32"/>
        </w:numPr>
        <w:tabs>
          <w:tab w:val="clear" w:pos="1260"/>
        </w:tabs>
        <w:rPr>
          <w:lang w:val="vi-VN"/>
        </w:rPr>
      </w:pPr>
      <w:r>
        <w:rPr>
          <w:lang w:val="vi-VN"/>
        </w:rPr>
        <w:t>Tính tổng giá trị giỏ hàng: Trang web cũng hiển thị tổng giá tiền của các sản phẩm mà khách hàng muốn mua (khi có tinh ship và chưa tính ship) Khi thêm sản phẩm số tiền và số lượng sản phẩm trong giỏ hàng sẽ được tính và cập nhật ngay lập tức. Người dùng có thể xem nhanh ở phần dropdown giỏ hàng.</w:t>
      </w:r>
    </w:p>
    <w:p w14:paraId="16375A24" w14:textId="77777777" w:rsidR="00F045A6" w:rsidRDefault="00000000">
      <w:pPr>
        <w:pStyle w:val="Nidungvnbn"/>
        <w:numPr>
          <w:ilvl w:val="0"/>
          <w:numId w:val="28"/>
        </w:numPr>
        <w:rPr>
          <w:lang w:val="vi-VN"/>
        </w:rPr>
      </w:pPr>
      <w:r>
        <w:rPr>
          <w:lang w:val="vi-VN"/>
        </w:rPr>
        <w:t>Quy trình thanh toán: Quy trình thanh toán được thực hiện nhanh gọn có thêm nhiều giai đoạn để tạo sự thuận tiện nhiều nhất có thể cho người dùng</w:t>
      </w:r>
    </w:p>
    <w:p w14:paraId="6489D5A4" w14:textId="77777777" w:rsidR="00F045A6" w:rsidRDefault="00000000">
      <w:pPr>
        <w:pStyle w:val="Nidungvnbn"/>
        <w:numPr>
          <w:ilvl w:val="0"/>
          <w:numId w:val="34"/>
        </w:numPr>
        <w:rPr>
          <w:lang w:val="vi-VN"/>
        </w:rPr>
      </w:pPr>
      <w:r>
        <w:rPr>
          <w:lang w:val="vi-VN"/>
        </w:rPr>
        <w:t>Chọn vai trò thanh toán: Người dùng được chọn vai trò để thực hiện việc thanh toán. Có thể thanh toán với vai trò là khách, cũng có thể tạo tài khoản rồi tiến hành mua (dành cho người muốn sử dụng trang web mua hàng lâu dài)</w:t>
      </w:r>
    </w:p>
    <w:p w14:paraId="16D5E81F" w14:textId="77777777" w:rsidR="00F045A6" w:rsidRDefault="00000000">
      <w:pPr>
        <w:pStyle w:val="Nidungvnbn"/>
        <w:numPr>
          <w:ilvl w:val="0"/>
          <w:numId w:val="34"/>
        </w:numPr>
        <w:rPr>
          <w:lang w:val="vi-VN"/>
        </w:rPr>
      </w:pPr>
      <w:r>
        <w:rPr>
          <w:lang w:val="vi-VN"/>
        </w:rPr>
        <w:t>Thay đổi địa chỉ giao và thanh toán: Khi thực hiện thanh toán người dùng có thể thay đổi thông tin giao hàng, thông tin đặt hàng, thêm coupon hay thêm comment để lưu ý cho đơn hàng của mình</w:t>
      </w:r>
    </w:p>
    <w:p w14:paraId="2736A430" w14:textId="77777777" w:rsidR="00F045A6" w:rsidRDefault="00000000">
      <w:pPr>
        <w:pStyle w:val="Nidungvnbn"/>
        <w:numPr>
          <w:ilvl w:val="0"/>
          <w:numId w:val="34"/>
        </w:numPr>
        <w:rPr>
          <w:lang w:val="vi-VN"/>
        </w:rPr>
      </w:pPr>
      <w:r>
        <w:rPr>
          <w:lang w:val="vi-VN"/>
        </w:rPr>
        <w:t>Nhận thông báo đơn hàng thành công: Đặt hàng thành công trong trạng thái chờ đợi khách hàng sẽ nhận được xác nhận tiến trình đặt hàng cũng như email về email dùng để mua hàng</w:t>
      </w:r>
    </w:p>
    <w:p w14:paraId="76457E61" w14:textId="77777777" w:rsidR="00F045A6" w:rsidRDefault="00000000">
      <w:pPr>
        <w:pStyle w:val="Nidungvnbn"/>
        <w:numPr>
          <w:ilvl w:val="0"/>
          <w:numId w:val="28"/>
        </w:numPr>
        <w:rPr>
          <w:lang w:val="vi-VN"/>
        </w:rPr>
      </w:pPr>
      <w:r>
        <w:rPr>
          <w:lang w:val="vi-VN"/>
        </w:rPr>
        <w:t>Tìm kiếm, sắp xếp và lọc sản phẩm:</w:t>
      </w:r>
    </w:p>
    <w:p w14:paraId="630E513D" w14:textId="77777777" w:rsidR="00F045A6" w:rsidRDefault="00000000">
      <w:pPr>
        <w:pStyle w:val="Nidungvnbn"/>
        <w:numPr>
          <w:ilvl w:val="0"/>
          <w:numId w:val="35"/>
        </w:numPr>
        <w:rPr>
          <w:lang w:val="vi-VN"/>
        </w:rPr>
      </w:pPr>
      <w:r>
        <w:rPr>
          <w:lang w:val="vi-VN"/>
        </w:rPr>
        <w:t>Tìm kiếm theo tên sản phẩm hoặc từ khóa: Tìm kiếm ở đây bao gồm việc tìm kiếm tương đối và tuyệt đối theo tên cũng như theo model của sản phẩm. Chức năng tìm kiếm giống người dùng tăng trải nghiệm web, tìm thấy sản phẩm mong muốn dễ dàng hơn</w:t>
      </w:r>
    </w:p>
    <w:p w14:paraId="374F70B2" w14:textId="77777777" w:rsidR="00F045A6" w:rsidRDefault="00000000">
      <w:pPr>
        <w:pStyle w:val="Nidungvnbn"/>
        <w:numPr>
          <w:ilvl w:val="0"/>
          <w:numId w:val="35"/>
        </w:numPr>
        <w:rPr>
          <w:lang w:val="vi-VN"/>
        </w:rPr>
      </w:pPr>
      <w:r>
        <w:rPr>
          <w:lang w:val="vi-VN"/>
        </w:rPr>
        <w:t>Lọc sản phẩm: cũng là một hình thức tìm kiếm nhưng trang web sẽ trả về danh sách các sản phẩm có tag muốn lọc</w:t>
      </w:r>
    </w:p>
    <w:p w14:paraId="7DA326D7" w14:textId="77777777" w:rsidR="00F045A6" w:rsidRDefault="00000000">
      <w:pPr>
        <w:pStyle w:val="Nidungvnbn"/>
        <w:numPr>
          <w:ilvl w:val="0"/>
          <w:numId w:val="35"/>
        </w:numPr>
        <w:rPr>
          <w:lang w:val="vi-VN"/>
        </w:rPr>
      </w:pPr>
      <w:r>
        <w:rPr>
          <w:lang w:val="vi-VN"/>
        </w:rPr>
        <w:lastRenderedPageBreak/>
        <w:t>Sắp xếp sản phẩm theo danh mục, giá, đánh giá, ngày, tên,...: Các sản phẩm có thể được sắp xếp tùy thuộc vào mong muốn của người dùng. Người dùng chọn yêu cầu sắp xếp mà bản thân muốn trong web sẽ sắp xếp các sản phẩm theo đúng như ý muốn của khách hàng. Chức năng này cũng góp phần tối ưu hơn về phần tìm kiếm sản phẩm.</w:t>
      </w:r>
    </w:p>
    <w:p w14:paraId="7715FF90" w14:textId="77777777" w:rsidR="00F045A6" w:rsidRDefault="00000000">
      <w:pPr>
        <w:pStyle w:val="u3"/>
        <w:rPr>
          <w:lang w:val="vi-VN"/>
        </w:rPr>
      </w:pPr>
      <w:bookmarkStart w:id="21" w:name="_Toc12898"/>
      <w:r>
        <w:rPr>
          <w:lang w:val="vi-VN"/>
        </w:rPr>
        <w:t>Tính năng người dùng</w:t>
      </w:r>
      <w:bookmarkEnd w:id="21"/>
    </w:p>
    <w:p w14:paraId="21FA2216" w14:textId="77777777" w:rsidR="00F045A6" w:rsidRDefault="00000000">
      <w:pPr>
        <w:pStyle w:val="Nidungvnbn"/>
        <w:numPr>
          <w:ilvl w:val="0"/>
          <w:numId w:val="36"/>
        </w:numPr>
        <w:rPr>
          <w:lang w:val="vi-VN"/>
        </w:rPr>
      </w:pPr>
      <w:r>
        <w:rPr>
          <w:lang w:val="vi-VN"/>
        </w:rPr>
        <w:t>Đăng ký/ Đăng nhập/ Đăng xuất:</w:t>
      </w:r>
    </w:p>
    <w:p w14:paraId="13FA79B1" w14:textId="77777777" w:rsidR="00F045A6" w:rsidRDefault="00000000">
      <w:pPr>
        <w:pStyle w:val="Nidungvnbn"/>
        <w:numPr>
          <w:ilvl w:val="0"/>
          <w:numId w:val="37"/>
        </w:numPr>
        <w:rPr>
          <w:lang w:val="vi-VN"/>
        </w:rPr>
      </w:pPr>
      <w:r>
        <w:rPr>
          <w:lang w:val="vi-VN"/>
        </w:rPr>
        <w:t>Tạo tài khoản mới với thông tin cá nhân: tên, email, mật khẩu: Chức năng này dành cho những ai muốn có tài khoản sử dụng lâu dài ở trang web. Người dùng tiến hành điền các thông tin cần thiết vào form bao gồm của thông tin cá nhân, địa chỉ giao hàng và thông tin đăng nhập để tạo tài khoản cho bản thân. Với tài khoản vừa tạo người dùng có thể thực hiện nhiều tác vụ hơn như quản lí wish list, xem lại lịch sử đặt hàng,...</w:t>
      </w:r>
    </w:p>
    <w:p w14:paraId="0B1B2AA9" w14:textId="77777777" w:rsidR="00F045A6" w:rsidRDefault="00000000">
      <w:pPr>
        <w:pStyle w:val="Nidungvnbn"/>
        <w:numPr>
          <w:ilvl w:val="0"/>
          <w:numId w:val="37"/>
        </w:numPr>
        <w:rPr>
          <w:lang w:val="vi-VN"/>
        </w:rPr>
      </w:pPr>
      <w:r>
        <w:rPr>
          <w:lang w:val="vi-VN"/>
        </w:rPr>
        <w:t>Đăng nhập bằng tên đăng nhập và mật khẩu: Tiến hành đăng nhập để truy cập vào trang web đặt hàng một cách dễ dàng hơn</w:t>
      </w:r>
    </w:p>
    <w:p w14:paraId="2C404114" w14:textId="77777777" w:rsidR="00F045A6" w:rsidRDefault="00000000">
      <w:pPr>
        <w:pStyle w:val="Nidungvnbn"/>
        <w:numPr>
          <w:ilvl w:val="0"/>
          <w:numId w:val="37"/>
        </w:numPr>
        <w:rPr>
          <w:lang w:val="vi-VN"/>
        </w:rPr>
      </w:pPr>
      <w:r>
        <w:rPr>
          <w:lang w:val="vi-VN"/>
        </w:rPr>
        <w:t>Đăng xuất: tiến hành đăng xuất để thoát khỏi tài khoản đang sử dụng.</w:t>
      </w:r>
    </w:p>
    <w:p w14:paraId="380D7222" w14:textId="77777777" w:rsidR="00F045A6" w:rsidRDefault="00000000">
      <w:pPr>
        <w:pStyle w:val="Nidungvnbn"/>
        <w:numPr>
          <w:ilvl w:val="0"/>
          <w:numId w:val="36"/>
        </w:numPr>
        <w:rPr>
          <w:lang w:val="vi-VN"/>
        </w:rPr>
      </w:pPr>
      <w:r>
        <w:rPr>
          <w:lang w:val="vi-VN"/>
        </w:rPr>
        <w:t>Quản lý tài khoản:</w:t>
      </w:r>
    </w:p>
    <w:p w14:paraId="76E06255" w14:textId="77777777" w:rsidR="00F045A6" w:rsidRDefault="00000000">
      <w:pPr>
        <w:pStyle w:val="Nidungvnbn"/>
        <w:numPr>
          <w:ilvl w:val="0"/>
          <w:numId w:val="38"/>
        </w:numPr>
        <w:rPr>
          <w:lang w:val="vi-VN"/>
        </w:rPr>
      </w:pPr>
      <w:r>
        <w:rPr>
          <w:lang w:val="vi-VN"/>
        </w:rPr>
        <w:t>Cập nhật thông tin cá nhân: Người dùng đã có tài khoản có quyền cập nhật lại thông tin cá nhân để phù hợp với từng thời điểm</w:t>
      </w:r>
    </w:p>
    <w:p w14:paraId="19294ADF" w14:textId="77777777" w:rsidR="00F045A6" w:rsidRDefault="00000000">
      <w:pPr>
        <w:pStyle w:val="Nidungvnbn"/>
        <w:numPr>
          <w:ilvl w:val="0"/>
          <w:numId w:val="38"/>
        </w:numPr>
        <w:rPr>
          <w:lang w:val="vi-VN"/>
        </w:rPr>
      </w:pPr>
      <w:r>
        <w:rPr>
          <w:lang w:val="vi-VN"/>
        </w:rPr>
        <w:t>Xem lịch sử đặt hàng: Các đơn hàng khi mua sẽ được lư lại và người dùng có thể xem lại đơn hàng đó (người dùng đã tạo tài khoản)</w:t>
      </w:r>
    </w:p>
    <w:p w14:paraId="602A0761" w14:textId="77777777" w:rsidR="00F045A6" w:rsidRDefault="00000000">
      <w:pPr>
        <w:pStyle w:val="Nidungvnbn"/>
        <w:numPr>
          <w:ilvl w:val="0"/>
          <w:numId w:val="38"/>
        </w:numPr>
        <w:rPr>
          <w:lang w:val="vi-VN"/>
        </w:rPr>
      </w:pPr>
      <w:r>
        <w:rPr>
          <w:lang w:val="vi-VN"/>
        </w:rPr>
        <w:t>Quản lí wish list: Được hiểu cơ bản như quản lí danh sách các sản phẩm yêu thích (bao gồm việc thêm vào và xóa sản phẩm ra khỏi wish list)</w:t>
      </w:r>
    </w:p>
    <w:p w14:paraId="476A012F" w14:textId="77777777" w:rsidR="00F045A6" w:rsidRDefault="00000000">
      <w:pPr>
        <w:pStyle w:val="Nidungvnbn"/>
        <w:numPr>
          <w:ilvl w:val="0"/>
          <w:numId w:val="38"/>
        </w:numPr>
        <w:rPr>
          <w:lang w:val="vi-VN"/>
        </w:rPr>
      </w:pPr>
      <w:r>
        <w:rPr>
          <w:lang w:val="vi-VN"/>
        </w:rPr>
        <w:t>Quản lí địa chỉ: là quản lý tất cả các địa chỉ đã được dùng để mua hàng của tài khoản. (Có thể thêm mới hoặc xóa bớt đi những điah chỉ cũ nếu cần)</w:t>
      </w:r>
    </w:p>
    <w:p w14:paraId="48BC45F6" w14:textId="77777777" w:rsidR="00F045A6" w:rsidRDefault="00000000">
      <w:pPr>
        <w:pStyle w:val="Nidungvnbn"/>
        <w:numPr>
          <w:ilvl w:val="0"/>
          <w:numId w:val="38"/>
        </w:numPr>
        <w:rPr>
          <w:lang w:val="vi-VN"/>
        </w:rPr>
      </w:pPr>
      <w:r>
        <w:rPr>
          <w:lang w:val="vi-VN"/>
        </w:rPr>
        <w:t>Đổi mật khẩu: Đổi mặt khẩu mới khi cảm thấy mật khẩu cũ không phù hợp. Hệ thống cũng hỗ trợ người dùng thực hiện chức năng này khi khách hàng chọn “Change Password”</w:t>
      </w:r>
    </w:p>
    <w:p w14:paraId="79D4B8B1" w14:textId="77777777" w:rsidR="00F045A6" w:rsidRDefault="00000000">
      <w:pPr>
        <w:pStyle w:val="u3"/>
        <w:rPr>
          <w:lang w:val="vi-VN"/>
        </w:rPr>
      </w:pPr>
      <w:bookmarkStart w:id="22" w:name="_Toc8364"/>
      <w:r>
        <w:rPr>
          <w:lang w:val="vi-VN"/>
        </w:rPr>
        <w:lastRenderedPageBreak/>
        <w:t>Yêu cầu phi chức năng</w:t>
      </w:r>
      <w:bookmarkEnd w:id="22"/>
    </w:p>
    <w:p w14:paraId="70BE65B2" w14:textId="77777777" w:rsidR="00F045A6" w:rsidRDefault="00000000">
      <w:pPr>
        <w:pStyle w:val="Nidungvnbn"/>
        <w:rPr>
          <w:lang w:val="vi-VN"/>
        </w:rPr>
      </w:pPr>
      <w:r>
        <w:rPr>
          <w:lang w:val="vi-VN"/>
        </w:rPr>
        <w:t>- Hiệu suất:</w:t>
      </w:r>
    </w:p>
    <w:p w14:paraId="53504032" w14:textId="77777777" w:rsidR="00F045A6" w:rsidRDefault="00000000">
      <w:pPr>
        <w:pStyle w:val="Nidungvnbn"/>
        <w:numPr>
          <w:ilvl w:val="0"/>
          <w:numId w:val="39"/>
        </w:numPr>
        <w:rPr>
          <w:lang w:val="vi-VN"/>
        </w:rPr>
      </w:pPr>
      <w:r>
        <w:rPr>
          <w:lang w:val="vi-VN"/>
        </w:rPr>
        <w:t>Thời gian phản hồi nhanh</w:t>
      </w:r>
    </w:p>
    <w:p w14:paraId="48BB929C" w14:textId="77777777" w:rsidR="00F045A6" w:rsidRDefault="00000000">
      <w:pPr>
        <w:pStyle w:val="Nidungvnbn"/>
        <w:numPr>
          <w:ilvl w:val="0"/>
          <w:numId w:val="39"/>
        </w:numPr>
        <w:rPr>
          <w:lang w:val="vi-VN"/>
        </w:rPr>
      </w:pPr>
      <w:r>
        <w:rPr>
          <w:lang w:val="vi-VN"/>
        </w:rPr>
        <w:t>Xử lý mượt mà các thao tác của người dùng</w:t>
      </w:r>
    </w:p>
    <w:p w14:paraId="5EF43958" w14:textId="77777777" w:rsidR="00F045A6" w:rsidRDefault="00000000">
      <w:pPr>
        <w:pStyle w:val="Nidungvnbn"/>
        <w:rPr>
          <w:lang w:val="vi-VN"/>
        </w:rPr>
      </w:pPr>
      <w:r>
        <w:rPr>
          <w:lang w:val="vi-VN"/>
        </w:rPr>
        <w:t>- Bảo mật:</w:t>
      </w:r>
    </w:p>
    <w:p w14:paraId="5A48DA88" w14:textId="77777777" w:rsidR="00F045A6" w:rsidRDefault="00000000">
      <w:pPr>
        <w:pStyle w:val="Nidungvnbn"/>
        <w:numPr>
          <w:ilvl w:val="0"/>
          <w:numId w:val="39"/>
        </w:numPr>
        <w:rPr>
          <w:lang w:val="vi-VN"/>
        </w:rPr>
      </w:pPr>
      <w:r>
        <w:rPr>
          <w:lang w:val="vi-VN"/>
        </w:rPr>
        <w:t>Bảo vệ thông tin cá nhân của người dùng</w:t>
      </w:r>
    </w:p>
    <w:p w14:paraId="37F46D05" w14:textId="77777777" w:rsidR="00F045A6" w:rsidRDefault="00000000">
      <w:pPr>
        <w:pStyle w:val="Nidungvnbn"/>
        <w:numPr>
          <w:ilvl w:val="0"/>
          <w:numId w:val="39"/>
        </w:numPr>
        <w:rPr>
          <w:lang w:val="vi-VN"/>
        </w:rPr>
      </w:pPr>
      <w:r>
        <w:rPr>
          <w:lang w:val="vi-VN"/>
        </w:rPr>
        <w:t>Chống tấn công SQL Injection</w:t>
      </w:r>
    </w:p>
    <w:p w14:paraId="37073BF3" w14:textId="77777777" w:rsidR="00F045A6" w:rsidRDefault="00000000">
      <w:pPr>
        <w:pStyle w:val="Nidungvnbn"/>
        <w:numPr>
          <w:ilvl w:val="0"/>
          <w:numId w:val="39"/>
        </w:numPr>
        <w:rPr>
          <w:lang w:val="vi-VN"/>
        </w:rPr>
      </w:pPr>
      <w:r>
        <w:rPr>
          <w:lang w:val="vi-VN"/>
        </w:rPr>
        <w:t>Bảo mật truyền thông qua HTTPS</w:t>
      </w:r>
    </w:p>
    <w:p w14:paraId="2B9398AB" w14:textId="77777777" w:rsidR="00F045A6" w:rsidRDefault="00000000">
      <w:pPr>
        <w:pStyle w:val="Nidungvnbn"/>
        <w:rPr>
          <w:lang w:val="vi-VN"/>
        </w:rPr>
      </w:pPr>
      <w:r>
        <w:rPr>
          <w:lang w:val="vi-VN"/>
        </w:rPr>
        <w:t>- Khả năng mở rộng:</w:t>
      </w:r>
    </w:p>
    <w:p w14:paraId="5854A539" w14:textId="77777777" w:rsidR="00F045A6" w:rsidRDefault="00000000">
      <w:pPr>
        <w:pStyle w:val="Nidungvnbn"/>
        <w:numPr>
          <w:ilvl w:val="0"/>
          <w:numId w:val="39"/>
        </w:numPr>
        <w:rPr>
          <w:lang w:val="vi-VN"/>
        </w:rPr>
      </w:pPr>
      <w:r>
        <w:rPr>
          <w:lang w:val="vi-VN"/>
        </w:rPr>
        <w:t>Dễ dàng thêm mới danh mục sản phẩm và tính năng</w:t>
      </w:r>
    </w:p>
    <w:p w14:paraId="42535206" w14:textId="77777777" w:rsidR="00F045A6" w:rsidRDefault="00000000">
      <w:pPr>
        <w:pStyle w:val="Nidungvnbn"/>
        <w:numPr>
          <w:ilvl w:val="0"/>
          <w:numId w:val="39"/>
        </w:numPr>
        <w:rPr>
          <w:lang w:val="vi-VN"/>
        </w:rPr>
      </w:pPr>
      <w:r>
        <w:rPr>
          <w:lang w:val="vi-VN"/>
        </w:rPr>
        <w:t>Quản lý cơ sở dữ liệu hiệu quả để hỗ trợ nhiều người dùng cùng lúc</w:t>
      </w:r>
    </w:p>
    <w:p w14:paraId="117E939D" w14:textId="77777777" w:rsidR="00F045A6" w:rsidRDefault="00000000">
      <w:pPr>
        <w:pStyle w:val="Nidungvnbn"/>
        <w:rPr>
          <w:lang w:val="vi-VN"/>
        </w:rPr>
      </w:pPr>
      <w:r>
        <w:rPr>
          <w:lang w:val="vi-VN"/>
        </w:rPr>
        <w:t>- Tính khả dụng:</w:t>
      </w:r>
    </w:p>
    <w:p w14:paraId="3FF1A2EF" w14:textId="77777777" w:rsidR="00F045A6" w:rsidRDefault="00000000">
      <w:pPr>
        <w:pStyle w:val="Nidungvnbn"/>
        <w:numPr>
          <w:ilvl w:val="0"/>
          <w:numId w:val="39"/>
        </w:numPr>
        <w:rPr>
          <w:lang w:val="vi-VN"/>
        </w:rPr>
      </w:pPr>
      <w:r>
        <w:rPr>
          <w:lang w:val="vi-VN"/>
        </w:rPr>
        <w:t>Hỗ trợ nhiều trình duyệt và thiết bị (responsive design)</w:t>
      </w:r>
    </w:p>
    <w:p w14:paraId="34048DCE" w14:textId="77777777" w:rsidR="00F045A6" w:rsidRDefault="00000000">
      <w:pPr>
        <w:pStyle w:val="Nidungvnbn"/>
        <w:numPr>
          <w:ilvl w:val="0"/>
          <w:numId w:val="39"/>
        </w:numPr>
        <w:rPr>
          <w:lang w:val="vi-VN"/>
        </w:rPr>
      </w:pPr>
      <w:r>
        <w:rPr>
          <w:lang w:val="vi-VN"/>
        </w:rPr>
        <w:t>Khả dụng cao, ít downtime</w:t>
      </w:r>
    </w:p>
    <w:p w14:paraId="2DC0EFA7" w14:textId="77777777" w:rsidR="00F045A6" w:rsidRDefault="00000000">
      <w:pPr>
        <w:pStyle w:val="u3"/>
        <w:rPr>
          <w:lang w:val="vi-VN"/>
        </w:rPr>
      </w:pPr>
      <w:bookmarkStart w:id="23" w:name="_Toc6436"/>
      <w:r>
        <w:rPr>
          <w:lang w:val="vi-VN"/>
        </w:rPr>
        <w:t>Use case hệ thống</w:t>
      </w:r>
      <w:bookmarkEnd w:id="23"/>
    </w:p>
    <w:p w14:paraId="5DB6AF03" w14:textId="785BCD1C" w:rsidR="00F045A6" w:rsidRDefault="00A820C9" w:rsidP="00A820C9">
      <w:pPr>
        <w:pStyle w:val="Nidungvnbn"/>
        <w:ind w:firstLine="0"/>
        <w:jc w:val="center"/>
        <w:rPr>
          <w:rFonts w:ascii="SimSun" w:eastAsia="SimSun" w:hAnsi="SimSun" w:cs="SimSun"/>
          <w:sz w:val="24"/>
          <w:szCs w:val="24"/>
        </w:rPr>
      </w:pPr>
      <w:r w:rsidRPr="00A820C9">
        <w:rPr>
          <w:rFonts w:ascii="SimSun" w:eastAsia="SimSun" w:hAnsi="SimSun" w:cs="SimSun"/>
          <w:sz w:val="24"/>
          <w:szCs w:val="24"/>
        </w:rPr>
        <w:drawing>
          <wp:inline distT="0" distB="0" distL="0" distR="0" wp14:anchorId="74D8921F" wp14:editId="797A8CEC">
            <wp:extent cx="5136204" cy="3425695"/>
            <wp:effectExtent l="0" t="0" r="7620" b="3810"/>
            <wp:docPr id="143542566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25662" name=""/>
                    <pic:cNvPicPr/>
                  </pic:nvPicPr>
                  <pic:blipFill>
                    <a:blip r:embed="rId12"/>
                    <a:stretch>
                      <a:fillRect/>
                    </a:stretch>
                  </pic:blipFill>
                  <pic:spPr>
                    <a:xfrm>
                      <a:off x="0" y="0"/>
                      <a:ext cx="5158637" cy="3440657"/>
                    </a:xfrm>
                    <a:prstGeom prst="rect">
                      <a:avLst/>
                    </a:prstGeom>
                  </pic:spPr>
                </pic:pic>
              </a:graphicData>
            </a:graphic>
          </wp:inline>
        </w:drawing>
      </w:r>
    </w:p>
    <w:p w14:paraId="4464DBA8" w14:textId="77777777" w:rsidR="00F045A6" w:rsidRDefault="00000000">
      <w:pPr>
        <w:pStyle w:val="Chuthich"/>
        <w:rPr>
          <w:lang w:val="vi-VN"/>
        </w:rPr>
      </w:pPr>
      <w:r>
        <w:t xml:space="preserve">Hình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Hình \* ARABIC \s 1 </w:instrText>
      </w:r>
      <w:r>
        <w:fldChar w:fldCharType="separate"/>
      </w:r>
      <w:r>
        <w:t>1</w:t>
      </w:r>
      <w:r>
        <w:fldChar w:fldCharType="end"/>
      </w:r>
      <w:bookmarkStart w:id="24" w:name="_Toc31656"/>
      <w:r>
        <w:rPr>
          <w:lang w:val="vi-VN"/>
        </w:rPr>
        <w:t xml:space="preserve"> Use Case tổng quát</w:t>
      </w:r>
      <w:bookmarkEnd w:id="24"/>
    </w:p>
    <w:p w14:paraId="6C4BA681" w14:textId="77777777" w:rsidR="00F045A6" w:rsidRDefault="00F045A6">
      <w:pPr>
        <w:pStyle w:val="Nidungvnbn"/>
        <w:rPr>
          <w:lang w:val="vi-VN"/>
        </w:rPr>
      </w:pPr>
    </w:p>
    <w:p w14:paraId="2D3F80FA" w14:textId="77777777" w:rsidR="00F045A6" w:rsidRDefault="00000000">
      <w:pPr>
        <w:pStyle w:val="u2"/>
      </w:pPr>
      <w:bookmarkStart w:id="25" w:name="_Toc425"/>
      <w:r>
        <w:t>Phân rã sơ đồ Use Case</w:t>
      </w:r>
      <w:bookmarkEnd w:id="25"/>
    </w:p>
    <w:p w14:paraId="7843AFB0" w14:textId="77777777" w:rsidR="00F045A6" w:rsidRDefault="00000000">
      <w:pPr>
        <w:pStyle w:val="u3"/>
        <w:rPr>
          <w:lang w:val="vi-VN"/>
        </w:rPr>
      </w:pPr>
      <w:bookmarkStart w:id="26" w:name="_Toc16002"/>
      <w:r>
        <w:rPr>
          <w:lang w:val="vi-VN"/>
        </w:rPr>
        <w:t>Chức năng đăng ký</w:t>
      </w:r>
      <w:bookmarkEnd w:id="26"/>
    </w:p>
    <w:p w14:paraId="57B7EDF8"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w:t>
      </w:r>
      <w:r>
        <w:fldChar w:fldCharType="end"/>
      </w:r>
      <w:bookmarkStart w:id="27" w:name="_Toc9060"/>
      <w:r>
        <w:rPr>
          <w:lang w:val="vi-VN"/>
        </w:rPr>
        <w:t xml:space="preserve"> Chức năng đăng ký</w:t>
      </w:r>
      <w:bookmarkEnd w:id="27"/>
    </w:p>
    <w:tbl>
      <w:tblPr>
        <w:tblStyle w:val="Style10"/>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52605118" w14:textId="77777777">
        <w:trPr>
          <w:trHeight w:val="677"/>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63126D3" w14:textId="77777777" w:rsidR="00F045A6" w:rsidRDefault="00000000">
            <w:pPr>
              <w:pStyle w:val="ThngthngWeb"/>
              <w:spacing w:line="360" w:lineRule="auto"/>
              <w:jc w:val="center"/>
              <w:rPr>
                <w:b/>
                <w:bCs/>
                <w:sz w:val="26"/>
                <w:szCs w:val="26"/>
              </w:rPr>
            </w:pPr>
            <w:r>
              <w:rPr>
                <w:b/>
                <w:bCs/>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6AB3D6C" w14:textId="77777777" w:rsidR="00F045A6" w:rsidRDefault="00000000">
            <w:pPr>
              <w:pStyle w:val="ThngthngWeb"/>
              <w:spacing w:line="360" w:lineRule="auto"/>
              <w:jc w:val="center"/>
              <w:rPr>
                <w:b/>
                <w:bCs/>
                <w:sz w:val="26"/>
                <w:szCs w:val="26"/>
              </w:rPr>
            </w:pPr>
            <w:r>
              <w:rPr>
                <w:b/>
                <w:bCs/>
                <w:sz w:val="26"/>
                <w:szCs w:val="26"/>
              </w:rPr>
              <w:t>Đăng ký</w:t>
            </w:r>
          </w:p>
        </w:tc>
      </w:tr>
      <w:tr w:rsidR="00F045A6" w14:paraId="183FC1EB" w14:textId="77777777">
        <w:trPr>
          <w:trHeight w:val="641"/>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13DF08" w14:textId="77777777" w:rsidR="00F045A6" w:rsidRDefault="00000000">
            <w:pPr>
              <w:pStyle w:val="ThngthngWeb"/>
              <w:spacing w:line="360" w:lineRule="auto"/>
              <w:rPr>
                <w:sz w:val="26"/>
                <w:szCs w:val="26"/>
              </w:rPr>
            </w:pPr>
            <w:r>
              <w:rPr>
                <w:sz w:val="26"/>
                <w:szCs w:val="26"/>
              </w:rPr>
              <w:t>Tác nhân chính</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9602387" w14:textId="77777777" w:rsidR="00F045A6" w:rsidRDefault="00000000">
            <w:pPr>
              <w:pStyle w:val="ThngthngWeb"/>
              <w:spacing w:line="360" w:lineRule="auto"/>
              <w:rPr>
                <w:sz w:val="26"/>
                <w:szCs w:val="26"/>
              </w:rPr>
            </w:pPr>
            <w:r>
              <w:rPr>
                <w:sz w:val="26"/>
                <w:szCs w:val="26"/>
              </w:rPr>
              <w:t>Khách hàng</w:t>
            </w:r>
          </w:p>
        </w:tc>
      </w:tr>
      <w:tr w:rsidR="00F045A6" w14:paraId="4321CC21" w14:textId="77777777">
        <w:trPr>
          <w:trHeight w:val="330"/>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FF1FF9" w14:textId="77777777" w:rsidR="00F045A6" w:rsidRDefault="00000000">
            <w:pPr>
              <w:pStyle w:val="ThngthngWeb"/>
              <w:spacing w:line="360" w:lineRule="auto"/>
              <w:rPr>
                <w:sz w:val="26"/>
                <w:szCs w:val="26"/>
              </w:rPr>
            </w:pPr>
            <w:r>
              <w:rPr>
                <w:sz w:val="26"/>
                <w:szCs w:val="26"/>
              </w:rPr>
              <w:t>Tiền điều kiện</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67A77DD" w14:textId="77777777" w:rsidR="00F045A6" w:rsidRDefault="00000000">
            <w:pPr>
              <w:pStyle w:val="ThngthngWeb"/>
              <w:spacing w:line="360" w:lineRule="auto"/>
              <w:rPr>
                <w:sz w:val="26"/>
                <w:szCs w:val="26"/>
              </w:rPr>
            </w:pPr>
            <w:r>
              <w:rPr>
                <w:sz w:val="26"/>
                <w:szCs w:val="26"/>
              </w:rPr>
              <w:t>Khách truy cập phải có kết nối internet</w:t>
            </w:r>
          </w:p>
          <w:p w14:paraId="13551C0D" w14:textId="77777777" w:rsidR="00F045A6" w:rsidRDefault="00000000">
            <w:pPr>
              <w:pStyle w:val="ThngthngWeb"/>
              <w:spacing w:line="360" w:lineRule="auto"/>
              <w:rPr>
                <w:sz w:val="26"/>
                <w:szCs w:val="26"/>
              </w:rPr>
            </w:pPr>
            <w:r>
              <w:rPr>
                <w:sz w:val="26"/>
                <w:szCs w:val="26"/>
              </w:rPr>
              <w:t>Khách truy cập chưa có tài khoản trên Automation Test Store</w:t>
            </w:r>
          </w:p>
        </w:tc>
      </w:tr>
      <w:tr w:rsidR="00F045A6" w14:paraId="46CA4F18" w14:textId="77777777">
        <w:trPr>
          <w:trHeight w:val="330"/>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A0EAAE" w14:textId="77777777" w:rsidR="00F045A6" w:rsidRDefault="00000000">
            <w:pPr>
              <w:pStyle w:val="ThngthngWeb"/>
              <w:spacing w:line="360" w:lineRule="auto"/>
              <w:rPr>
                <w:sz w:val="26"/>
                <w:szCs w:val="26"/>
              </w:rPr>
            </w:pPr>
            <w:r>
              <w:rPr>
                <w:sz w:val="26"/>
                <w:szCs w:val="26"/>
              </w:rPr>
              <w:t>Đảm bảo thành công</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257BCC5" w14:textId="77777777" w:rsidR="00F045A6" w:rsidRDefault="00000000">
            <w:pPr>
              <w:pStyle w:val="ThngthngWeb"/>
              <w:spacing w:line="360" w:lineRule="auto"/>
              <w:rPr>
                <w:sz w:val="26"/>
                <w:szCs w:val="26"/>
              </w:rPr>
            </w:pPr>
            <w:r>
              <w:rPr>
                <w:sz w:val="26"/>
                <w:szCs w:val="26"/>
              </w:rPr>
              <w:t>Tài khoản mới được tạo thành công</w:t>
            </w:r>
          </w:p>
          <w:p w14:paraId="2AF1CE2D" w14:textId="77777777" w:rsidR="00F045A6" w:rsidRDefault="00000000">
            <w:pPr>
              <w:pStyle w:val="ThngthngWeb"/>
              <w:spacing w:line="360" w:lineRule="auto"/>
              <w:rPr>
                <w:sz w:val="26"/>
                <w:szCs w:val="26"/>
              </w:rPr>
            </w:pPr>
            <w:r>
              <w:rPr>
                <w:sz w:val="26"/>
                <w:szCs w:val="26"/>
              </w:rPr>
              <w:t>Khách truy cập được đăng nhập vào hệ thống</w:t>
            </w:r>
          </w:p>
          <w:p w14:paraId="197F6174" w14:textId="77777777" w:rsidR="00F045A6" w:rsidRDefault="00000000">
            <w:pPr>
              <w:pStyle w:val="ThngthngWeb"/>
              <w:spacing w:line="360" w:lineRule="auto"/>
              <w:rPr>
                <w:sz w:val="26"/>
                <w:szCs w:val="26"/>
              </w:rPr>
            </w:pPr>
            <w:r>
              <w:rPr>
                <w:sz w:val="26"/>
                <w:szCs w:val="26"/>
              </w:rPr>
              <w:t>Khách truy cập nhận được thông báo xác nhận đăng ký thành công</w:t>
            </w:r>
          </w:p>
        </w:tc>
      </w:tr>
      <w:tr w:rsidR="00F045A6" w14:paraId="0DF7C95A" w14:textId="77777777">
        <w:trPr>
          <w:trHeight w:val="660"/>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A492F26" w14:textId="77777777" w:rsidR="00F045A6" w:rsidRDefault="00000000">
            <w:pPr>
              <w:pStyle w:val="ThngthngWeb"/>
              <w:spacing w:line="360" w:lineRule="auto"/>
              <w:rPr>
                <w:sz w:val="26"/>
                <w:szCs w:val="26"/>
              </w:rPr>
            </w:pPr>
            <w:r>
              <w:rPr>
                <w:sz w:val="26"/>
                <w:szCs w:val="26"/>
              </w:rPr>
              <w:t>Đảm bảo tối thiểu</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4A2A011" w14:textId="77777777" w:rsidR="00F045A6" w:rsidRDefault="00000000">
            <w:pPr>
              <w:pStyle w:val="ThngthngWeb"/>
              <w:spacing w:line="360" w:lineRule="auto"/>
              <w:rPr>
                <w:sz w:val="26"/>
                <w:szCs w:val="26"/>
              </w:rPr>
            </w:pPr>
            <w:r>
              <w:rPr>
                <w:sz w:val="26"/>
                <w:szCs w:val="26"/>
              </w:rPr>
              <w:t>Giao diện đăng ký hiển thị đầy đủ và chính xác</w:t>
            </w:r>
          </w:p>
          <w:p w14:paraId="2DE38F28" w14:textId="77777777" w:rsidR="00F045A6" w:rsidRDefault="00000000">
            <w:pPr>
              <w:pStyle w:val="ThngthngWeb"/>
              <w:spacing w:line="360" w:lineRule="auto"/>
              <w:rPr>
                <w:sz w:val="26"/>
                <w:szCs w:val="26"/>
              </w:rPr>
            </w:pPr>
            <w:r>
              <w:rPr>
                <w:sz w:val="26"/>
                <w:szCs w:val="26"/>
              </w:rPr>
              <w:t>Hệ thống xử lý thông tin đăng ký và đưa ra phản hồi phù hợp</w:t>
            </w:r>
          </w:p>
        </w:tc>
      </w:tr>
      <w:tr w:rsidR="00F045A6" w14:paraId="6D26F721" w14:textId="77777777">
        <w:trPr>
          <w:trHeight w:val="665"/>
        </w:trPr>
        <w:tc>
          <w:tcPr>
            <w:tcW w:w="30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F430AC" w14:textId="77777777" w:rsidR="00F045A6" w:rsidRDefault="00000000">
            <w:pPr>
              <w:pStyle w:val="ThngthngWeb"/>
              <w:spacing w:line="360" w:lineRule="auto"/>
              <w:rPr>
                <w:sz w:val="26"/>
                <w:szCs w:val="26"/>
              </w:rPr>
            </w:pPr>
            <w:r>
              <w:rPr>
                <w:sz w:val="26"/>
                <w:szCs w:val="26"/>
              </w:rPr>
              <w:t>Kích hoạt</w:t>
            </w:r>
          </w:p>
        </w:tc>
        <w:tc>
          <w:tcPr>
            <w:tcW w:w="577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3FC326B" w14:textId="77777777" w:rsidR="00F045A6" w:rsidRDefault="00000000">
            <w:pPr>
              <w:pStyle w:val="ThngthngWeb"/>
              <w:spacing w:line="360" w:lineRule="auto"/>
              <w:rPr>
                <w:sz w:val="26"/>
                <w:szCs w:val="26"/>
              </w:rPr>
            </w:pPr>
            <w:r>
              <w:rPr>
                <w:sz w:val="26"/>
                <w:szCs w:val="26"/>
              </w:rPr>
              <w:t>Khách truy cập chọn "Login or register" trên trang chủ</w:t>
            </w:r>
          </w:p>
        </w:tc>
      </w:tr>
      <w:tr w:rsidR="00F045A6" w14:paraId="02E6EA8D" w14:textId="77777777">
        <w:trPr>
          <w:trHeight w:val="3450"/>
        </w:trPr>
        <w:tc>
          <w:tcPr>
            <w:tcW w:w="8850" w:type="dxa"/>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E3990A" w14:textId="77777777" w:rsidR="00F045A6" w:rsidRDefault="00000000">
            <w:pPr>
              <w:pStyle w:val="ThngthngWeb"/>
              <w:spacing w:line="360" w:lineRule="auto"/>
              <w:rPr>
                <w:sz w:val="26"/>
                <w:szCs w:val="26"/>
              </w:rPr>
            </w:pPr>
            <w:r>
              <w:rPr>
                <w:sz w:val="26"/>
                <w:szCs w:val="26"/>
              </w:rPr>
              <w:lastRenderedPageBreak/>
              <w:t>Chuỗi sự kiện chính:</w:t>
            </w:r>
          </w:p>
          <w:p w14:paraId="5872C569" w14:textId="77777777" w:rsidR="00F045A6" w:rsidRDefault="00000000">
            <w:pPr>
              <w:pStyle w:val="ThngthngWeb"/>
              <w:numPr>
                <w:ilvl w:val="0"/>
                <w:numId w:val="40"/>
              </w:numPr>
              <w:spacing w:line="360" w:lineRule="auto"/>
              <w:rPr>
                <w:sz w:val="26"/>
                <w:szCs w:val="26"/>
              </w:rPr>
            </w:pPr>
            <w:r>
              <w:rPr>
                <w:sz w:val="26"/>
                <w:szCs w:val="26"/>
              </w:rPr>
              <w:t>Khách truy cập chọn "Continue" trên trang Login để chuyển đến trang đăng ký.</w:t>
            </w:r>
          </w:p>
          <w:p w14:paraId="460C3080" w14:textId="77777777" w:rsidR="00F045A6" w:rsidRDefault="00000000">
            <w:pPr>
              <w:pStyle w:val="ThngthngWeb"/>
              <w:numPr>
                <w:ilvl w:val="0"/>
                <w:numId w:val="40"/>
              </w:numPr>
              <w:spacing w:line="360" w:lineRule="auto"/>
              <w:rPr>
                <w:sz w:val="26"/>
                <w:szCs w:val="26"/>
              </w:rPr>
            </w:pPr>
            <w:r>
              <w:rPr>
                <w:sz w:val="26"/>
                <w:szCs w:val="26"/>
              </w:rPr>
              <w:t>Khách truy cập nhập đầy đủ thông tin cá nhân vào các trường yêu cầu (tên, email, mật khẩu...).</w:t>
            </w:r>
          </w:p>
          <w:p w14:paraId="5CAD72CB" w14:textId="77777777" w:rsidR="00F045A6" w:rsidRDefault="00000000">
            <w:pPr>
              <w:pStyle w:val="ThngthngWeb"/>
              <w:numPr>
                <w:ilvl w:val="0"/>
                <w:numId w:val="40"/>
              </w:numPr>
              <w:spacing w:line="360" w:lineRule="auto"/>
              <w:rPr>
                <w:sz w:val="26"/>
                <w:szCs w:val="26"/>
              </w:rPr>
            </w:pPr>
            <w:r>
              <w:rPr>
                <w:sz w:val="26"/>
                <w:szCs w:val="26"/>
              </w:rPr>
              <w:t>Khách truy cập chọn "Continue" để gửi thông tin đăng ký.</w:t>
            </w:r>
          </w:p>
          <w:p w14:paraId="0519BCDA" w14:textId="77777777" w:rsidR="00F045A6" w:rsidRDefault="00000000">
            <w:pPr>
              <w:pStyle w:val="ThngthngWeb"/>
              <w:numPr>
                <w:ilvl w:val="0"/>
                <w:numId w:val="40"/>
              </w:numPr>
              <w:spacing w:line="360" w:lineRule="auto"/>
              <w:rPr>
                <w:sz w:val="26"/>
                <w:szCs w:val="26"/>
              </w:rPr>
            </w:pPr>
            <w:r>
              <w:rPr>
                <w:sz w:val="26"/>
                <w:szCs w:val="26"/>
              </w:rPr>
              <w:t>Hệ thống kiểm tra thông tin.</w:t>
            </w:r>
          </w:p>
          <w:p w14:paraId="476EA846" w14:textId="77777777" w:rsidR="00F045A6" w:rsidRDefault="00000000">
            <w:pPr>
              <w:pStyle w:val="ThngthngWeb"/>
              <w:numPr>
                <w:ilvl w:val="0"/>
                <w:numId w:val="40"/>
              </w:numPr>
              <w:spacing w:line="360" w:lineRule="auto"/>
              <w:rPr>
                <w:sz w:val="26"/>
                <w:szCs w:val="26"/>
              </w:rPr>
            </w:pPr>
            <w:r>
              <w:rPr>
                <w:sz w:val="26"/>
                <w:szCs w:val="26"/>
              </w:rPr>
              <w:t>Hệ thống tạo tài khoản mới.</w:t>
            </w:r>
          </w:p>
          <w:p w14:paraId="7B3A5E4B" w14:textId="77777777" w:rsidR="00F045A6" w:rsidRDefault="00000000">
            <w:pPr>
              <w:pStyle w:val="ThngthngWeb"/>
              <w:numPr>
                <w:ilvl w:val="0"/>
                <w:numId w:val="40"/>
              </w:numPr>
              <w:spacing w:line="360" w:lineRule="auto"/>
              <w:rPr>
                <w:sz w:val="26"/>
                <w:szCs w:val="26"/>
              </w:rPr>
            </w:pPr>
            <w:r>
              <w:rPr>
                <w:sz w:val="26"/>
                <w:szCs w:val="26"/>
              </w:rPr>
              <w:t>Hệ thống tự động đăng nhập khách truy cập vào tài khoản vừa tạo.</w:t>
            </w:r>
          </w:p>
          <w:p w14:paraId="09404D6C" w14:textId="77777777" w:rsidR="00F045A6" w:rsidRDefault="00000000">
            <w:pPr>
              <w:pStyle w:val="ThngthngWeb"/>
              <w:numPr>
                <w:ilvl w:val="0"/>
                <w:numId w:val="40"/>
              </w:numPr>
              <w:spacing w:line="360" w:lineRule="auto"/>
              <w:rPr>
                <w:sz w:val="26"/>
                <w:szCs w:val="26"/>
              </w:rPr>
            </w:pPr>
            <w:r>
              <w:rPr>
                <w:sz w:val="26"/>
                <w:szCs w:val="26"/>
              </w:rPr>
              <w:t>Hệ thống hiển thị thông báo xác nhận đăng ký thành công.</w:t>
            </w:r>
          </w:p>
        </w:tc>
      </w:tr>
      <w:tr w:rsidR="00F045A6" w14:paraId="72BDAF68" w14:textId="77777777">
        <w:trPr>
          <w:trHeight w:val="90"/>
        </w:trPr>
        <w:tc>
          <w:tcPr>
            <w:tcW w:w="8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C0CD2E" w14:textId="77777777" w:rsidR="00F045A6" w:rsidRDefault="00000000">
            <w:pPr>
              <w:pStyle w:val="ThngthngWeb"/>
              <w:spacing w:line="360" w:lineRule="auto"/>
              <w:rPr>
                <w:sz w:val="26"/>
                <w:szCs w:val="26"/>
              </w:rPr>
            </w:pPr>
            <w:r>
              <w:rPr>
                <w:sz w:val="26"/>
                <w:szCs w:val="26"/>
              </w:rPr>
              <w:t>Ngoại lệ:</w:t>
            </w:r>
          </w:p>
          <w:p w14:paraId="528C5320" w14:textId="77777777" w:rsidR="00F045A6" w:rsidRDefault="00000000">
            <w:pPr>
              <w:pStyle w:val="ThngthngWeb"/>
              <w:spacing w:line="360" w:lineRule="auto"/>
              <w:rPr>
                <w:sz w:val="26"/>
                <w:szCs w:val="26"/>
              </w:rPr>
            </w:pPr>
            <w:r>
              <w:rPr>
                <w:sz w:val="26"/>
                <w:szCs w:val="26"/>
              </w:rPr>
              <w:t xml:space="preserve">4.1 Email đã tồn tại: </w:t>
            </w:r>
          </w:p>
          <w:p w14:paraId="6C5DD54E" w14:textId="77777777" w:rsidR="00F045A6" w:rsidRDefault="00000000">
            <w:pPr>
              <w:pStyle w:val="ThngthngWeb"/>
              <w:spacing w:line="360" w:lineRule="auto"/>
              <w:ind w:firstLineChars="200" w:firstLine="520"/>
              <w:rPr>
                <w:sz w:val="26"/>
                <w:szCs w:val="26"/>
              </w:rPr>
            </w:pPr>
            <w:r>
              <w:rPr>
                <w:sz w:val="26"/>
                <w:szCs w:val="26"/>
              </w:rPr>
              <w:t>4.1.1 Hệ thống thông báo lỗi và yêu cầu khách truy cập sử dụng email khác.</w:t>
            </w:r>
          </w:p>
          <w:p w14:paraId="66CCF3A4" w14:textId="77777777" w:rsidR="00F045A6" w:rsidRDefault="00000000">
            <w:pPr>
              <w:pStyle w:val="ThngthngWeb"/>
              <w:spacing w:line="360" w:lineRule="auto"/>
              <w:ind w:firstLineChars="200" w:firstLine="520"/>
              <w:rPr>
                <w:sz w:val="26"/>
                <w:szCs w:val="26"/>
              </w:rPr>
            </w:pPr>
            <w:r>
              <w:rPr>
                <w:sz w:val="26"/>
                <w:szCs w:val="26"/>
              </w:rPr>
              <w:t>4.1.2  Khách hàng nhập lại thông tin tài khoản và thực hiện các bước sau.</w:t>
            </w:r>
          </w:p>
          <w:p w14:paraId="5FABC067" w14:textId="77777777" w:rsidR="00F045A6" w:rsidRDefault="00000000">
            <w:pPr>
              <w:pStyle w:val="ThngthngWeb"/>
              <w:spacing w:line="360" w:lineRule="auto"/>
              <w:rPr>
                <w:sz w:val="26"/>
                <w:szCs w:val="26"/>
              </w:rPr>
            </w:pPr>
            <w:r>
              <w:rPr>
                <w:sz w:val="26"/>
                <w:szCs w:val="26"/>
              </w:rPr>
              <w:t>4.2 Mật khẩu không đủ mạnh: .</w:t>
            </w:r>
          </w:p>
          <w:p w14:paraId="5B0129D9" w14:textId="77777777" w:rsidR="00F045A6" w:rsidRDefault="00000000">
            <w:pPr>
              <w:pStyle w:val="ThngthngWeb"/>
              <w:spacing w:line="360" w:lineRule="auto"/>
              <w:ind w:firstLineChars="200" w:firstLine="520"/>
              <w:rPr>
                <w:sz w:val="26"/>
                <w:szCs w:val="26"/>
              </w:rPr>
            </w:pPr>
            <w:r>
              <w:rPr>
                <w:sz w:val="26"/>
                <w:szCs w:val="26"/>
              </w:rPr>
              <w:t>4.2.1 Hệ thống thông báo lỗi và yêu cầu khách truy cập sử dụng mật khẩu mạnh hơn (ví dụ: bao gồm chữ hoa, chữ thường, số và ký tự đặc biệt).</w:t>
            </w:r>
          </w:p>
          <w:p w14:paraId="56AF6264" w14:textId="77777777" w:rsidR="00F045A6" w:rsidRDefault="00000000">
            <w:pPr>
              <w:pStyle w:val="ThngthngWeb"/>
              <w:spacing w:line="360" w:lineRule="auto"/>
              <w:ind w:firstLineChars="200" w:firstLine="520"/>
              <w:rPr>
                <w:sz w:val="26"/>
                <w:szCs w:val="26"/>
              </w:rPr>
            </w:pPr>
            <w:r>
              <w:rPr>
                <w:sz w:val="26"/>
                <w:szCs w:val="26"/>
              </w:rPr>
              <w:t>4.2.2  Khách hàng nhập lại mật khẩu và thực hiện các bước sau.</w:t>
            </w:r>
          </w:p>
          <w:p w14:paraId="215E7A23" w14:textId="77777777" w:rsidR="00F045A6" w:rsidRDefault="00000000">
            <w:pPr>
              <w:pStyle w:val="ThngthngWeb"/>
              <w:spacing w:line="360" w:lineRule="auto"/>
              <w:rPr>
                <w:sz w:val="26"/>
                <w:szCs w:val="26"/>
              </w:rPr>
            </w:pPr>
            <w:r>
              <w:rPr>
                <w:sz w:val="26"/>
                <w:szCs w:val="26"/>
              </w:rPr>
              <w:t xml:space="preserve">4.3 Thiếu thông tin bắt buộc: </w:t>
            </w:r>
          </w:p>
          <w:p w14:paraId="40804218" w14:textId="77777777" w:rsidR="00F045A6" w:rsidRDefault="00000000">
            <w:pPr>
              <w:pStyle w:val="ThngthngWeb"/>
              <w:spacing w:line="360" w:lineRule="auto"/>
              <w:ind w:firstLineChars="200" w:firstLine="520"/>
              <w:rPr>
                <w:sz w:val="26"/>
                <w:szCs w:val="26"/>
              </w:rPr>
            </w:pPr>
            <w:r>
              <w:rPr>
                <w:sz w:val="26"/>
                <w:szCs w:val="26"/>
              </w:rPr>
              <w:t>4.3.1 Hệ thống thông báo lỗi và yêu cầu khách truy cập nhập đầy đủ thông tin.</w:t>
            </w:r>
          </w:p>
          <w:p w14:paraId="13746119" w14:textId="77777777" w:rsidR="00F045A6" w:rsidRDefault="00000000">
            <w:pPr>
              <w:pStyle w:val="ThngthngWeb"/>
              <w:spacing w:line="360" w:lineRule="auto"/>
              <w:ind w:firstLineChars="200" w:firstLine="520"/>
              <w:rPr>
                <w:sz w:val="26"/>
                <w:szCs w:val="26"/>
              </w:rPr>
            </w:pPr>
            <w:r>
              <w:rPr>
                <w:sz w:val="26"/>
                <w:szCs w:val="26"/>
              </w:rPr>
              <w:lastRenderedPageBreak/>
              <w:t>4.3.2  Khách hàng nhập lại thông tin tài khoản và thực hiện các bước sau.</w:t>
            </w:r>
          </w:p>
        </w:tc>
      </w:tr>
    </w:tbl>
    <w:p w14:paraId="71FF12E1" w14:textId="77777777" w:rsidR="00F045A6" w:rsidRDefault="00F045A6">
      <w:pPr>
        <w:pStyle w:val="Nidungvnbn"/>
        <w:rPr>
          <w:lang w:val="vi-VN"/>
        </w:rPr>
      </w:pPr>
    </w:p>
    <w:p w14:paraId="6184235E" w14:textId="77777777" w:rsidR="00F045A6" w:rsidRDefault="00F045A6">
      <w:pPr>
        <w:pStyle w:val="Nidungvnbn"/>
        <w:rPr>
          <w:lang w:val="vi-VN"/>
        </w:rPr>
      </w:pPr>
    </w:p>
    <w:p w14:paraId="254DC111" w14:textId="77777777" w:rsidR="00F045A6" w:rsidRDefault="00000000">
      <w:pPr>
        <w:pStyle w:val="u3"/>
        <w:rPr>
          <w:lang w:val="vi-VN"/>
        </w:rPr>
      </w:pPr>
      <w:bookmarkStart w:id="28" w:name="_Toc8237"/>
      <w:r>
        <w:rPr>
          <w:lang w:val="vi-VN"/>
        </w:rPr>
        <w:t>Chức năng đăng nhập</w:t>
      </w:r>
      <w:bookmarkEnd w:id="28"/>
    </w:p>
    <w:p w14:paraId="32F45C94"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w:t>
      </w:r>
      <w:r>
        <w:fldChar w:fldCharType="end"/>
      </w:r>
      <w:bookmarkStart w:id="29" w:name="_Toc4450"/>
      <w:r>
        <w:rPr>
          <w:lang w:val="vi-VN"/>
        </w:rPr>
        <w:t xml:space="preserve"> Chức năng đăng nhập</w:t>
      </w:r>
      <w:bookmarkEnd w:id="29"/>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6BAE32A8"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3906478"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56B2D1B" w14:textId="77777777" w:rsidR="00F045A6" w:rsidRDefault="00000000">
            <w:pPr>
              <w:spacing w:before="240" w:after="240"/>
              <w:jc w:val="center"/>
              <w:rPr>
                <w:b/>
                <w:sz w:val="26"/>
                <w:szCs w:val="26"/>
              </w:rPr>
            </w:pPr>
            <w:r>
              <w:rPr>
                <w:b/>
                <w:sz w:val="26"/>
                <w:szCs w:val="26"/>
              </w:rPr>
              <w:t>Đăng nhập</w:t>
            </w:r>
          </w:p>
        </w:tc>
      </w:tr>
      <w:tr w:rsidR="00F045A6" w14:paraId="6CABC423"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DA4CAC"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5BC1CDB" w14:textId="77777777" w:rsidR="00F045A6" w:rsidRDefault="00000000">
            <w:pPr>
              <w:spacing w:before="240" w:after="240"/>
              <w:rPr>
                <w:sz w:val="26"/>
                <w:szCs w:val="26"/>
              </w:rPr>
            </w:pPr>
            <w:r>
              <w:rPr>
                <w:sz w:val="26"/>
                <w:szCs w:val="26"/>
              </w:rPr>
              <w:t>Khách hàng</w:t>
            </w:r>
          </w:p>
        </w:tc>
      </w:tr>
      <w:tr w:rsidR="00F045A6" w14:paraId="4C986BAE"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9076F7"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530AC23" w14:textId="77777777" w:rsidR="00F045A6" w:rsidRDefault="00000000">
            <w:pPr>
              <w:spacing w:before="240" w:after="240"/>
              <w:rPr>
                <w:sz w:val="26"/>
                <w:szCs w:val="26"/>
              </w:rPr>
            </w:pPr>
            <w:r>
              <w:rPr>
                <w:sz w:val="26"/>
                <w:szCs w:val="26"/>
              </w:rPr>
              <w:t>Khách hàng phải có kết nối internet</w:t>
            </w:r>
          </w:p>
          <w:p w14:paraId="37487C5A" w14:textId="77777777" w:rsidR="00F045A6" w:rsidRDefault="00000000">
            <w:pPr>
              <w:spacing w:before="240" w:after="240"/>
              <w:rPr>
                <w:sz w:val="26"/>
                <w:szCs w:val="26"/>
              </w:rPr>
            </w:pPr>
            <w:r>
              <w:rPr>
                <w:sz w:val="26"/>
                <w:szCs w:val="26"/>
              </w:rPr>
              <w:t>Khách hàng đã có tài khoản trên Automation Test Store</w:t>
            </w:r>
          </w:p>
          <w:p w14:paraId="72D76707" w14:textId="77777777" w:rsidR="00F045A6" w:rsidRDefault="00000000">
            <w:pPr>
              <w:spacing w:before="240" w:after="240"/>
              <w:rPr>
                <w:sz w:val="26"/>
                <w:szCs w:val="26"/>
              </w:rPr>
            </w:pPr>
            <w:r>
              <w:rPr>
                <w:sz w:val="26"/>
                <w:szCs w:val="26"/>
              </w:rPr>
              <w:t>Khách hàng biết thông tin đăng nhập (email và mật khẩu)</w:t>
            </w:r>
          </w:p>
        </w:tc>
      </w:tr>
      <w:tr w:rsidR="00F045A6" w14:paraId="2636AFA2"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67E109"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230BC2F" w14:textId="77777777" w:rsidR="00F045A6" w:rsidRDefault="00000000">
            <w:pPr>
              <w:spacing w:before="240" w:after="240"/>
              <w:rPr>
                <w:sz w:val="26"/>
                <w:szCs w:val="26"/>
              </w:rPr>
            </w:pPr>
            <w:r>
              <w:rPr>
                <w:sz w:val="26"/>
                <w:szCs w:val="26"/>
              </w:rPr>
              <w:t>Khách hàng được đăng nhập vào hệ thống</w:t>
            </w:r>
          </w:p>
          <w:p w14:paraId="62B02D77" w14:textId="77777777" w:rsidR="00F045A6" w:rsidRDefault="00000000">
            <w:pPr>
              <w:spacing w:before="240" w:after="240"/>
              <w:rPr>
                <w:sz w:val="26"/>
                <w:szCs w:val="26"/>
              </w:rPr>
            </w:pPr>
            <w:r>
              <w:rPr>
                <w:sz w:val="26"/>
                <w:szCs w:val="26"/>
              </w:rPr>
              <w:t>Hệ thống hiển thị thông báo chào mừng và tên khách hàng</w:t>
            </w:r>
          </w:p>
          <w:p w14:paraId="1BCD18A2" w14:textId="77777777" w:rsidR="00F045A6" w:rsidRDefault="00000000">
            <w:pPr>
              <w:spacing w:before="240" w:after="240" w:line="360" w:lineRule="auto"/>
              <w:rPr>
                <w:sz w:val="26"/>
                <w:szCs w:val="26"/>
              </w:rPr>
            </w:pPr>
            <w:r>
              <w:rPr>
                <w:sz w:val="26"/>
                <w:szCs w:val="26"/>
              </w:rPr>
              <w:t>Khách hàng có thể truy cập vào các chức năng dành cho người dùng đã đăng nhập (ví dụ: xem lịch sử mua hàng, quản lý thông tin cá nhân...)</w:t>
            </w:r>
          </w:p>
        </w:tc>
      </w:tr>
      <w:tr w:rsidR="00F045A6" w14:paraId="3A9D67FE"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AFC96D9"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733B0C3" w14:textId="77777777" w:rsidR="00F045A6" w:rsidRDefault="00000000">
            <w:pPr>
              <w:spacing w:before="240" w:after="240"/>
              <w:rPr>
                <w:sz w:val="26"/>
                <w:szCs w:val="26"/>
              </w:rPr>
            </w:pPr>
            <w:r>
              <w:rPr>
                <w:sz w:val="26"/>
                <w:szCs w:val="26"/>
              </w:rPr>
              <w:t>Giao diện đăng nhập hiển thị đầy đủ và chính xác</w:t>
            </w:r>
          </w:p>
          <w:p w14:paraId="45110FF1" w14:textId="77777777" w:rsidR="00F045A6" w:rsidRDefault="00000000">
            <w:pPr>
              <w:spacing w:before="240" w:after="240"/>
              <w:rPr>
                <w:sz w:val="26"/>
                <w:szCs w:val="26"/>
              </w:rPr>
            </w:pPr>
            <w:r>
              <w:rPr>
                <w:sz w:val="26"/>
                <w:szCs w:val="26"/>
              </w:rPr>
              <w:t>Hệ thống xử lý thông tin đăng nhập và đưa ra phản hồi phù hợp</w:t>
            </w:r>
          </w:p>
        </w:tc>
      </w:tr>
      <w:tr w:rsidR="00F045A6" w14:paraId="6D406910" w14:textId="77777777">
        <w:trPr>
          <w:trHeight w:val="330"/>
        </w:trPr>
        <w:tc>
          <w:tcPr>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AB5423"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EC7ACE4" w14:textId="77777777" w:rsidR="00F045A6" w:rsidRDefault="00000000">
            <w:pPr>
              <w:spacing w:before="240" w:after="240"/>
              <w:rPr>
                <w:sz w:val="26"/>
                <w:szCs w:val="26"/>
              </w:rPr>
            </w:pPr>
            <w:r>
              <w:rPr>
                <w:sz w:val="26"/>
                <w:szCs w:val="26"/>
              </w:rPr>
              <w:t>Khách hàng chọn "Login or register" trên trang chủ.</w:t>
            </w:r>
          </w:p>
        </w:tc>
      </w:tr>
      <w:tr w:rsidR="00F045A6" w14:paraId="5C8BFC90" w14:textId="77777777">
        <w:trPr>
          <w:trHeight w:val="2580"/>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B0B7A87" w14:textId="77777777" w:rsidR="00F045A6" w:rsidRDefault="00000000">
            <w:pPr>
              <w:spacing w:before="240" w:after="240"/>
              <w:rPr>
                <w:sz w:val="26"/>
                <w:szCs w:val="26"/>
              </w:rPr>
            </w:pPr>
            <w:r>
              <w:rPr>
                <w:sz w:val="26"/>
                <w:szCs w:val="26"/>
              </w:rPr>
              <w:lastRenderedPageBreak/>
              <w:t>Chuỗi sự kiện chính:</w:t>
            </w:r>
          </w:p>
          <w:p w14:paraId="626886A6" w14:textId="77777777" w:rsidR="00F045A6" w:rsidRDefault="00000000">
            <w:pPr>
              <w:numPr>
                <w:ilvl w:val="0"/>
                <w:numId w:val="41"/>
              </w:numPr>
              <w:spacing w:before="240" w:after="0" w:line="360" w:lineRule="auto"/>
              <w:rPr>
                <w:sz w:val="26"/>
                <w:szCs w:val="26"/>
              </w:rPr>
            </w:pPr>
            <w:r>
              <w:rPr>
                <w:sz w:val="26"/>
                <w:szCs w:val="26"/>
              </w:rPr>
              <w:t>Khách hàng nhập địa chỉ email và mật khẩu vào các trường tương ứng.</w:t>
            </w:r>
          </w:p>
          <w:p w14:paraId="5F0286F0" w14:textId="77777777" w:rsidR="00F045A6" w:rsidRDefault="00000000">
            <w:pPr>
              <w:numPr>
                <w:ilvl w:val="0"/>
                <w:numId w:val="41"/>
              </w:numPr>
              <w:spacing w:before="0" w:after="0" w:line="360" w:lineRule="auto"/>
              <w:rPr>
                <w:sz w:val="26"/>
                <w:szCs w:val="26"/>
              </w:rPr>
            </w:pPr>
            <w:r>
              <w:rPr>
                <w:sz w:val="26"/>
                <w:szCs w:val="26"/>
              </w:rPr>
              <w:t>Khách hàng chọn "Login" để gửi thông tin đăng nhập.</w:t>
            </w:r>
          </w:p>
          <w:p w14:paraId="7EFF8FF5" w14:textId="77777777" w:rsidR="00F045A6" w:rsidRDefault="00000000">
            <w:pPr>
              <w:numPr>
                <w:ilvl w:val="0"/>
                <w:numId w:val="41"/>
              </w:numPr>
              <w:spacing w:before="0" w:after="0" w:line="360" w:lineRule="auto"/>
              <w:rPr>
                <w:sz w:val="26"/>
                <w:szCs w:val="26"/>
              </w:rPr>
            </w:pPr>
            <w:r>
              <w:rPr>
                <w:sz w:val="26"/>
                <w:szCs w:val="26"/>
              </w:rPr>
              <w:t>Hệ thống kiểm tra thông tin đăng nhập.</w:t>
            </w:r>
          </w:p>
          <w:p w14:paraId="2D42A3FD" w14:textId="77777777" w:rsidR="00F045A6" w:rsidRDefault="00000000">
            <w:pPr>
              <w:numPr>
                <w:ilvl w:val="0"/>
                <w:numId w:val="41"/>
              </w:numPr>
              <w:spacing w:before="0" w:after="0" w:line="360" w:lineRule="auto"/>
              <w:rPr>
                <w:sz w:val="26"/>
                <w:szCs w:val="26"/>
              </w:rPr>
            </w:pPr>
            <w:r>
              <w:rPr>
                <w:sz w:val="26"/>
                <w:szCs w:val="26"/>
              </w:rPr>
              <w:t>Nếu thông tin hợp lệ, hệ thống đăng nhập khách hàng vào tài khoản.</w:t>
            </w:r>
          </w:p>
          <w:p w14:paraId="7099EFA8" w14:textId="77777777" w:rsidR="00F045A6" w:rsidRDefault="00000000">
            <w:pPr>
              <w:numPr>
                <w:ilvl w:val="0"/>
                <w:numId w:val="41"/>
              </w:numPr>
              <w:spacing w:before="0" w:after="240" w:line="360" w:lineRule="auto"/>
              <w:rPr>
                <w:sz w:val="26"/>
                <w:szCs w:val="26"/>
              </w:rPr>
            </w:pPr>
            <w:r>
              <w:rPr>
                <w:sz w:val="26"/>
                <w:szCs w:val="26"/>
              </w:rPr>
              <w:t>Hệ thống hiển thị trang chủ với thông báo chào mừng và tên khách hàng.</w:t>
            </w:r>
          </w:p>
        </w:tc>
      </w:tr>
      <w:tr w:rsidR="00F045A6" w14:paraId="3F4AC2D2" w14:textId="77777777">
        <w:trPr>
          <w:trHeight w:val="900"/>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164F5F6" w14:textId="77777777" w:rsidR="00F045A6" w:rsidRDefault="00000000">
            <w:pPr>
              <w:spacing w:before="240" w:after="240"/>
              <w:rPr>
                <w:sz w:val="26"/>
                <w:szCs w:val="26"/>
              </w:rPr>
            </w:pPr>
            <w:r>
              <w:rPr>
                <w:sz w:val="26"/>
                <w:szCs w:val="26"/>
              </w:rPr>
              <w:t>Ngoại lệ:</w:t>
            </w:r>
          </w:p>
          <w:p w14:paraId="193C8316" w14:textId="77777777" w:rsidR="00F045A6" w:rsidRDefault="00000000">
            <w:pPr>
              <w:spacing w:before="240" w:after="240"/>
              <w:rPr>
                <w:sz w:val="26"/>
                <w:szCs w:val="26"/>
              </w:rPr>
            </w:pPr>
            <w:r>
              <w:rPr>
                <w:sz w:val="26"/>
                <w:szCs w:val="26"/>
              </w:rPr>
              <w:t>3.1 Sai email hoặc mật khẩu:</w:t>
            </w:r>
          </w:p>
          <w:p w14:paraId="417D969F" w14:textId="77777777" w:rsidR="00F045A6" w:rsidRDefault="00000000">
            <w:pPr>
              <w:spacing w:before="240" w:after="240"/>
              <w:rPr>
                <w:sz w:val="26"/>
                <w:szCs w:val="26"/>
              </w:rPr>
            </w:pPr>
            <w:r>
              <w:rPr>
                <w:sz w:val="26"/>
                <w:szCs w:val="26"/>
              </w:rPr>
              <w:t xml:space="preserve">    3.1.1 Hệ thống thông báo lỗi và yêu cầu khách hàng nhập lại thông tin.</w:t>
            </w:r>
          </w:p>
          <w:p w14:paraId="0A081683" w14:textId="77777777" w:rsidR="00F045A6" w:rsidRDefault="00000000">
            <w:pPr>
              <w:spacing w:before="240" w:after="240"/>
              <w:rPr>
                <w:sz w:val="26"/>
                <w:szCs w:val="26"/>
              </w:rPr>
            </w:pPr>
            <w:r>
              <w:rPr>
                <w:sz w:val="26"/>
                <w:szCs w:val="26"/>
              </w:rPr>
              <w:t xml:space="preserve">    3.1.2 Khách hàng nhập lại thông tin tài khoản và thực hiện các bước sau</w:t>
            </w:r>
          </w:p>
          <w:p w14:paraId="735458FB" w14:textId="77777777" w:rsidR="00F045A6" w:rsidRDefault="00000000">
            <w:pPr>
              <w:spacing w:before="240" w:after="240"/>
              <w:rPr>
                <w:sz w:val="26"/>
                <w:szCs w:val="26"/>
              </w:rPr>
            </w:pPr>
            <w:r>
              <w:rPr>
                <w:sz w:val="26"/>
                <w:szCs w:val="26"/>
              </w:rPr>
              <w:t xml:space="preserve">3.2 Tài khoản bị khóa: </w:t>
            </w:r>
          </w:p>
          <w:p w14:paraId="05E69AA2" w14:textId="77777777" w:rsidR="00F045A6" w:rsidRDefault="00000000">
            <w:pPr>
              <w:spacing w:before="240" w:after="240"/>
              <w:rPr>
                <w:sz w:val="26"/>
                <w:szCs w:val="26"/>
              </w:rPr>
            </w:pPr>
            <w:r>
              <w:rPr>
                <w:sz w:val="26"/>
                <w:szCs w:val="26"/>
              </w:rPr>
              <w:t xml:space="preserve">    3.2.1 Hệ thống thông báo lỗi và hướng dẫn khách hàng cách mở khóa tài khoản (nếu có).</w:t>
            </w:r>
          </w:p>
          <w:p w14:paraId="7AC6FFA8" w14:textId="77777777" w:rsidR="00F045A6" w:rsidRDefault="00000000">
            <w:pPr>
              <w:spacing w:before="240" w:after="240"/>
              <w:rPr>
                <w:sz w:val="26"/>
                <w:szCs w:val="26"/>
              </w:rPr>
            </w:pPr>
            <w:r>
              <w:rPr>
                <w:sz w:val="26"/>
                <w:szCs w:val="26"/>
              </w:rPr>
              <w:t xml:space="preserve">    3.2.1 Khách hàng thực hiện theo hướng dẫn và đăng nhập lại.</w:t>
            </w:r>
          </w:p>
        </w:tc>
      </w:tr>
    </w:tbl>
    <w:p w14:paraId="3220D69F" w14:textId="77777777" w:rsidR="00F045A6" w:rsidRDefault="00F045A6">
      <w:pPr>
        <w:rPr>
          <w:lang w:val="vi-VN"/>
        </w:rPr>
      </w:pPr>
    </w:p>
    <w:p w14:paraId="30D64D8E" w14:textId="77777777" w:rsidR="00F045A6" w:rsidRDefault="00F045A6">
      <w:pPr>
        <w:rPr>
          <w:lang w:val="vi-VN"/>
        </w:rPr>
      </w:pPr>
    </w:p>
    <w:p w14:paraId="286A187B" w14:textId="77777777" w:rsidR="00F045A6" w:rsidRDefault="00F045A6">
      <w:pPr>
        <w:rPr>
          <w:lang w:val="vi-VN"/>
        </w:rPr>
      </w:pPr>
    </w:p>
    <w:p w14:paraId="0939DCA3" w14:textId="77777777" w:rsidR="00F045A6" w:rsidRDefault="00F045A6">
      <w:pPr>
        <w:rPr>
          <w:lang w:val="vi-VN"/>
        </w:rPr>
      </w:pPr>
    </w:p>
    <w:p w14:paraId="0BD2044D" w14:textId="77777777" w:rsidR="00F045A6" w:rsidRDefault="00F045A6">
      <w:pPr>
        <w:rPr>
          <w:lang w:val="vi-VN"/>
        </w:rPr>
      </w:pPr>
    </w:p>
    <w:p w14:paraId="12FBC276" w14:textId="77777777" w:rsidR="00F045A6" w:rsidRDefault="00F045A6">
      <w:pPr>
        <w:rPr>
          <w:lang w:val="vi-VN"/>
        </w:rPr>
      </w:pPr>
    </w:p>
    <w:p w14:paraId="5F5FDD17" w14:textId="77777777" w:rsidR="00F045A6" w:rsidRDefault="00000000">
      <w:pPr>
        <w:pStyle w:val="u3"/>
      </w:pPr>
      <w:bookmarkStart w:id="30" w:name="_Toc52"/>
      <w:r>
        <w:rPr>
          <w:lang w:val="vi-VN"/>
        </w:rPr>
        <w:t>Chức năng đăng xuất</w:t>
      </w:r>
      <w:bookmarkEnd w:id="30"/>
    </w:p>
    <w:p w14:paraId="7BB1AC58"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3</w:t>
      </w:r>
      <w:r>
        <w:fldChar w:fldCharType="end"/>
      </w:r>
      <w:bookmarkStart w:id="31" w:name="_Toc11005"/>
      <w:r>
        <w:rPr>
          <w:lang w:val="vi-VN"/>
        </w:rPr>
        <w:t xml:space="preserve"> Chức năng đăng xuất</w:t>
      </w:r>
      <w:bookmarkEnd w:id="31"/>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4889E41A"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A2DA8DF" w14:textId="77777777" w:rsidR="00F045A6" w:rsidRDefault="00000000">
            <w:pPr>
              <w:spacing w:before="240" w:after="240"/>
              <w:jc w:val="center"/>
              <w:rPr>
                <w:b w:val="0"/>
                <w:sz w:val="26"/>
                <w:szCs w:val="26"/>
              </w:rPr>
            </w:pPr>
            <w:r>
              <w:rPr>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4B46B6B" w14:textId="77777777" w:rsidR="00F045A6" w:rsidRDefault="00000000">
            <w:pPr>
              <w:spacing w:before="240" w:after="240"/>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Đăng xuất</w:t>
            </w:r>
          </w:p>
        </w:tc>
      </w:tr>
      <w:tr w:rsidR="00F045A6" w14:paraId="5796D528"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009993"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B109E54"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7FE10CBE"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07C34CD" w14:textId="77777777" w:rsidR="00F045A6" w:rsidRDefault="00000000">
            <w:pPr>
              <w:spacing w:before="240" w:after="240"/>
              <w:rPr>
                <w:sz w:val="26"/>
                <w:szCs w:val="26"/>
              </w:rPr>
            </w:pPr>
            <w:r>
              <w:rPr>
                <w:sz w:val="26"/>
                <w:szCs w:val="26"/>
              </w:rPr>
              <w:lastRenderedPageBreak/>
              <w:t>Tiền điều kiện</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026B13"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phải có kết nối internet</w:t>
            </w:r>
          </w:p>
          <w:p w14:paraId="1FD28023"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đã có tài khoản trên Automation Test Store</w:t>
            </w:r>
          </w:p>
          <w:p w14:paraId="698A7616"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đã đăng nhập vào hệ thống</w:t>
            </w:r>
          </w:p>
        </w:tc>
      </w:tr>
      <w:tr w:rsidR="00F045A6" w14:paraId="4D9BDED6"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B2E4A8"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FB092E"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được thông báo đăng xuất khỏi hệ thống và chuyển hướng đến trang chủ hoặc trang đăng nhập.</w:t>
            </w:r>
          </w:p>
        </w:tc>
      </w:tr>
      <w:tr w:rsidR="00F045A6" w14:paraId="7624F212"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C08943"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5EC128"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hiển thị thông báo về tình trạng đăng xuất</w:t>
            </w:r>
          </w:p>
        </w:tc>
      </w:tr>
      <w:tr w:rsidR="00F045A6" w14:paraId="24CD3548"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26794E1"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AC7246C"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chọn “Logoff” trong tài khoản của mình.</w:t>
            </w:r>
          </w:p>
        </w:tc>
      </w:tr>
      <w:tr w:rsidR="00F045A6" w14:paraId="1489C1CA" w14:textId="77777777" w:rsidTr="00F045A6">
        <w:trPr>
          <w:trHeight w:val="3063"/>
        </w:trPr>
        <w:tc>
          <w:tcPr>
            <w:cnfStyle w:val="001000000000" w:firstRow="0" w:lastRow="0" w:firstColumn="1" w:lastColumn="0" w:oddVBand="0" w:evenVBand="0" w:oddHBand="0" w:evenHBand="0" w:firstRowFirstColumn="0" w:firstRowLastColumn="0" w:lastRowFirstColumn="0" w:lastRowLastColumn="0"/>
            <w:tcW w:w="8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81C0CD" w14:textId="77777777" w:rsidR="00F045A6" w:rsidRDefault="00000000">
            <w:pPr>
              <w:spacing w:before="240" w:after="240"/>
              <w:rPr>
                <w:sz w:val="26"/>
                <w:szCs w:val="26"/>
              </w:rPr>
            </w:pPr>
            <w:r>
              <w:rPr>
                <w:sz w:val="26"/>
                <w:szCs w:val="26"/>
              </w:rPr>
              <w:t>Chuỗi sự kiện chính:</w:t>
            </w:r>
          </w:p>
          <w:p w14:paraId="5FCE7AC5" w14:textId="77777777" w:rsidR="00F045A6" w:rsidRDefault="00000000">
            <w:pPr>
              <w:numPr>
                <w:ilvl w:val="0"/>
                <w:numId w:val="42"/>
              </w:numPr>
              <w:spacing w:before="240" w:after="0" w:line="360" w:lineRule="auto"/>
              <w:ind w:left="360"/>
              <w:rPr>
                <w:sz w:val="26"/>
                <w:szCs w:val="26"/>
              </w:rPr>
            </w:pPr>
            <w:r>
              <w:rPr>
                <w:sz w:val="26"/>
                <w:szCs w:val="26"/>
              </w:rPr>
              <w:t>Khách hàng đang truy cập trang tài khoản cá nhân của mình.</w:t>
            </w:r>
          </w:p>
          <w:p w14:paraId="0F48D2FA" w14:textId="77777777" w:rsidR="00F045A6" w:rsidRDefault="00000000">
            <w:pPr>
              <w:numPr>
                <w:ilvl w:val="0"/>
                <w:numId w:val="42"/>
              </w:numPr>
              <w:spacing w:before="0" w:after="0" w:line="360" w:lineRule="auto"/>
              <w:ind w:left="360"/>
              <w:rPr>
                <w:sz w:val="26"/>
                <w:szCs w:val="26"/>
              </w:rPr>
            </w:pPr>
            <w:r>
              <w:rPr>
                <w:sz w:val="26"/>
                <w:szCs w:val="26"/>
              </w:rPr>
              <w:t>Khách hàng chọn tùy chọn "Logoff".</w:t>
            </w:r>
          </w:p>
          <w:p w14:paraId="77D27A83" w14:textId="77777777" w:rsidR="00F045A6" w:rsidRDefault="00000000">
            <w:pPr>
              <w:numPr>
                <w:ilvl w:val="0"/>
                <w:numId w:val="42"/>
              </w:numPr>
              <w:spacing w:before="0" w:after="0" w:line="360" w:lineRule="auto"/>
              <w:ind w:left="360"/>
              <w:rPr>
                <w:sz w:val="26"/>
                <w:szCs w:val="26"/>
              </w:rPr>
            </w:pPr>
            <w:r>
              <w:rPr>
                <w:sz w:val="26"/>
                <w:szCs w:val="26"/>
              </w:rPr>
              <w:t>Trang web hiển thị tình trạng đăng xuất thành công của khách hàng..</w:t>
            </w:r>
          </w:p>
          <w:p w14:paraId="60B2EE8C" w14:textId="77777777" w:rsidR="00F045A6" w:rsidRDefault="00000000">
            <w:pPr>
              <w:numPr>
                <w:ilvl w:val="0"/>
                <w:numId w:val="42"/>
              </w:numPr>
              <w:spacing w:before="0" w:after="0" w:line="360" w:lineRule="auto"/>
              <w:ind w:left="360"/>
              <w:rPr>
                <w:sz w:val="26"/>
                <w:szCs w:val="26"/>
              </w:rPr>
            </w:pPr>
            <w:r>
              <w:rPr>
                <w:sz w:val="26"/>
                <w:szCs w:val="26"/>
              </w:rPr>
              <w:t>Khách hàng nhấn “Continue”.</w:t>
            </w:r>
          </w:p>
          <w:p w14:paraId="4B764D8C" w14:textId="77777777" w:rsidR="00F045A6" w:rsidRDefault="00000000">
            <w:pPr>
              <w:numPr>
                <w:ilvl w:val="0"/>
                <w:numId w:val="42"/>
              </w:numPr>
              <w:spacing w:before="0" w:after="240" w:line="360" w:lineRule="auto"/>
              <w:ind w:left="360"/>
              <w:rPr>
                <w:sz w:val="26"/>
                <w:szCs w:val="26"/>
              </w:rPr>
            </w:pPr>
            <w:r>
              <w:rPr>
                <w:sz w:val="26"/>
                <w:szCs w:val="26"/>
              </w:rPr>
              <w:t>Hệ thống xác nhận và đưa khách hàng về trang chủ hoặc trang đăng nhập.</w:t>
            </w:r>
          </w:p>
        </w:tc>
      </w:tr>
      <w:tr w:rsidR="00F045A6" w14:paraId="47B547DB" w14:textId="77777777" w:rsidTr="00F045A6">
        <w:trPr>
          <w:trHeight w:val="1296"/>
        </w:trPr>
        <w:tc>
          <w:tcPr>
            <w:cnfStyle w:val="001000000000" w:firstRow="0" w:lastRow="0" w:firstColumn="1" w:lastColumn="0" w:oddVBand="0" w:evenVBand="0" w:oddHBand="0" w:evenHBand="0" w:firstRowFirstColumn="0" w:firstRowLastColumn="0" w:lastRowFirstColumn="0" w:lastRowLastColumn="0"/>
            <w:tcW w:w="88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DC1244" w14:textId="77777777" w:rsidR="00F045A6" w:rsidRDefault="00000000">
            <w:pPr>
              <w:spacing w:before="0" w:after="240" w:line="360" w:lineRule="auto"/>
              <w:rPr>
                <w:sz w:val="26"/>
                <w:szCs w:val="26"/>
                <w:lang w:val="vi-VN"/>
              </w:rPr>
            </w:pPr>
            <w:r>
              <w:rPr>
                <w:sz w:val="26"/>
                <w:szCs w:val="26"/>
                <w:lang w:val="vi-VN"/>
              </w:rPr>
              <w:t>Ngoại lệ:</w:t>
            </w:r>
          </w:p>
          <w:p w14:paraId="2CB570CE" w14:textId="77777777" w:rsidR="00F045A6" w:rsidRDefault="00000000">
            <w:pPr>
              <w:spacing w:before="0" w:after="240" w:line="360" w:lineRule="auto"/>
              <w:rPr>
                <w:sz w:val="26"/>
                <w:szCs w:val="26"/>
                <w:lang w:val="vi-VN"/>
              </w:rPr>
            </w:pPr>
            <w:r>
              <w:rPr>
                <w:sz w:val="26"/>
                <w:szCs w:val="26"/>
                <w:lang w:val="vi-VN"/>
              </w:rPr>
              <w:t>Không có</w:t>
            </w:r>
          </w:p>
        </w:tc>
      </w:tr>
    </w:tbl>
    <w:p w14:paraId="10927F2B" w14:textId="77777777" w:rsidR="00F045A6" w:rsidRDefault="00F045A6">
      <w:pPr>
        <w:pStyle w:val="Nidungvnbn"/>
        <w:ind w:firstLine="0"/>
        <w:rPr>
          <w:lang w:val="vi-VN"/>
        </w:rPr>
      </w:pPr>
    </w:p>
    <w:p w14:paraId="5F254998" w14:textId="77777777" w:rsidR="00F045A6" w:rsidRDefault="00000000">
      <w:pPr>
        <w:pStyle w:val="u3"/>
        <w:rPr>
          <w:lang w:val="vi-VN"/>
        </w:rPr>
      </w:pPr>
      <w:bookmarkStart w:id="32" w:name="_Toc10228"/>
      <w:r>
        <w:rPr>
          <w:lang w:val="vi-VN"/>
        </w:rPr>
        <w:t>Chức năng Quản lý tài khoản</w:t>
      </w:r>
      <w:bookmarkEnd w:id="32"/>
    </w:p>
    <w:p w14:paraId="3485362B"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4</w:t>
      </w:r>
      <w:r>
        <w:fldChar w:fldCharType="end"/>
      </w:r>
      <w:bookmarkStart w:id="33" w:name="_Toc7932"/>
      <w:r>
        <w:rPr>
          <w:lang w:val="vi-VN"/>
        </w:rPr>
        <w:t xml:space="preserve"> Cập nhật chi tiết tài khoản</w:t>
      </w:r>
      <w:bookmarkEnd w:id="33"/>
    </w:p>
    <w:tbl>
      <w:tblPr>
        <w:tblStyle w:val="Style13"/>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39F70D7D"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57BE350"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2CCC7025" w14:textId="77777777" w:rsidR="00F045A6" w:rsidRDefault="00000000">
            <w:pPr>
              <w:spacing w:before="240" w:after="240"/>
              <w:jc w:val="center"/>
              <w:rPr>
                <w:b/>
                <w:sz w:val="26"/>
                <w:szCs w:val="26"/>
              </w:rPr>
            </w:pPr>
            <w:r>
              <w:rPr>
                <w:b/>
                <w:sz w:val="26"/>
                <w:szCs w:val="26"/>
              </w:rPr>
              <w:t>Cập nhật chi tiết tài khoản</w:t>
            </w:r>
          </w:p>
        </w:tc>
      </w:tr>
      <w:tr w:rsidR="00F045A6" w14:paraId="13F850E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5CD4A47" w14:textId="77777777" w:rsidR="00F045A6" w:rsidRDefault="00000000">
            <w:pPr>
              <w:spacing w:before="240" w:after="240"/>
              <w:rPr>
                <w:sz w:val="26"/>
                <w:szCs w:val="26"/>
              </w:rPr>
            </w:pPr>
            <w:r>
              <w:rPr>
                <w:sz w:val="26"/>
                <w:szCs w:val="26"/>
              </w:rPr>
              <w:lastRenderedPageBreak/>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A765C7" w14:textId="77777777" w:rsidR="00F045A6" w:rsidRDefault="00000000">
            <w:pPr>
              <w:spacing w:before="240" w:after="240"/>
              <w:rPr>
                <w:sz w:val="26"/>
                <w:szCs w:val="26"/>
              </w:rPr>
            </w:pPr>
            <w:r>
              <w:rPr>
                <w:sz w:val="26"/>
                <w:szCs w:val="26"/>
              </w:rPr>
              <w:t>Khách hàng</w:t>
            </w:r>
          </w:p>
        </w:tc>
      </w:tr>
      <w:tr w:rsidR="00F045A6" w14:paraId="14AE8BB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45281B"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0205A64" w14:textId="77777777" w:rsidR="00F045A6" w:rsidRDefault="00000000">
            <w:pPr>
              <w:spacing w:before="240" w:after="240"/>
              <w:rPr>
                <w:sz w:val="26"/>
                <w:szCs w:val="26"/>
              </w:rPr>
            </w:pPr>
            <w:r>
              <w:rPr>
                <w:sz w:val="26"/>
                <w:szCs w:val="26"/>
              </w:rPr>
              <w:t>Khách hàng phải có kết nối internet</w:t>
            </w:r>
          </w:p>
          <w:p w14:paraId="04388C38" w14:textId="77777777" w:rsidR="00F045A6" w:rsidRDefault="00000000">
            <w:pPr>
              <w:spacing w:before="240" w:after="240"/>
              <w:rPr>
                <w:sz w:val="26"/>
                <w:szCs w:val="26"/>
              </w:rPr>
            </w:pPr>
            <w:r>
              <w:rPr>
                <w:sz w:val="26"/>
                <w:szCs w:val="26"/>
              </w:rPr>
              <w:t>Khách hàng đã có tài khoản</w:t>
            </w:r>
          </w:p>
          <w:p w14:paraId="0867E450" w14:textId="77777777" w:rsidR="00F045A6" w:rsidRDefault="00000000">
            <w:pPr>
              <w:spacing w:before="240" w:after="240"/>
              <w:rPr>
                <w:sz w:val="26"/>
                <w:szCs w:val="26"/>
              </w:rPr>
            </w:pPr>
            <w:r>
              <w:rPr>
                <w:sz w:val="26"/>
                <w:szCs w:val="26"/>
              </w:rPr>
              <w:t>Khách hàng đã đăng nhập vào hệ thống</w:t>
            </w:r>
          </w:p>
        </w:tc>
      </w:tr>
      <w:tr w:rsidR="00F045A6" w14:paraId="077DB5C4"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336765"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1234BA" w14:textId="77777777" w:rsidR="00F045A6" w:rsidRDefault="00000000">
            <w:pPr>
              <w:spacing w:before="240" w:after="240" w:line="360" w:lineRule="auto"/>
              <w:rPr>
                <w:sz w:val="26"/>
                <w:szCs w:val="26"/>
              </w:rPr>
            </w:pPr>
            <w:r>
              <w:rPr>
                <w:sz w:val="26"/>
                <w:szCs w:val="26"/>
              </w:rPr>
              <w:t>Khách hàng có thể truy cập và quản lý tất cả các chức năng liên quan đến tài khoản của mình.</w:t>
            </w:r>
          </w:p>
        </w:tc>
      </w:tr>
      <w:tr w:rsidR="00F045A6" w14:paraId="780828B2"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B2CCC8"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6717C7" w14:textId="77777777" w:rsidR="00F045A6" w:rsidRDefault="00000000">
            <w:pPr>
              <w:spacing w:before="240" w:after="240"/>
              <w:rPr>
                <w:sz w:val="26"/>
                <w:szCs w:val="26"/>
              </w:rPr>
            </w:pPr>
            <w:r>
              <w:rPr>
                <w:sz w:val="26"/>
                <w:szCs w:val="26"/>
              </w:rPr>
              <w:t>Giao diện Quản lý tài khoản hiển thị đầy đủ và chính xác</w:t>
            </w:r>
          </w:p>
        </w:tc>
      </w:tr>
      <w:tr w:rsidR="00F045A6" w14:paraId="20C393F1"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C0E3B28"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006F87" w14:textId="77777777" w:rsidR="00F045A6" w:rsidRDefault="00000000">
            <w:pPr>
              <w:spacing w:before="240" w:after="240"/>
              <w:rPr>
                <w:sz w:val="26"/>
                <w:szCs w:val="26"/>
              </w:rPr>
            </w:pPr>
            <w:r>
              <w:rPr>
                <w:sz w:val="26"/>
                <w:szCs w:val="26"/>
              </w:rPr>
              <w:t>Khách hàng chọn "Account" trên trang chủ.</w:t>
            </w:r>
          </w:p>
        </w:tc>
      </w:tr>
      <w:tr w:rsidR="00F045A6" w14:paraId="24975E9C" w14:textId="77777777">
        <w:trPr>
          <w:trHeight w:val="258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0F4ECF" w14:textId="77777777" w:rsidR="00F045A6" w:rsidRDefault="00000000">
            <w:pPr>
              <w:spacing w:before="240" w:after="240"/>
              <w:rPr>
                <w:sz w:val="26"/>
                <w:szCs w:val="26"/>
              </w:rPr>
            </w:pPr>
            <w:r>
              <w:rPr>
                <w:sz w:val="26"/>
                <w:szCs w:val="26"/>
              </w:rPr>
              <w:t>Chuỗi sự kiện chính:</w:t>
            </w:r>
          </w:p>
          <w:p w14:paraId="084F0EE7" w14:textId="77777777" w:rsidR="00F045A6" w:rsidRDefault="00000000">
            <w:pPr>
              <w:numPr>
                <w:ilvl w:val="0"/>
                <w:numId w:val="43"/>
              </w:numPr>
              <w:spacing w:before="240" w:after="0" w:line="360" w:lineRule="auto"/>
              <w:rPr>
                <w:sz w:val="26"/>
                <w:szCs w:val="26"/>
              </w:rPr>
            </w:pPr>
            <w:r>
              <w:rPr>
                <w:sz w:val="26"/>
                <w:szCs w:val="26"/>
              </w:rPr>
              <w:t>Khách hàng truy cập trang tài khoản cá nhân của mình.</w:t>
            </w:r>
          </w:p>
          <w:p w14:paraId="5BFB7421" w14:textId="77777777" w:rsidR="00F045A6" w:rsidRDefault="00000000">
            <w:pPr>
              <w:numPr>
                <w:ilvl w:val="0"/>
                <w:numId w:val="43"/>
              </w:numPr>
              <w:spacing w:before="0" w:after="0" w:line="360" w:lineRule="auto"/>
              <w:rPr>
                <w:sz w:val="26"/>
                <w:szCs w:val="26"/>
              </w:rPr>
            </w:pPr>
            <w:r>
              <w:rPr>
                <w:sz w:val="26"/>
                <w:szCs w:val="26"/>
              </w:rPr>
              <w:t>Khách hàng chọn tùy chọn "Edit Account Detail".</w:t>
            </w:r>
          </w:p>
          <w:p w14:paraId="58A30960" w14:textId="77777777" w:rsidR="00F045A6" w:rsidRDefault="00000000">
            <w:pPr>
              <w:numPr>
                <w:ilvl w:val="0"/>
                <w:numId w:val="43"/>
              </w:numPr>
              <w:spacing w:before="0" w:after="0" w:line="360" w:lineRule="auto"/>
              <w:rPr>
                <w:sz w:val="26"/>
                <w:szCs w:val="26"/>
              </w:rPr>
            </w:pPr>
            <w:r>
              <w:rPr>
                <w:sz w:val="26"/>
                <w:szCs w:val="26"/>
              </w:rPr>
              <w:t>Trang web hiển thị các trường hiện có với thông tin tài khoản hiện tại của Khách hàng.</w:t>
            </w:r>
          </w:p>
          <w:p w14:paraId="01AB9D97" w14:textId="77777777" w:rsidR="00F045A6" w:rsidRDefault="00000000">
            <w:pPr>
              <w:numPr>
                <w:ilvl w:val="0"/>
                <w:numId w:val="43"/>
              </w:numPr>
              <w:spacing w:before="0" w:after="0" w:line="360" w:lineRule="auto"/>
              <w:rPr>
                <w:sz w:val="26"/>
                <w:szCs w:val="26"/>
              </w:rPr>
            </w:pPr>
            <w:r>
              <w:rPr>
                <w:sz w:val="26"/>
                <w:szCs w:val="26"/>
              </w:rPr>
              <w:t>Khách hàng thực hiện các thay đổi mong muốn.</w:t>
            </w:r>
          </w:p>
          <w:p w14:paraId="2FC96B0B" w14:textId="77777777" w:rsidR="00F045A6" w:rsidRDefault="00000000">
            <w:pPr>
              <w:numPr>
                <w:ilvl w:val="0"/>
                <w:numId w:val="43"/>
              </w:numPr>
              <w:spacing w:before="0" w:after="0" w:line="360" w:lineRule="auto"/>
              <w:rPr>
                <w:sz w:val="26"/>
                <w:szCs w:val="26"/>
              </w:rPr>
            </w:pPr>
            <w:r>
              <w:rPr>
                <w:sz w:val="26"/>
                <w:szCs w:val="26"/>
              </w:rPr>
              <w:t>Khách hàng chọn “Continue” để gửi thay đổi.</w:t>
            </w:r>
          </w:p>
          <w:p w14:paraId="5D1C5FE3" w14:textId="77777777" w:rsidR="00F045A6" w:rsidRDefault="00000000">
            <w:pPr>
              <w:numPr>
                <w:ilvl w:val="0"/>
                <w:numId w:val="43"/>
              </w:numPr>
              <w:spacing w:before="0" w:after="240" w:line="360" w:lineRule="auto"/>
              <w:rPr>
                <w:sz w:val="26"/>
                <w:szCs w:val="26"/>
              </w:rPr>
            </w:pPr>
            <w:r>
              <w:rPr>
                <w:sz w:val="26"/>
                <w:szCs w:val="26"/>
              </w:rPr>
              <w:t>Hệ thống xác nhận các thay đổi và cập nhật hồ sơ tài khoản của Khách hàng.</w:t>
            </w:r>
          </w:p>
        </w:tc>
      </w:tr>
      <w:tr w:rsidR="00F045A6" w14:paraId="2B98E996" w14:textId="77777777">
        <w:trPr>
          <w:trHeight w:val="2404"/>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E1543A9" w14:textId="77777777" w:rsidR="00F045A6" w:rsidRDefault="00000000">
            <w:pPr>
              <w:spacing w:before="240" w:after="240"/>
              <w:rPr>
                <w:sz w:val="26"/>
                <w:szCs w:val="26"/>
              </w:rPr>
            </w:pPr>
            <w:r>
              <w:rPr>
                <w:sz w:val="26"/>
                <w:szCs w:val="26"/>
              </w:rPr>
              <w:t>Ngoại lệ:</w:t>
            </w:r>
          </w:p>
          <w:p w14:paraId="70D1A50D" w14:textId="77777777" w:rsidR="00F045A6" w:rsidRDefault="00000000">
            <w:pPr>
              <w:spacing w:before="240" w:after="240"/>
              <w:rPr>
                <w:sz w:val="26"/>
                <w:szCs w:val="26"/>
              </w:rPr>
            </w:pPr>
            <w:r>
              <w:rPr>
                <w:sz w:val="26"/>
                <w:szCs w:val="26"/>
                <w:lang w:val="vi-VN"/>
              </w:rPr>
              <w:t>4</w:t>
            </w:r>
            <w:r>
              <w:rPr>
                <w:sz w:val="26"/>
                <w:szCs w:val="26"/>
              </w:rPr>
              <w:t>.1 Khách hàng nhập thiếu các trường bắt buộc (họ, tên, email)</w:t>
            </w:r>
          </w:p>
          <w:p w14:paraId="35B5CAD3"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.1.1 Hệ thống thông báo lỗi và yêu cầu khách hàng nhập lại thông tin.</w:t>
            </w:r>
          </w:p>
          <w:p w14:paraId="1A32D819"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.1.2 Khách hàng nhập lại thông tin tài khoản và thực hiện các bước sau.</w:t>
            </w:r>
          </w:p>
        </w:tc>
      </w:tr>
    </w:tbl>
    <w:p w14:paraId="2445E34E" w14:textId="77777777" w:rsidR="00F045A6" w:rsidRDefault="00F045A6">
      <w:pPr>
        <w:pStyle w:val="u3"/>
        <w:numPr>
          <w:ilvl w:val="2"/>
          <w:numId w:val="0"/>
        </w:numPr>
        <w:rPr>
          <w:sz w:val="26"/>
          <w:lang w:val="vi-VN"/>
        </w:rPr>
      </w:pPr>
    </w:p>
    <w:p w14:paraId="282DE993" w14:textId="77777777" w:rsidR="00F045A6" w:rsidRDefault="00F045A6">
      <w:pPr>
        <w:rPr>
          <w:lang w:val="vi-VN"/>
        </w:rPr>
      </w:pPr>
    </w:p>
    <w:p w14:paraId="046675C3"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5</w:t>
      </w:r>
      <w:r>
        <w:fldChar w:fldCharType="end"/>
      </w:r>
      <w:bookmarkStart w:id="34" w:name="_Toc17832"/>
      <w:r>
        <w:rPr>
          <w:lang w:val="vi-VN"/>
        </w:rPr>
        <w:t xml:space="preserve"> Đặt lại mật khẩu</w:t>
      </w:r>
      <w:bookmarkEnd w:id="34"/>
    </w:p>
    <w:tbl>
      <w:tblPr>
        <w:tblStyle w:val="Style16"/>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3C935E34"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9C066A5"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52EB99C" w14:textId="77777777" w:rsidR="00F045A6" w:rsidRDefault="00000000">
            <w:pPr>
              <w:spacing w:before="240" w:after="240"/>
              <w:jc w:val="center"/>
              <w:rPr>
                <w:b/>
                <w:sz w:val="26"/>
                <w:szCs w:val="26"/>
              </w:rPr>
            </w:pPr>
            <w:r>
              <w:rPr>
                <w:b/>
                <w:sz w:val="26"/>
                <w:szCs w:val="26"/>
              </w:rPr>
              <w:t>Đặt lại mật khẩu</w:t>
            </w:r>
          </w:p>
        </w:tc>
      </w:tr>
      <w:tr w:rsidR="00F045A6" w14:paraId="47496278"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91C42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1E44FC" w14:textId="77777777" w:rsidR="00F045A6" w:rsidRDefault="00000000">
            <w:pPr>
              <w:spacing w:before="240" w:after="240"/>
              <w:rPr>
                <w:sz w:val="26"/>
                <w:szCs w:val="26"/>
              </w:rPr>
            </w:pPr>
            <w:r>
              <w:rPr>
                <w:sz w:val="26"/>
                <w:szCs w:val="26"/>
              </w:rPr>
              <w:t>Khách hàng</w:t>
            </w:r>
          </w:p>
        </w:tc>
      </w:tr>
      <w:tr w:rsidR="00F045A6" w14:paraId="29FF6FB2"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5537739"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11B98C" w14:textId="77777777" w:rsidR="00F045A6" w:rsidRDefault="00000000">
            <w:pPr>
              <w:spacing w:before="240" w:after="240"/>
              <w:rPr>
                <w:sz w:val="26"/>
                <w:szCs w:val="26"/>
              </w:rPr>
            </w:pPr>
            <w:r>
              <w:rPr>
                <w:sz w:val="26"/>
                <w:szCs w:val="26"/>
              </w:rPr>
              <w:t>Khách hàng phải có kết nối internet</w:t>
            </w:r>
          </w:p>
          <w:p w14:paraId="190802A8" w14:textId="77777777" w:rsidR="00F045A6" w:rsidRDefault="00000000">
            <w:pPr>
              <w:spacing w:before="240" w:after="240"/>
              <w:rPr>
                <w:sz w:val="26"/>
                <w:szCs w:val="26"/>
              </w:rPr>
            </w:pPr>
            <w:r>
              <w:rPr>
                <w:sz w:val="26"/>
                <w:szCs w:val="26"/>
              </w:rPr>
              <w:t xml:space="preserve">Khách hàng đã có tài khoản </w:t>
            </w:r>
          </w:p>
          <w:p w14:paraId="635AB5DB" w14:textId="77777777" w:rsidR="00F045A6" w:rsidRDefault="00000000">
            <w:pPr>
              <w:spacing w:before="240" w:after="240"/>
              <w:rPr>
                <w:sz w:val="26"/>
                <w:szCs w:val="26"/>
              </w:rPr>
            </w:pPr>
            <w:r>
              <w:rPr>
                <w:sz w:val="26"/>
                <w:szCs w:val="26"/>
              </w:rPr>
              <w:t>Khách hàng đã đăng nhập vào hệ thống</w:t>
            </w:r>
          </w:p>
        </w:tc>
      </w:tr>
      <w:tr w:rsidR="00F045A6" w14:paraId="6609D28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6CD109"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9C2A26" w14:textId="77777777" w:rsidR="00F045A6" w:rsidRDefault="00000000">
            <w:pPr>
              <w:spacing w:before="240" w:after="240" w:line="360" w:lineRule="auto"/>
              <w:rPr>
                <w:sz w:val="26"/>
                <w:szCs w:val="26"/>
              </w:rPr>
            </w:pPr>
            <w:r>
              <w:rPr>
                <w:sz w:val="26"/>
                <w:szCs w:val="26"/>
              </w:rPr>
              <w:t>Khách hàng có thể truy cập và quản lý tất cả các chức năng liên quan đến tài khoản của mình.</w:t>
            </w:r>
          </w:p>
        </w:tc>
      </w:tr>
      <w:tr w:rsidR="00F045A6" w14:paraId="0E668502"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1DDDC36"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755B751" w14:textId="77777777" w:rsidR="00F045A6" w:rsidRDefault="00000000">
            <w:pPr>
              <w:spacing w:before="240" w:after="240"/>
              <w:rPr>
                <w:sz w:val="26"/>
                <w:szCs w:val="26"/>
              </w:rPr>
            </w:pPr>
            <w:r>
              <w:rPr>
                <w:sz w:val="26"/>
                <w:szCs w:val="26"/>
              </w:rPr>
              <w:t>Giao diện Quản lý tài khoản hiển thị đầy đủ và chính xác</w:t>
            </w:r>
          </w:p>
        </w:tc>
      </w:tr>
      <w:tr w:rsidR="00F045A6" w14:paraId="2CDBF766"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E094465"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917FAE" w14:textId="77777777" w:rsidR="00F045A6" w:rsidRDefault="00000000">
            <w:pPr>
              <w:spacing w:before="240" w:after="240"/>
              <w:rPr>
                <w:sz w:val="26"/>
                <w:szCs w:val="26"/>
              </w:rPr>
            </w:pPr>
            <w:r>
              <w:rPr>
                <w:sz w:val="26"/>
                <w:szCs w:val="26"/>
              </w:rPr>
              <w:t>Khách hàng chọn "Account" trên trang chủ.</w:t>
            </w:r>
          </w:p>
        </w:tc>
      </w:tr>
      <w:tr w:rsidR="00F045A6" w14:paraId="2A1D811E" w14:textId="77777777">
        <w:trPr>
          <w:trHeight w:val="1141"/>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AEDEF2" w14:textId="77777777" w:rsidR="00F045A6" w:rsidRDefault="00000000">
            <w:pPr>
              <w:spacing w:before="240" w:after="240"/>
              <w:rPr>
                <w:sz w:val="26"/>
                <w:szCs w:val="26"/>
              </w:rPr>
            </w:pPr>
            <w:r>
              <w:rPr>
                <w:sz w:val="26"/>
                <w:szCs w:val="26"/>
              </w:rPr>
              <w:t>Chuỗi sự kiện chính:</w:t>
            </w:r>
          </w:p>
          <w:p w14:paraId="08ABAA0E" w14:textId="77777777" w:rsidR="00F045A6" w:rsidRDefault="00000000">
            <w:pPr>
              <w:numPr>
                <w:ilvl w:val="0"/>
                <w:numId w:val="44"/>
              </w:numPr>
              <w:spacing w:before="240" w:after="0" w:line="360" w:lineRule="auto"/>
              <w:rPr>
                <w:sz w:val="26"/>
                <w:szCs w:val="26"/>
              </w:rPr>
            </w:pPr>
            <w:r>
              <w:rPr>
                <w:sz w:val="26"/>
                <w:szCs w:val="26"/>
              </w:rPr>
              <w:t>Khách hàng truy cập trang tài khoản cá nhân của mình.</w:t>
            </w:r>
          </w:p>
          <w:p w14:paraId="3CA7A125" w14:textId="77777777" w:rsidR="00F045A6" w:rsidRDefault="00000000">
            <w:pPr>
              <w:numPr>
                <w:ilvl w:val="0"/>
                <w:numId w:val="44"/>
              </w:numPr>
              <w:spacing w:before="0" w:after="0" w:line="360" w:lineRule="auto"/>
              <w:rPr>
                <w:sz w:val="26"/>
                <w:szCs w:val="26"/>
              </w:rPr>
            </w:pPr>
            <w:r>
              <w:rPr>
                <w:sz w:val="26"/>
                <w:szCs w:val="26"/>
              </w:rPr>
              <w:t>Khách hàng chọn tùy chọn "Change Password".</w:t>
            </w:r>
          </w:p>
          <w:p w14:paraId="05DDDBEA" w14:textId="77777777" w:rsidR="00F045A6" w:rsidRDefault="00000000">
            <w:pPr>
              <w:numPr>
                <w:ilvl w:val="0"/>
                <w:numId w:val="44"/>
              </w:numPr>
              <w:spacing w:before="0" w:after="0" w:line="360" w:lineRule="auto"/>
              <w:rPr>
                <w:sz w:val="26"/>
                <w:szCs w:val="26"/>
              </w:rPr>
            </w:pPr>
            <w:r>
              <w:rPr>
                <w:sz w:val="26"/>
                <w:szCs w:val="26"/>
              </w:rPr>
              <w:t>Trang web hiển thị các trường mật khẩu của Khách hàng.</w:t>
            </w:r>
          </w:p>
          <w:p w14:paraId="2B4A60D3" w14:textId="77777777" w:rsidR="00F045A6" w:rsidRDefault="00000000">
            <w:pPr>
              <w:numPr>
                <w:ilvl w:val="0"/>
                <w:numId w:val="44"/>
              </w:numPr>
              <w:spacing w:before="0" w:after="0" w:line="360" w:lineRule="auto"/>
              <w:rPr>
                <w:sz w:val="26"/>
                <w:szCs w:val="26"/>
              </w:rPr>
            </w:pPr>
            <w:r>
              <w:rPr>
                <w:sz w:val="26"/>
                <w:szCs w:val="26"/>
              </w:rPr>
              <w:t>Khách hàng thực hiện thay đổi mật khẩu mong muốn.</w:t>
            </w:r>
          </w:p>
          <w:p w14:paraId="5F7136B2" w14:textId="77777777" w:rsidR="00F045A6" w:rsidRDefault="00000000">
            <w:pPr>
              <w:numPr>
                <w:ilvl w:val="0"/>
                <w:numId w:val="44"/>
              </w:numPr>
              <w:spacing w:before="0" w:after="0" w:line="360" w:lineRule="auto"/>
              <w:rPr>
                <w:sz w:val="26"/>
                <w:szCs w:val="26"/>
              </w:rPr>
            </w:pPr>
            <w:r>
              <w:rPr>
                <w:sz w:val="26"/>
                <w:szCs w:val="26"/>
              </w:rPr>
              <w:t>Khách hàng có thể chọn “Continue” để gửi thay đổi.</w:t>
            </w:r>
          </w:p>
          <w:p w14:paraId="154C45C6" w14:textId="77777777" w:rsidR="00F045A6" w:rsidRDefault="00000000">
            <w:pPr>
              <w:numPr>
                <w:ilvl w:val="0"/>
                <w:numId w:val="44"/>
              </w:numPr>
              <w:spacing w:before="0" w:after="240" w:line="360" w:lineRule="auto"/>
              <w:rPr>
                <w:sz w:val="26"/>
                <w:szCs w:val="26"/>
              </w:rPr>
            </w:pPr>
            <w:r>
              <w:rPr>
                <w:sz w:val="26"/>
                <w:szCs w:val="26"/>
              </w:rPr>
              <w:t>Hệ thống xác nhận các thay đổi và cập nhật hồ sơ tài khoản của Khách hàng.</w:t>
            </w:r>
          </w:p>
        </w:tc>
      </w:tr>
      <w:tr w:rsidR="00F045A6" w14:paraId="267A62C0" w14:textId="77777777">
        <w:trPr>
          <w:trHeight w:val="3489"/>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8EF1A9D" w14:textId="77777777" w:rsidR="00F045A6" w:rsidRDefault="00000000">
            <w:pPr>
              <w:spacing w:before="240" w:after="240"/>
              <w:rPr>
                <w:sz w:val="26"/>
                <w:szCs w:val="26"/>
              </w:rPr>
            </w:pPr>
            <w:r>
              <w:rPr>
                <w:sz w:val="26"/>
                <w:szCs w:val="26"/>
              </w:rPr>
              <w:lastRenderedPageBreak/>
              <w:t>Ngoại lệ:</w:t>
            </w:r>
          </w:p>
          <w:p w14:paraId="17DCD427" w14:textId="77777777" w:rsidR="00F045A6" w:rsidRDefault="00000000">
            <w:pPr>
              <w:spacing w:before="240" w:after="240"/>
              <w:rPr>
                <w:sz w:val="26"/>
                <w:szCs w:val="26"/>
              </w:rPr>
            </w:pPr>
            <w:r>
              <w:rPr>
                <w:sz w:val="26"/>
                <w:szCs w:val="26"/>
                <w:lang w:val="vi-VN"/>
              </w:rPr>
              <w:t>4</w:t>
            </w:r>
            <w:r>
              <w:rPr>
                <w:sz w:val="26"/>
                <w:szCs w:val="26"/>
              </w:rPr>
              <w:t>.1 Khách hàng nhập thiếu các trường bắt buộc (Current Password, New Password)</w:t>
            </w:r>
          </w:p>
          <w:p w14:paraId="0DC38ADA"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.1.1 Hệ thống thông báo lỗi và yêu cầu khách hàng nhập lại.</w:t>
            </w:r>
          </w:p>
          <w:p w14:paraId="21B286E4"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.1.2 Khách hàng nhập lại mật khẩu và thực hiện các bước sau.</w:t>
            </w:r>
          </w:p>
          <w:p w14:paraId="58EDAD6C" w14:textId="77777777" w:rsidR="00F045A6" w:rsidRDefault="00000000">
            <w:pPr>
              <w:spacing w:before="240" w:after="240"/>
              <w:rPr>
                <w:sz w:val="26"/>
                <w:szCs w:val="26"/>
              </w:rPr>
            </w:pPr>
            <w:r>
              <w:rPr>
                <w:sz w:val="26"/>
                <w:szCs w:val="26"/>
                <w:lang w:val="vi-VN"/>
              </w:rPr>
              <w:t>4</w:t>
            </w:r>
            <w:r>
              <w:rPr>
                <w:sz w:val="26"/>
                <w:szCs w:val="26"/>
              </w:rPr>
              <w:t>.2 Khách hàng xác nhận mật khẩu mới sai</w:t>
            </w:r>
          </w:p>
          <w:p w14:paraId="3122E4D9"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.2.1 Hệ thống thông báo lỗi và yêu cầu khách hàng nhập lại.</w:t>
            </w:r>
          </w:p>
          <w:p w14:paraId="22B21FCB" w14:textId="77777777" w:rsidR="00F045A6" w:rsidRDefault="00000000">
            <w:pPr>
              <w:spacing w:before="240" w:after="240"/>
              <w:rPr>
                <w:sz w:val="26"/>
                <w:szCs w:val="26"/>
              </w:rPr>
            </w:pPr>
            <w:r>
              <w:rPr>
                <w:sz w:val="26"/>
                <w:szCs w:val="26"/>
              </w:rPr>
              <w:t xml:space="preserve">    </w:t>
            </w:r>
            <w:r>
              <w:rPr>
                <w:sz w:val="26"/>
                <w:szCs w:val="26"/>
                <w:lang w:val="vi-VN"/>
              </w:rPr>
              <w:t>4</w:t>
            </w:r>
            <w:r>
              <w:rPr>
                <w:sz w:val="26"/>
                <w:szCs w:val="26"/>
              </w:rPr>
              <w:t>.2.2 Khách hàng nhập lại mật khẩu và thực hiện các bước sau.</w:t>
            </w:r>
          </w:p>
        </w:tc>
      </w:tr>
    </w:tbl>
    <w:p w14:paraId="402B1579" w14:textId="77777777" w:rsidR="00F045A6" w:rsidRDefault="00F045A6">
      <w:pPr>
        <w:rPr>
          <w:lang w:val="vi-VN"/>
        </w:rPr>
      </w:pPr>
    </w:p>
    <w:p w14:paraId="4FE3A5DD"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6</w:t>
      </w:r>
      <w:r>
        <w:fldChar w:fldCharType="end"/>
      </w:r>
      <w:bookmarkStart w:id="35" w:name="_Toc9802"/>
      <w:r>
        <w:rPr>
          <w:lang w:val="vi-VN"/>
        </w:rPr>
        <w:t xml:space="preserve"> Address Book </w:t>
      </w:r>
      <w:bookmarkEnd w:id="35"/>
    </w:p>
    <w:tbl>
      <w:tblPr>
        <w:tblStyle w:val="Style17"/>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13549446"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B5EE021"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1C951D1" w14:textId="77777777" w:rsidR="00F045A6" w:rsidRDefault="00000000">
            <w:pPr>
              <w:spacing w:before="240" w:after="240"/>
              <w:jc w:val="center"/>
              <w:rPr>
                <w:b/>
                <w:sz w:val="26"/>
                <w:szCs w:val="26"/>
              </w:rPr>
            </w:pPr>
            <w:r>
              <w:rPr>
                <w:b/>
                <w:sz w:val="26"/>
                <w:szCs w:val="26"/>
              </w:rPr>
              <w:t>ADDRESS BOOK</w:t>
            </w:r>
          </w:p>
        </w:tc>
      </w:tr>
      <w:tr w:rsidR="00F045A6" w14:paraId="21D68B44"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C8F0A3"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DC46152" w14:textId="77777777" w:rsidR="00F045A6" w:rsidRDefault="00000000">
            <w:pPr>
              <w:spacing w:before="240" w:after="240"/>
              <w:rPr>
                <w:sz w:val="26"/>
                <w:szCs w:val="26"/>
              </w:rPr>
            </w:pPr>
            <w:r>
              <w:rPr>
                <w:sz w:val="26"/>
                <w:szCs w:val="26"/>
              </w:rPr>
              <w:t>Khách hàng</w:t>
            </w:r>
          </w:p>
        </w:tc>
      </w:tr>
      <w:tr w:rsidR="00F045A6" w14:paraId="19825BD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EA96893"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1DA413" w14:textId="77777777" w:rsidR="00F045A6" w:rsidRDefault="00000000">
            <w:pPr>
              <w:spacing w:before="240" w:after="240"/>
              <w:rPr>
                <w:sz w:val="26"/>
                <w:szCs w:val="26"/>
              </w:rPr>
            </w:pPr>
            <w:r>
              <w:rPr>
                <w:sz w:val="26"/>
                <w:szCs w:val="26"/>
              </w:rPr>
              <w:t>Khách hàng phải có kết nối internet</w:t>
            </w:r>
          </w:p>
          <w:p w14:paraId="002C2A1F" w14:textId="77777777" w:rsidR="00F045A6" w:rsidRDefault="00000000">
            <w:pPr>
              <w:spacing w:before="240" w:after="240"/>
              <w:rPr>
                <w:sz w:val="26"/>
                <w:szCs w:val="26"/>
              </w:rPr>
            </w:pPr>
            <w:r>
              <w:rPr>
                <w:sz w:val="26"/>
                <w:szCs w:val="26"/>
              </w:rPr>
              <w:t>Khách hàng đã có tài khoản trên Automation Test Store</w:t>
            </w:r>
          </w:p>
          <w:p w14:paraId="3958AA19" w14:textId="77777777" w:rsidR="00F045A6" w:rsidRDefault="00000000">
            <w:pPr>
              <w:spacing w:before="240" w:after="240"/>
              <w:rPr>
                <w:sz w:val="26"/>
                <w:szCs w:val="26"/>
              </w:rPr>
            </w:pPr>
            <w:r>
              <w:rPr>
                <w:sz w:val="26"/>
                <w:szCs w:val="26"/>
              </w:rPr>
              <w:t>Khách hàng đã đăng nhập vào hệ thống</w:t>
            </w:r>
          </w:p>
        </w:tc>
      </w:tr>
      <w:tr w:rsidR="00F045A6" w14:paraId="09A88FA7"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9096E3E"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9D70A07" w14:textId="77777777" w:rsidR="00F045A6" w:rsidRDefault="00000000">
            <w:pPr>
              <w:spacing w:before="240" w:after="240" w:line="360" w:lineRule="auto"/>
              <w:rPr>
                <w:sz w:val="26"/>
                <w:szCs w:val="26"/>
              </w:rPr>
            </w:pPr>
            <w:r>
              <w:rPr>
                <w:sz w:val="26"/>
                <w:szCs w:val="26"/>
              </w:rPr>
              <w:t>Khách hàng có thể truy cập và quản lý tất cả các chức năng liên quan đến tài khoản của mình.</w:t>
            </w:r>
          </w:p>
        </w:tc>
      </w:tr>
      <w:tr w:rsidR="00F045A6" w14:paraId="71B4D92E"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29BBCBB"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BA41B37" w14:textId="77777777" w:rsidR="00F045A6" w:rsidRDefault="00000000">
            <w:pPr>
              <w:spacing w:before="240" w:after="240"/>
              <w:rPr>
                <w:sz w:val="26"/>
                <w:szCs w:val="26"/>
              </w:rPr>
            </w:pPr>
            <w:r>
              <w:rPr>
                <w:sz w:val="26"/>
                <w:szCs w:val="26"/>
              </w:rPr>
              <w:t>Giao diện Quản lý tài khoản hiển thị đầy đủ và chính xác</w:t>
            </w:r>
          </w:p>
        </w:tc>
      </w:tr>
      <w:tr w:rsidR="00F045A6" w14:paraId="21DEC8CD"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1FCAF80"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5E589A9" w14:textId="77777777" w:rsidR="00F045A6" w:rsidRDefault="00000000">
            <w:pPr>
              <w:spacing w:before="240" w:after="240"/>
              <w:rPr>
                <w:sz w:val="26"/>
                <w:szCs w:val="26"/>
              </w:rPr>
            </w:pPr>
            <w:r>
              <w:rPr>
                <w:sz w:val="26"/>
                <w:szCs w:val="26"/>
              </w:rPr>
              <w:t>Khách hàng chọn "Account" trên trang chủ.</w:t>
            </w:r>
          </w:p>
        </w:tc>
      </w:tr>
      <w:tr w:rsidR="00F045A6" w14:paraId="6AB86C0D" w14:textId="77777777">
        <w:trPr>
          <w:trHeight w:val="258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CA20FC" w14:textId="77777777" w:rsidR="00F045A6" w:rsidRDefault="00000000">
            <w:pPr>
              <w:spacing w:before="240" w:after="240"/>
              <w:rPr>
                <w:sz w:val="26"/>
                <w:szCs w:val="26"/>
              </w:rPr>
            </w:pPr>
            <w:r>
              <w:rPr>
                <w:sz w:val="26"/>
                <w:szCs w:val="26"/>
              </w:rPr>
              <w:lastRenderedPageBreak/>
              <w:t>Chuỗi sự kiện chính:</w:t>
            </w:r>
          </w:p>
          <w:p w14:paraId="37604C73" w14:textId="77777777" w:rsidR="00F045A6" w:rsidRDefault="00000000">
            <w:pPr>
              <w:numPr>
                <w:ilvl w:val="0"/>
                <w:numId w:val="45"/>
              </w:numPr>
              <w:tabs>
                <w:tab w:val="clear" w:pos="425"/>
              </w:tabs>
              <w:spacing w:before="240" w:after="0" w:line="360" w:lineRule="auto"/>
              <w:rPr>
                <w:sz w:val="26"/>
                <w:szCs w:val="26"/>
              </w:rPr>
            </w:pPr>
            <w:r>
              <w:rPr>
                <w:sz w:val="26"/>
                <w:szCs w:val="26"/>
              </w:rPr>
              <w:t>Khách hàng truy cập trang tài khoản cá nhân của mình.</w:t>
            </w:r>
          </w:p>
          <w:p w14:paraId="046196A5" w14:textId="77777777" w:rsidR="00F045A6" w:rsidRDefault="00000000">
            <w:pPr>
              <w:numPr>
                <w:ilvl w:val="0"/>
                <w:numId w:val="45"/>
              </w:numPr>
              <w:tabs>
                <w:tab w:val="clear" w:pos="425"/>
              </w:tabs>
              <w:spacing w:before="0" w:after="0" w:line="360" w:lineRule="auto"/>
              <w:rPr>
                <w:sz w:val="26"/>
                <w:szCs w:val="26"/>
              </w:rPr>
            </w:pPr>
            <w:r>
              <w:rPr>
                <w:sz w:val="26"/>
                <w:szCs w:val="26"/>
              </w:rPr>
              <w:t>Khách hàng chọn tùy chọn "Manage Address Book ".</w:t>
            </w:r>
          </w:p>
          <w:p w14:paraId="2EDCFAA1" w14:textId="77777777" w:rsidR="00F045A6" w:rsidRDefault="00000000">
            <w:pPr>
              <w:numPr>
                <w:ilvl w:val="0"/>
                <w:numId w:val="45"/>
              </w:numPr>
              <w:tabs>
                <w:tab w:val="clear" w:pos="425"/>
              </w:tabs>
              <w:spacing w:before="0" w:after="0" w:line="360" w:lineRule="auto"/>
              <w:rPr>
                <w:sz w:val="26"/>
                <w:szCs w:val="26"/>
              </w:rPr>
            </w:pPr>
            <w:r>
              <w:rPr>
                <w:sz w:val="26"/>
                <w:szCs w:val="26"/>
              </w:rPr>
              <w:t>Trang web hiển thị các Address Book của Khách hàng.</w:t>
            </w:r>
          </w:p>
          <w:p w14:paraId="6E87BF4A" w14:textId="77777777" w:rsidR="00F045A6" w:rsidRDefault="00000000">
            <w:pPr>
              <w:numPr>
                <w:ilvl w:val="0"/>
                <w:numId w:val="45"/>
              </w:numPr>
              <w:tabs>
                <w:tab w:val="clear" w:pos="425"/>
              </w:tabs>
              <w:spacing w:before="0" w:after="0" w:line="360" w:lineRule="auto"/>
              <w:rPr>
                <w:sz w:val="26"/>
                <w:szCs w:val="26"/>
              </w:rPr>
            </w:pPr>
            <w:r>
              <w:rPr>
                <w:sz w:val="26"/>
                <w:szCs w:val="26"/>
              </w:rPr>
              <w:t>Khách hàng thực hiện chọn thay đổi Address</w:t>
            </w:r>
            <w:r>
              <w:rPr>
                <w:sz w:val="26"/>
                <w:szCs w:val="26"/>
                <w:lang w:val="vi-VN"/>
              </w:rPr>
              <w:t xml:space="preserve"> cũ </w:t>
            </w:r>
            <w:r>
              <w:rPr>
                <w:sz w:val="26"/>
                <w:szCs w:val="26"/>
              </w:rPr>
              <w:t>hoặc thêm Address mới.</w:t>
            </w:r>
          </w:p>
          <w:p w14:paraId="68C25AB0" w14:textId="77777777" w:rsidR="00F045A6" w:rsidRDefault="00000000">
            <w:pPr>
              <w:numPr>
                <w:ilvl w:val="0"/>
                <w:numId w:val="45"/>
              </w:numPr>
              <w:tabs>
                <w:tab w:val="clear" w:pos="425"/>
              </w:tabs>
              <w:spacing w:before="0" w:after="0" w:line="360" w:lineRule="auto"/>
              <w:rPr>
                <w:sz w:val="26"/>
                <w:szCs w:val="26"/>
              </w:rPr>
            </w:pPr>
            <w:r>
              <w:rPr>
                <w:sz w:val="26"/>
                <w:szCs w:val="26"/>
              </w:rPr>
              <w:t>Trang web hiển thị thông tin của Address được chọn.</w:t>
            </w:r>
          </w:p>
          <w:p w14:paraId="031E05DB" w14:textId="77777777" w:rsidR="00F045A6" w:rsidRDefault="00000000">
            <w:pPr>
              <w:numPr>
                <w:ilvl w:val="0"/>
                <w:numId w:val="45"/>
              </w:numPr>
              <w:tabs>
                <w:tab w:val="clear" w:pos="425"/>
              </w:tabs>
              <w:spacing w:before="0" w:after="0" w:line="360" w:lineRule="auto"/>
              <w:rPr>
                <w:sz w:val="26"/>
                <w:szCs w:val="26"/>
              </w:rPr>
            </w:pPr>
            <w:r>
              <w:rPr>
                <w:sz w:val="26"/>
                <w:szCs w:val="26"/>
              </w:rPr>
              <w:t>Khách hàng thực hiện chọn chỉnh sửa Address mong muốn.</w:t>
            </w:r>
          </w:p>
          <w:p w14:paraId="31D355F6" w14:textId="77777777" w:rsidR="00F045A6" w:rsidRDefault="00000000">
            <w:pPr>
              <w:numPr>
                <w:ilvl w:val="0"/>
                <w:numId w:val="45"/>
              </w:numPr>
              <w:tabs>
                <w:tab w:val="clear" w:pos="425"/>
              </w:tabs>
              <w:spacing w:before="0" w:after="0" w:line="360" w:lineRule="auto"/>
              <w:rPr>
                <w:sz w:val="26"/>
                <w:szCs w:val="26"/>
              </w:rPr>
            </w:pPr>
            <w:r>
              <w:rPr>
                <w:sz w:val="26"/>
                <w:szCs w:val="26"/>
              </w:rPr>
              <w:t>Khách hàng có thể chọn “Continue” để gửi thay đổi.</w:t>
            </w:r>
          </w:p>
          <w:p w14:paraId="13958913" w14:textId="77777777" w:rsidR="00F045A6" w:rsidRDefault="00000000">
            <w:pPr>
              <w:numPr>
                <w:ilvl w:val="0"/>
                <w:numId w:val="45"/>
              </w:numPr>
              <w:tabs>
                <w:tab w:val="clear" w:pos="425"/>
              </w:tabs>
              <w:spacing w:before="0" w:after="240" w:line="360" w:lineRule="auto"/>
              <w:rPr>
                <w:sz w:val="26"/>
                <w:szCs w:val="26"/>
              </w:rPr>
            </w:pPr>
            <w:r>
              <w:rPr>
                <w:sz w:val="26"/>
                <w:szCs w:val="26"/>
              </w:rPr>
              <w:t>Hệ thống xác nhận các thay đổi và cập nhật Address Book của Khách hàng.</w:t>
            </w:r>
          </w:p>
        </w:tc>
      </w:tr>
      <w:tr w:rsidR="00F045A6" w14:paraId="24E59280" w14:textId="77777777">
        <w:trPr>
          <w:trHeight w:val="2184"/>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1619DF" w14:textId="77777777" w:rsidR="00F045A6" w:rsidRDefault="00000000">
            <w:pPr>
              <w:spacing w:before="240" w:after="240"/>
              <w:rPr>
                <w:sz w:val="26"/>
                <w:szCs w:val="26"/>
              </w:rPr>
            </w:pPr>
            <w:r>
              <w:rPr>
                <w:sz w:val="26"/>
                <w:szCs w:val="26"/>
              </w:rPr>
              <w:t>Ngoại lệ:</w:t>
            </w:r>
          </w:p>
          <w:p w14:paraId="2AEB501D" w14:textId="77777777" w:rsidR="00F045A6" w:rsidRDefault="00000000">
            <w:pPr>
              <w:spacing w:before="240" w:after="240"/>
              <w:rPr>
                <w:sz w:val="26"/>
                <w:szCs w:val="26"/>
              </w:rPr>
            </w:pPr>
            <w:r>
              <w:rPr>
                <w:sz w:val="26"/>
                <w:szCs w:val="26"/>
                <w:lang w:val="vi-VN"/>
              </w:rPr>
              <w:t>6</w:t>
            </w:r>
            <w:r>
              <w:rPr>
                <w:sz w:val="26"/>
                <w:szCs w:val="26"/>
              </w:rPr>
              <w:t>.1 Khách hàng nhập thiếu các trường bắt buộc</w:t>
            </w:r>
          </w:p>
          <w:p w14:paraId="206D22AF" w14:textId="77777777" w:rsidR="00F045A6" w:rsidRDefault="00000000">
            <w:pPr>
              <w:spacing w:before="240" w:after="240"/>
              <w:rPr>
                <w:sz w:val="26"/>
                <w:szCs w:val="26"/>
              </w:rPr>
            </w:pPr>
            <w:r>
              <w:rPr>
                <w:sz w:val="26"/>
                <w:szCs w:val="26"/>
              </w:rPr>
              <w:t xml:space="preserve">    </w:t>
            </w:r>
            <w:r>
              <w:rPr>
                <w:sz w:val="26"/>
                <w:szCs w:val="26"/>
                <w:lang w:val="vi-VN"/>
              </w:rPr>
              <w:t>6</w:t>
            </w:r>
            <w:r>
              <w:rPr>
                <w:sz w:val="26"/>
                <w:szCs w:val="26"/>
              </w:rPr>
              <w:t>.1.1 Hệ thống thông báo lỗi và yêu cầu khách hàng nhập lại.</w:t>
            </w:r>
          </w:p>
          <w:p w14:paraId="15D84541" w14:textId="77777777" w:rsidR="00F045A6" w:rsidRDefault="00000000">
            <w:pPr>
              <w:spacing w:before="240" w:after="240"/>
              <w:rPr>
                <w:sz w:val="26"/>
                <w:szCs w:val="26"/>
              </w:rPr>
            </w:pPr>
            <w:r>
              <w:rPr>
                <w:sz w:val="26"/>
                <w:szCs w:val="26"/>
              </w:rPr>
              <w:t xml:space="preserve">    </w:t>
            </w:r>
            <w:r>
              <w:rPr>
                <w:sz w:val="26"/>
                <w:szCs w:val="26"/>
                <w:lang w:val="vi-VN"/>
              </w:rPr>
              <w:t>6</w:t>
            </w:r>
            <w:r>
              <w:rPr>
                <w:sz w:val="26"/>
                <w:szCs w:val="26"/>
              </w:rPr>
              <w:t>.1.2 Khách hàng nhập lại thông tin của Address và thực hiện các bước sau.</w:t>
            </w:r>
          </w:p>
        </w:tc>
      </w:tr>
    </w:tbl>
    <w:p w14:paraId="163201B5" w14:textId="77777777" w:rsidR="00F045A6" w:rsidRDefault="00F045A6">
      <w:pPr>
        <w:rPr>
          <w:lang w:val="vi-VN"/>
        </w:rPr>
      </w:pPr>
    </w:p>
    <w:p w14:paraId="177841FE" w14:textId="77777777" w:rsidR="00F045A6" w:rsidRDefault="00F045A6">
      <w:pPr>
        <w:rPr>
          <w:lang w:val="vi-VN"/>
        </w:rPr>
      </w:pPr>
    </w:p>
    <w:p w14:paraId="7B885A74"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7</w:t>
      </w:r>
      <w:r>
        <w:fldChar w:fldCharType="end"/>
      </w:r>
      <w:bookmarkStart w:id="36" w:name="_Toc30205"/>
      <w:r>
        <w:rPr>
          <w:lang w:val="vi-VN"/>
        </w:rPr>
        <w:t xml:space="preserve"> Xem danh sách mong muốn</w:t>
      </w:r>
      <w:bookmarkEnd w:id="36"/>
    </w:p>
    <w:tbl>
      <w:tblPr>
        <w:tblW w:w="0" w:type="auto"/>
        <w:tblCellMar>
          <w:top w:w="15" w:type="dxa"/>
          <w:left w:w="15" w:type="dxa"/>
          <w:bottom w:w="15" w:type="dxa"/>
          <w:right w:w="15" w:type="dxa"/>
        </w:tblCellMar>
        <w:tblLook w:val="04A0" w:firstRow="1" w:lastRow="0" w:firstColumn="1" w:lastColumn="0" w:noHBand="0" w:noVBand="1"/>
      </w:tblPr>
      <w:tblGrid>
        <w:gridCol w:w="3168"/>
        <w:gridCol w:w="5605"/>
      </w:tblGrid>
      <w:tr w:rsidR="00F045A6" w14:paraId="74A88E0E"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9030249"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664"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37B84F5"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Xem danh sách mong muốn</w:t>
            </w:r>
          </w:p>
        </w:tc>
      </w:tr>
      <w:tr w:rsidR="00F045A6" w14:paraId="78F5FCA1"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15EB43D"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935331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694579BA"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FE99AD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FE542EF"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w:t>
            </w:r>
          </w:p>
        </w:tc>
      </w:tr>
      <w:tr w:rsidR="00F045A6" w14:paraId="1B7CBEBD"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95BC98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14F55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xem được my wish list</w:t>
            </w:r>
          </w:p>
        </w:tc>
      </w:tr>
      <w:tr w:rsidR="00F045A6" w14:paraId="104A2459" w14:textId="77777777">
        <w:trPr>
          <w:trHeight w:val="66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AE150E"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06A7D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tc>
      </w:tr>
      <w:tr w:rsidR="00F045A6" w14:paraId="1A733B6D"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61186B"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Kích hoạt</w:t>
            </w:r>
          </w:p>
        </w:tc>
        <w:tc>
          <w:tcPr>
            <w:tcW w:w="5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F274AF"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“My wish list” ở trang account</w:t>
            </w:r>
          </w:p>
        </w:tc>
      </w:tr>
      <w:tr w:rsidR="00F045A6" w14:paraId="088EA46B" w14:textId="77777777">
        <w:trPr>
          <w:trHeight w:val="1890"/>
        </w:trPr>
        <w:tc>
          <w:tcPr>
            <w:tcW w:w="88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1BB7843" w14:textId="77777777" w:rsidR="00F045A6" w:rsidRDefault="00000000">
            <w:pPr>
              <w:pStyle w:val="ThngthngWeb"/>
              <w:spacing w:before="240" w:beforeAutospacing="0" w:after="240" w:afterAutospacing="0" w:line="360" w:lineRule="auto"/>
              <w:rPr>
                <w:rFonts w:cs="Times New Roman"/>
                <w:color w:val="333333"/>
                <w:sz w:val="26"/>
                <w:szCs w:val="26"/>
              </w:rPr>
            </w:pPr>
            <w:r>
              <w:rPr>
                <w:rFonts w:cs="Times New Roman"/>
                <w:color w:val="000000"/>
                <w:sz w:val="26"/>
                <w:szCs w:val="26"/>
              </w:rPr>
              <w:t>Chuỗi sự kiện chính:</w:t>
            </w:r>
          </w:p>
          <w:p w14:paraId="20017241" w14:textId="77777777" w:rsidR="00F045A6" w:rsidRDefault="00000000">
            <w:pPr>
              <w:pStyle w:val="ThngthngWeb"/>
              <w:numPr>
                <w:ilvl w:val="0"/>
                <w:numId w:val="46"/>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Khách hàng nhấn chọn “</w:t>
            </w:r>
            <w:r>
              <w:rPr>
                <w:rFonts w:cs="Times New Roman"/>
                <w:color w:val="000000"/>
                <w:sz w:val="26"/>
                <w:szCs w:val="26"/>
              </w:rPr>
              <w:t>My wish list</w:t>
            </w:r>
            <w:r>
              <w:rPr>
                <w:rFonts w:cs="Times New Roman"/>
                <w:color w:val="000000"/>
                <w:sz w:val="26"/>
                <w:szCs w:val="26"/>
                <w:shd w:val="clear" w:color="auto" w:fill="FFFFFF"/>
              </w:rPr>
              <w:t>” hoặc biểu tượng “</w:t>
            </w:r>
            <w:r>
              <w:rPr>
                <w:rFonts w:cs="Times New Roman"/>
                <w:color w:val="000000"/>
                <w:sz w:val="26"/>
                <w:szCs w:val="26"/>
              </w:rPr>
              <w:t>My wish list”</w:t>
            </w:r>
          </w:p>
          <w:p w14:paraId="7288E38E" w14:textId="77777777" w:rsidR="00F045A6" w:rsidRDefault="00000000">
            <w:pPr>
              <w:pStyle w:val="ThngthngWeb"/>
              <w:numPr>
                <w:ilvl w:val="0"/>
                <w:numId w:val="46"/>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 xml:space="preserve">Hệ thống xử lý yêu cầu và điều hướng đến trang </w:t>
            </w:r>
            <w:r>
              <w:rPr>
                <w:rFonts w:cs="Times New Roman"/>
                <w:color w:val="000000"/>
                <w:sz w:val="26"/>
                <w:szCs w:val="26"/>
              </w:rPr>
              <w:t>My wish list</w:t>
            </w:r>
          </w:p>
        </w:tc>
      </w:tr>
      <w:tr w:rsidR="00F045A6" w14:paraId="1AAAC1D6" w14:textId="77777777">
        <w:trPr>
          <w:trHeight w:val="765"/>
        </w:trPr>
        <w:tc>
          <w:tcPr>
            <w:tcW w:w="88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3464AA7"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Ngoại lệ: Không có</w:t>
            </w:r>
          </w:p>
        </w:tc>
      </w:tr>
    </w:tbl>
    <w:p w14:paraId="23DAE810" w14:textId="77777777" w:rsidR="00F045A6" w:rsidRDefault="00F045A6">
      <w:pPr>
        <w:rPr>
          <w:lang w:val="vi-VN"/>
        </w:rPr>
      </w:pPr>
    </w:p>
    <w:p w14:paraId="200585EE"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8</w:t>
      </w:r>
      <w:r>
        <w:fldChar w:fldCharType="end"/>
      </w:r>
      <w:bookmarkStart w:id="37" w:name="_Toc16826"/>
      <w:r>
        <w:rPr>
          <w:lang w:val="vi-VN"/>
        </w:rPr>
        <w:t xml:space="preserve"> Thêm sản phẩm mong muốn</w:t>
      </w:r>
      <w:bookmarkEnd w:id="37"/>
    </w:p>
    <w:tbl>
      <w:tblPr>
        <w:tblW w:w="0" w:type="auto"/>
        <w:tblCellMar>
          <w:top w:w="15" w:type="dxa"/>
          <w:left w:w="15" w:type="dxa"/>
          <w:bottom w:w="15" w:type="dxa"/>
          <w:right w:w="15" w:type="dxa"/>
        </w:tblCellMar>
        <w:tblLook w:val="04A0" w:firstRow="1" w:lastRow="0" w:firstColumn="1" w:lastColumn="0" w:noHBand="0" w:noVBand="1"/>
      </w:tblPr>
      <w:tblGrid>
        <w:gridCol w:w="3128"/>
        <w:gridCol w:w="5645"/>
      </w:tblGrid>
      <w:tr w:rsidR="00F045A6" w14:paraId="1F0D2533"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0EEFC651"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784"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F97D683"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Thêm sản phẩm mong muốn </w:t>
            </w:r>
          </w:p>
        </w:tc>
      </w:tr>
      <w:tr w:rsidR="00F045A6" w14:paraId="497AB400"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658E58D"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B6B2BC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210A5A49"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584DE1"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DB0571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 truy cập được vào giao diện trang chi tiết sản phẩm</w:t>
            </w:r>
          </w:p>
        </w:tc>
      </w:tr>
      <w:tr w:rsidR="00F045A6" w14:paraId="565B70EA"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367445"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517351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thêm thành công sản phẩm vào danh sách mong muốn của bản thân. Sản phẩm đã thêm được hiển thị trong My wish list</w:t>
            </w:r>
          </w:p>
        </w:tc>
      </w:tr>
      <w:tr w:rsidR="00F045A6" w14:paraId="123ADCB4" w14:textId="77777777">
        <w:trPr>
          <w:trHeight w:val="66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D07B38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B7DFDF4"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p w14:paraId="2B846C48"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Giao diện hiển thị sản phẩm muốn thêm vào danh sách</w:t>
            </w:r>
          </w:p>
        </w:tc>
      </w:tr>
      <w:tr w:rsidR="00F045A6" w14:paraId="32620ABC"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3190FF"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Kích hoạt</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947BE6"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“Add to wish list” ở trang chi tiết sản phẩm đó</w:t>
            </w:r>
          </w:p>
        </w:tc>
      </w:tr>
      <w:tr w:rsidR="00F045A6" w14:paraId="7A563D05" w14:textId="77777777">
        <w:trPr>
          <w:trHeight w:val="189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642A283" w14:textId="77777777" w:rsidR="00F045A6" w:rsidRDefault="00000000">
            <w:pPr>
              <w:pStyle w:val="ThngthngWeb"/>
              <w:spacing w:before="240" w:beforeAutospacing="0" w:after="240" w:afterAutospacing="0" w:line="360" w:lineRule="auto"/>
              <w:rPr>
                <w:rFonts w:cs="Times New Roman"/>
                <w:color w:val="333333"/>
                <w:sz w:val="26"/>
                <w:szCs w:val="26"/>
              </w:rPr>
            </w:pPr>
            <w:r>
              <w:rPr>
                <w:rFonts w:cs="Times New Roman"/>
                <w:color w:val="000000"/>
                <w:sz w:val="26"/>
                <w:szCs w:val="26"/>
              </w:rPr>
              <w:t>Chuỗi sự kiện chính:</w:t>
            </w:r>
          </w:p>
          <w:p w14:paraId="75618215" w14:textId="77777777" w:rsidR="00F045A6" w:rsidRDefault="00000000">
            <w:pPr>
              <w:pStyle w:val="ThngthngWeb"/>
              <w:numPr>
                <w:ilvl w:val="0"/>
                <w:numId w:val="47"/>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Khách hàng nhấn chọn “Add to wish list”</w:t>
            </w:r>
          </w:p>
          <w:p w14:paraId="38C861A1" w14:textId="77777777" w:rsidR="00F045A6" w:rsidRDefault="00000000">
            <w:pPr>
              <w:pStyle w:val="ThngthngWeb"/>
              <w:numPr>
                <w:ilvl w:val="0"/>
                <w:numId w:val="47"/>
              </w:numPr>
              <w:spacing w:before="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thêm sản phẩm vào danh sách</w:t>
            </w:r>
          </w:p>
        </w:tc>
      </w:tr>
      <w:tr w:rsidR="00F045A6" w14:paraId="32F271AB" w14:textId="77777777">
        <w:trPr>
          <w:trHeight w:val="76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6FD95C"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Ngoại lệ: Không có</w:t>
            </w:r>
          </w:p>
        </w:tc>
      </w:tr>
    </w:tbl>
    <w:p w14:paraId="19FF7F65" w14:textId="77777777" w:rsidR="00F045A6" w:rsidRDefault="00F045A6">
      <w:pPr>
        <w:rPr>
          <w:lang w:val="vi-VN"/>
        </w:rPr>
      </w:pPr>
    </w:p>
    <w:p w14:paraId="79C70A19" w14:textId="77777777" w:rsidR="00F045A6" w:rsidRDefault="00F045A6">
      <w:pPr>
        <w:rPr>
          <w:lang w:val="vi-VN"/>
        </w:rPr>
      </w:pPr>
    </w:p>
    <w:p w14:paraId="63DB5B10" w14:textId="77777777" w:rsidR="00F045A6" w:rsidRDefault="00F045A6">
      <w:pPr>
        <w:rPr>
          <w:lang w:val="vi-VN"/>
        </w:rPr>
      </w:pPr>
    </w:p>
    <w:p w14:paraId="714169EC"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9</w:t>
      </w:r>
      <w:r>
        <w:fldChar w:fldCharType="end"/>
      </w:r>
      <w:bookmarkStart w:id="38" w:name="_Toc17918"/>
      <w:r>
        <w:rPr>
          <w:lang w:val="vi-VN"/>
        </w:rPr>
        <w:t xml:space="preserve"> Xóa sản phẩm khỏi danh sách mong muốn</w:t>
      </w:r>
      <w:bookmarkEnd w:id="38"/>
    </w:p>
    <w:tbl>
      <w:tblPr>
        <w:tblW w:w="0" w:type="auto"/>
        <w:tblCellMar>
          <w:top w:w="15" w:type="dxa"/>
          <w:left w:w="15" w:type="dxa"/>
          <w:bottom w:w="15" w:type="dxa"/>
          <w:right w:w="15" w:type="dxa"/>
        </w:tblCellMar>
        <w:tblLook w:val="04A0" w:firstRow="1" w:lastRow="0" w:firstColumn="1" w:lastColumn="0" w:noHBand="0" w:noVBand="1"/>
      </w:tblPr>
      <w:tblGrid>
        <w:gridCol w:w="3127"/>
        <w:gridCol w:w="5646"/>
      </w:tblGrid>
      <w:tr w:rsidR="00F045A6" w14:paraId="6A13067C"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5897F43"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784"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6E42959"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Xóa sản phẩm khỏi danh sách mong muốn</w:t>
            </w:r>
          </w:p>
        </w:tc>
      </w:tr>
      <w:tr w:rsidR="00F045A6" w14:paraId="4DED9DCB"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6ECA4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F5C95D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4E6F755D"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FCB473E"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78EED7"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 truy cập được vào giao diện trang My wish list hoặc trang chi tiết sản phẩm</w:t>
            </w:r>
          </w:p>
        </w:tc>
      </w:tr>
      <w:tr w:rsidR="00F045A6" w14:paraId="3318410B"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F640A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61B5F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xóa thành công sản phẩm ra khỏi danh sách mong muốn của bản thân. </w:t>
            </w:r>
          </w:p>
        </w:tc>
      </w:tr>
      <w:tr w:rsidR="00F045A6" w14:paraId="37DA7D54" w14:textId="77777777">
        <w:trPr>
          <w:trHeight w:val="66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48405C2"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7DDB74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p w14:paraId="2FCBC89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Sản phẩm muốn xóa đã được thêm vào wish list trước đó</w:t>
            </w:r>
          </w:p>
        </w:tc>
      </w:tr>
      <w:tr w:rsidR="00F045A6" w14:paraId="225E8993" w14:textId="77777777">
        <w:trPr>
          <w:trHeight w:val="330"/>
        </w:trPr>
        <w:tc>
          <w:tcPr>
            <w:tcW w:w="3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406D5C2"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lastRenderedPageBreak/>
              <w:t>Kích hoạt</w:t>
            </w:r>
          </w:p>
        </w:tc>
        <w:tc>
          <w:tcPr>
            <w:tcW w:w="5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5434FF1"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“Remove from wish list” ở trang chi tiết sản phẩm đó hoặc icon remove ở trang My wish list</w:t>
            </w:r>
          </w:p>
        </w:tc>
      </w:tr>
      <w:tr w:rsidR="00F045A6" w14:paraId="18777212" w14:textId="77777777">
        <w:trPr>
          <w:trHeight w:val="189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FD088A6"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Chuỗi sự kiện chính:</w:t>
            </w:r>
          </w:p>
          <w:p w14:paraId="1E16FD48" w14:textId="77777777" w:rsidR="00F045A6" w:rsidRDefault="00000000">
            <w:pPr>
              <w:pStyle w:val="ThngthngWeb"/>
              <w:spacing w:before="240" w:beforeAutospacing="0" w:after="240" w:afterAutospacing="0" w:line="360" w:lineRule="auto"/>
              <w:rPr>
                <w:rFonts w:cs="Times New Roman"/>
                <w:color w:val="000000"/>
                <w:sz w:val="26"/>
                <w:szCs w:val="26"/>
              </w:rPr>
            </w:pPr>
            <w:r>
              <w:rPr>
                <w:rFonts w:cs="Times New Roman"/>
                <w:color w:val="000000"/>
                <w:sz w:val="26"/>
                <w:szCs w:val="26"/>
              </w:rPr>
              <w:t>(nếu đang đứng ở trang chi tiết sản phẩm)</w:t>
            </w:r>
          </w:p>
          <w:p w14:paraId="72FF76BD" w14:textId="77777777" w:rsidR="00F045A6" w:rsidRDefault="00000000">
            <w:pPr>
              <w:pStyle w:val="ThngthngWeb"/>
              <w:numPr>
                <w:ilvl w:val="0"/>
                <w:numId w:val="48"/>
              </w:numPr>
              <w:spacing w:before="24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 xml:space="preserve">Khách hàng nhấn chọn </w:t>
            </w:r>
            <w:r>
              <w:rPr>
                <w:rFonts w:cs="Times New Roman"/>
                <w:color w:val="000000"/>
                <w:sz w:val="26"/>
                <w:szCs w:val="26"/>
              </w:rPr>
              <w:t>“Remove from wish list”</w:t>
            </w:r>
          </w:p>
          <w:p w14:paraId="4D7B2AB8" w14:textId="77777777" w:rsidR="00F045A6" w:rsidRDefault="00000000">
            <w:pPr>
              <w:pStyle w:val="ThngthngWeb"/>
              <w:numPr>
                <w:ilvl w:val="0"/>
                <w:numId w:val="48"/>
              </w:numPr>
              <w:spacing w:before="24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xóa sản phẩm khỏi danh sách</w:t>
            </w:r>
          </w:p>
          <w:p w14:paraId="0922AAA4" w14:textId="77777777" w:rsidR="00F045A6" w:rsidRDefault="00000000">
            <w:pPr>
              <w:pStyle w:val="ThngthngWeb"/>
              <w:spacing w:before="240" w:beforeAutospacing="0" w:after="240" w:afterAutospacing="0" w:line="360" w:lineRule="auto"/>
              <w:rPr>
                <w:rFonts w:cs="Times New Roman"/>
                <w:color w:val="000000"/>
                <w:sz w:val="26"/>
                <w:szCs w:val="26"/>
              </w:rPr>
            </w:pPr>
            <w:r>
              <w:rPr>
                <w:rFonts w:cs="Times New Roman"/>
                <w:color w:val="000000"/>
                <w:sz w:val="26"/>
                <w:szCs w:val="26"/>
              </w:rPr>
              <w:t>(nếu đang đứng ở trang My wish list)</w:t>
            </w:r>
          </w:p>
          <w:p w14:paraId="11F9083C" w14:textId="77777777" w:rsidR="00F045A6" w:rsidRDefault="00000000">
            <w:pPr>
              <w:pStyle w:val="ThngthngWeb"/>
              <w:numPr>
                <w:ilvl w:val="0"/>
                <w:numId w:val="49"/>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Khách hàng click vào icon “Remove”</w:t>
            </w:r>
          </w:p>
          <w:p w14:paraId="19BD912F" w14:textId="77777777" w:rsidR="00F045A6" w:rsidRDefault="00000000">
            <w:pPr>
              <w:pStyle w:val="ThngthngWeb"/>
              <w:numPr>
                <w:ilvl w:val="0"/>
                <w:numId w:val="49"/>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xóa sản phẩm khỏi danh sách</w:t>
            </w:r>
          </w:p>
        </w:tc>
      </w:tr>
      <w:tr w:rsidR="00F045A6" w14:paraId="2F201412" w14:textId="77777777">
        <w:trPr>
          <w:trHeight w:val="765"/>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95FE6A5"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Ngoại lệ: Không có</w:t>
            </w:r>
          </w:p>
        </w:tc>
      </w:tr>
    </w:tbl>
    <w:p w14:paraId="7CAEBEFE" w14:textId="77777777" w:rsidR="00F045A6" w:rsidRDefault="00F045A6">
      <w:pPr>
        <w:rPr>
          <w:lang w:val="vi-VN"/>
        </w:rPr>
      </w:pPr>
    </w:p>
    <w:p w14:paraId="56E208EA" w14:textId="77777777" w:rsidR="00F045A6" w:rsidRDefault="00F045A6">
      <w:pPr>
        <w:rPr>
          <w:lang w:val="vi-VN"/>
        </w:rPr>
      </w:pPr>
    </w:p>
    <w:p w14:paraId="387CCF8D" w14:textId="77777777" w:rsidR="00F045A6" w:rsidRDefault="00000000">
      <w:pPr>
        <w:pStyle w:val="u3"/>
        <w:rPr>
          <w:lang w:val="vi-VN"/>
        </w:rPr>
      </w:pPr>
      <w:bookmarkStart w:id="39" w:name="_Toc5221"/>
      <w:r>
        <w:rPr>
          <w:lang w:val="vi-VN"/>
        </w:rPr>
        <w:t>Chức năng xem danh sách sản phẩm</w:t>
      </w:r>
      <w:bookmarkEnd w:id="39"/>
    </w:p>
    <w:p w14:paraId="27332632"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10</w:t>
      </w:r>
      <w:r>
        <w:fldChar w:fldCharType="end"/>
      </w:r>
      <w:bookmarkStart w:id="40" w:name="_Toc18568"/>
      <w:r>
        <w:rPr>
          <w:lang w:val="vi-VN"/>
        </w:rPr>
        <w:t xml:space="preserve"> Xem danh sách sản phẩm</w:t>
      </w:r>
      <w:bookmarkEnd w:id="40"/>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730CBC9F"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04D1B10" w14:textId="77777777" w:rsidR="00F045A6" w:rsidRDefault="00000000">
            <w:pPr>
              <w:spacing w:before="240" w:after="240"/>
              <w:jc w:val="center"/>
              <w:rPr>
                <w:b w:val="0"/>
                <w:sz w:val="26"/>
                <w:szCs w:val="26"/>
              </w:rPr>
            </w:pPr>
            <w:r>
              <w:rPr>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91418EA" w14:textId="77777777" w:rsidR="00F045A6" w:rsidRDefault="00000000">
            <w:pPr>
              <w:spacing w:before="240" w:after="240"/>
              <w:jc w:val="center"/>
              <w:cnfStyle w:val="100000000000" w:firstRow="1" w:lastRow="0" w:firstColumn="0" w:lastColumn="0" w:oddVBand="0" w:evenVBand="0" w:oddHBand="0" w:evenHBand="0" w:firstRowFirstColumn="0" w:firstRowLastColumn="0" w:lastRowFirstColumn="0" w:lastRowLastColumn="0"/>
              <w:rPr>
                <w:b w:val="0"/>
                <w:sz w:val="26"/>
                <w:szCs w:val="26"/>
                <w:lang w:val="vi-VN"/>
              </w:rPr>
            </w:pPr>
            <w:r>
              <w:rPr>
                <w:sz w:val="26"/>
                <w:szCs w:val="26"/>
                <w:lang w:val="vi-VN"/>
              </w:rPr>
              <w:t>Xem danh sách sản phẩm</w:t>
            </w:r>
          </w:p>
        </w:tc>
      </w:tr>
      <w:tr w:rsidR="00F045A6" w14:paraId="48127755"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AD0404"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A7FE8CA"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2440234F"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78CB94"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0269C1F"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Truy cập được vào trang chủ.</w:t>
            </w:r>
          </w:p>
        </w:tc>
      </w:tr>
      <w:tr w:rsidR="00F045A6" w14:paraId="1487CE06"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B976391" w14:textId="77777777" w:rsidR="00F045A6" w:rsidRDefault="00000000">
            <w:pPr>
              <w:spacing w:before="240" w:after="240"/>
              <w:rPr>
                <w:sz w:val="26"/>
                <w:szCs w:val="26"/>
              </w:rPr>
            </w:pPr>
            <w:r>
              <w:rPr>
                <w:sz w:val="26"/>
                <w:szCs w:val="26"/>
              </w:rPr>
              <w:lastRenderedPageBreak/>
              <w:t>Đảm bảo thành công</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D391AA"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hiện danh sách sản phẩm theo đúng dạng.</w:t>
            </w:r>
          </w:p>
        </w:tc>
      </w:tr>
      <w:tr w:rsidR="00F045A6" w14:paraId="59227C89"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8F7768D"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8BC5CF"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Danh sách sản phẩm được hiển thị.</w:t>
            </w:r>
          </w:p>
          <w:p w14:paraId="75304DB8"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Nút đổi dạng xem danh sách hoạt động</w:t>
            </w:r>
          </w:p>
        </w:tc>
      </w:tr>
      <w:tr w:rsidR="00F045A6" w14:paraId="64727DDC"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B1074CE"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15DBEED"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bấm chọn dạng danh sách hiển thị.</w:t>
            </w:r>
          </w:p>
        </w:tc>
      </w:tr>
      <w:tr w:rsidR="00F045A6" w14:paraId="13508B76" w14:textId="77777777" w:rsidTr="00F045A6">
        <w:trPr>
          <w:trHeight w:val="1704"/>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753531E" w14:textId="77777777" w:rsidR="00F045A6" w:rsidRDefault="00000000">
            <w:pPr>
              <w:spacing w:before="240" w:after="240"/>
              <w:rPr>
                <w:sz w:val="26"/>
                <w:szCs w:val="26"/>
              </w:rPr>
            </w:pPr>
            <w:r>
              <w:rPr>
                <w:sz w:val="26"/>
                <w:szCs w:val="26"/>
              </w:rPr>
              <w:t>Chuỗi sự kiện chính:</w:t>
            </w:r>
          </w:p>
          <w:p w14:paraId="72A8527A" w14:textId="77777777" w:rsidR="00F045A6" w:rsidRDefault="00000000">
            <w:pPr>
              <w:numPr>
                <w:ilvl w:val="0"/>
                <w:numId w:val="50"/>
              </w:numPr>
              <w:spacing w:before="240" w:after="0" w:line="360" w:lineRule="auto"/>
              <w:rPr>
                <w:sz w:val="26"/>
                <w:szCs w:val="26"/>
              </w:rPr>
            </w:pPr>
            <w:r>
              <w:rPr>
                <w:sz w:val="26"/>
                <w:szCs w:val="26"/>
              </w:rPr>
              <w:t>Khách hàng bấm chọn dạng danh sách hiển thị.</w:t>
            </w:r>
          </w:p>
          <w:p w14:paraId="3E711572" w14:textId="77777777" w:rsidR="00F045A6" w:rsidRDefault="00000000">
            <w:pPr>
              <w:numPr>
                <w:ilvl w:val="0"/>
                <w:numId w:val="50"/>
              </w:numPr>
              <w:spacing w:before="0" w:after="240"/>
              <w:rPr>
                <w:sz w:val="26"/>
                <w:szCs w:val="26"/>
              </w:rPr>
            </w:pPr>
            <w:r>
              <w:rPr>
                <w:sz w:val="26"/>
                <w:szCs w:val="26"/>
              </w:rPr>
              <w:t>Hệ thống hiện danh sách sản phẩm theo đúng dạng đã chọn.</w:t>
            </w:r>
          </w:p>
        </w:tc>
      </w:tr>
      <w:tr w:rsidR="00F045A6" w14:paraId="45F1C7E5" w14:textId="77777777" w:rsidTr="00F045A6">
        <w:trPr>
          <w:trHeight w:val="900"/>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402E791" w14:textId="77777777" w:rsidR="00F045A6" w:rsidRDefault="00000000">
            <w:pPr>
              <w:spacing w:before="240" w:after="240"/>
              <w:rPr>
                <w:sz w:val="26"/>
                <w:szCs w:val="26"/>
              </w:rPr>
            </w:pPr>
            <w:r>
              <w:rPr>
                <w:sz w:val="26"/>
                <w:szCs w:val="26"/>
              </w:rPr>
              <w:t>Ngoại lệ:</w:t>
            </w:r>
          </w:p>
          <w:p w14:paraId="4E7A53E8" w14:textId="77777777" w:rsidR="00F045A6" w:rsidRDefault="00000000">
            <w:pPr>
              <w:spacing w:before="240" w:after="240" w:line="360" w:lineRule="auto"/>
              <w:rPr>
                <w:sz w:val="26"/>
                <w:szCs w:val="26"/>
              </w:rPr>
            </w:pPr>
            <w:r>
              <w:rPr>
                <w:sz w:val="26"/>
                <w:szCs w:val="26"/>
              </w:rPr>
              <w:t xml:space="preserve">      2.1 Hệ thống hiển thị sai </w:t>
            </w:r>
          </w:p>
        </w:tc>
      </w:tr>
    </w:tbl>
    <w:p w14:paraId="678E6325" w14:textId="77777777" w:rsidR="00F045A6" w:rsidRDefault="00F045A6">
      <w:pPr>
        <w:rPr>
          <w:lang w:val="vi-VN"/>
        </w:rPr>
      </w:pPr>
    </w:p>
    <w:p w14:paraId="5C7E832B" w14:textId="77777777" w:rsidR="00F045A6" w:rsidRDefault="00F045A6">
      <w:pPr>
        <w:rPr>
          <w:lang w:val="vi-VN"/>
        </w:rPr>
      </w:pPr>
    </w:p>
    <w:p w14:paraId="7C7AE4B4" w14:textId="77777777" w:rsidR="00F045A6" w:rsidRDefault="00000000">
      <w:pPr>
        <w:pStyle w:val="u3"/>
        <w:rPr>
          <w:lang w:val="vi-VN"/>
        </w:rPr>
      </w:pPr>
      <w:bookmarkStart w:id="41" w:name="_Toc12913"/>
      <w:r>
        <w:rPr>
          <w:lang w:val="vi-VN"/>
        </w:rPr>
        <w:t>Chức năng xem chi tiết sản phẩm</w:t>
      </w:r>
      <w:bookmarkEnd w:id="41"/>
    </w:p>
    <w:p w14:paraId="11A4D6AA"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11</w:t>
      </w:r>
      <w:r>
        <w:fldChar w:fldCharType="end"/>
      </w:r>
      <w:bookmarkStart w:id="42" w:name="_Toc11505"/>
      <w:r>
        <w:rPr>
          <w:lang w:val="vi-VN"/>
        </w:rPr>
        <w:t xml:space="preserve"> Xem chi tiết sản phẩm</w:t>
      </w:r>
      <w:bookmarkEnd w:id="42"/>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125DE842"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BCBE23D"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7B33DFD" w14:textId="77777777" w:rsidR="00F045A6" w:rsidRDefault="00000000">
            <w:pPr>
              <w:spacing w:before="240" w:after="240"/>
              <w:jc w:val="center"/>
              <w:rPr>
                <w:b/>
                <w:sz w:val="26"/>
                <w:szCs w:val="26"/>
                <w:lang w:val="vi-VN"/>
              </w:rPr>
            </w:pPr>
            <w:r>
              <w:rPr>
                <w:b/>
                <w:sz w:val="26"/>
                <w:szCs w:val="26"/>
                <w:lang w:val="vi-VN"/>
              </w:rPr>
              <w:t>Xem chi tiết sản phẩm</w:t>
            </w:r>
          </w:p>
        </w:tc>
      </w:tr>
      <w:tr w:rsidR="00F045A6" w14:paraId="6F560F2E"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7A3DB2F"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1C5E30" w14:textId="77777777" w:rsidR="00F045A6" w:rsidRDefault="00000000">
            <w:pPr>
              <w:spacing w:before="240" w:after="240"/>
              <w:rPr>
                <w:sz w:val="26"/>
                <w:szCs w:val="26"/>
              </w:rPr>
            </w:pPr>
            <w:r>
              <w:rPr>
                <w:sz w:val="26"/>
                <w:szCs w:val="26"/>
              </w:rPr>
              <w:t>Khách hàng</w:t>
            </w:r>
          </w:p>
        </w:tc>
      </w:tr>
      <w:tr w:rsidR="00F045A6" w14:paraId="6E40FD99"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915D4F"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B57472" w14:textId="77777777" w:rsidR="00F045A6" w:rsidRDefault="00000000">
            <w:pPr>
              <w:spacing w:before="240" w:after="240"/>
              <w:rPr>
                <w:sz w:val="26"/>
                <w:szCs w:val="26"/>
              </w:rPr>
            </w:pPr>
            <w:r>
              <w:rPr>
                <w:sz w:val="26"/>
                <w:szCs w:val="26"/>
              </w:rPr>
              <w:t>Truy cập được vào trang chủ.</w:t>
            </w:r>
          </w:p>
        </w:tc>
      </w:tr>
      <w:tr w:rsidR="00F045A6" w14:paraId="6587760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4DBBA9"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7251D96" w14:textId="77777777" w:rsidR="00F045A6" w:rsidRDefault="00000000">
            <w:pPr>
              <w:spacing w:before="240" w:after="240" w:line="360" w:lineRule="auto"/>
              <w:rPr>
                <w:sz w:val="26"/>
                <w:szCs w:val="26"/>
              </w:rPr>
            </w:pPr>
            <w:r>
              <w:rPr>
                <w:sz w:val="26"/>
                <w:szCs w:val="26"/>
              </w:rPr>
              <w:t>Khách hàng bấm chọn được sản phẩm</w:t>
            </w:r>
          </w:p>
          <w:p w14:paraId="05ECB925" w14:textId="77777777" w:rsidR="00F045A6" w:rsidRDefault="00000000">
            <w:pPr>
              <w:spacing w:before="240" w:after="240" w:line="360" w:lineRule="auto"/>
              <w:rPr>
                <w:sz w:val="26"/>
                <w:szCs w:val="26"/>
              </w:rPr>
            </w:pPr>
            <w:r>
              <w:rPr>
                <w:sz w:val="26"/>
                <w:szCs w:val="26"/>
              </w:rPr>
              <w:t>Hệ thống hiển thị đúng thông tin sản phẩm</w:t>
            </w:r>
          </w:p>
        </w:tc>
      </w:tr>
      <w:tr w:rsidR="00F045A6" w14:paraId="0F6BDCDF"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C74C6D" w14:textId="77777777" w:rsidR="00F045A6" w:rsidRDefault="00000000">
            <w:pPr>
              <w:spacing w:before="240" w:after="240"/>
              <w:rPr>
                <w:sz w:val="26"/>
                <w:szCs w:val="26"/>
              </w:rPr>
            </w:pPr>
            <w:r>
              <w:rPr>
                <w:sz w:val="26"/>
                <w:szCs w:val="26"/>
              </w:rPr>
              <w:lastRenderedPageBreak/>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0CBA453" w14:textId="77777777" w:rsidR="00F045A6" w:rsidRDefault="00000000">
            <w:pPr>
              <w:spacing w:before="240" w:after="240" w:line="360" w:lineRule="auto"/>
              <w:rPr>
                <w:sz w:val="26"/>
                <w:szCs w:val="26"/>
              </w:rPr>
            </w:pPr>
            <w:r>
              <w:rPr>
                <w:sz w:val="26"/>
                <w:szCs w:val="26"/>
              </w:rPr>
              <w:t>Hệ thống hiển thị danh sách sản phẩm</w:t>
            </w:r>
          </w:p>
        </w:tc>
      </w:tr>
      <w:tr w:rsidR="00F045A6" w14:paraId="17984E86"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050CE3"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CC2AF2" w14:textId="77777777" w:rsidR="00F045A6" w:rsidRDefault="00000000">
            <w:pPr>
              <w:spacing w:before="240" w:after="240"/>
              <w:rPr>
                <w:sz w:val="26"/>
                <w:szCs w:val="26"/>
              </w:rPr>
            </w:pPr>
            <w:r>
              <w:rPr>
                <w:sz w:val="26"/>
                <w:szCs w:val="26"/>
              </w:rPr>
              <w:t>Khách hàng chọn bất kỳ một sản phẩm</w:t>
            </w:r>
          </w:p>
        </w:tc>
      </w:tr>
      <w:tr w:rsidR="00F045A6" w14:paraId="2E5FA38C" w14:textId="77777777">
        <w:trPr>
          <w:trHeight w:val="21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091E88" w14:textId="77777777" w:rsidR="00F045A6" w:rsidRDefault="00000000">
            <w:pPr>
              <w:spacing w:before="240" w:after="240"/>
              <w:rPr>
                <w:sz w:val="26"/>
                <w:szCs w:val="26"/>
              </w:rPr>
            </w:pPr>
            <w:r>
              <w:rPr>
                <w:sz w:val="26"/>
                <w:szCs w:val="26"/>
              </w:rPr>
              <w:t>Chuỗi sự kiện chính:</w:t>
            </w:r>
          </w:p>
          <w:p w14:paraId="7DE5158E" w14:textId="77777777" w:rsidR="00F045A6" w:rsidRDefault="00000000">
            <w:pPr>
              <w:numPr>
                <w:ilvl w:val="0"/>
                <w:numId w:val="51"/>
              </w:numPr>
              <w:spacing w:before="240" w:after="0" w:line="360" w:lineRule="auto"/>
              <w:rPr>
                <w:sz w:val="26"/>
                <w:szCs w:val="26"/>
              </w:rPr>
            </w:pPr>
            <w:r>
              <w:rPr>
                <w:sz w:val="26"/>
                <w:szCs w:val="26"/>
              </w:rPr>
              <w:t xml:space="preserve">Khách hàng bấm chọn sản phẩm </w:t>
            </w:r>
          </w:p>
          <w:p w14:paraId="5878D3BB" w14:textId="77777777" w:rsidR="00F045A6" w:rsidRDefault="00000000">
            <w:pPr>
              <w:numPr>
                <w:ilvl w:val="0"/>
                <w:numId w:val="51"/>
              </w:numPr>
              <w:spacing w:before="0" w:after="240" w:line="360" w:lineRule="auto"/>
              <w:rPr>
                <w:sz w:val="26"/>
                <w:szCs w:val="26"/>
              </w:rPr>
            </w:pPr>
            <w:r>
              <w:rPr>
                <w:sz w:val="26"/>
                <w:szCs w:val="26"/>
              </w:rPr>
              <w:t>Hệ thống hiển thị thông tin chi tiết sản phẩm.</w:t>
            </w:r>
          </w:p>
        </w:tc>
      </w:tr>
      <w:tr w:rsidR="00F045A6" w14:paraId="288E0E0B" w14:textId="77777777">
        <w:trPr>
          <w:trHeight w:val="118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611F9F1" w14:textId="77777777" w:rsidR="00F045A6" w:rsidRDefault="00000000">
            <w:pPr>
              <w:spacing w:before="240" w:after="240"/>
              <w:rPr>
                <w:sz w:val="26"/>
                <w:szCs w:val="26"/>
              </w:rPr>
            </w:pPr>
            <w:r>
              <w:rPr>
                <w:sz w:val="26"/>
                <w:szCs w:val="26"/>
              </w:rPr>
              <w:t>Ngoại lệ:</w:t>
            </w:r>
          </w:p>
          <w:p w14:paraId="1AAE625A" w14:textId="77777777" w:rsidR="00F045A6" w:rsidRDefault="00000000">
            <w:pPr>
              <w:spacing w:before="240" w:after="240" w:line="360" w:lineRule="auto"/>
              <w:rPr>
                <w:sz w:val="26"/>
                <w:szCs w:val="26"/>
              </w:rPr>
            </w:pPr>
            <w:r>
              <w:rPr>
                <w:sz w:val="26"/>
                <w:szCs w:val="26"/>
              </w:rPr>
              <w:t xml:space="preserve">      2.1 Hệ thống hiển thị sai sản phẩm.</w:t>
            </w:r>
          </w:p>
          <w:p w14:paraId="2EFFDB55" w14:textId="77777777" w:rsidR="00F045A6" w:rsidRDefault="00000000">
            <w:pPr>
              <w:spacing w:before="240" w:after="240" w:line="360" w:lineRule="auto"/>
              <w:rPr>
                <w:sz w:val="26"/>
                <w:szCs w:val="26"/>
              </w:rPr>
            </w:pPr>
            <w:r>
              <w:rPr>
                <w:sz w:val="26"/>
                <w:szCs w:val="26"/>
              </w:rPr>
              <w:t xml:space="preserve">      2.2 Hệ thống không hoạt động.</w:t>
            </w:r>
          </w:p>
        </w:tc>
      </w:tr>
    </w:tbl>
    <w:p w14:paraId="6CBD7E61" w14:textId="77777777" w:rsidR="00F045A6" w:rsidRDefault="00F045A6">
      <w:pPr>
        <w:rPr>
          <w:lang w:val="vi-VN"/>
        </w:rPr>
      </w:pPr>
    </w:p>
    <w:p w14:paraId="3CA64CE5" w14:textId="77777777" w:rsidR="00F045A6" w:rsidRDefault="00F045A6">
      <w:pPr>
        <w:rPr>
          <w:lang w:val="vi-VN"/>
        </w:rPr>
      </w:pPr>
    </w:p>
    <w:p w14:paraId="52E0B832" w14:textId="77777777" w:rsidR="00F045A6" w:rsidRPr="00647A9F" w:rsidRDefault="00000000">
      <w:pPr>
        <w:pStyle w:val="u3"/>
        <w:rPr>
          <w:lang w:val="vi-VN"/>
        </w:rPr>
      </w:pPr>
      <w:bookmarkStart w:id="43" w:name="_Toc17125"/>
      <w:r>
        <w:rPr>
          <w:lang w:val="vi-VN"/>
        </w:rPr>
        <w:t>Chức năng xem danh sách theo đơn vị tiền tệ</w:t>
      </w:r>
      <w:bookmarkEnd w:id="43"/>
    </w:p>
    <w:p w14:paraId="12072930"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12</w:t>
      </w:r>
      <w:r>
        <w:fldChar w:fldCharType="end"/>
      </w:r>
      <w:bookmarkStart w:id="44" w:name="_Toc821"/>
      <w:r>
        <w:rPr>
          <w:lang w:val="vi-VN"/>
        </w:rPr>
        <w:t xml:space="preserve"> Xem danh sách theo đơn vị tiền tệ</w:t>
      </w:r>
      <w:bookmarkEnd w:id="44"/>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3E84712B"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7C3D3CE" w14:textId="77777777" w:rsidR="00F045A6" w:rsidRDefault="00000000">
            <w:pPr>
              <w:spacing w:before="240" w:after="240"/>
              <w:jc w:val="center"/>
              <w:rPr>
                <w:b w:val="0"/>
                <w:sz w:val="26"/>
                <w:szCs w:val="26"/>
              </w:rPr>
            </w:pPr>
            <w:r>
              <w:rPr>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EA1569B" w14:textId="77777777" w:rsidR="00F045A6" w:rsidRDefault="00000000">
            <w:pPr>
              <w:spacing w:before="240" w:after="240"/>
              <w:jc w:val="center"/>
              <w:cnfStyle w:val="100000000000" w:firstRow="1" w:lastRow="0" w:firstColumn="0" w:lastColumn="0" w:oddVBand="0" w:evenVBand="0" w:oddHBand="0" w:evenHBand="0" w:firstRowFirstColumn="0" w:firstRowLastColumn="0" w:lastRowFirstColumn="0" w:lastRowLastColumn="0"/>
              <w:rPr>
                <w:b w:val="0"/>
                <w:bCs/>
                <w:sz w:val="26"/>
                <w:szCs w:val="26"/>
              </w:rPr>
            </w:pPr>
            <w:r>
              <w:rPr>
                <w:bCs/>
                <w:sz w:val="26"/>
                <w:szCs w:val="26"/>
              </w:rPr>
              <w:t xml:space="preserve"> Xem danh sách theo </w:t>
            </w:r>
            <w:r>
              <w:rPr>
                <w:bCs/>
                <w:sz w:val="26"/>
                <w:szCs w:val="26"/>
                <w:lang w:val="vi-VN"/>
              </w:rPr>
              <w:t xml:space="preserve">đơn vị </w:t>
            </w:r>
            <w:r>
              <w:rPr>
                <w:bCs/>
                <w:sz w:val="26"/>
                <w:szCs w:val="26"/>
              </w:rPr>
              <w:t>tiền tệ</w:t>
            </w:r>
          </w:p>
        </w:tc>
      </w:tr>
      <w:tr w:rsidR="00F045A6" w14:paraId="2FF2A42E"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F6580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A9B3950"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01775AB4"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9144C4"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07D4B2"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Truy cập được vào trang chủ.</w:t>
            </w:r>
          </w:p>
        </w:tc>
      </w:tr>
      <w:tr w:rsidR="00F045A6" w14:paraId="4541CB39"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DF5B0C"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B4B9EA"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Thanh chuyển đơn vị tiền hoạt động tốt.</w:t>
            </w:r>
          </w:p>
          <w:p w14:paraId="414D1595"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hiển thị danh sách sản phẩm đã đổi đúng đơn vị tiền tệ.</w:t>
            </w:r>
          </w:p>
        </w:tc>
      </w:tr>
      <w:tr w:rsidR="00F045A6" w14:paraId="2BA85C4F" w14:textId="77777777" w:rsidTr="00F045A6">
        <w:trPr>
          <w:trHeight w:val="66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81E183C" w14:textId="77777777" w:rsidR="00F045A6" w:rsidRDefault="00000000">
            <w:pPr>
              <w:spacing w:before="240" w:after="240"/>
              <w:rPr>
                <w:sz w:val="26"/>
                <w:szCs w:val="26"/>
              </w:rPr>
            </w:pPr>
            <w:r>
              <w:rPr>
                <w:sz w:val="26"/>
                <w:szCs w:val="26"/>
              </w:rPr>
              <w:lastRenderedPageBreak/>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947710"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Hệ thống hiển thị danh sách sản phẩm.</w:t>
            </w:r>
          </w:p>
        </w:tc>
      </w:tr>
      <w:tr w:rsidR="00F045A6" w14:paraId="043436BF"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E9FEB7"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DD9F47" w14:textId="77777777" w:rsidR="00F045A6" w:rsidRDefault="00000000">
            <w:pPr>
              <w:spacing w:before="240" w:after="240"/>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chọn đơn vị tiền tệ mốn đổi.</w:t>
            </w:r>
          </w:p>
        </w:tc>
      </w:tr>
      <w:tr w:rsidR="00F045A6" w14:paraId="3F4F3440" w14:textId="77777777" w:rsidTr="00F045A6">
        <w:trPr>
          <w:trHeight w:val="1440"/>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24E998" w14:textId="77777777" w:rsidR="00F045A6" w:rsidRDefault="00000000">
            <w:pPr>
              <w:spacing w:before="240" w:after="240"/>
              <w:rPr>
                <w:sz w:val="26"/>
                <w:szCs w:val="26"/>
              </w:rPr>
            </w:pPr>
            <w:r>
              <w:rPr>
                <w:sz w:val="26"/>
                <w:szCs w:val="26"/>
              </w:rPr>
              <w:t>Chuỗi sự kiện chính:</w:t>
            </w:r>
          </w:p>
          <w:p w14:paraId="3D224C81" w14:textId="77777777" w:rsidR="00F045A6" w:rsidRDefault="00000000">
            <w:pPr>
              <w:numPr>
                <w:ilvl w:val="0"/>
                <w:numId w:val="52"/>
              </w:numPr>
              <w:spacing w:before="240" w:after="0" w:line="360" w:lineRule="auto"/>
              <w:rPr>
                <w:sz w:val="26"/>
                <w:szCs w:val="26"/>
              </w:rPr>
            </w:pPr>
            <w:r>
              <w:rPr>
                <w:sz w:val="26"/>
                <w:szCs w:val="26"/>
              </w:rPr>
              <w:t>Khách hàng chọn đơn vị tiền tệ mốn đổi.</w:t>
            </w:r>
          </w:p>
          <w:p w14:paraId="67DDB3FF" w14:textId="77777777" w:rsidR="00F045A6" w:rsidRDefault="00000000">
            <w:pPr>
              <w:numPr>
                <w:ilvl w:val="0"/>
                <w:numId w:val="52"/>
              </w:numPr>
              <w:spacing w:before="0" w:after="240" w:line="360" w:lineRule="auto"/>
              <w:rPr>
                <w:sz w:val="26"/>
                <w:szCs w:val="26"/>
              </w:rPr>
            </w:pPr>
            <w:r>
              <w:rPr>
                <w:sz w:val="26"/>
                <w:szCs w:val="26"/>
              </w:rPr>
              <w:t>Hệ thống hiển thị danh sách sản phẩm đã đổi đúng đơn vị tiền tệ.</w:t>
            </w:r>
          </w:p>
        </w:tc>
      </w:tr>
      <w:tr w:rsidR="00F045A6" w14:paraId="61164ED8" w14:textId="77777777" w:rsidTr="00F045A6">
        <w:trPr>
          <w:trHeight w:val="1215"/>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C944354" w14:textId="77777777" w:rsidR="00F045A6" w:rsidRDefault="00000000">
            <w:pPr>
              <w:spacing w:before="240" w:after="240"/>
              <w:rPr>
                <w:sz w:val="26"/>
                <w:szCs w:val="26"/>
              </w:rPr>
            </w:pPr>
            <w:r>
              <w:rPr>
                <w:sz w:val="26"/>
                <w:szCs w:val="26"/>
              </w:rPr>
              <w:t>Ngoại lệ:</w:t>
            </w:r>
          </w:p>
          <w:p w14:paraId="3EE7E3AE" w14:textId="77777777" w:rsidR="00F045A6" w:rsidRDefault="00000000">
            <w:pPr>
              <w:spacing w:before="240" w:after="240" w:line="360" w:lineRule="auto"/>
              <w:rPr>
                <w:sz w:val="26"/>
                <w:szCs w:val="26"/>
              </w:rPr>
            </w:pPr>
            <w:r>
              <w:rPr>
                <w:sz w:val="26"/>
                <w:szCs w:val="26"/>
              </w:rPr>
              <w:t xml:space="preserve">      2.1 Hệ thống hiển thị đơn vị tiền tệ</w:t>
            </w:r>
          </w:p>
        </w:tc>
      </w:tr>
    </w:tbl>
    <w:p w14:paraId="2FDB9CFF" w14:textId="77777777" w:rsidR="00F045A6" w:rsidRDefault="00F045A6">
      <w:pPr>
        <w:pStyle w:val="Nidungvnbn"/>
        <w:ind w:firstLine="0"/>
        <w:rPr>
          <w:lang w:val="vi-VN"/>
        </w:rPr>
      </w:pPr>
    </w:p>
    <w:p w14:paraId="1722A507" w14:textId="77777777" w:rsidR="00F045A6" w:rsidRPr="00647A9F" w:rsidRDefault="00000000">
      <w:pPr>
        <w:pStyle w:val="u3"/>
        <w:rPr>
          <w:lang w:val="vi-VN"/>
        </w:rPr>
      </w:pPr>
      <w:bookmarkStart w:id="45" w:name="_Toc21426"/>
      <w:r w:rsidRPr="00647A9F">
        <w:rPr>
          <w:lang w:val="vi-VN"/>
        </w:rPr>
        <w:t xml:space="preserve">Chức năng </w:t>
      </w:r>
      <w:r>
        <w:rPr>
          <w:lang w:val="vi-VN"/>
        </w:rPr>
        <w:t>lọc sản phẩm theo danh mục</w:t>
      </w:r>
      <w:bookmarkEnd w:id="45"/>
    </w:p>
    <w:p w14:paraId="2721AE79"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13</w:t>
      </w:r>
      <w:r>
        <w:fldChar w:fldCharType="end"/>
      </w:r>
      <w:bookmarkStart w:id="46" w:name="_Toc1899"/>
      <w:r>
        <w:rPr>
          <w:lang w:val="vi-VN"/>
        </w:rPr>
        <w:t xml:space="preserve"> Lọc sản phẩm theo danh mục</w:t>
      </w:r>
      <w:bookmarkEnd w:id="46"/>
    </w:p>
    <w:tbl>
      <w:tblPr>
        <w:tblStyle w:val="Style14"/>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1F1DF1CE"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22F22E2"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55A2A84" w14:textId="77777777" w:rsidR="00F045A6" w:rsidRDefault="00000000">
            <w:pPr>
              <w:spacing w:before="240" w:after="240"/>
              <w:jc w:val="center"/>
              <w:rPr>
                <w:b/>
                <w:sz w:val="26"/>
                <w:szCs w:val="26"/>
                <w:lang w:val="vi-VN"/>
              </w:rPr>
            </w:pPr>
            <w:r>
              <w:rPr>
                <w:b/>
                <w:sz w:val="26"/>
                <w:szCs w:val="26"/>
                <w:lang w:val="vi-VN"/>
              </w:rPr>
              <w:t>Lọc sản phẩm theo danh mục</w:t>
            </w:r>
          </w:p>
        </w:tc>
      </w:tr>
      <w:tr w:rsidR="00F045A6" w14:paraId="5555B04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D23C6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E635F8E" w14:textId="77777777" w:rsidR="00F045A6" w:rsidRDefault="00000000">
            <w:pPr>
              <w:spacing w:before="240" w:after="240"/>
              <w:rPr>
                <w:sz w:val="26"/>
                <w:szCs w:val="26"/>
              </w:rPr>
            </w:pPr>
            <w:r>
              <w:rPr>
                <w:sz w:val="26"/>
                <w:szCs w:val="26"/>
              </w:rPr>
              <w:t>Khách hàng</w:t>
            </w:r>
          </w:p>
        </w:tc>
      </w:tr>
      <w:tr w:rsidR="00F045A6" w14:paraId="143F19C5"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57E6D6"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3F7A2E" w14:textId="77777777" w:rsidR="00F045A6" w:rsidRDefault="00000000">
            <w:pPr>
              <w:spacing w:before="240" w:after="240"/>
              <w:rPr>
                <w:sz w:val="26"/>
                <w:szCs w:val="26"/>
              </w:rPr>
            </w:pPr>
            <w:r>
              <w:rPr>
                <w:sz w:val="26"/>
                <w:szCs w:val="26"/>
              </w:rPr>
              <w:t>Truy cập được vào trang chủ.</w:t>
            </w:r>
          </w:p>
        </w:tc>
      </w:tr>
      <w:tr w:rsidR="00F045A6" w14:paraId="32C51314"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CC5323"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9E44DF" w14:textId="77777777" w:rsidR="00F045A6" w:rsidRDefault="00000000">
            <w:pPr>
              <w:spacing w:before="240" w:after="240"/>
              <w:rPr>
                <w:sz w:val="26"/>
                <w:szCs w:val="26"/>
                <w:lang w:val="vi-VN"/>
              </w:rPr>
            </w:pPr>
            <w:r>
              <w:rPr>
                <w:sz w:val="26"/>
                <w:szCs w:val="26"/>
              </w:rPr>
              <w:t>Hệ thống hiển thị danh sách sản phẩm có tag</w:t>
            </w:r>
            <w:r>
              <w:rPr>
                <w:sz w:val="26"/>
                <w:szCs w:val="26"/>
                <w:lang w:val="vi-VN"/>
              </w:rPr>
              <w:t xml:space="preserve"> đã chọn</w:t>
            </w:r>
          </w:p>
        </w:tc>
      </w:tr>
      <w:tr w:rsidR="00F045A6" w14:paraId="0C740ED4"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D79A79A"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1FA7C5" w14:textId="77777777" w:rsidR="00F045A6" w:rsidRDefault="00000000">
            <w:pPr>
              <w:spacing w:before="240" w:after="240"/>
              <w:rPr>
                <w:sz w:val="26"/>
                <w:szCs w:val="26"/>
              </w:rPr>
            </w:pPr>
            <w:r>
              <w:rPr>
                <w:sz w:val="26"/>
                <w:szCs w:val="26"/>
              </w:rPr>
              <w:t>Danh mục sản phẩm hoạt động bình thường</w:t>
            </w:r>
          </w:p>
        </w:tc>
      </w:tr>
      <w:tr w:rsidR="00F045A6" w14:paraId="72E12B98"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B69A1D2"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71E813" w14:textId="77777777" w:rsidR="00F045A6" w:rsidRDefault="00000000">
            <w:pPr>
              <w:spacing w:before="240" w:after="240"/>
              <w:rPr>
                <w:sz w:val="26"/>
                <w:szCs w:val="26"/>
              </w:rPr>
            </w:pPr>
            <w:r>
              <w:rPr>
                <w:sz w:val="26"/>
                <w:szCs w:val="26"/>
              </w:rPr>
              <w:t>Khách hàng bấm vào danh mục sản phẩm</w:t>
            </w:r>
          </w:p>
        </w:tc>
      </w:tr>
      <w:tr w:rsidR="00F045A6" w14:paraId="48DAB47E" w14:textId="77777777">
        <w:trPr>
          <w:trHeight w:val="1686"/>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524873" w14:textId="77777777" w:rsidR="00F045A6" w:rsidRDefault="00000000">
            <w:pPr>
              <w:spacing w:before="240" w:after="240"/>
              <w:rPr>
                <w:sz w:val="26"/>
                <w:szCs w:val="26"/>
              </w:rPr>
            </w:pPr>
            <w:r>
              <w:rPr>
                <w:sz w:val="26"/>
                <w:szCs w:val="26"/>
              </w:rPr>
              <w:lastRenderedPageBreak/>
              <w:t>Chuỗi sự kiện chính:</w:t>
            </w:r>
          </w:p>
          <w:p w14:paraId="46B242B6" w14:textId="77777777" w:rsidR="00F045A6" w:rsidRDefault="00000000">
            <w:pPr>
              <w:numPr>
                <w:ilvl w:val="0"/>
                <w:numId w:val="53"/>
              </w:numPr>
              <w:spacing w:before="240" w:after="0" w:line="360" w:lineRule="auto"/>
              <w:rPr>
                <w:sz w:val="26"/>
                <w:szCs w:val="26"/>
              </w:rPr>
            </w:pPr>
            <w:r>
              <w:rPr>
                <w:sz w:val="26"/>
                <w:szCs w:val="26"/>
              </w:rPr>
              <w:t>Khách hàng bấm vào 1 danh mục bất kỳ.</w:t>
            </w:r>
          </w:p>
          <w:p w14:paraId="3FB61F47" w14:textId="77777777" w:rsidR="00F045A6" w:rsidRDefault="00000000">
            <w:pPr>
              <w:numPr>
                <w:ilvl w:val="0"/>
                <w:numId w:val="53"/>
              </w:numPr>
              <w:spacing w:before="0" w:after="240"/>
              <w:rPr>
                <w:sz w:val="26"/>
                <w:szCs w:val="26"/>
              </w:rPr>
            </w:pPr>
            <w:r>
              <w:rPr>
                <w:sz w:val="26"/>
                <w:szCs w:val="26"/>
              </w:rPr>
              <w:t>Hệ thống hiển thị danh sách sản phẩm có tag theo tên danh mục.</w:t>
            </w:r>
          </w:p>
        </w:tc>
      </w:tr>
      <w:tr w:rsidR="00F045A6" w14:paraId="702CCDEA" w14:textId="77777777">
        <w:trPr>
          <w:trHeight w:val="453"/>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94B2D7A" w14:textId="77777777" w:rsidR="00F045A6" w:rsidRDefault="00000000">
            <w:pPr>
              <w:spacing w:before="240" w:after="240"/>
              <w:rPr>
                <w:sz w:val="26"/>
                <w:szCs w:val="26"/>
              </w:rPr>
            </w:pPr>
            <w:r>
              <w:rPr>
                <w:sz w:val="26"/>
                <w:szCs w:val="26"/>
              </w:rPr>
              <w:t>Ngoại lệ:</w:t>
            </w:r>
          </w:p>
          <w:p w14:paraId="241C63C9" w14:textId="77777777" w:rsidR="00F045A6" w:rsidRDefault="00000000">
            <w:pPr>
              <w:spacing w:before="240" w:after="240" w:line="360" w:lineRule="auto"/>
              <w:rPr>
                <w:sz w:val="26"/>
                <w:szCs w:val="26"/>
              </w:rPr>
            </w:pPr>
            <w:r>
              <w:rPr>
                <w:sz w:val="26"/>
                <w:szCs w:val="26"/>
              </w:rPr>
              <w:t xml:space="preserve">      2.1 Hệ thống hiển thị sai danh sách sản phẩm có tag theo tên danh mục.</w:t>
            </w:r>
          </w:p>
        </w:tc>
      </w:tr>
    </w:tbl>
    <w:p w14:paraId="01E4772F" w14:textId="77777777" w:rsidR="00F045A6" w:rsidRDefault="00000000">
      <w:pPr>
        <w:pStyle w:val="u3"/>
        <w:rPr>
          <w:lang w:val="vi-VN"/>
        </w:rPr>
      </w:pPr>
      <w:bookmarkStart w:id="47" w:name="_Toc5377"/>
      <w:r>
        <w:t>Chức năng</w:t>
      </w:r>
      <w:r>
        <w:rPr>
          <w:lang w:val="vi-VN"/>
        </w:rPr>
        <w:t xml:space="preserve"> tìm kiếm sản phẩm</w:t>
      </w:r>
      <w:bookmarkEnd w:id="47"/>
    </w:p>
    <w:p w14:paraId="34BCEC37"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14</w:t>
      </w:r>
      <w:r>
        <w:fldChar w:fldCharType="end"/>
      </w:r>
      <w:bookmarkStart w:id="48" w:name="_Toc1077"/>
      <w:r>
        <w:rPr>
          <w:lang w:val="vi-VN"/>
        </w:rPr>
        <w:t xml:space="preserve"> Tìm kiếm sản phẩm</w:t>
      </w:r>
      <w:bookmarkEnd w:id="48"/>
    </w:p>
    <w:tbl>
      <w:tblPr>
        <w:tblStyle w:val="Style14"/>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046DF790"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EBEBEEB"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06AF0C0D" w14:textId="77777777" w:rsidR="00F045A6" w:rsidRDefault="00000000">
            <w:pPr>
              <w:spacing w:before="240" w:after="240"/>
              <w:jc w:val="center"/>
              <w:rPr>
                <w:b/>
                <w:sz w:val="26"/>
                <w:szCs w:val="26"/>
                <w:lang w:val="vi-VN"/>
              </w:rPr>
            </w:pPr>
            <w:r>
              <w:rPr>
                <w:b/>
                <w:sz w:val="26"/>
                <w:szCs w:val="26"/>
                <w:lang w:val="vi-VN"/>
              </w:rPr>
              <w:t>Tìm kiếm sản phẩm</w:t>
            </w:r>
          </w:p>
        </w:tc>
      </w:tr>
      <w:tr w:rsidR="00F045A6" w14:paraId="3DBFA1CE"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BF0291"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D23170" w14:textId="77777777" w:rsidR="00F045A6" w:rsidRDefault="00000000">
            <w:pPr>
              <w:spacing w:before="240" w:after="240"/>
              <w:rPr>
                <w:sz w:val="26"/>
                <w:szCs w:val="26"/>
              </w:rPr>
            </w:pPr>
            <w:r>
              <w:rPr>
                <w:sz w:val="26"/>
                <w:szCs w:val="26"/>
              </w:rPr>
              <w:t>Khách hàng</w:t>
            </w:r>
          </w:p>
        </w:tc>
      </w:tr>
      <w:tr w:rsidR="00F045A6" w14:paraId="5BE3ED39"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AF2915"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9C81540" w14:textId="77777777" w:rsidR="00F045A6" w:rsidRDefault="00000000">
            <w:pPr>
              <w:spacing w:before="240" w:after="240"/>
              <w:rPr>
                <w:sz w:val="26"/>
                <w:szCs w:val="26"/>
              </w:rPr>
            </w:pPr>
            <w:r>
              <w:rPr>
                <w:sz w:val="26"/>
                <w:szCs w:val="26"/>
              </w:rPr>
              <w:t>Truy cập được vào trang chủ.</w:t>
            </w:r>
          </w:p>
        </w:tc>
      </w:tr>
      <w:tr w:rsidR="00F045A6" w14:paraId="22106AEE"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2108DA8"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1739B9" w14:textId="77777777" w:rsidR="00F045A6" w:rsidRDefault="00000000">
            <w:pPr>
              <w:spacing w:before="240" w:after="240" w:line="360" w:lineRule="auto"/>
              <w:rPr>
                <w:sz w:val="26"/>
                <w:szCs w:val="26"/>
              </w:rPr>
            </w:pPr>
            <w:r>
              <w:rPr>
                <w:sz w:val="26"/>
                <w:szCs w:val="26"/>
              </w:rPr>
              <w:t>Thanh tìm kiếm hiển thị và hoạt động.</w:t>
            </w:r>
          </w:p>
          <w:p w14:paraId="760E6A49" w14:textId="77777777" w:rsidR="00F045A6" w:rsidRDefault="00000000">
            <w:pPr>
              <w:spacing w:before="240" w:after="240" w:line="360" w:lineRule="auto"/>
              <w:rPr>
                <w:sz w:val="26"/>
                <w:szCs w:val="26"/>
              </w:rPr>
            </w:pPr>
            <w:r>
              <w:rPr>
                <w:sz w:val="26"/>
                <w:szCs w:val="26"/>
              </w:rPr>
              <w:t>Hệ thống hiển thị danh sách sản phẩm chứa thông tin tìm kiếm</w:t>
            </w:r>
          </w:p>
        </w:tc>
      </w:tr>
      <w:tr w:rsidR="00F045A6" w14:paraId="2BE0D62B"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E30267"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1E0105F" w14:textId="77777777" w:rsidR="00F045A6" w:rsidRDefault="00000000">
            <w:pPr>
              <w:spacing w:before="240" w:after="240"/>
              <w:rPr>
                <w:sz w:val="26"/>
                <w:szCs w:val="26"/>
              </w:rPr>
            </w:pPr>
            <w:r>
              <w:rPr>
                <w:sz w:val="26"/>
                <w:szCs w:val="26"/>
              </w:rPr>
              <w:t>Nhập được thông tin vào thanh tìm kiếm.</w:t>
            </w:r>
          </w:p>
        </w:tc>
      </w:tr>
      <w:tr w:rsidR="00F045A6" w14:paraId="31525FA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84F84D"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368327" w14:textId="77777777" w:rsidR="00F045A6" w:rsidRDefault="00000000">
            <w:pPr>
              <w:spacing w:before="240" w:after="240"/>
              <w:rPr>
                <w:sz w:val="26"/>
                <w:szCs w:val="26"/>
              </w:rPr>
            </w:pPr>
            <w:r>
              <w:rPr>
                <w:sz w:val="26"/>
                <w:szCs w:val="26"/>
              </w:rPr>
              <w:t>Khách hàng nhập thông tin vào thanh tìm kiếm và bấm icon search.</w:t>
            </w:r>
          </w:p>
        </w:tc>
      </w:tr>
      <w:tr w:rsidR="00F045A6" w14:paraId="22DFC8C5" w14:textId="77777777">
        <w:trPr>
          <w:trHeight w:val="144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2BBC58" w14:textId="77777777" w:rsidR="00F045A6" w:rsidRDefault="00000000">
            <w:pPr>
              <w:spacing w:before="240" w:after="240"/>
              <w:rPr>
                <w:sz w:val="26"/>
                <w:szCs w:val="26"/>
              </w:rPr>
            </w:pPr>
            <w:r>
              <w:rPr>
                <w:sz w:val="26"/>
                <w:szCs w:val="26"/>
              </w:rPr>
              <w:t>Chuỗi sự kiện chính:</w:t>
            </w:r>
          </w:p>
          <w:p w14:paraId="68E5446C" w14:textId="77777777" w:rsidR="00F045A6" w:rsidRDefault="00000000">
            <w:pPr>
              <w:numPr>
                <w:ilvl w:val="0"/>
                <w:numId w:val="54"/>
              </w:numPr>
              <w:spacing w:before="240" w:after="0" w:line="360" w:lineRule="auto"/>
              <w:rPr>
                <w:sz w:val="26"/>
                <w:szCs w:val="26"/>
              </w:rPr>
            </w:pPr>
            <w:r>
              <w:rPr>
                <w:sz w:val="26"/>
                <w:szCs w:val="26"/>
              </w:rPr>
              <w:t>Khách hàng nhập thông tin vào thanh tìm kiếm</w:t>
            </w:r>
          </w:p>
          <w:p w14:paraId="3E7ED5E0" w14:textId="77777777" w:rsidR="00F045A6" w:rsidRDefault="00000000">
            <w:pPr>
              <w:numPr>
                <w:ilvl w:val="0"/>
                <w:numId w:val="54"/>
              </w:numPr>
              <w:spacing w:before="0" w:after="240" w:line="360" w:lineRule="auto"/>
              <w:rPr>
                <w:sz w:val="26"/>
                <w:szCs w:val="26"/>
              </w:rPr>
            </w:pPr>
            <w:r>
              <w:rPr>
                <w:sz w:val="26"/>
                <w:szCs w:val="26"/>
              </w:rPr>
              <w:t>Bấm icon search.</w:t>
            </w:r>
          </w:p>
        </w:tc>
      </w:tr>
      <w:tr w:rsidR="00F045A6" w14:paraId="29B5C76C" w14:textId="77777777">
        <w:trPr>
          <w:trHeight w:val="121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E25F199" w14:textId="77777777" w:rsidR="00F045A6" w:rsidRDefault="00000000">
            <w:pPr>
              <w:spacing w:before="240" w:after="240"/>
              <w:rPr>
                <w:sz w:val="26"/>
                <w:szCs w:val="26"/>
              </w:rPr>
            </w:pPr>
            <w:r>
              <w:rPr>
                <w:sz w:val="26"/>
                <w:szCs w:val="26"/>
              </w:rPr>
              <w:lastRenderedPageBreak/>
              <w:t>Ngoại lệ:</w:t>
            </w:r>
          </w:p>
          <w:p w14:paraId="10B27817" w14:textId="77777777" w:rsidR="00F045A6" w:rsidRDefault="00000000">
            <w:pPr>
              <w:spacing w:before="240" w:after="240" w:line="360" w:lineRule="auto"/>
              <w:rPr>
                <w:sz w:val="26"/>
                <w:szCs w:val="26"/>
              </w:rPr>
            </w:pPr>
            <w:r>
              <w:rPr>
                <w:sz w:val="26"/>
                <w:szCs w:val="26"/>
              </w:rPr>
              <w:t xml:space="preserve">      2.1 Hệ thống hiển thị sai thông tin tìm kiếm</w:t>
            </w:r>
          </w:p>
        </w:tc>
      </w:tr>
    </w:tbl>
    <w:p w14:paraId="3DB0557F" w14:textId="77777777" w:rsidR="00F045A6" w:rsidRDefault="00F045A6">
      <w:pPr>
        <w:pStyle w:val="Nidungvnbn"/>
        <w:ind w:firstLine="0"/>
        <w:rPr>
          <w:lang w:val="vi-VN"/>
        </w:rPr>
      </w:pPr>
    </w:p>
    <w:p w14:paraId="30CCCC1E" w14:textId="77777777" w:rsidR="00F045A6" w:rsidRDefault="00F045A6">
      <w:pPr>
        <w:pStyle w:val="Nidungvnbn"/>
        <w:ind w:firstLine="0"/>
        <w:rPr>
          <w:lang w:val="vi-VN"/>
        </w:rPr>
      </w:pPr>
    </w:p>
    <w:p w14:paraId="3BBF72B7" w14:textId="77777777" w:rsidR="00F045A6" w:rsidRDefault="00F045A6">
      <w:pPr>
        <w:pStyle w:val="Nidungvnbn"/>
        <w:ind w:firstLine="0"/>
        <w:rPr>
          <w:lang w:val="vi-VN"/>
        </w:rPr>
      </w:pPr>
    </w:p>
    <w:p w14:paraId="3AA0ABD3" w14:textId="77777777" w:rsidR="00F045A6" w:rsidRDefault="00F045A6">
      <w:pPr>
        <w:pStyle w:val="Nidungvnbn"/>
        <w:ind w:firstLine="0"/>
        <w:rPr>
          <w:lang w:val="vi-VN"/>
        </w:rPr>
      </w:pPr>
    </w:p>
    <w:p w14:paraId="40EC9339" w14:textId="77777777" w:rsidR="00F045A6" w:rsidRDefault="00F045A6">
      <w:pPr>
        <w:pStyle w:val="Nidungvnbn"/>
        <w:ind w:firstLine="0"/>
        <w:rPr>
          <w:lang w:val="vi-VN"/>
        </w:rPr>
      </w:pPr>
    </w:p>
    <w:p w14:paraId="4ED8B5D1" w14:textId="77777777" w:rsidR="00F045A6" w:rsidRDefault="00000000">
      <w:pPr>
        <w:pStyle w:val="u3"/>
        <w:rPr>
          <w:lang w:val="vi-VN"/>
        </w:rPr>
      </w:pPr>
      <w:bookmarkStart w:id="49" w:name="_Toc1891"/>
      <w:r>
        <w:rPr>
          <w:lang w:val="vi-VN"/>
        </w:rPr>
        <w:t>Chức năng sắp xếp sản phẩm</w:t>
      </w:r>
      <w:bookmarkEnd w:id="49"/>
    </w:p>
    <w:p w14:paraId="6AC3F109"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15</w:t>
      </w:r>
      <w:r>
        <w:fldChar w:fldCharType="end"/>
      </w:r>
      <w:bookmarkStart w:id="50" w:name="_Toc21934"/>
      <w:r>
        <w:rPr>
          <w:lang w:val="vi-VN"/>
        </w:rPr>
        <w:t xml:space="preserve"> Sắp xếp sản phẩm</w:t>
      </w:r>
      <w:bookmarkEnd w:id="50"/>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75"/>
        <w:gridCol w:w="5775"/>
      </w:tblGrid>
      <w:tr w:rsidR="00F045A6" w14:paraId="0E83D724"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A02C580"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75FBA88" w14:textId="77777777" w:rsidR="00F045A6" w:rsidRDefault="00000000">
            <w:pPr>
              <w:spacing w:before="240" w:after="240"/>
              <w:jc w:val="center"/>
              <w:rPr>
                <w:b/>
                <w:sz w:val="26"/>
                <w:szCs w:val="26"/>
                <w:lang w:val="vi-VN"/>
              </w:rPr>
            </w:pPr>
            <w:r>
              <w:rPr>
                <w:b/>
                <w:sz w:val="26"/>
                <w:szCs w:val="26"/>
                <w:lang w:val="vi-VN"/>
              </w:rPr>
              <w:t>Sắp xếp sản phẩm</w:t>
            </w:r>
          </w:p>
        </w:tc>
      </w:tr>
      <w:tr w:rsidR="00F045A6" w14:paraId="695FD0AB"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E12A7C"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27CFE8" w14:textId="77777777" w:rsidR="00F045A6" w:rsidRDefault="00000000">
            <w:pPr>
              <w:spacing w:before="240" w:after="240"/>
              <w:rPr>
                <w:sz w:val="26"/>
                <w:szCs w:val="26"/>
              </w:rPr>
            </w:pPr>
            <w:r>
              <w:rPr>
                <w:sz w:val="26"/>
                <w:szCs w:val="26"/>
              </w:rPr>
              <w:t>Khách hàng</w:t>
            </w:r>
          </w:p>
        </w:tc>
      </w:tr>
      <w:tr w:rsidR="00F045A6" w14:paraId="7D2FA7F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BD524B6"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AEE25DE" w14:textId="77777777" w:rsidR="00F045A6" w:rsidRDefault="00000000">
            <w:pPr>
              <w:spacing w:before="240" w:after="240"/>
              <w:rPr>
                <w:sz w:val="26"/>
                <w:szCs w:val="26"/>
              </w:rPr>
            </w:pPr>
            <w:r>
              <w:rPr>
                <w:sz w:val="26"/>
                <w:szCs w:val="26"/>
              </w:rPr>
              <w:t>Truy cập được vào trang chủ.</w:t>
            </w:r>
          </w:p>
        </w:tc>
      </w:tr>
      <w:tr w:rsidR="00F045A6" w14:paraId="42BD424D"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84C75CB"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4FC158" w14:textId="77777777" w:rsidR="00F045A6" w:rsidRDefault="00000000">
            <w:pPr>
              <w:spacing w:before="240" w:after="240" w:line="360" w:lineRule="auto"/>
              <w:rPr>
                <w:sz w:val="26"/>
                <w:szCs w:val="26"/>
              </w:rPr>
            </w:pPr>
            <w:r>
              <w:rPr>
                <w:sz w:val="26"/>
                <w:szCs w:val="26"/>
              </w:rPr>
              <w:t>Thanh sắp xếp hoạt động tốt.</w:t>
            </w:r>
          </w:p>
          <w:p w14:paraId="46B90337" w14:textId="77777777" w:rsidR="00F045A6" w:rsidRDefault="00000000">
            <w:pPr>
              <w:spacing w:before="240" w:after="240" w:line="360" w:lineRule="auto"/>
              <w:rPr>
                <w:sz w:val="26"/>
                <w:szCs w:val="26"/>
              </w:rPr>
            </w:pPr>
            <w:r>
              <w:rPr>
                <w:sz w:val="26"/>
                <w:szCs w:val="26"/>
              </w:rPr>
              <w:t>Hệ thống hiển thị danh sách sản phẩm đã sắp xếp đúng theo sự lựa chọn của khách hàng.</w:t>
            </w:r>
          </w:p>
        </w:tc>
      </w:tr>
      <w:tr w:rsidR="00F045A6" w14:paraId="390AAA7F"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A55E55"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20E554" w14:textId="77777777" w:rsidR="00F045A6" w:rsidRDefault="00000000">
            <w:pPr>
              <w:spacing w:before="240" w:after="240"/>
              <w:rPr>
                <w:sz w:val="26"/>
                <w:szCs w:val="26"/>
              </w:rPr>
            </w:pPr>
            <w:r>
              <w:rPr>
                <w:sz w:val="26"/>
                <w:szCs w:val="26"/>
              </w:rPr>
              <w:t>Hệ thống hiển thị danh sách sản phẩm.</w:t>
            </w:r>
          </w:p>
        </w:tc>
      </w:tr>
      <w:tr w:rsidR="00F045A6" w14:paraId="04171D02"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3BA207"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FC3C2DB" w14:textId="77777777" w:rsidR="00F045A6" w:rsidRDefault="00000000">
            <w:pPr>
              <w:spacing w:before="240" w:after="240"/>
              <w:rPr>
                <w:sz w:val="26"/>
                <w:szCs w:val="26"/>
              </w:rPr>
            </w:pPr>
            <w:r>
              <w:rPr>
                <w:sz w:val="26"/>
                <w:szCs w:val="26"/>
              </w:rPr>
              <w:t>Khách hàng chọn cách sắp xếp trên thanh sắp xếp.</w:t>
            </w:r>
          </w:p>
        </w:tc>
      </w:tr>
      <w:tr w:rsidR="00F045A6" w14:paraId="50A7A7A5" w14:textId="77777777">
        <w:trPr>
          <w:trHeight w:val="1141"/>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C09A37" w14:textId="77777777" w:rsidR="00F045A6" w:rsidRDefault="00000000">
            <w:pPr>
              <w:spacing w:before="240" w:after="240"/>
              <w:rPr>
                <w:sz w:val="26"/>
                <w:szCs w:val="26"/>
              </w:rPr>
            </w:pPr>
            <w:r>
              <w:rPr>
                <w:sz w:val="26"/>
                <w:szCs w:val="26"/>
              </w:rPr>
              <w:t>Chuỗi sự kiện chính:</w:t>
            </w:r>
          </w:p>
          <w:p w14:paraId="48E8E435" w14:textId="77777777" w:rsidR="00F045A6" w:rsidRDefault="00000000">
            <w:pPr>
              <w:numPr>
                <w:ilvl w:val="0"/>
                <w:numId w:val="55"/>
              </w:numPr>
              <w:spacing w:before="240" w:after="0" w:line="360" w:lineRule="auto"/>
              <w:rPr>
                <w:sz w:val="26"/>
                <w:szCs w:val="26"/>
              </w:rPr>
            </w:pPr>
            <w:r>
              <w:rPr>
                <w:sz w:val="26"/>
                <w:szCs w:val="26"/>
              </w:rPr>
              <w:t>Khách hàng chọn cách sắp xếp trên thanh sắp xếp.</w:t>
            </w:r>
          </w:p>
          <w:p w14:paraId="29878FE2" w14:textId="77777777" w:rsidR="00F045A6" w:rsidRDefault="00000000">
            <w:pPr>
              <w:numPr>
                <w:ilvl w:val="0"/>
                <w:numId w:val="55"/>
              </w:numPr>
              <w:spacing w:before="0" w:after="240" w:line="360" w:lineRule="auto"/>
              <w:rPr>
                <w:sz w:val="26"/>
                <w:szCs w:val="26"/>
              </w:rPr>
            </w:pPr>
            <w:r>
              <w:rPr>
                <w:sz w:val="26"/>
                <w:szCs w:val="26"/>
              </w:rPr>
              <w:t>Hệ thống hiển thị danh sách sản phẩm đã sắp xếp lại.</w:t>
            </w:r>
          </w:p>
        </w:tc>
      </w:tr>
      <w:tr w:rsidR="00F045A6" w14:paraId="06851164" w14:textId="77777777">
        <w:trPr>
          <w:trHeight w:val="121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AD736EA" w14:textId="77777777" w:rsidR="00F045A6" w:rsidRDefault="00000000">
            <w:pPr>
              <w:spacing w:before="240" w:after="240"/>
              <w:rPr>
                <w:sz w:val="26"/>
                <w:szCs w:val="26"/>
              </w:rPr>
            </w:pPr>
            <w:r>
              <w:rPr>
                <w:sz w:val="26"/>
                <w:szCs w:val="26"/>
              </w:rPr>
              <w:lastRenderedPageBreak/>
              <w:t>Ngoại lệ:</w:t>
            </w:r>
          </w:p>
          <w:p w14:paraId="3D627DE8" w14:textId="77777777" w:rsidR="00F045A6" w:rsidRDefault="00000000">
            <w:pPr>
              <w:spacing w:before="240" w:after="240" w:line="360" w:lineRule="auto"/>
              <w:rPr>
                <w:sz w:val="26"/>
                <w:szCs w:val="26"/>
              </w:rPr>
            </w:pPr>
            <w:r>
              <w:rPr>
                <w:sz w:val="26"/>
                <w:szCs w:val="26"/>
              </w:rPr>
              <w:t xml:space="preserve">      2.1 Hệ thống hiển thị danh sách sản phẩm sắp xếp sai.</w:t>
            </w:r>
          </w:p>
        </w:tc>
      </w:tr>
    </w:tbl>
    <w:p w14:paraId="39F8D037" w14:textId="77777777" w:rsidR="00F045A6" w:rsidRDefault="00F045A6">
      <w:pPr>
        <w:rPr>
          <w:lang w:val="vi-VN"/>
        </w:rPr>
      </w:pPr>
    </w:p>
    <w:p w14:paraId="1958B23D" w14:textId="77777777" w:rsidR="00F045A6" w:rsidRDefault="00F045A6">
      <w:pPr>
        <w:rPr>
          <w:lang w:val="vi-VN"/>
        </w:rPr>
      </w:pPr>
    </w:p>
    <w:p w14:paraId="7ABA82FB" w14:textId="77777777" w:rsidR="00F045A6" w:rsidRDefault="00F045A6">
      <w:pPr>
        <w:rPr>
          <w:lang w:val="vi-VN"/>
        </w:rPr>
      </w:pPr>
    </w:p>
    <w:p w14:paraId="603FD98F" w14:textId="77777777" w:rsidR="00F045A6" w:rsidRDefault="00F045A6">
      <w:pPr>
        <w:rPr>
          <w:lang w:val="vi-VN"/>
        </w:rPr>
      </w:pPr>
    </w:p>
    <w:p w14:paraId="0C8A1EE4" w14:textId="77777777" w:rsidR="00F045A6" w:rsidRDefault="00F045A6">
      <w:pPr>
        <w:rPr>
          <w:lang w:val="vi-VN"/>
        </w:rPr>
      </w:pPr>
    </w:p>
    <w:p w14:paraId="29CFBF6F" w14:textId="77777777" w:rsidR="00F045A6" w:rsidRDefault="00F045A6">
      <w:pPr>
        <w:rPr>
          <w:lang w:val="vi-VN"/>
        </w:rPr>
      </w:pPr>
    </w:p>
    <w:p w14:paraId="21EFDE6B" w14:textId="77777777" w:rsidR="00F045A6" w:rsidRDefault="00000000">
      <w:pPr>
        <w:pStyle w:val="u3"/>
        <w:rPr>
          <w:lang w:val="vi-VN"/>
        </w:rPr>
      </w:pPr>
      <w:bookmarkStart w:id="51" w:name="_Toc6399"/>
      <w:r>
        <w:rPr>
          <w:lang w:val="vi-VN"/>
        </w:rPr>
        <w:t>In chi tiết sản phẩm</w:t>
      </w:r>
      <w:bookmarkEnd w:id="51"/>
    </w:p>
    <w:p w14:paraId="0A34613A"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16</w:t>
      </w:r>
      <w:r>
        <w:fldChar w:fldCharType="end"/>
      </w:r>
      <w:bookmarkStart w:id="52" w:name="_Toc30952"/>
      <w:r>
        <w:rPr>
          <w:lang w:val="vi-VN"/>
        </w:rPr>
        <w:t xml:space="preserve"> In chi tiết sản phẩm</w:t>
      </w:r>
      <w:bookmarkEnd w:id="52"/>
    </w:p>
    <w:tbl>
      <w:tblPr>
        <w:tblStyle w:val="Style16"/>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7FEAFC4B"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682A3F2" w14:textId="77777777" w:rsidR="00F045A6" w:rsidRDefault="00000000">
            <w:pPr>
              <w:spacing w:before="240" w:after="240"/>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2CD84565" w14:textId="77777777" w:rsidR="00F045A6" w:rsidRDefault="00000000">
            <w:pPr>
              <w:spacing w:before="240" w:after="240"/>
              <w:jc w:val="center"/>
              <w:rPr>
                <w:b/>
                <w:sz w:val="26"/>
                <w:szCs w:val="26"/>
                <w:lang w:val="vi-VN"/>
              </w:rPr>
            </w:pPr>
            <w:r>
              <w:rPr>
                <w:b/>
                <w:sz w:val="26"/>
                <w:szCs w:val="26"/>
                <w:lang w:val="vi-VN"/>
              </w:rPr>
              <w:t>In chi tiết sản phẩm</w:t>
            </w:r>
          </w:p>
        </w:tc>
      </w:tr>
      <w:tr w:rsidR="00F045A6" w14:paraId="08DEB0B3"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DDC9D2" w14:textId="77777777" w:rsidR="00F045A6" w:rsidRDefault="00000000">
            <w:pPr>
              <w:spacing w:before="240" w:after="240"/>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9471CD" w14:textId="77777777" w:rsidR="00F045A6" w:rsidRDefault="00000000">
            <w:pPr>
              <w:spacing w:before="240" w:after="240"/>
              <w:rPr>
                <w:sz w:val="26"/>
                <w:szCs w:val="26"/>
              </w:rPr>
            </w:pPr>
            <w:r>
              <w:rPr>
                <w:sz w:val="26"/>
                <w:szCs w:val="26"/>
              </w:rPr>
              <w:t>Khách hàng</w:t>
            </w:r>
          </w:p>
        </w:tc>
      </w:tr>
      <w:tr w:rsidR="00F045A6" w14:paraId="695BF118"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2D73CE" w14:textId="77777777" w:rsidR="00F045A6" w:rsidRDefault="00000000">
            <w:pPr>
              <w:spacing w:before="240" w:after="240"/>
              <w:rPr>
                <w:sz w:val="26"/>
                <w:szCs w:val="26"/>
              </w:rPr>
            </w:pPr>
            <w:r>
              <w:rPr>
                <w:sz w:val="26"/>
                <w:szCs w:val="26"/>
              </w:rPr>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C08932" w14:textId="77777777" w:rsidR="00F045A6" w:rsidRDefault="00000000">
            <w:pPr>
              <w:spacing w:before="240" w:after="240"/>
              <w:rPr>
                <w:sz w:val="26"/>
                <w:szCs w:val="26"/>
              </w:rPr>
            </w:pPr>
            <w:r>
              <w:rPr>
                <w:sz w:val="26"/>
                <w:szCs w:val="26"/>
              </w:rPr>
              <w:t>Truy cập được vào trang chi tiết sản phẩm.</w:t>
            </w:r>
          </w:p>
        </w:tc>
      </w:tr>
      <w:tr w:rsidR="00F045A6" w14:paraId="42C5FDCC"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3D0CD3" w14:textId="77777777" w:rsidR="00F045A6" w:rsidRDefault="00000000">
            <w:pPr>
              <w:spacing w:before="240" w:after="240"/>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21ABBB" w14:textId="77777777" w:rsidR="00F045A6" w:rsidRDefault="00000000">
            <w:pPr>
              <w:spacing w:before="240" w:after="240" w:line="360" w:lineRule="auto"/>
              <w:rPr>
                <w:sz w:val="26"/>
                <w:szCs w:val="26"/>
              </w:rPr>
            </w:pPr>
            <w:r>
              <w:rPr>
                <w:sz w:val="26"/>
                <w:szCs w:val="26"/>
              </w:rPr>
              <w:t>Hệ thống hiển thị form in thông tin sản phẩm.</w:t>
            </w:r>
          </w:p>
        </w:tc>
      </w:tr>
      <w:tr w:rsidR="00F045A6" w14:paraId="6D67D2D4"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A66548" w14:textId="77777777" w:rsidR="00F045A6" w:rsidRDefault="00000000">
            <w:pPr>
              <w:spacing w:before="240" w:after="240"/>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A8863C1" w14:textId="77777777" w:rsidR="00F045A6" w:rsidRDefault="00000000">
            <w:pPr>
              <w:spacing w:before="240" w:after="240" w:line="360" w:lineRule="auto"/>
              <w:rPr>
                <w:sz w:val="26"/>
                <w:szCs w:val="26"/>
              </w:rPr>
            </w:pPr>
            <w:r>
              <w:rPr>
                <w:sz w:val="26"/>
                <w:szCs w:val="26"/>
              </w:rPr>
              <w:t>Nút in thông tin chi tiết sản phẩm hoạt động.</w:t>
            </w:r>
          </w:p>
        </w:tc>
      </w:tr>
      <w:tr w:rsidR="00F045A6" w14:paraId="74FFC750"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10088D" w14:textId="77777777" w:rsidR="00F045A6" w:rsidRDefault="00000000">
            <w:pPr>
              <w:spacing w:before="240" w:after="240"/>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24D4AD" w14:textId="77777777" w:rsidR="00F045A6" w:rsidRDefault="00000000">
            <w:pPr>
              <w:spacing w:before="240" w:after="240"/>
              <w:rPr>
                <w:sz w:val="26"/>
                <w:szCs w:val="26"/>
              </w:rPr>
            </w:pPr>
            <w:r>
              <w:rPr>
                <w:sz w:val="26"/>
                <w:szCs w:val="26"/>
              </w:rPr>
              <w:t>Khách hàng bấm nút in thông tin chi tiết sản phẩm.</w:t>
            </w:r>
          </w:p>
        </w:tc>
      </w:tr>
      <w:tr w:rsidR="00F045A6" w14:paraId="01B626AD" w14:textId="77777777">
        <w:trPr>
          <w:trHeight w:val="1639"/>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8E396F" w14:textId="77777777" w:rsidR="00F045A6" w:rsidRDefault="00000000">
            <w:pPr>
              <w:spacing w:before="240" w:after="240"/>
              <w:rPr>
                <w:sz w:val="26"/>
                <w:szCs w:val="26"/>
              </w:rPr>
            </w:pPr>
            <w:r>
              <w:rPr>
                <w:sz w:val="26"/>
                <w:szCs w:val="26"/>
              </w:rPr>
              <w:t>Chuỗi sự kiện chính:</w:t>
            </w:r>
          </w:p>
          <w:p w14:paraId="523E040E" w14:textId="77777777" w:rsidR="00F045A6" w:rsidRDefault="00000000">
            <w:pPr>
              <w:numPr>
                <w:ilvl w:val="0"/>
                <w:numId w:val="56"/>
              </w:numPr>
              <w:spacing w:before="240" w:after="0" w:line="360" w:lineRule="auto"/>
              <w:rPr>
                <w:sz w:val="26"/>
                <w:szCs w:val="26"/>
              </w:rPr>
            </w:pPr>
            <w:r>
              <w:rPr>
                <w:sz w:val="26"/>
                <w:szCs w:val="26"/>
              </w:rPr>
              <w:t>Khách hàng bấm nút in thông tin chi tiết sản phẩm.</w:t>
            </w:r>
          </w:p>
          <w:p w14:paraId="302E77C9" w14:textId="77777777" w:rsidR="00F045A6" w:rsidRDefault="00000000">
            <w:pPr>
              <w:numPr>
                <w:ilvl w:val="0"/>
                <w:numId w:val="56"/>
              </w:numPr>
              <w:spacing w:before="0" w:after="240" w:line="360" w:lineRule="auto"/>
              <w:rPr>
                <w:sz w:val="26"/>
                <w:szCs w:val="26"/>
              </w:rPr>
            </w:pPr>
            <w:r>
              <w:rPr>
                <w:sz w:val="26"/>
                <w:szCs w:val="26"/>
              </w:rPr>
              <w:t>Hệ thống hiển thị form in thông tin sản phẩm.</w:t>
            </w:r>
          </w:p>
        </w:tc>
      </w:tr>
      <w:tr w:rsidR="00F045A6" w14:paraId="011D1238" w14:textId="77777777">
        <w:trPr>
          <w:trHeight w:val="145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3F6675B" w14:textId="77777777" w:rsidR="00F045A6" w:rsidRDefault="00000000">
            <w:pPr>
              <w:spacing w:before="240" w:after="240"/>
              <w:rPr>
                <w:sz w:val="26"/>
                <w:szCs w:val="26"/>
              </w:rPr>
            </w:pPr>
            <w:r>
              <w:rPr>
                <w:sz w:val="26"/>
                <w:szCs w:val="26"/>
              </w:rPr>
              <w:lastRenderedPageBreak/>
              <w:t>Ngoại lệ:</w:t>
            </w:r>
          </w:p>
          <w:p w14:paraId="5EE7E3DA" w14:textId="77777777" w:rsidR="00F045A6" w:rsidRDefault="00000000">
            <w:pPr>
              <w:spacing w:before="240" w:after="240" w:line="360" w:lineRule="auto"/>
              <w:rPr>
                <w:sz w:val="26"/>
                <w:szCs w:val="26"/>
              </w:rPr>
            </w:pPr>
            <w:r>
              <w:rPr>
                <w:sz w:val="26"/>
                <w:szCs w:val="26"/>
              </w:rPr>
              <w:t xml:space="preserve">      2.1 Hệ thống không hiển thị form in thông tin chi tiết sản phẩm.</w:t>
            </w:r>
          </w:p>
        </w:tc>
      </w:tr>
    </w:tbl>
    <w:p w14:paraId="535090A9" w14:textId="77777777" w:rsidR="00F045A6" w:rsidRDefault="00F045A6">
      <w:pPr>
        <w:pStyle w:val="Nidungvnbn"/>
        <w:ind w:firstLine="0"/>
        <w:rPr>
          <w:lang w:val="vi-VN"/>
        </w:rPr>
      </w:pPr>
    </w:p>
    <w:p w14:paraId="54CA8494" w14:textId="77777777" w:rsidR="00F045A6" w:rsidRDefault="00000000">
      <w:pPr>
        <w:pStyle w:val="u3"/>
        <w:rPr>
          <w:lang w:val="vi-VN"/>
        </w:rPr>
      </w:pPr>
      <w:bookmarkStart w:id="53" w:name="_Toc18130"/>
      <w:r>
        <w:rPr>
          <w:lang w:val="vi-VN"/>
        </w:rPr>
        <w:t>Xem giỏ hàng</w:t>
      </w:r>
      <w:bookmarkEnd w:id="53"/>
    </w:p>
    <w:p w14:paraId="784CF741"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17</w:t>
      </w:r>
      <w:r>
        <w:fldChar w:fldCharType="end"/>
      </w:r>
      <w:bookmarkStart w:id="54" w:name="_Toc13364"/>
      <w:r>
        <w:rPr>
          <w:lang w:val="vi-VN"/>
        </w:rPr>
        <w:t xml:space="preserve"> Xem giỏ hàng</w:t>
      </w:r>
      <w:bookmarkEnd w:id="54"/>
    </w:p>
    <w:tbl>
      <w:tblPr>
        <w:tblStyle w:val="Style10"/>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60"/>
        <w:gridCol w:w="5790"/>
      </w:tblGrid>
      <w:tr w:rsidR="00F045A6" w14:paraId="39B611DE"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BB6827B"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63B88AEA" w14:textId="77777777" w:rsidR="00F045A6" w:rsidRDefault="00000000">
            <w:pPr>
              <w:spacing w:before="240" w:after="240" w:line="360" w:lineRule="auto"/>
              <w:jc w:val="center"/>
              <w:rPr>
                <w:b/>
                <w:sz w:val="26"/>
                <w:szCs w:val="26"/>
              </w:rPr>
            </w:pPr>
            <w:r>
              <w:rPr>
                <w:b/>
                <w:sz w:val="26"/>
                <w:szCs w:val="26"/>
              </w:rPr>
              <w:t>Xem giỏ hàng</w:t>
            </w:r>
          </w:p>
        </w:tc>
      </w:tr>
      <w:tr w:rsidR="00F045A6" w14:paraId="5099016C"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D849D7"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958EED" w14:textId="77777777" w:rsidR="00F045A6" w:rsidRDefault="00000000">
            <w:pPr>
              <w:spacing w:before="240" w:after="240" w:line="360" w:lineRule="auto"/>
              <w:rPr>
                <w:sz w:val="26"/>
                <w:szCs w:val="26"/>
              </w:rPr>
            </w:pPr>
            <w:r>
              <w:rPr>
                <w:sz w:val="26"/>
                <w:szCs w:val="26"/>
              </w:rPr>
              <w:t>Khách hàng</w:t>
            </w:r>
          </w:p>
        </w:tc>
      </w:tr>
      <w:tr w:rsidR="00F045A6" w14:paraId="0835E3CA"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D87895"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96B8A1" w14:textId="77777777" w:rsidR="00F045A6" w:rsidRDefault="00000000">
            <w:pPr>
              <w:spacing w:before="240" w:after="240" w:line="360" w:lineRule="auto"/>
              <w:rPr>
                <w:sz w:val="26"/>
                <w:szCs w:val="26"/>
              </w:rPr>
            </w:pPr>
            <w:r>
              <w:rPr>
                <w:sz w:val="26"/>
                <w:szCs w:val="26"/>
              </w:rPr>
              <w:t>Khách truy cập phải có kết nối internet và xem được giao diện trang web</w:t>
            </w:r>
          </w:p>
        </w:tc>
      </w:tr>
      <w:tr w:rsidR="00F045A6" w14:paraId="573CF67C"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670740F"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3211559" w14:textId="77777777" w:rsidR="00F045A6" w:rsidRDefault="00000000">
            <w:pPr>
              <w:spacing w:before="240" w:after="240" w:line="360" w:lineRule="auto"/>
              <w:rPr>
                <w:sz w:val="26"/>
                <w:szCs w:val="26"/>
              </w:rPr>
            </w:pPr>
            <w:r>
              <w:rPr>
                <w:sz w:val="26"/>
                <w:szCs w:val="26"/>
              </w:rPr>
              <w:t>Khách hàng xem được các sản phẩm có trong giỏ hàng</w:t>
            </w:r>
          </w:p>
        </w:tc>
      </w:tr>
      <w:tr w:rsidR="00F045A6" w14:paraId="5DC62054"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C8D653"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BD321D8" w14:textId="77777777" w:rsidR="00F045A6" w:rsidRDefault="00F045A6">
            <w:pPr>
              <w:spacing w:before="240" w:after="240" w:line="360" w:lineRule="auto"/>
              <w:rPr>
                <w:sz w:val="26"/>
                <w:szCs w:val="26"/>
              </w:rPr>
            </w:pPr>
          </w:p>
        </w:tc>
      </w:tr>
      <w:tr w:rsidR="00F045A6" w14:paraId="0D57455F"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D30D96"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BCE983" w14:textId="77777777" w:rsidR="00F045A6" w:rsidRDefault="00000000">
            <w:pPr>
              <w:spacing w:before="240" w:after="240" w:line="360" w:lineRule="auto"/>
              <w:rPr>
                <w:sz w:val="26"/>
                <w:szCs w:val="26"/>
              </w:rPr>
            </w:pPr>
            <w:r>
              <w:rPr>
                <w:sz w:val="26"/>
                <w:szCs w:val="26"/>
              </w:rPr>
              <w:t>Khách hàng nhấn vào “Cart” trên thanh navbar</w:t>
            </w:r>
          </w:p>
        </w:tc>
      </w:tr>
      <w:tr w:rsidR="00F045A6" w14:paraId="6B00CB6A" w14:textId="77777777">
        <w:trPr>
          <w:trHeight w:val="18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80D0DDF" w14:textId="77777777" w:rsidR="00F045A6" w:rsidRDefault="00000000">
            <w:pPr>
              <w:spacing w:before="240" w:after="240" w:line="360" w:lineRule="auto"/>
              <w:rPr>
                <w:sz w:val="26"/>
                <w:szCs w:val="26"/>
              </w:rPr>
            </w:pPr>
            <w:r>
              <w:rPr>
                <w:sz w:val="26"/>
                <w:szCs w:val="26"/>
              </w:rPr>
              <w:t>Chuỗi sự kiện chính:</w:t>
            </w:r>
          </w:p>
          <w:p w14:paraId="57DA2556" w14:textId="77777777" w:rsidR="00F045A6" w:rsidRDefault="00000000">
            <w:pPr>
              <w:numPr>
                <w:ilvl w:val="0"/>
                <w:numId w:val="57"/>
              </w:numPr>
              <w:spacing w:before="240" w:after="0" w:line="360" w:lineRule="auto"/>
              <w:rPr>
                <w:color w:val="333333"/>
                <w:sz w:val="26"/>
                <w:szCs w:val="26"/>
                <w:highlight w:val="white"/>
              </w:rPr>
            </w:pPr>
            <w:r>
              <w:rPr>
                <w:sz w:val="26"/>
                <w:szCs w:val="26"/>
              </w:rPr>
              <w:t>Khách hàng nhấn vào “Cart” trên thanh navbar</w:t>
            </w:r>
          </w:p>
          <w:p w14:paraId="66D741B6" w14:textId="77777777" w:rsidR="00F045A6" w:rsidRDefault="00000000">
            <w:pPr>
              <w:numPr>
                <w:ilvl w:val="0"/>
                <w:numId w:val="57"/>
              </w:numPr>
              <w:spacing w:before="0" w:after="240" w:line="360" w:lineRule="auto"/>
              <w:rPr>
                <w:sz w:val="26"/>
                <w:szCs w:val="26"/>
              </w:rPr>
            </w:pPr>
            <w:r>
              <w:rPr>
                <w:sz w:val="26"/>
                <w:szCs w:val="26"/>
              </w:rPr>
              <w:t xml:space="preserve">Hệ thống điều hướng đến trang giỏ hàng </w:t>
            </w:r>
          </w:p>
        </w:tc>
      </w:tr>
      <w:tr w:rsidR="00F045A6" w14:paraId="4BCA9F36" w14:textId="77777777">
        <w:trPr>
          <w:trHeight w:val="674"/>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889BB8" w14:textId="77777777" w:rsidR="00F045A6" w:rsidRDefault="00000000">
            <w:pPr>
              <w:spacing w:before="240" w:after="240" w:line="360" w:lineRule="auto"/>
              <w:rPr>
                <w:sz w:val="26"/>
                <w:szCs w:val="26"/>
              </w:rPr>
            </w:pPr>
            <w:r>
              <w:rPr>
                <w:sz w:val="26"/>
                <w:szCs w:val="26"/>
              </w:rPr>
              <w:t>Ngoại lệ: Không có</w:t>
            </w:r>
          </w:p>
        </w:tc>
      </w:tr>
    </w:tbl>
    <w:p w14:paraId="374AAB64" w14:textId="77777777" w:rsidR="00F045A6" w:rsidRDefault="00F045A6">
      <w:pPr>
        <w:rPr>
          <w:lang w:val="vi-VN"/>
        </w:rPr>
      </w:pPr>
    </w:p>
    <w:p w14:paraId="469DEDD3" w14:textId="77777777" w:rsidR="00F045A6" w:rsidRDefault="00000000">
      <w:pPr>
        <w:pStyle w:val="u3"/>
        <w:rPr>
          <w:lang w:val="vi-VN"/>
        </w:rPr>
      </w:pPr>
      <w:bookmarkStart w:id="55" w:name="_Toc32400"/>
      <w:r>
        <w:rPr>
          <w:lang w:val="vi-VN"/>
        </w:rPr>
        <w:t>Thêm sản phẩm vào giỏ hàng</w:t>
      </w:r>
      <w:bookmarkEnd w:id="55"/>
    </w:p>
    <w:p w14:paraId="33B990F8"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18</w:t>
      </w:r>
      <w:r>
        <w:fldChar w:fldCharType="end"/>
      </w:r>
      <w:bookmarkStart w:id="56" w:name="_Toc1739"/>
      <w:r>
        <w:rPr>
          <w:lang w:val="vi-VN"/>
        </w:rPr>
        <w:t xml:space="preserve"> Thêm sản phẩm vào giỏ hàng</w:t>
      </w:r>
      <w:bookmarkEnd w:id="56"/>
    </w:p>
    <w:tbl>
      <w:tblPr>
        <w:tblStyle w:val="Style11"/>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60"/>
        <w:gridCol w:w="5790"/>
      </w:tblGrid>
      <w:tr w:rsidR="00F045A6" w14:paraId="0E3B51CC"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0FB4159"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206E991" w14:textId="77777777" w:rsidR="00F045A6" w:rsidRDefault="00000000">
            <w:pPr>
              <w:spacing w:before="240" w:after="240" w:line="360" w:lineRule="auto"/>
              <w:jc w:val="center"/>
              <w:rPr>
                <w:b/>
                <w:sz w:val="26"/>
                <w:szCs w:val="26"/>
              </w:rPr>
            </w:pPr>
            <w:r>
              <w:rPr>
                <w:b/>
                <w:sz w:val="26"/>
                <w:szCs w:val="26"/>
              </w:rPr>
              <w:t>Thêm sản phẩm vào giỏ hàng</w:t>
            </w:r>
          </w:p>
        </w:tc>
      </w:tr>
      <w:tr w:rsidR="00F045A6" w14:paraId="14EC66C5"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4BDA4CD"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A680DF6" w14:textId="77777777" w:rsidR="00F045A6" w:rsidRDefault="00000000">
            <w:pPr>
              <w:spacing w:before="240" w:after="240" w:line="360" w:lineRule="auto"/>
              <w:rPr>
                <w:sz w:val="26"/>
                <w:szCs w:val="26"/>
              </w:rPr>
            </w:pPr>
            <w:r>
              <w:rPr>
                <w:sz w:val="26"/>
                <w:szCs w:val="26"/>
              </w:rPr>
              <w:t>Khách hàng</w:t>
            </w:r>
          </w:p>
        </w:tc>
      </w:tr>
      <w:tr w:rsidR="00F045A6" w14:paraId="4E945B16"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2F4338"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32A943" w14:textId="77777777" w:rsidR="00F045A6" w:rsidRDefault="00000000">
            <w:pPr>
              <w:spacing w:before="240" w:after="240" w:line="360" w:lineRule="auto"/>
              <w:rPr>
                <w:sz w:val="26"/>
                <w:szCs w:val="26"/>
              </w:rPr>
            </w:pPr>
            <w:r>
              <w:rPr>
                <w:sz w:val="26"/>
                <w:szCs w:val="26"/>
              </w:rPr>
              <w:t>Khách truy cập phải có kết nối internet và truy cập được vào giao diện trang web (trang chủ, trang chi tiết sản phẩm hay trang sản phẩm).</w:t>
            </w:r>
          </w:p>
        </w:tc>
      </w:tr>
      <w:tr w:rsidR="00F045A6" w14:paraId="2DBEA085"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773C7A"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557D3DB" w14:textId="77777777" w:rsidR="00F045A6" w:rsidRDefault="00000000">
            <w:pPr>
              <w:spacing w:before="240" w:after="240" w:line="360" w:lineRule="auto"/>
              <w:rPr>
                <w:sz w:val="26"/>
                <w:szCs w:val="26"/>
              </w:rPr>
            </w:pPr>
            <w:r>
              <w:rPr>
                <w:sz w:val="26"/>
                <w:szCs w:val="26"/>
              </w:rPr>
              <w:t>Khách hàng thêm thành công sản phẩm vào giỏ hàng</w:t>
            </w:r>
          </w:p>
          <w:p w14:paraId="456779F6" w14:textId="77777777" w:rsidR="00F045A6" w:rsidRDefault="00000000">
            <w:pPr>
              <w:spacing w:before="240" w:after="240" w:line="360" w:lineRule="auto"/>
              <w:rPr>
                <w:sz w:val="26"/>
                <w:szCs w:val="26"/>
              </w:rPr>
            </w:pPr>
            <w:r>
              <w:rPr>
                <w:sz w:val="26"/>
                <w:szCs w:val="26"/>
              </w:rPr>
              <w:t>Khách hàng nhận được dấu hiệu đã thêm thành công ở sản phẩm đã nhấn thêm</w:t>
            </w:r>
          </w:p>
        </w:tc>
      </w:tr>
      <w:tr w:rsidR="00F045A6" w14:paraId="3F64FB68"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520D31B"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74F5C8B" w14:textId="77777777" w:rsidR="00F045A6" w:rsidRDefault="00000000">
            <w:pPr>
              <w:spacing w:before="240" w:after="240" w:line="360" w:lineRule="auto"/>
              <w:rPr>
                <w:sz w:val="26"/>
                <w:szCs w:val="26"/>
              </w:rPr>
            </w:pPr>
            <w:r>
              <w:rPr>
                <w:sz w:val="26"/>
                <w:szCs w:val="26"/>
              </w:rPr>
              <w:t>Giao diện hiển thị các sản phẩm để tiến hành thêm</w:t>
            </w:r>
          </w:p>
          <w:p w14:paraId="1A9E2102" w14:textId="77777777" w:rsidR="00F045A6" w:rsidRDefault="00000000">
            <w:pPr>
              <w:spacing w:before="240" w:after="240" w:line="360" w:lineRule="auto"/>
              <w:rPr>
                <w:sz w:val="26"/>
                <w:szCs w:val="26"/>
              </w:rPr>
            </w:pPr>
            <w:r>
              <w:rPr>
                <w:sz w:val="26"/>
                <w:szCs w:val="26"/>
              </w:rPr>
              <w:t>Sản phẩm ở trạng thái còn hàng</w:t>
            </w:r>
          </w:p>
        </w:tc>
      </w:tr>
      <w:tr w:rsidR="00F045A6" w14:paraId="3B8E4864"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00D88AB"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40D154" w14:textId="77777777" w:rsidR="00F045A6" w:rsidRDefault="00000000">
            <w:pPr>
              <w:spacing w:before="240" w:after="240" w:line="360" w:lineRule="auto"/>
              <w:rPr>
                <w:sz w:val="26"/>
                <w:szCs w:val="26"/>
              </w:rPr>
            </w:pPr>
            <w:r>
              <w:rPr>
                <w:sz w:val="26"/>
                <w:szCs w:val="26"/>
              </w:rPr>
              <w:t xml:space="preserve">Khách hàng nhấn vào biểu tượng giỏ hàng dưới sản phẩm mà bản thân muốn thêm (nếu đang ở trang chủ hoặc trang sản phẩm) * Trường hợp nếu khách hàng muốn thêm sản phẩm với số lượng &gt; 1 thì số lượng sản phẩm được thêm sẽ bằng với số lần click vào biểu tượng giỏ hàng của sản phẩm đó. </w:t>
            </w:r>
          </w:p>
          <w:p w14:paraId="4BAB48C0" w14:textId="77777777" w:rsidR="00F045A6" w:rsidRDefault="00000000">
            <w:pPr>
              <w:spacing w:before="240" w:after="240" w:line="360" w:lineRule="auto"/>
              <w:rPr>
                <w:sz w:val="26"/>
                <w:szCs w:val="26"/>
              </w:rPr>
            </w:pPr>
            <w:r>
              <w:rPr>
                <w:sz w:val="26"/>
                <w:szCs w:val="26"/>
              </w:rPr>
              <w:lastRenderedPageBreak/>
              <w:t>HOẶC</w:t>
            </w:r>
          </w:p>
          <w:p w14:paraId="0512C14D" w14:textId="77777777" w:rsidR="00F045A6" w:rsidRDefault="00000000">
            <w:pPr>
              <w:spacing w:before="240" w:after="240" w:line="360" w:lineRule="auto"/>
              <w:rPr>
                <w:sz w:val="26"/>
                <w:szCs w:val="26"/>
              </w:rPr>
            </w:pPr>
            <w:r>
              <w:rPr>
                <w:sz w:val="26"/>
                <w:szCs w:val="26"/>
              </w:rPr>
              <w:t>Khách hàng nhấn vào button “Add to Cart” (nếu khách hàng đang ở trang chi tiết sản phẩm)</w:t>
            </w:r>
          </w:p>
        </w:tc>
      </w:tr>
      <w:tr w:rsidR="00F045A6" w14:paraId="69AF5D77" w14:textId="77777777">
        <w:trPr>
          <w:trHeight w:val="18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7BFE9E" w14:textId="77777777" w:rsidR="00F045A6" w:rsidRDefault="00000000">
            <w:pPr>
              <w:spacing w:before="240" w:after="240" w:line="360" w:lineRule="auto"/>
              <w:rPr>
                <w:sz w:val="26"/>
                <w:szCs w:val="26"/>
              </w:rPr>
            </w:pPr>
            <w:r>
              <w:rPr>
                <w:sz w:val="26"/>
                <w:szCs w:val="26"/>
              </w:rPr>
              <w:lastRenderedPageBreak/>
              <w:t>Chuỗi sự kiện chính:</w:t>
            </w:r>
          </w:p>
          <w:p w14:paraId="1BE3C885" w14:textId="77777777" w:rsidR="00F045A6" w:rsidRDefault="00000000">
            <w:pPr>
              <w:spacing w:before="240" w:after="240" w:line="360" w:lineRule="auto"/>
              <w:rPr>
                <w:sz w:val="26"/>
                <w:szCs w:val="26"/>
              </w:rPr>
            </w:pPr>
            <w:r>
              <w:rPr>
                <w:sz w:val="26"/>
                <w:szCs w:val="26"/>
              </w:rPr>
              <w:t>(nếu đang ở trang chủ hoặc trang sản phẩm)</w:t>
            </w:r>
          </w:p>
          <w:p w14:paraId="0C9056FC" w14:textId="77777777" w:rsidR="00F045A6" w:rsidRDefault="00000000">
            <w:pPr>
              <w:numPr>
                <w:ilvl w:val="0"/>
                <w:numId w:val="58"/>
              </w:numPr>
              <w:spacing w:before="240" w:after="0" w:line="360" w:lineRule="auto"/>
              <w:rPr>
                <w:sz w:val="26"/>
                <w:szCs w:val="26"/>
              </w:rPr>
            </w:pPr>
            <w:r>
              <w:rPr>
                <w:sz w:val="26"/>
                <w:szCs w:val="26"/>
              </w:rPr>
              <w:t>Khách hàng nhấn vào biểu tượng thêm giỏ hàng bên dưới sản phẩm muốn thêm</w:t>
            </w:r>
          </w:p>
          <w:p w14:paraId="1865ABA9" w14:textId="77777777" w:rsidR="00F045A6" w:rsidRDefault="00000000">
            <w:pPr>
              <w:numPr>
                <w:ilvl w:val="0"/>
                <w:numId w:val="58"/>
              </w:numPr>
              <w:spacing w:before="0" w:after="0" w:line="360" w:lineRule="auto"/>
              <w:rPr>
                <w:sz w:val="26"/>
                <w:szCs w:val="26"/>
              </w:rPr>
            </w:pPr>
            <w:r>
              <w:rPr>
                <w:sz w:val="26"/>
                <w:szCs w:val="26"/>
              </w:rPr>
              <w:t>Hệ thống tiến hành thêm sản phẩm đó vào giỏ hàng</w:t>
            </w:r>
          </w:p>
          <w:p w14:paraId="0F772905" w14:textId="77777777" w:rsidR="00F045A6" w:rsidRDefault="00000000">
            <w:pPr>
              <w:numPr>
                <w:ilvl w:val="0"/>
                <w:numId w:val="58"/>
              </w:numPr>
              <w:spacing w:before="0" w:after="240" w:line="360" w:lineRule="auto"/>
              <w:rPr>
                <w:sz w:val="26"/>
                <w:szCs w:val="26"/>
              </w:rPr>
            </w:pPr>
            <w:r>
              <w:rPr>
                <w:sz w:val="26"/>
                <w:szCs w:val="26"/>
              </w:rPr>
              <w:t>Hệ thống hiển thị dấu hiệu cho biết đã thêm thành công</w:t>
            </w:r>
          </w:p>
          <w:p w14:paraId="696D6840" w14:textId="77777777" w:rsidR="00F045A6" w:rsidRDefault="00000000">
            <w:pPr>
              <w:spacing w:before="240" w:after="240" w:line="360" w:lineRule="auto"/>
              <w:rPr>
                <w:sz w:val="26"/>
                <w:szCs w:val="26"/>
              </w:rPr>
            </w:pPr>
            <w:r>
              <w:rPr>
                <w:sz w:val="26"/>
                <w:szCs w:val="26"/>
              </w:rPr>
              <w:t>(nếu đang ở trang chi tiết sản phẩm)</w:t>
            </w:r>
          </w:p>
          <w:p w14:paraId="25454B60" w14:textId="77777777" w:rsidR="00F045A6" w:rsidRDefault="00000000">
            <w:pPr>
              <w:numPr>
                <w:ilvl w:val="0"/>
                <w:numId w:val="59"/>
              </w:numPr>
              <w:spacing w:before="240" w:after="0" w:line="360" w:lineRule="auto"/>
              <w:rPr>
                <w:sz w:val="26"/>
                <w:szCs w:val="26"/>
              </w:rPr>
            </w:pPr>
            <w:r>
              <w:rPr>
                <w:sz w:val="26"/>
                <w:szCs w:val="26"/>
              </w:rPr>
              <w:t>Khách hàng chọn số lượng muốn thêm (nếu &gt; 1)</w:t>
            </w:r>
          </w:p>
          <w:p w14:paraId="6E695978" w14:textId="77777777" w:rsidR="00F045A6" w:rsidRDefault="00000000">
            <w:pPr>
              <w:numPr>
                <w:ilvl w:val="0"/>
                <w:numId w:val="59"/>
              </w:numPr>
              <w:spacing w:before="0" w:after="0" w:line="360" w:lineRule="auto"/>
              <w:rPr>
                <w:sz w:val="26"/>
                <w:szCs w:val="26"/>
              </w:rPr>
            </w:pPr>
            <w:r>
              <w:rPr>
                <w:sz w:val="26"/>
                <w:szCs w:val="26"/>
              </w:rPr>
              <w:t>Khách hàng nhấn vào button “Add to Cart”</w:t>
            </w:r>
          </w:p>
          <w:p w14:paraId="5A9A4841" w14:textId="77777777" w:rsidR="00F045A6" w:rsidRDefault="00000000">
            <w:pPr>
              <w:numPr>
                <w:ilvl w:val="0"/>
                <w:numId w:val="59"/>
              </w:numPr>
              <w:spacing w:before="0" w:after="0" w:line="360" w:lineRule="auto"/>
              <w:rPr>
                <w:sz w:val="26"/>
                <w:szCs w:val="26"/>
              </w:rPr>
            </w:pPr>
            <w:r>
              <w:rPr>
                <w:sz w:val="26"/>
                <w:szCs w:val="26"/>
              </w:rPr>
              <w:t>Hệ thống tiến hành thêm sản phẩm vào giỏ hàng</w:t>
            </w:r>
          </w:p>
          <w:p w14:paraId="6BD2C299" w14:textId="77777777" w:rsidR="00F045A6" w:rsidRDefault="00000000">
            <w:pPr>
              <w:numPr>
                <w:ilvl w:val="0"/>
                <w:numId w:val="59"/>
              </w:numPr>
              <w:spacing w:before="0" w:after="240" w:line="360" w:lineRule="auto"/>
              <w:rPr>
                <w:sz w:val="26"/>
                <w:szCs w:val="26"/>
              </w:rPr>
            </w:pPr>
            <w:r>
              <w:rPr>
                <w:sz w:val="26"/>
                <w:szCs w:val="26"/>
              </w:rPr>
              <w:t>Hệ thống tự động điều hướng trang web đến trang giỏ hàng</w:t>
            </w:r>
          </w:p>
          <w:p w14:paraId="0F805162" w14:textId="77777777" w:rsidR="00F045A6" w:rsidRDefault="00000000">
            <w:pPr>
              <w:spacing w:before="240" w:after="240" w:line="360" w:lineRule="auto"/>
              <w:rPr>
                <w:sz w:val="26"/>
                <w:szCs w:val="26"/>
              </w:rPr>
            </w:pPr>
            <w:r>
              <w:rPr>
                <w:sz w:val="26"/>
                <w:szCs w:val="26"/>
              </w:rPr>
              <w:t>(nếu đang ở trang my wish list)</w:t>
            </w:r>
          </w:p>
          <w:p w14:paraId="48BEE25C" w14:textId="77777777" w:rsidR="00F045A6" w:rsidRDefault="00000000">
            <w:pPr>
              <w:numPr>
                <w:ilvl w:val="0"/>
                <w:numId w:val="60"/>
              </w:numPr>
              <w:spacing w:before="240" w:after="0" w:line="360" w:lineRule="auto"/>
              <w:rPr>
                <w:sz w:val="26"/>
                <w:szCs w:val="26"/>
              </w:rPr>
            </w:pPr>
            <w:r>
              <w:rPr>
                <w:sz w:val="26"/>
                <w:szCs w:val="26"/>
              </w:rPr>
              <w:t>Khách hàng nhấn vào biểu tượng thêm giỏ hàng ở cột action hàng chứa sản phẩm muốn thêm</w:t>
            </w:r>
          </w:p>
          <w:p w14:paraId="5DFEC161" w14:textId="77777777" w:rsidR="00F045A6" w:rsidRDefault="00000000">
            <w:pPr>
              <w:numPr>
                <w:ilvl w:val="0"/>
                <w:numId w:val="60"/>
              </w:numPr>
              <w:spacing w:before="0" w:after="0" w:line="360" w:lineRule="auto"/>
              <w:rPr>
                <w:sz w:val="26"/>
                <w:szCs w:val="26"/>
              </w:rPr>
            </w:pPr>
            <w:r>
              <w:rPr>
                <w:sz w:val="26"/>
                <w:szCs w:val="26"/>
              </w:rPr>
              <w:t>Hệ thống tiến hành thêm sản phẩm đó vào giỏ hàng</w:t>
            </w:r>
          </w:p>
          <w:p w14:paraId="114D9DE7" w14:textId="77777777" w:rsidR="00F045A6" w:rsidRDefault="00000000">
            <w:pPr>
              <w:numPr>
                <w:ilvl w:val="0"/>
                <w:numId w:val="60"/>
              </w:numPr>
              <w:spacing w:before="0" w:after="240" w:line="360" w:lineRule="auto"/>
              <w:rPr>
                <w:sz w:val="26"/>
                <w:szCs w:val="26"/>
              </w:rPr>
            </w:pPr>
            <w:r>
              <w:rPr>
                <w:sz w:val="26"/>
                <w:szCs w:val="26"/>
              </w:rPr>
              <w:t>Hệ thống điều hướng đến trang giỏ hàng</w:t>
            </w:r>
          </w:p>
        </w:tc>
      </w:tr>
      <w:tr w:rsidR="00F045A6" w14:paraId="7CBE3C48" w14:textId="77777777">
        <w:trPr>
          <w:trHeight w:val="76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7A18111" w14:textId="77777777" w:rsidR="00F045A6" w:rsidRDefault="00000000">
            <w:pPr>
              <w:spacing w:before="240" w:after="240" w:line="360" w:lineRule="auto"/>
              <w:rPr>
                <w:sz w:val="26"/>
                <w:szCs w:val="26"/>
              </w:rPr>
            </w:pPr>
            <w:r>
              <w:rPr>
                <w:sz w:val="26"/>
                <w:szCs w:val="26"/>
              </w:rPr>
              <w:t>Ngoại lệ:</w:t>
            </w:r>
          </w:p>
          <w:p w14:paraId="59E10CB1" w14:textId="77777777" w:rsidR="00F045A6" w:rsidRDefault="00000000">
            <w:pPr>
              <w:spacing w:before="240" w:after="240" w:line="360" w:lineRule="auto"/>
              <w:rPr>
                <w:sz w:val="26"/>
                <w:szCs w:val="26"/>
              </w:rPr>
            </w:pPr>
            <w:r>
              <w:rPr>
                <w:sz w:val="26"/>
                <w:szCs w:val="26"/>
              </w:rPr>
              <w:t>1.1 Khi đang ở trang chi tiết sản phẩm thêm sản phẩm với số lương &lt;=0</w:t>
            </w:r>
          </w:p>
          <w:p w14:paraId="29B0BFE3" w14:textId="77777777" w:rsidR="00F045A6" w:rsidRDefault="00000000">
            <w:pPr>
              <w:spacing w:before="240" w:after="240" w:line="360" w:lineRule="auto"/>
              <w:rPr>
                <w:sz w:val="26"/>
                <w:szCs w:val="26"/>
              </w:rPr>
            </w:pPr>
            <w:r>
              <w:rPr>
                <w:sz w:val="26"/>
                <w:szCs w:val="26"/>
              </w:rPr>
              <w:lastRenderedPageBreak/>
              <w:t>=&gt; Không thêm được vào giỏ hàng</w:t>
            </w:r>
          </w:p>
        </w:tc>
      </w:tr>
    </w:tbl>
    <w:p w14:paraId="291B87AD" w14:textId="77777777" w:rsidR="00F045A6" w:rsidRDefault="00F045A6">
      <w:pPr>
        <w:rPr>
          <w:lang w:val="vi-VN"/>
        </w:rPr>
      </w:pPr>
    </w:p>
    <w:p w14:paraId="2030B285" w14:textId="77777777" w:rsidR="00F045A6" w:rsidRDefault="00F045A6">
      <w:pPr>
        <w:rPr>
          <w:lang w:val="vi-VN"/>
        </w:rPr>
      </w:pPr>
    </w:p>
    <w:p w14:paraId="073D546A" w14:textId="77777777" w:rsidR="00F045A6" w:rsidRDefault="00F045A6">
      <w:pPr>
        <w:rPr>
          <w:lang w:val="vi-VN"/>
        </w:rPr>
      </w:pPr>
    </w:p>
    <w:p w14:paraId="56DC0D8B" w14:textId="77777777" w:rsidR="00F045A6" w:rsidRDefault="00000000">
      <w:pPr>
        <w:pStyle w:val="u3"/>
        <w:rPr>
          <w:lang w:val="vi-VN"/>
        </w:rPr>
      </w:pPr>
      <w:bookmarkStart w:id="57" w:name="_Toc6179"/>
      <w:r>
        <w:rPr>
          <w:lang w:val="vi-VN"/>
        </w:rPr>
        <w:t>Cập nhật số lượng sản phẩm trong giỏ hàng</w:t>
      </w:r>
      <w:bookmarkEnd w:id="57"/>
    </w:p>
    <w:p w14:paraId="53007FB0"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19</w:t>
      </w:r>
      <w:r>
        <w:fldChar w:fldCharType="end"/>
      </w:r>
      <w:bookmarkStart w:id="58" w:name="_Toc17036"/>
      <w:r>
        <w:rPr>
          <w:lang w:val="vi-VN"/>
        </w:rPr>
        <w:t xml:space="preserve"> Cập nhật số lượng sản phẩm trong giỏ hàng</w:t>
      </w:r>
      <w:bookmarkEnd w:id="58"/>
    </w:p>
    <w:tbl>
      <w:tblPr>
        <w:tblStyle w:val="Style12"/>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CellMar>
          <w:top w:w="100" w:type="dxa"/>
          <w:left w:w="100" w:type="dxa"/>
          <w:bottom w:w="100" w:type="dxa"/>
          <w:right w:w="100" w:type="dxa"/>
        </w:tblCellMar>
        <w:tblLook w:val="04A0" w:firstRow="1" w:lastRow="0" w:firstColumn="1" w:lastColumn="0" w:noHBand="0" w:noVBand="1"/>
      </w:tblPr>
      <w:tblGrid>
        <w:gridCol w:w="3060"/>
        <w:gridCol w:w="5790"/>
      </w:tblGrid>
      <w:tr w:rsidR="00F045A6" w14:paraId="29AE422E" w14:textId="77777777" w:rsidTr="00F045A6">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52F55E2" w14:textId="77777777" w:rsidR="00F045A6" w:rsidRDefault="00000000">
            <w:pPr>
              <w:spacing w:before="240" w:after="240" w:line="360" w:lineRule="auto"/>
              <w:jc w:val="center"/>
              <w:rPr>
                <w:b w:val="0"/>
                <w:sz w:val="26"/>
                <w:szCs w:val="26"/>
              </w:rPr>
            </w:pPr>
            <w:r>
              <w:rPr>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3FE9BDE" w14:textId="77777777" w:rsidR="00F045A6" w:rsidRDefault="00000000">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Cập nhật số lượng sản phẩm trong giỏ hàng</w:t>
            </w:r>
          </w:p>
        </w:tc>
      </w:tr>
      <w:tr w:rsidR="00F045A6" w14:paraId="13D8F1D8"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2DB0D6"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E5B836"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w:t>
            </w:r>
          </w:p>
        </w:tc>
      </w:tr>
      <w:tr w:rsidR="00F045A6" w14:paraId="6C7543F5"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C2B99F" w14:textId="77777777" w:rsidR="00F045A6" w:rsidRDefault="00000000">
            <w:pPr>
              <w:spacing w:before="240" w:after="240" w:line="360" w:lineRule="auto"/>
              <w:rPr>
                <w:sz w:val="26"/>
                <w:szCs w:val="26"/>
              </w:rPr>
            </w:pPr>
            <w:r>
              <w:rPr>
                <w:sz w:val="26"/>
                <w:szCs w:val="26"/>
              </w:rPr>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D57CD8C"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truy cập phải có kết nối internet, truy cập được vào giao diện trang giỏ hàng và trong giỏ hàng đã có sản phẩm muốn muốn cập nhật.</w:t>
            </w:r>
          </w:p>
        </w:tc>
      </w:tr>
      <w:tr w:rsidR="00F045A6" w14:paraId="5AF3DDBC"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BCEE82"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016EFA2"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chỉnh sửa và cập nhật thành công số lượng của sản phẩm vào giỏ hàng</w:t>
            </w:r>
          </w:p>
        </w:tc>
      </w:tr>
      <w:tr w:rsidR="00F045A6" w14:paraId="13DE7AA6" w14:textId="77777777" w:rsidTr="00F045A6">
        <w:trPr>
          <w:trHeight w:val="66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8E64DD"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9C05DE1"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Giao diện hiển thị các sản phẩm đã được thêm vào giỏ hàng</w:t>
            </w:r>
          </w:p>
        </w:tc>
      </w:tr>
      <w:tr w:rsidR="00F045A6" w14:paraId="0BDAB747" w14:textId="77777777" w:rsidTr="00F045A6">
        <w:trPr>
          <w:trHeight w:val="330"/>
        </w:trPr>
        <w:tc>
          <w:tcPr>
            <w:cnfStyle w:val="001000000000" w:firstRow="0" w:lastRow="0" w:firstColumn="1" w:lastColumn="0" w:oddVBand="0" w:evenVBand="0" w:oddHBand="0" w:evenHBand="0" w:firstRowFirstColumn="0" w:firstRowLastColumn="0" w:lastRowFirstColumn="0" w:lastRowLastColumn="0"/>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13FA16"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6DF847" w14:textId="77777777" w:rsidR="00F045A6" w:rsidRDefault="00000000">
            <w:pPr>
              <w:spacing w:before="240" w:after="24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Khách hàng nhấn vào nút “Update” trong trang giỏ hàng</w:t>
            </w:r>
          </w:p>
        </w:tc>
      </w:tr>
      <w:tr w:rsidR="00F045A6" w14:paraId="3089BC2B" w14:textId="77777777" w:rsidTr="00F045A6">
        <w:trPr>
          <w:trHeight w:val="1890"/>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B5DF74" w14:textId="77777777" w:rsidR="00F045A6" w:rsidRDefault="00000000">
            <w:pPr>
              <w:spacing w:before="240" w:after="240" w:line="360" w:lineRule="auto"/>
              <w:rPr>
                <w:sz w:val="26"/>
                <w:szCs w:val="26"/>
              </w:rPr>
            </w:pPr>
            <w:r>
              <w:rPr>
                <w:sz w:val="26"/>
                <w:szCs w:val="26"/>
              </w:rPr>
              <w:lastRenderedPageBreak/>
              <w:t>Chuỗi sự kiện chính:</w:t>
            </w:r>
          </w:p>
          <w:p w14:paraId="3C4A5BFA" w14:textId="77777777" w:rsidR="00F045A6" w:rsidRDefault="00000000">
            <w:pPr>
              <w:spacing w:before="240" w:after="240" w:line="360" w:lineRule="auto"/>
              <w:rPr>
                <w:sz w:val="26"/>
                <w:szCs w:val="26"/>
              </w:rPr>
            </w:pPr>
            <w:r>
              <w:rPr>
                <w:sz w:val="26"/>
                <w:szCs w:val="26"/>
              </w:rPr>
              <w:t>(nếu đang ở trang giỏ hàng)</w:t>
            </w:r>
          </w:p>
          <w:p w14:paraId="0BB762CF" w14:textId="77777777" w:rsidR="00F045A6" w:rsidRDefault="00000000">
            <w:pPr>
              <w:numPr>
                <w:ilvl w:val="0"/>
                <w:numId w:val="61"/>
              </w:numPr>
              <w:spacing w:before="240" w:after="0" w:line="360" w:lineRule="auto"/>
              <w:rPr>
                <w:sz w:val="26"/>
                <w:szCs w:val="26"/>
                <w:highlight w:val="white"/>
              </w:rPr>
            </w:pPr>
            <w:r>
              <w:rPr>
                <w:sz w:val="26"/>
                <w:szCs w:val="26"/>
                <w:highlight w:val="white"/>
              </w:rPr>
              <w:t>Khách hàng nhấn vào ô “</w:t>
            </w:r>
            <w:r>
              <w:rPr>
                <w:color w:val="333333"/>
                <w:sz w:val="26"/>
                <w:szCs w:val="26"/>
                <w:highlight w:val="white"/>
              </w:rPr>
              <w:t>Quantity” của sản phẩm muốn sửa số lượng và nhập lại số lượng mới</w:t>
            </w:r>
          </w:p>
          <w:p w14:paraId="155662A3" w14:textId="77777777" w:rsidR="00F045A6" w:rsidRDefault="00000000">
            <w:pPr>
              <w:numPr>
                <w:ilvl w:val="0"/>
                <w:numId w:val="61"/>
              </w:numPr>
              <w:spacing w:before="0" w:after="0" w:line="360" w:lineRule="auto"/>
              <w:rPr>
                <w:color w:val="333333"/>
                <w:sz w:val="26"/>
                <w:szCs w:val="26"/>
                <w:highlight w:val="white"/>
              </w:rPr>
            </w:pPr>
            <w:r>
              <w:rPr>
                <w:color w:val="333333"/>
                <w:sz w:val="26"/>
                <w:szCs w:val="26"/>
                <w:highlight w:val="white"/>
              </w:rPr>
              <w:t>Khách hàng nhấn nút “Update”</w:t>
            </w:r>
          </w:p>
          <w:p w14:paraId="2E12CCF9" w14:textId="77777777" w:rsidR="00F045A6" w:rsidRDefault="00000000">
            <w:pPr>
              <w:numPr>
                <w:ilvl w:val="0"/>
                <w:numId w:val="61"/>
              </w:numPr>
              <w:spacing w:before="0" w:after="240" w:line="360" w:lineRule="auto"/>
              <w:rPr>
                <w:color w:val="333333"/>
                <w:sz w:val="26"/>
                <w:szCs w:val="26"/>
                <w:highlight w:val="white"/>
              </w:rPr>
            </w:pPr>
            <w:r>
              <w:rPr>
                <w:color w:val="333333"/>
                <w:sz w:val="26"/>
                <w:szCs w:val="26"/>
                <w:highlight w:val="white"/>
              </w:rPr>
              <w:t>Hệ thống tiến hành cập nhật lại tổng số lượng sản phẩm, số lượng cũng như tổng giá tiền của sản phẩm vừa được cập nhật</w:t>
            </w:r>
          </w:p>
          <w:p w14:paraId="224E4A6B" w14:textId="77777777" w:rsidR="00F045A6" w:rsidRDefault="00000000">
            <w:pPr>
              <w:spacing w:before="240" w:after="240" w:line="360" w:lineRule="auto"/>
              <w:rPr>
                <w:color w:val="333333"/>
                <w:sz w:val="26"/>
                <w:szCs w:val="26"/>
                <w:highlight w:val="white"/>
              </w:rPr>
            </w:pPr>
            <w:r>
              <w:rPr>
                <w:sz w:val="26"/>
                <w:szCs w:val="26"/>
              </w:rPr>
              <w:t>(nếu đang ở trang chủ, trang sản phẩm hay trang chi tiết sản phẩm) =&gt; thực hiện như thêm sản phẩm vào giỏ hàng</w:t>
            </w:r>
          </w:p>
        </w:tc>
      </w:tr>
      <w:tr w:rsidR="00F045A6" w14:paraId="2586EE2A" w14:textId="77777777" w:rsidTr="00F045A6">
        <w:trPr>
          <w:trHeight w:val="765"/>
        </w:trPr>
        <w:tc>
          <w:tcPr>
            <w:cnfStyle w:val="001000000000" w:firstRow="0" w:lastRow="0" w:firstColumn="1" w:lastColumn="0" w:oddVBand="0" w:evenVBand="0" w:oddHBand="0" w:evenHBand="0" w:firstRowFirstColumn="0" w:firstRowLastColumn="0" w:lastRowFirstColumn="0" w:lastRowLastColumn="0"/>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F049A89" w14:textId="77777777" w:rsidR="00F045A6" w:rsidRDefault="00000000">
            <w:pPr>
              <w:spacing w:before="240" w:after="240" w:line="360" w:lineRule="auto"/>
              <w:rPr>
                <w:sz w:val="26"/>
                <w:szCs w:val="26"/>
              </w:rPr>
            </w:pPr>
            <w:r>
              <w:rPr>
                <w:sz w:val="26"/>
                <w:szCs w:val="26"/>
              </w:rPr>
              <w:t xml:space="preserve">Ngoại lệ: </w:t>
            </w:r>
          </w:p>
          <w:p w14:paraId="5EA9363C" w14:textId="77777777" w:rsidR="00F045A6" w:rsidRDefault="00000000">
            <w:pPr>
              <w:spacing w:before="240" w:after="240" w:line="360" w:lineRule="auto"/>
              <w:rPr>
                <w:sz w:val="26"/>
                <w:szCs w:val="26"/>
              </w:rPr>
            </w:pPr>
            <w:r>
              <w:rPr>
                <w:sz w:val="26"/>
                <w:szCs w:val="26"/>
              </w:rPr>
              <w:t>1.1 Số lượng nhập vào &lt;= 0:</w:t>
            </w:r>
          </w:p>
          <w:p w14:paraId="1C928C0B" w14:textId="77777777" w:rsidR="00F045A6" w:rsidRDefault="00000000">
            <w:pPr>
              <w:numPr>
                <w:ilvl w:val="0"/>
                <w:numId w:val="62"/>
              </w:numPr>
              <w:spacing w:before="240" w:after="0" w:line="360" w:lineRule="auto"/>
              <w:rPr>
                <w:sz w:val="26"/>
                <w:szCs w:val="26"/>
              </w:rPr>
            </w:pPr>
            <w:r>
              <w:rPr>
                <w:sz w:val="26"/>
                <w:szCs w:val="26"/>
              </w:rPr>
              <w:t>Hệ thống xóa sản phẩm đó ra khỏi giỏ hàng</w:t>
            </w:r>
          </w:p>
          <w:p w14:paraId="3D133938" w14:textId="77777777" w:rsidR="00F045A6" w:rsidRDefault="00000000">
            <w:pPr>
              <w:numPr>
                <w:ilvl w:val="0"/>
                <w:numId w:val="62"/>
              </w:numPr>
              <w:spacing w:before="0" w:after="240" w:line="360" w:lineRule="auto"/>
              <w:rPr>
                <w:sz w:val="26"/>
                <w:szCs w:val="26"/>
              </w:rPr>
            </w:pPr>
            <w:r>
              <w:rPr>
                <w:sz w:val="26"/>
                <w:szCs w:val="26"/>
              </w:rPr>
              <w:t xml:space="preserve">Hệ thống cập nhật lại số lượng sản phẩm có trong giỏ hàng </w:t>
            </w:r>
          </w:p>
        </w:tc>
      </w:tr>
    </w:tbl>
    <w:p w14:paraId="446B8C69" w14:textId="77777777" w:rsidR="00F045A6" w:rsidRDefault="00000000">
      <w:pPr>
        <w:rPr>
          <w:lang w:val="vi-VN"/>
        </w:rPr>
      </w:pPr>
      <w:r>
        <w:rPr>
          <w:lang w:val="vi-VN"/>
        </w:rPr>
        <w:br/>
      </w:r>
    </w:p>
    <w:p w14:paraId="6CF67919" w14:textId="77777777" w:rsidR="00F045A6" w:rsidRDefault="00000000">
      <w:pPr>
        <w:pStyle w:val="u3"/>
        <w:rPr>
          <w:lang w:val="vi-VN"/>
        </w:rPr>
      </w:pPr>
      <w:bookmarkStart w:id="59" w:name="_Toc15284"/>
      <w:r>
        <w:rPr>
          <w:lang w:val="vi-VN"/>
        </w:rPr>
        <w:t>Xóa sản phẩm khỏi giỏ hàng</w:t>
      </w:r>
      <w:bookmarkEnd w:id="59"/>
    </w:p>
    <w:p w14:paraId="4690B5EF" w14:textId="77777777" w:rsidR="00F045A6" w:rsidRDefault="00000000">
      <w:pPr>
        <w:pStyle w:val="Chuthich"/>
        <w:rPr>
          <w:lang w:val="vi-VN"/>
        </w:rPr>
      </w:pPr>
      <w:r w:rsidRPr="00647A9F">
        <w:rPr>
          <w:lang w:val="vi-VN"/>
        </w:rPr>
        <w:t xml:space="preserve">Bảng </w:t>
      </w:r>
      <w:r>
        <w:fldChar w:fldCharType="begin"/>
      </w:r>
      <w:r w:rsidRPr="00647A9F">
        <w:rPr>
          <w:lang w:val="vi-VN"/>
        </w:rPr>
        <w:instrText xml:space="preserve"> STYLEREF 1 \s </w:instrText>
      </w:r>
      <w:r>
        <w:fldChar w:fldCharType="separate"/>
      </w:r>
      <w:r w:rsidRPr="00647A9F">
        <w:rPr>
          <w:lang w:val="vi-VN"/>
        </w:rPr>
        <w:t>2</w:t>
      </w:r>
      <w:r>
        <w:fldChar w:fldCharType="end"/>
      </w:r>
      <w:r>
        <w:rPr>
          <w:lang w:val="vi-VN"/>
        </w:rPr>
        <w:t>.</w:t>
      </w:r>
      <w:r>
        <w:fldChar w:fldCharType="begin"/>
      </w:r>
      <w:r w:rsidRPr="00647A9F">
        <w:rPr>
          <w:lang w:val="vi-VN"/>
        </w:rPr>
        <w:instrText xml:space="preserve"> SEQ Bảng \* ARABIC \s 1 </w:instrText>
      </w:r>
      <w:r>
        <w:fldChar w:fldCharType="separate"/>
      </w:r>
      <w:r w:rsidRPr="00647A9F">
        <w:rPr>
          <w:lang w:val="vi-VN"/>
        </w:rPr>
        <w:t>20</w:t>
      </w:r>
      <w:r>
        <w:fldChar w:fldCharType="end"/>
      </w:r>
      <w:bookmarkStart w:id="60" w:name="_Toc2288"/>
      <w:r>
        <w:rPr>
          <w:lang w:val="vi-VN"/>
        </w:rPr>
        <w:t xml:space="preserve"> Xóa sản phẩm khỏi giỏ hàng</w:t>
      </w:r>
      <w:bookmarkEnd w:id="60"/>
    </w:p>
    <w:tbl>
      <w:tblPr>
        <w:tblStyle w:val="Style13"/>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60"/>
        <w:gridCol w:w="5790"/>
      </w:tblGrid>
      <w:tr w:rsidR="00F045A6" w14:paraId="7EDA1760"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8A0636C"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7C12F8A7" w14:textId="77777777" w:rsidR="00F045A6" w:rsidRDefault="00000000">
            <w:pPr>
              <w:spacing w:before="240" w:after="240" w:line="360" w:lineRule="auto"/>
              <w:jc w:val="center"/>
              <w:rPr>
                <w:b/>
                <w:sz w:val="26"/>
                <w:szCs w:val="26"/>
              </w:rPr>
            </w:pPr>
            <w:r>
              <w:rPr>
                <w:b/>
                <w:sz w:val="26"/>
                <w:szCs w:val="26"/>
              </w:rPr>
              <w:t>Xóa sản phẩm khỏi giỏ hàng</w:t>
            </w:r>
          </w:p>
        </w:tc>
      </w:tr>
      <w:tr w:rsidR="00F045A6" w14:paraId="42D50371"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FBFAFB2"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C3EFD8" w14:textId="77777777" w:rsidR="00F045A6" w:rsidRDefault="00000000">
            <w:pPr>
              <w:spacing w:before="240" w:after="240" w:line="360" w:lineRule="auto"/>
              <w:rPr>
                <w:sz w:val="26"/>
                <w:szCs w:val="26"/>
              </w:rPr>
            </w:pPr>
            <w:r>
              <w:rPr>
                <w:sz w:val="26"/>
                <w:szCs w:val="26"/>
              </w:rPr>
              <w:t>Khách hàng</w:t>
            </w:r>
          </w:p>
        </w:tc>
      </w:tr>
      <w:tr w:rsidR="00F045A6" w14:paraId="40FC46DB"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0F1D4F4" w14:textId="77777777" w:rsidR="00F045A6" w:rsidRDefault="00000000">
            <w:pPr>
              <w:spacing w:before="240" w:after="240" w:line="360" w:lineRule="auto"/>
              <w:rPr>
                <w:sz w:val="26"/>
                <w:szCs w:val="26"/>
              </w:rPr>
            </w:pPr>
            <w:r>
              <w:rPr>
                <w:sz w:val="26"/>
                <w:szCs w:val="26"/>
              </w:rPr>
              <w:lastRenderedPageBreak/>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835261" w14:textId="77777777" w:rsidR="00F045A6" w:rsidRDefault="00000000">
            <w:pPr>
              <w:spacing w:before="240" w:after="240" w:line="360" w:lineRule="auto"/>
              <w:rPr>
                <w:sz w:val="26"/>
                <w:szCs w:val="26"/>
              </w:rPr>
            </w:pPr>
            <w:r>
              <w:rPr>
                <w:sz w:val="26"/>
                <w:szCs w:val="26"/>
              </w:rPr>
              <w:t>Khách truy cập phải có kết nối internet, truy cập được vào giao diện trang giỏ hàng và trong giỏ hàng đã có sản phẩm muốn xóa.</w:t>
            </w:r>
          </w:p>
        </w:tc>
      </w:tr>
      <w:tr w:rsidR="00F045A6" w14:paraId="0C6ECC04"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93708EA"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5DCC2E" w14:textId="77777777" w:rsidR="00F045A6" w:rsidRDefault="00000000">
            <w:pPr>
              <w:spacing w:before="240" w:after="240" w:line="360" w:lineRule="auto"/>
              <w:rPr>
                <w:sz w:val="26"/>
                <w:szCs w:val="26"/>
              </w:rPr>
            </w:pPr>
            <w:r>
              <w:rPr>
                <w:sz w:val="26"/>
                <w:szCs w:val="26"/>
              </w:rPr>
              <w:t>Khách hàng xóa thành công sản phẩm ra khỏi giỏ hàng</w:t>
            </w:r>
          </w:p>
        </w:tc>
      </w:tr>
      <w:tr w:rsidR="00F045A6" w14:paraId="6D77E104"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1957DFD"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F0EFFCB" w14:textId="77777777" w:rsidR="00F045A6" w:rsidRDefault="00000000">
            <w:pPr>
              <w:spacing w:before="240" w:after="240" w:line="360" w:lineRule="auto"/>
              <w:rPr>
                <w:sz w:val="26"/>
                <w:szCs w:val="26"/>
              </w:rPr>
            </w:pPr>
            <w:r>
              <w:rPr>
                <w:sz w:val="26"/>
                <w:szCs w:val="26"/>
              </w:rPr>
              <w:t>Giao diện hiển thị các sản phẩm đã được thêm vào giỏ hàng</w:t>
            </w:r>
          </w:p>
        </w:tc>
      </w:tr>
      <w:tr w:rsidR="00F045A6" w14:paraId="15C331ED" w14:textId="77777777">
        <w:trPr>
          <w:trHeight w:val="330"/>
        </w:trPr>
        <w:tc>
          <w:tcPr>
            <w:tcW w:w="3060" w:type="dxa"/>
            <w:tcBorders>
              <w:top w:val="nil"/>
              <w:left w:val="single" w:sz="4" w:space="0" w:color="000000"/>
              <w:bottom w:val="single" w:sz="4" w:space="0" w:color="000000"/>
              <w:right w:val="single" w:sz="4" w:space="0" w:color="000000"/>
            </w:tcBorders>
            <w:shd w:val="clear" w:color="auto" w:fill="FFFFFF" w:themeFill="background1"/>
            <w:tcMar>
              <w:top w:w="0" w:type="dxa"/>
              <w:left w:w="100" w:type="dxa"/>
              <w:bottom w:w="0" w:type="dxa"/>
              <w:right w:w="100" w:type="dxa"/>
            </w:tcMar>
          </w:tcPr>
          <w:p w14:paraId="2B00413A"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shd w:val="clear" w:color="auto" w:fill="FFFFFF" w:themeFill="background1"/>
            <w:tcMar>
              <w:top w:w="0" w:type="dxa"/>
              <w:left w:w="100" w:type="dxa"/>
              <w:bottom w:w="0" w:type="dxa"/>
              <w:right w:w="100" w:type="dxa"/>
            </w:tcMar>
          </w:tcPr>
          <w:p w14:paraId="43D321C4" w14:textId="77777777" w:rsidR="00F045A6" w:rsidRDefault="00000000">
            <w:pPr>
              <w:spacing w:before="240" w:after="240" w:line="360" w:lineRule="auto"/>
              <w:rPr>
                <w:sz w:val="26"/>
                <w:szCs w:val="26"/>
              </w:rPr>
            </w:pPr>
            <w:r>
              <w:rPr>
                <w:sz w:val="26"/>
                <w:szCs w:val="26"/>
              </w:rPr>
              <w:t xml:space="preserve">Khách hàng vào icon </w:t>
            </w:r>
            <w:r>
              <w:rPr>
                <w:sz w:val="26"/>
                <w:szCs w:val="26"/>
                <w:shd w:val="clear" w:color="auto" w:fill="FFFFFF" w:themeFill="background1"/>
              </w:rPr>
              <w:t>“</w:t>
            </w:r>
            <w:r>
              <w:rPr>
                <w:color w:val="333333"/>
                <w:sz w:val="26"/>
                <w:szCs w:val="26"/>
                <w:shd w:val="clear" w:color="auto" w:fill="FFFFFF" w:themeFill="background1"/>
              </w:rPr>
              <w:t>Remove</w:t>
            </w:r>
            <w:r>
              <w:rPr>
                <w:sz w:val="26"/>
                <w:szCs w:val="26"/>
                <w:shd w:val="clear" w:color="auto" w:fill="FFFFFF" w:themeFill="background1"/>
              </w:rPr>
              <w:t xml:space="preserve">” trong cột </w:t>
            </w:r>
            <w:r>
              <w:rPr>
                <w:color w:val="333333"/>
                <w:sz w:val="26"/>
                <w:szCs w:val="26"/>
                <w:shd w:val="clear" w:color="auto" w:fill="FFFFFF" w:themeFill="background1"/>
              </w:rPr>
              <w:t xml:space="preserve">Remove </w:t>
            </w:r>
            <w:r>
              <w:rPr>
                <w:sz w:val="26"/>
                <w:szCs w:val="26"/>
              </w:rPr>
              <w:t xml:space="preserve">trong trang giỏ hàngnhấn </w:t>
            </w:r>
          </w:p>
        </w:tc>
      </w:tr>
      <w:tr w:rsidR="00F045A6" w14:paraId="51C95520" w14:textId="77777777">
        <w:trPr>
          <w:trHeight w:val="1890"/>
        </w:trPr>
        <w:tc>
          <w:tcPr>
            <w:tcW w:w="8850" w:type="dxa"/>
            <w:gridSpan w:val="2"/>
            <w:tcBorders>
              <w:top w:val="nil"/>
              <w:left w:val="single" w:sz="4" w:space="0" w:color="000000"/>
              <w:bottom w:val="single" w:sz="4" w:space="0" w:color="000000"/>
              <w:right w:val="single" w:sz="4" w:space="0" w:color="000000"/>
            </w:tcBorders>
            <w:shd w:val="clear" w:color="auto" w:fill="FFFFFF" w:themeFill="background1"/>
            <w:tcMar>
              <w:top w:w="0" w:type="dxa"/>
              <w:left w:w="100" w:type="dxa"/>
              <w:bottom w:w="0" w:type="dxa"/>
              <w:right w:w="100" w:type="dxa"/>
            </w:tcMar>
          </w:tcPr>
          <w:p w14:paraId="7C5EFCC7" w14:textId="77777777" w:rsidR="00F045A6" w:rsidRDefault="00000000">
            <w:pPr>
              <w:spacing w:before="240" w:after="240" w:line="360" w:lineRule="auto"/>
              <w:rPr>
                <w:sz w:val="26"/>
                <w:szCs w:val="26"/>
              </w:rPr>
            </w:pPr>
            <w:r>
              <w:rPr>
                <w:sz w:val="26"/>
                <w:szCs w:val="26"/>
              </w:rPr>
              <w:t>Chuỗi sự kiện chính:</w:t>
            </w:r>
          </w:p>
          <w:p w14:paraId="63145A86" w14:textId="77777777" w:rsidR="00F045A6" w:rsidRDefault="00000000">
            <w:pPr>
              <w:numPr>
                <w:ilvl w:val="0"/>
                <w:numId w:val="63"/>
              </w:numPr>
              <w:spacing w:before="240" w:after="0" w:line="360" w:lineRule="auto"/>
              <w:rPr>
                <w:sz w:val="26"/>
                <w:szCs w:val="26"/>
              </w:rPr>
            </w:pPr>
            <w:r>
              <w:rPr>
                <w:sz w:val="26"/>
                <w:szCs w:val="26"/>
              </w:rPr>
              <w:t>Khách hàng đứng ở trang giỏ hàng, tìm sản phẩm cần xóa và nhấn icon “</w:t>
            </w:r>
            <w:r>
              <w:rPr>
                <w:bCs/>
                <w:color w:val="333333"/>
                <w:sz w:val="26"/>
                <w:szCs w:val="26"/>
                <w:shd w:val="clear" w:color="auto" w:fill="FFFFFF" w:themeFill="background1"/>
              </w:rPr>
              <w:t>Remove</w:t>
            </w:r>
            <w:r>
              <w:rPr>
                <w:b/>
                <w:color w:val="333333"/>
                <w:sz w:val="26"/>
                <w:szCs w:val="26"/>
                <w:shd w:val="clear" w:color="auto" w:fill="FFFFFF" w:themeFill="background1"/>
              </w:rPr>
              <w:t>”</w:t>
            </w:r>
          </w:p>
          <w:p w14:paraId="1EE1A6D1" w14:textId="77777777" w:rsidR="00F045A6" w:rsidRDefault="00000000">
            <w:pPr>
              <w:numPr>
                <w:ilvl w:val="0"/>
                <w:numId w:val="63"/>
              </w:numPr>
              <w:spacing w:before="0" w:after="240" w:line="360" w:lineRule="auto"/>
              <w:rPr>
                <w:sz w:val="26"/>
                <w:szCs w:val="26"/>
              </w:rPr>
            </w:pPr>
            <w:r>
              <w:rPr>
                <w:color w:val="333333"/>
                <w:sz w:val="26"/>
                <w:szCs w:val="26"/>
              </w:rPr>
              <w:t>Hệ thống tiến hành xóa sản phẩm đó ra khỏi giỏ hàng và cập nhật lại giỏ hàng.</w:t>
            </w:r>
          </w:p>
        </w:tc>
      </w:tr>
      <w:tr w:rsidR="00F045A6" w14:paraId="54A6973B" w14:textId="77777777">
        <w:trPr>
          <w:trHeight w:val="76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3D3851E" w14:textId="77777777" w:rsidR="00F045A6" w:rsidRDefault="00000000">
            <w:pPr>
              <w:spacing w:before="240" w:after="240" w:line="360" w:lineRule="auto"/>
              <w:rPr>
                <w:sz w:val="26"/>
                <w:szCs w:val="26"/>
              </w:rPr>
            </w:pPr>
            <w:r>
              <w:rPr>
                <w:sz w:val="26"/>
                <w:szCs w:val="26"/>
              </w:rPr>
              <w:t>Ngoại lệ: Không có</w:t>
            </w:r>
          </w:p>
        </w:tc>
      </w:tr>
    </w:tbl>
    <w:p w14:paraId="16048947" w14:textId="77777777" w:rsidR="00F045A6" w:rsidRDefault="00F045A6">
      <w:pPr>
        <w:pStyle w:val="Chuthich"/>
      </w:pPr>
    </w:p>
    <w:p w14:paraId="47133046"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21</w:t>
      </w:r>
      <w:r>
        <w:fldChar w:fldCharType="end"/>
      </w:r>
      <w:bookmarkStart w:id="61" w:name="_Toc27749"/>
      <w:r>
        <w:rPr>
          <w:lang w:val="vi-VN"/>
        </w:rPr>
        <w:t xml:space="preserve"> Xóa sản phẩm ở trang chi tiết sản phẩm</w:t>
      </w:r>
      <w:bookmarkEnd w:id="61"/>
    </w:p>
    <w:tbl>
      <w:tblPr>
        <w:tblStyle w:val="Style13"/>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75"/>
        <w:gridCol w:w="5775"/>
      </w:tblGrid>
      <w:tr w:rsidR="00F045A6" w14:paraId="21195717" w14:textId="77777777">
        <w:trPr>
          <w:trHeight w:val="330"/>
        </w:trPr>
        <w:tc>
          <w:tcPr>
            <w:tcW w:w="30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62FD235" w14:textId="77777777" w:rsidR="00F045A6" w:rsidRDefault="00000000">
            <w:pPr>
              <w:spacing w:before="240" w:after="240" w:line="360" w:lineRule="auto"/>
              <w:jc w:val="center"/>
              <w:rPr>
                <w:b/>
                <w:sz w:val="26"/>
                <w:szCs w:val="26"/>
              </w:rPr>
            </w:pPr>
            <w:r>
              <w:rPr>
                <w:b/>
                <w:sz w:val="26"/>
                <w:szCs w:val="26"/>
              </w:rPr>
              <w:t>Tên Use Case</w:t>
            </w:r>
          </w:p>
        </w:tc>
        <w:tc>
          <w:tcPr>
            <w:tcW w:w="5775"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3A020DC" w14:textId="77777777" w:rsidR="00F045A6" w:rsidRDefault="00000000">
            <w:pPr>
              <w:spacing w:before="240" w:after="240" w:line="360" w:lineRule="auto"/>
              <w:jc w:val="center"/>
              <w:rPr>
                <w:b/>
                <w:sz w:val="26"/>
                <w:szCs w:val="26"/>
              </w:rPr>
            </w:pPr>
            <w:r>
              <w:rPr>
                <w:b/>
                <w:sz w:val="26"/>
                <w:szCs w:val="26"/>
              </w:rPr>
              <w:t>Xóa sản phẩm ở trang chi tiết sản phẩm</w:t>
            </w:r>
          </w:p>
        </w:tc>
      </w:tr>
      <w:tr w:rsidR="00F045A6" w14:paraId="2E26443A"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2EC58D" w14:textId="77777777" w:rsidR="00F045A6" w:rsidRDefault="00000000">
            <w:pPr>
              <w:spacing w:before="240" w:after="240" w:line="360" w:lineRule="auto"/>
              <w:rPr>
                <w:sz w:val="26"/>
                <w:szCs w:val="26"/>
              </w:rPr>
            </w:pPr>
            <w:r>
              <w:rPr>
                <w:sz w:val="26"/>
                <w:szCs w:val="26"/>
              </w:rPr>
              <w:t>Tác nhân chính</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15D94E7" w14:textId="77777777" w:rsidR="00F045A6" w:rsidRDefault="00000000">
            <w:pPr>
              <w:spacing w:before="240" w:after="240" w:line="360" w:lineRule="auto"/>
              <w:rPr>
                <w:sz w:val="26"/>
                <w:szCs w:val="26"/>
              </w:rPr>
            </w:pPr>
            <w:r>
              <w:rPr>
                <w:sz w:val="26"/>
                <w:szCs w:val="26"/>
              </w:rPr>
              <w:t>Khách hàng</w:t>
            </w:r>
          </w:p>
        </w:tc>
      </w:tr>
      <w:tr w:rsidR="00F045A6" w14:paraId="69315D4D"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14248A" w14:textId="77777777" w:rsidR="00F045A6" w:rsidRDefault="00000000">
            <w:pPr>
              <w:spacing w:before="240" w:after="240" w:line="360" w:lineRule="auto"/>
              <w:rPr>
                <w:sz w:val="26"/>
                <w:szCs w:val="26"/>
              </w:rPr>
            </w:pPr>
            <w:r>
              <w:rPr>
                <w:sz w:val="26"/>
                <w:szCs w:val="26"/>
              </w:rPr>
              <w:lastRenderedPageBreak/>
              <w:t>Tiền điều kiện</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CA6FD6" w14:textId="77777777" w:rsidR="00F045A6" w:rsidRDefault="00000000">
            <w:pPr>
              <w:spacing w:before="240" w:after="240" w:line="360" w:lineRule="auto"/>
              <w:rPr>
                <w:sz w:val="26"/>
                <w:szCs w:val="26"/>
              </w:rPr>
            </w:pPr>
            <w:r>
              <w:rPr>
                <w:sz w:val="26"/>
                <w:szCs w:val="26"/>
              </w:rPr>
              <w:t>Khách hàng xem được trang chi tiết sản phẩm</w:t>
            </w:r>
          </w:p>
        </w:tc>
      </w:tr>
      <w:tr w:rsidR="00F045A6" w14:paraId="360F4FA5"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D536C7" w14:textId="77777777" w:rsidR="00F045A6" w:rsidRDefault="00000000">
            <w:pPr>
              <w:spacing w:before="240" w:after="240" w:line="360" w:lineRule="auto"/>
              <w:rPr>
                <w:sz w:val="26"/>
                <w:szCs w:val="26"/>
              </w:rPr>
            </w:pPr>
            <w:r>
              <w:rPr>
                <w:sz w:val="26"/>
                <w:szCs w:val="26"/>
              </w:rPr>
              <w:t>Đảm bảo thành công</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FA34808" w14:textId="77777777" w:rsidR="00F045A6" w:rsidRDefault="00000000">
            <w:pPr>
              <w:spacing w:before="240" w:after="240" w:line="360" w:lineRule="auto"/>
              <w:rPr>
                <w:sz w:val="26"/>
                <w:szCs w:val="26"/>
              </w:rPr>
            </w:pPr>
            <w:r>
              <w:rPr>
                <w:sz w:val="26"/>
                <w:szCs w:val="26"/>
              </w:rPr>
              <w:t>Khách hàng đã thêm sản phẩm vào giỏ hàng thành công</w:t>
            </w:r>
          </w:p>
        </w:tc>
      </w:tr>
      <w:tr w:rsidR="00F045A6" w14:paraId="2FACC7E8" w14:textId="77777777">
        <w:trPr>
          <w:trHeight w:val="66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46F46C9" w14:textId="77777777" w:rsidR="00F045A6" w:rsidRDefault="00000000">
            <w:pPr>
              <w:spacing w:before="240" w:after="240" w:line="360" w:lineRule="auto"/>
              <w:rPr>
                <w:sz w:val="26"/>
                <w:szCs w:val="26"/>
              </w:rPr>
            </w:pPr>
            <w:r>
              <w:rPr>
                <w:sz w:val="26"/>
                <w:szCs w:val="26"/>
              </w:rPr>
              <w:t>Đảm bảo tối thiểu</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BFB3854" w14:textId="77777777" w:rsidR="00F045A6" w:rsidRDefault="00000000">
            <w:pPr>
              <w:spacing w:before="240" w:after="240" w:line="360" w:lineRule="auto"/>
              <w:rPr>
                <w:sz w:val="26"/>
                <w:szCs w:val="26"/>
              </w:rPr>
            </w:pPr>
            <w:r>
              <w:rPr>
                <w:sz w:val="26"/>
                <w:szCs w:val="26"/>
              </w:rPr>
              <w:t>Khách hàng có thể thêm lại sản phẩm sau khi xóa</w:t>
            </w:r>
          </w:p>
        </w:tc>
      </w:tr>
      <w:tr w:rsidR="00F045A6" w14:paraId="144B5C2A" w14:textId="77777777">
        <w:trPr>
          <w:trHeight w:val="330"/>
        </w:trPr>
        <w:tc>
          <w:tcPr>
            <w:tcW w:w="30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7DDD82" w14:textId="77777777" w:rsidR="00F045A6" w:rsidRDefault="00000000">
            <w:pPr>
              <w:spacing w:before="240" w:after="240" w:line="360" w:lineRule="auto"/>
              <w:rPr>
                <w:sz w:val="26"/>
                <w:szCs w:val="26"/>
              </w:rPr>
            </w:pPr>
            <w:r>
              <w:rPr>
                <w:sz w:val="26"/>
                <w:szCs w:val="26"/>
              </w:rPr>
              <w:t>Kích hoạt</w:t>
            </w:r>
          </w:p>
        </w:tc>
        <w:tc>
          <w:tcPr>
            <w:tcW w:w="577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A78FFC" w14:textId="77777777" w:rsidR="00F045A6" w:rsidRDefault="00000000">
            <w:pPr>
              <w:spacing w:before="240" w:after="240" w:line="360" w:lineRule="auto"/>
              <w:rPr>
                <w:sz w:val="26"/>
                <w:szCs w:val="26"/>
              </w:rPr>
            </w:pPr>
            <w:r>
              <w:rPr>
                <w:sz w:val="26"/>
                <w:szCs w:val="26"/>
              </w:rPr>
              <w:t>Khách hàng bấm vào nút “Remove”</w:t>
            </w:r>
          </w:p>
        </w:tc>
      </w:tr>
      <w:tr w:rsidR="00F045A6" w14:paraId="077D91E1" w14:textId="77777777">
        <w:trPr>
          <w:trHeight w:val="21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1B71C8" w14:textId="77777777" w:rsidR="00F045A6" w:rsidRDefault="00000000">
            <w:pPr>
              <w:spacing w:before="240" w:after="240" w:line="360" w:lineRule="auto"/>
              <w:rPr>
                <w:sz w:val="26"/>
                <w:szCs w:val="26"/>
              </w:rPr>
            </w:pPr>
            <w:r>
              <w:rPr>
                <w:sz w:val="26"/>
                <w:szCs w:val="26"/>
              </w:rPr>
              <w:t>Chuỗi sự kiện chính:</w:t>
            </w:r>
          </w:p>
          <w:p w14:paraId="79E8BF4F" w14:textId="77777777" w:rsidR="00F045A6" w:rsidRDefault="00000000">
            <w:pPr>
              <w:spacing w:before="240" w:after="240" w:line="360" w:lineRule="auto"/>
              <w:ind w:left="840" w:hanging="420"/>
              <w:rPr>
                <w:sz w:val="26"/>
                <w:szCs w:val="26"/>
              </w:rPr>
            </w:pPr>
            <w:r>
              <w:rPr>
                <w:sz w:val="26"/>
                <w:szCs w:val="26"/>
              </w:rPr>
              <w:t>1. Khách hàng bấm vào nút “Remove”.</w:t>
            </w:r>
          </w:p>
          <w:p w14:paraId="7100445A" w14:textId="77777777" w:rsidR="00F045A6" w:rsidRDefault="00000000">
            <w:pPr>
              <w:spacing w:before="240" w:after="240" w:line="360" w:lineRule="auto"/>
              <w:ind w:left="840" w:hanging="420"/>
              <w:rPr>
                <w:sz w:val="26"/>
                <w:szCs w:val="26"/>
              </w:rPr>
            </w:pPr>
            <w:r>
              <w:rPr>
                <w:sz w:val="26"/>
                <w:szCs w:val="26"/>
              </w:rPr>
              <w:t>2. Hệ thống hiển thị nút “Add to cart” thay vào chỗ nút “Remove”.</w:t>
            </w:r>
          </w:p>
          <w:p w14:paraId="324B22AA" w14:textId="77777777" w:rsidR="00F045A6" w:rsidRDefault="00000000">
            <w:pPr>
              <w:spacing w:before="240" w:after="240" w:line="360" w:lineRule="auto"/>
              <w:ind w:left="840" w:hanging="420"/>
              <w:rPr>
                <w:sz w:val="26"/>
                <w:szCs w:val="26"/>
              </w:rPr>
            </w:pPr>
            <w:r>
              <w:rPr>
                <w:sz w:val="26"/>
                <w:szCs w:val="26"/>
              </w:rPr>
              <w:t>3. Hệ thống xóa sản phẩm trong giỏ hàng.</w:t>
            </w:r>
          </w:p>
        </w:tc>
      </w:tr>
      <w:tr w:rsidR="00F045A6" w14:paraId="28103CA4" w14:textId="77777777">
        <w:trPr>
          <w:trHeight w:val="1185"/>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752081A" w14:textId="77777777" w:rsidR="00F045A6" w:rsidRDefault="00000000">
            <w:pPr>
              <w:spacing w:before="240" w:after="240" w:line="360" w:lineRule="auto"/>
              <w:rPr>
                <w:sz w:val="26"/>
                <w:szCs w:val="26"/>
              </w:rPr>
            </w:pPr>
            <w:r>
              <w:rPr>
                <w:sz w:val="26"/>
                <w:szCs w:val="26"/>
              </w:rPr>
              <w:t>Ngoại lệ:</w:t>
            </w:r>
          </w:p>
          <w:p w14:paraId="210DC376" w14:textId="77777777" w:rsidR="00F045A6" w:rsidRDefault="00000000">
            <w:pPr>
              <w:spacing w:before="240" w:after="240" w:line="360" w:lineRule="auto"/>
              <w:rPr>
                <w:sz w:val="26"/>
                <w:szCs w:val="26"/>
              </w:rPr>
            </w:pPr>
            <w:r>
              <w:rPr>
                <w:sz w:val="26"/>
                <w:szCs w:val="26"/>
              </w:rPr>
              <w:t>2.1 Nếu sản phẩm không có trong giỏ hàng thì không thể có nút bấm “Remove”.</w:t>
            </w:r>
          </w:p>
        </w:tc>
      </w:tr>
    </w:tbl>
    <w:p w14:paraId="11F330F4" w14:textId="77777777" w:rsidR="00F045A6" w:rsidRDefault="00F045A6">
      <w:pPr>
        <w:rPr>
          <w:sz w:val="26"/>
          <w:szCs w:val="26"/>
        </w:rPr>
      </w:pPr>
    </w:p>
    <w:p w14:paraId="39A9BE28" w14:textId="77777777" w:rsidR="00F045A6" w:rsidRDefault="00F045A6">
      <w:pPr>
        <w:rPr>
          <w:sz w:val="26"/>
          <w:szCs w:val="26"/>
        </w:rPr>
      </w:pPr>
    </w:p>
    <w:p w14:paraId="3FF0E33E" w14:textId="77777777" w:rsidR="00F045A6" w:rsidRDefault="00F045A6">
      <w:pPr>
        <w:rPr>
          <w:sz w:val="26"/>
          <w:szCs w:val="26"/>
        </w:rPr>
      </w:pPr>
    </w:p>
    <w:p w14:paraId="174A8BC8" w14:textId="77777777" w:rsidR="00F045A6" w:rsidRDefault="00000000">
      <w:pPr>
        <w:pStyle w:val="u3"/>
      </w:pPr>
      <w:bookmarkStart w:id="62" w:name="_Toc10261"/>
      <w:r>
        <w:rPr>
          <w:lang w:val="vi-VN"/>
        </w:rPr>
        <w:t>Đặt hàng</w:t>
      </w:r>
      <w:bookmarkEnd w:id="62"/>
    </w:p>
    <w:p w14:paraId="21E12B5C"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22</w:t>
      </w:r>
      <w:r>
        <w:fldChar w:fldCharType="end"/>
      </w:r>
      <w:bookmarkStart w:id="63" w:name="_Toc16811"/>
      <w:r>
        <w:rPr>
          <w:lang w:val="vi-VN"/>
        </w:rPr>
        <w:t xml:space="preserve"> Đặt hàng</w:t>
      </w:r>
      <w:bookmarkEnd w:id="63"/>
    </w:p>
    <w:tbl>
      <w:tblPr>
        <w:tblStyle w:val="Style14"/>
        <w:tblW w:w="885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060"/>
        <w:gridCol w:w="5790"/>
      </w:tblGrid>
      <w:tr w:rsidR="00F045A6" w14:paraId="183093E0" w14:textId="77777777">
        <w:trPr>
          <w:trHeight w:val="330"/>
        </w:trPr>
        <w:tc>
          <w:tcPr>
            <w:tcW w:w="306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564928A2" w14:textId="77777777" w:rsidR="00F045A6" w:rsidRDefault="00000000">
            <w:pPr>
              <w:spacing w:before="240" w:after="240" w:line="360" w:lineRule="auto"/>
              <w:jc w:val="center"/>
              <w:rPr>
                <w:b/>
                <w:sz w:val="26"/>
                <w:szCs w:val="26"/>
              </w:rPr>
            </w:pPr>
            <w:r>
              <w:rPr>
                <w:b/>
                <w:sz w:val="26"/>
                <w:szCs w:val="26"/>
              </w:rPr>
              <w:t>Tên Use Case</w:t>
            </w:r>
          </w:p>
        </w:tc>
        <w:tc>
          <w:tcPr>
            <w:tcW w:w="579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4FA8C23E" w14:textId="77777777" w:rsidR="00F045A6" w:rsidRDefault="00000000">
            <w:pPr>
              <w:spacing w:before="240" w:after="240" w:line="360" w:lineRule="auto"/>
              <w:jc w:val="center"/>
              <w:rPr>
                <w:b/>
                <w:sz w:val="26"/>
                <w:szCs w:val="26"/>
              </w:rPr>
            </w:pPr>
            <w:r>
              <w:rPr>
                <w:b/>
                <w:sz w:val="26"/>
                <w:szCs w:val="26"/>
              </w:rPr>
              <w:t>Đặt hàng</w:t>
            </w:r>
          </w:p>
        </w:tc>
      </w:tr>
      <w:tr w:rsidR="00F045A6" w14:paraId="5FC41F07"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AA5B991" w14:textId="77777777" w:rsidR="00F045A6" w:rsidRDefault="00000000">
            <w:pPr>
              <w:spacing w:before="240" w:after="240" w:line="360" w:lineRule="auto"/>
              <w:rPr>
                <w:sz w:val="26"/>
                <w:szCs w:val="26"/>
              </w:rPr>
            </w:pPr>
            <w:r>
              <w:rPr>
                <w:sz w:val="26"/>
                <w:szCs w:val="26"/>
              </w:rPr>
              <w:t>Tác nhân chính</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CCA433" w14:textId="77777777" w:rsidR="00F045A6" w:rsidRDefault="00000000">
            <w:pPr>
              <w:spacing w:before="240" w:after="240" w:line="360" w:lineRule="auto"/>
              <w:rPr>
                <w:sz w:val="26"/>
                <w:szCs w:val="26"/>
              </w:rPr>
            </w:pPr>
            <w:r>
              <w:rPr>
                <w:sz w:val="26"/>
                <w:szCs w:val="26"/>
              </w:rPr>
              <w:t>Khách hàng</w:t>
            </w:r>
          </w:p>
        </w:tc>
      </w:tr>
      <w:tr w:rsidR="00F045A6" w14:paraId="1C35F9B5"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E73BF8" w14:textId="77777777" w:rsidR="00F045A6" w:rsidRDefault="00000000">
            <w:pPr>
              <w:spacing w:before="240" w:after="240" w:line="360" w:lineRule="auto"/>
              <w:rPr>
                <w:sz w:val="26"/>
                <w:szCs w:val="26"/>
              </w:rPr>
            </w:pPr>
            <w:r>
              <w:rPr>
                <w:sz w:val="26"/>
                <w:szCs w:val="26"/>
              </w:rPr>
              <w:lastRenderedPageBreak/>
              <w:t>Tiền điều kiện</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EF44634" w14:textId="77777777" w:rsidR="00F045A6" w:rsidRDefault="00000000">
            <w:pPr>
              <w:spacing w:before="240" w:after="240" w:line="360" w:lineRule="auto"/>
              <w:rPr>
                <w:sz w:val="26"/>
                <w:szCs w:val="26"/>
              </w:rPr>
            </w:pPr>
            <w:r>
              <w:rPr>
                <w:sz w:val="26"/>
                <w:szCs w:val="26"/>
              </w:rPr>
              <w:t>Khách truy cập phải có kết nối internet, truy cập được vào giao diện trang web</w:t>
            </w:r>
          </w:p>
        </w:tc>
      </w:tr>
      <w:tr w:rsidR="00F045A6" w14:paraId="758E075E"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DB963CD" w14:textId="77777777" w:rsidR="00F045A6" w:rsidRDefault="00000000">
            <w:pPr>
              <w:spacing w:before="240" w:after="240" w:line="360" w:lineRule="auto"/>
              <w:rPr>
                <w:sz w:val="26"/>
                <w:szCs w:val="26"/>
              </w:rPr>
            </w:pPr>
            <w:r>
              <w:rPr>
                <w:sz w:val="26"/>
                <w:szCs w:val="26"/>
              </w:rPr>
              <w:t>Đảm bảo thành công</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36A184" w14:textId="77777777" w:rsidR="00F045A6" w:rsidRDefault="00000000">
            <w:pPr>
              <w:spacing w:before="240" w:after="240" w:line="360" w:lineRule="auto"/>
              <w:rPr>
                <w:sz w:val="26"/>
                <w:szCs w:val="26"/>
              </w:rPr>
            </w:pPr>
            <w:r>
              <w:rPr>
                <w:sz w:val="26"/>
                <w:szCs w:val="26"/>
              </w:rPr>
              <w:t>Khách hàng đặt hàng thành công các sản phẩm có trong giỏ hàng</w:t>
            </w:r>
          </w:p>
          <w:p w14:paraId="46DF09F6" w14:textId="77777777" w:rsidR="00F045A6" w:rsidRDefault="00000000">
            <w:pPr>
              <w:spacing w:before="240" w:after="240" w:line="360" w:lineRule="auto"/>
              <w:rPr>
                <w:sz w:val="26"/>
                <w:szCs w:val="26"/>
              </w:rPr>
            </w:pPr>
            <w:r>
              <w:rPr>
                <w:sz w:val="26"/>
                <w:szCs w:val="26"/>
              </w:rPr>
              <w:t>Khách hàng nhận được thông báo đặt hàng thành công từ hệ hệ thống</w:t>
            </w:r>
          </w:p>
        </w:tc>
      </w:tr>
      <w:tr w:rsidR="00F045A6" w14:paraId="56191EB8" w14:textId="77777777">
        <w:trPr>
          <w:trHeight w:val="66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BD9BA7" w14:textId="77777777" w:rsidR="00F045A6" w:rsidRDefault="00000000">
            <w:pPr>
              <w:spacing w:before="240" w:after="240" w:line="360" w:lineRule="auto"/>
              <w:rPr>
                <w:sz w:val="26"/>
                <w:szCs w:val="26"/>
              </w:rPr>
            </w:pPr>
            <w:r>
              <w:rPr>
                <w:sz w:val="26"/>
                <w:szCs w:val="26"/>
              </w:rPr>
              <w:t>Đảm bảo tối thiểu</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095545" w14:textId="77777777" w:rsidR="00F045A6" w:rsidRDefault="00000000">
            <w:pPr>
              <w:spacing w:before="240" w:after="240" w:line="360" w:lineRule="auto"/>
              <w:rPr>
                <w:sz w:val="26"/>
                <w:szCs w:val="26"/>
              </w:rPr>
            </w:pPr>
            <w:r>
              <w:rPr>
                <w:sz w:val="26"/>
                <w:szCs w:val="26"/>
              </w:rPr>
              <w:t>Trong giỏ hàng có sản phẩm và giao diện hiển thị được các sản phẩm đã được thêm vào giỏ hàng</w:t>
            </w:r>
          </w:p>
        </w:tc>
      </w:tr>
      <w:tr w:rsidR="00F045A6" w14:paraId="70D967CD" w14:textId="77777777">
        <w:trPr>
          <w:trHeight w:val="330"/>
        </w:trPr>
        <w:tc>
          <w:tcPr>
            <w:tcW w:w="30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CBC4CD7" w14:textId="77777777" w:rsidR="00F045A6" w:rsidRDefault="00000000">
            <w:pPr>
              <w:spacing w:before="240" w:after="240" w:line="360" w:lineRule="auto"/>
              <w:rPr>
                <w:sz w:val="26"/>
                <w:szCs w:val="26"/>
              </w:rPr>
            </w:pPr>
            <w:r>
              <w:rPr>
                <w:sz w:val="26"/>
                <w:szCs w:val="26"/>
              </w:rPr>
              <w:t>Kích hoạt</w:t>
            </w:r>
          </w:p>
        </w:tc>
        <w:tc>
          <w:tcPr>
            <w:tcW w:w="579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EDC9F54" w14:textId="77777777" w:rsidR="00F045A6" w:rsidRDefault="00000000">
            <w:pPr>
              <w:spacing w:before="240" w:after="240" w:line="360" w:lineRule="auto"/>
              <w:rPr>
                <w:sz w:val="26"/>
                <w:szCs w:val="26"/>
              </w:rPr>
            </w:pPr>
            <w:r>
              <w:rPr>
                <w:sz w:val="26"/>
                <w:szCs w:val="26"/>
              </w:rPr>
              <w:t>Khách hàng nhấn vào nút “Checkout” trong giỏ hàng hoặc nhấn trực tiếp vào “Checkout” ở thanh navbar</w:t>
            </w:r>
          </w:p>
        </w:tc>
      </w:tr>
      <w:tr w:rsidR="00F045A6" w14:paraId="778ED72F" w14:textId="77777777">
        <w:trPr>
          <w:trHeight w:val="1890"/>
        </w:trPr>
        <w:tc>
          <w:tcPr>
            <w:tcW w:w="8850"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702147" w14:textId="77777777" w:rsidR="00F045A6" w:rsidRDefault="00000000">
            <w:pPr>
              <w:spacing w:before="240" w:after="240" w:line="360" w:lineRule="auto"/>
              <w:rPr>
                <w:sz w:val="26"/>
                <w:szCs w:val="26"/>
              </w:rPr>
            </w:pPr>
            <w:r>
              <w:rPr>
                <w:sz w:val="26"/>
                <w:szCs w:val="26"/>
              </w:rPr>
              <w:t>Chuỗi sự kiện chính:</w:t>
            </w:r>
          </w:p>
          <w:p w14:paraId="6BB979BB" w14:textId="77777777" w:rsidR="00F045A6" w:rsidRDefault="00000000">
            <w:pPr>
              <w:numPr>
                <w:ilvl w:val="0"/>
                <w:numId w:val="64"/>
              </w:numPr>
              <w:spacing w:before="240" w:after="0" w:line="360" w:lineRule="auto"/>
              <w:rPr>
                <w:sz w:val="26"/>
                <w:szCs w:val="26"/>
              </w:rPr>
            </w:pPr>
            <w:r>
              <w:rPr>
                <w:sz w:val="26"/>
                <w:szCs w:val="26"/>
              </w:rPr>
              <w:t>Khách hàng nhấn vào trang giỏ hàng, kiểm tra thông tin, nhập thêm hoặc thay đổi thông tin (nếu cần) rồi nhấn “Checkout” hoặc khách hàng nhấn trực tiếp vào trang checkout của trang web</w:t>
            </w:r>
          </w:p>
          <w:p w14:paraId="457FEC13" w14:textId="77777777" w:rsidR="00F045A6" w:rsidRDefault="00000000">
            <w:pPr>
              <w:numPr>
                <w:ilvl w:val="0"/>
                <w:numId w:val="64"/>
              </w:numPr>
              <w:spacing w:before="0" w:after="0" w:line="360" w:lineRule="auto"/>
              <w:rPr>
                <w:sz w:val="26"/>
                <w:szCs w:val="26"/>
              </w:rPr>
            </w:pPr>
            <w:r>
              <w:rPr>
                <w:sz w:val="26"/>
                <w:szCs w:val="26"/>
              </w:rPr>
              <w:t>Hệ thống điều hướng đến trang Account Login</w:t>
            </w:r>
          </w:p>
          <w:p w14:paraId="57907988" w14:textId="77777777" w:rsidR="00F045A6" w:rsidRDefault="00000000">
            <w:pPr>
              <w:numPr>
                <w:ilvl w:val="0"/>
                <w:numId w:val="64"/>
              </w:numPr>
              <w:spacing w:before="0" w:after="0" w:line="360" w:lineRule="auto"/>
              <w:rPr>
                <w:sz w:val="26"/>
                <w:szCs w:val="26"/>
              </w:rPr>
            </w:pPr>
            <w:r>
              <w:rPr>
                <w:sz w:val="26"/>
                <w:szCs w:val="26"/>
              </w:rPr>
              <w:t>Khách hàng tiến hành chọn đặt hàng với tư cách là khách hàng mới hay khách đã có tài khoản (có 2 option)</w:t>
            </w:r>
          </w:p>
          <w:p w14:paraId="5C932E12" w14:textId="77777777" w:rsidR="00F045A6" w:rsidRDefault="00000000">
            <w:pPr>
              <w:numPr>
                <w:ilvl w:val="0"/>
                <w:numId w:val="65"/>
              </w:numPr>
              <w:spacing w:before="0" w:after="0" w:line="360" w:lineRule="auto"/>
              <w:rPr>
                <w:sz w:val="26"/>
                <w:szCs w:val="26"/>
              </w:rPr>
            </w:pPr>
            <w:r>
              <w:rPr>
                <w:sz w:val="26"/>
                <w:szCs w:val="26"/>
              </w:rPr>
              <w:t>Thao tác với “I AM A NEW CUSTOMER.” (có 2 option)</w:t>
            </w:r>
          </w:p>
          <w:p w14:paraId="155B5650" w14:textId="77777777" w:rsidR="00F045A6" w:rsidRDefault="00000000">
            <w:pPr>
              <w:numPr>
                <w:ilvl w:val="0"/>
                <w:numId w:val="66"/>
              </w:numPr>
              <w:spacing w:before="0" w:after="240" w:line="360" w:lineRule="auto"/>
              <w:rPr>
                <w:sz w:val="26"/>
                <w:szCs w:val="26"/>
              </w:rPr>
            </w:pPr>
            <w:r>
              <w:rPr>
                <w:sz w:val="26"/>
                <w:szCs w:val="26"/>
              </w:rPr>
              <w:t>Chọn “Register Account” và nhấn Continue</w:t>
            </w:r>
          </w:p>
          <w:p w14:paraId="6C0AF282" w14:textId="77777777" w:rsidR="00F045A6" w:rsidRDefault="00000000">
            <w:pPr>
              <w:spacing w:before="240" w:after="240" w:line="360" w:lineRule="auto"/>
              <w:ind w:left="2160"/>
              <w:rPr>
                <w:sz w:val="26"/>
                <w:szCs w:val="26"/>
              </w:rPr>
            </w:pPr>
            <w:r>
              <w:rPr>
                <w:sz w:val="26"/>
                <w:szCs w:val="26"/>
              </w:rPr>
              <w:t>3.A.a.1 Hệ thống điều hướng đến trang CREATE ACCOUNT</w:t>
            </w:r>
          </w:p>
          <w:p w14:paraId="7B064EF2" w14:textId="77777777" w:rsidR="00F045A6" w:rsidRDefault="00000000">
            <w:pPr>
              <w:spacing w:before="240" w:after="240" w:line="360" w:lineRule="auto"/>
              <w:ind w:left="2160"/>
              <w:rPr>
                <w:sz w:val="26"/>
                <w:szCs w:val="26"/>
              </w:rPr>
            </w:pPr>
            <w:r>
              <w:rPr>
                <w:sz w:val="26"/>
                <w:szCs w:val="26"/>
              </w:rPr>
              <w:lastRenderedPageBreak/>
              <w:t>3.A.a.2 Nhập đầy đủ thông tin Your Personal Details, Your Address, Login Details, Newsletter, chọn đồng ý policy và nhấn continue</w:t>
            </w:r>
          </w:p>
          <w:p w14:paraId="3C0FA582" w14:textId="77777777" w:rsidR="00F045A6" w:rsidRDefault="00000000">
            <w:pPr>
              <w:spacing w:before="240" w:after="240" w:line="360" w:lineRule="auto"/>
              <w:ind w:left="2160"/>
              <w:rPr>
                <w:sz w:val="26"/>
                <w:szCs w:val="26"/>
              </w:rPr>
            </w:pPr>
            <w:r>
              <w:rPr>
                <w:sz w:val="26"/>
                <w:szCs w:val="26"/>
              </w:rPr>
              <w:t>3.A.a.3 Hệ thống lưu thông tin, tự động đăng nhập với tài khoản mới và điều hướng đến trang Checkout Confirmation</w:t>
            </w:r>
          </w:p>
          <w:p w14:paraId="3F4D2EFD" w14:textId="77777777" w:rsidR="00F045A6" w:rsidRDefault="00000000">
            <w:pPr>
              <w:numPr>
                <w:ilvl w:val="0"/>
                <w:numId w:val="66"/>
              </w:numPr>
              <w:spacing w:before="240" w:after="240" w:line="360" w:lineRule="auto"/>
              <w:rPr>
                <w:sz w:val="26"/>
                <w:szCs w:val="26"/>
              </w:rPr>
            </w:pPr>
            <w:r>
              <w:rPr>
                <w:sz w:val="26"/>
                <w:szCs w:val="26"/>
              </w:rPr>
              <w:t>Chọn “Guest Checkout“  và nhấn Continue</w:t>
            </w:r>
          </w:p>
          <w:p w14:paraId="0F1073AF" w14:textId="77777777" w:rsidR="00F045A6" w:rsidRDefault="00000000">
            <w:pPr>
              <w:spacing w:before="240" w:after="240" w:line="360" w:lineRule="auto"/>
              <w:ind w:left="2160"/>
              <w:rPr>
                <w:sz w:val="26"/>
                <w:szCs w:val="26"/>
              </w:rPr>
            </w:pPr>
            <w:r>
              <w:rPr>
                <w:sz w:val="26"/>
                <w:szCs w:val="26"/>
              </w:rPr>
              <w:t>3.A.b.1 Hệ thống điều hướng đến trang “GUEST CHECKOUT - STEP 1”</w:t>
            </w:r>
          </w:p>
          <w:p w14:paraId="0532B6E7" w14:textId="77777777" w:rsidR="00F045A6" w:rsidRDefault="00000000">
            <w:pPr>
              <w:spacing w:before="240" w:after="240" w:line="360" w:lineRule="auto"/>
              <w:ind w:left="2160"/>
              <w:rPr>
                <w:sz w:val="26"/>
                <w:szCs w:val="26"/>
              </w:rPr>
            </w:pPr>
            <w:r>
              <w:rPr>
                <w:sz w:val="26"/>
                <w:szCs w:val="26"/>
              </w:rPr>
              <w:t>3.A.b.2 Nhập đầy đủ thông tin và (có 2 option)</w:t>
            </w:r>
          </w:p>
          <w:p w14:paraId="059F637C" w14:textId="77777777" w:rsidR="00F045A6" w:rsidRDefault="00000000">
            <w:pPr>
              <w:spacing w:before="240" w:after="240" w:line="360" w:lineRule="auto"/>
              <w:ind w:left="2160"/>
              <w:rPr>
                <w:color w:val="333333"/>
                <w:sz w:val="26"/>
                <w:szCs w:val="26"/>
                <w:highlight w:val="white"/>
              </w:rPr>
            </w:pPr>
            <w:r>
              <w:rPr>
                <w:sz w:val="26"/>
                <w:szCs w:val="26"/>
              </w:rPr>
              <w:t>3.A.b.3 Click “</w:t>
            </w:r>
            <w:r>
              <w:rPr>
                <w:color w:val="333333"/>
                <w:sz w:val="26"/>
                <w:szCs w:val="26"/>
                <w:highlight w:val="white"/>
              </w:rPr>
              <w:t xml:space="preserve">Check here if you have a separate shipping address.” (nếu muốn) </w:t>
            </w:r>
          </w:p>
          <w:p w14:paraId="4EB83BED" w14:textId="77777777" w:rsidR="00F045A6" w:rsidRDefault="00000000">
            <w:pPr>
              <w:numPr>
                <w:ilvl w:val="0"/>
                <w:numId w:val="67"/>
              </w:numPr>
              <w:spacing w:before="240" w:after="0" w:line="360" w:lineRule="auto"/>
              <w:rPr>
                <w:color w:val="333333"/>
                <w:sz w:val="26"/>
                <w:szCs w:val="26"/>
                <w:highlight w:val="white"/>
              </w:rPr>
            </w:pPr>
            <w:r>
              <w:rPr>
                <w:color w:val="333333"/>
                <w:sz w:val="26"/>
                <w:szCs w:val="26"/>
                <w:highlight w:val="white"/>
              </w:rPr>
              <w:t>Hệ thống hiển thị thêm Shipping Address</w:t>
            </w:r>
          </w:p>
          <w:p w14:paraId="0CDFCF90" w14:textId="77777777" w:rsidR="00F045A6" w:rsidRDefault="00000000">
            <w:pPr>
              <w:numPr>
                <w:ilvl w:val="0"/>
                <w:numId w:val="67"/>
              </w:numPr>
              <w:spacing w:before="0" w:after="240" w:line="360" w:lineRule="auto"/>
              <w:rPr>
                <w:color w:val="333333"/>
                <w:sz w:val="26"/>
                <w:szCs w:val="26"/>
                <w:highlight w:val="white"/>
              </w:rPr>
            </w:pPr>
            <w:r>
              <w:rPr>
                <w:color w:val="333333"/>
                <w:sz w:val="26"/>
                <w:szCs w:val="26"/>
                <w:highlight w:val="white"/>
              </w:rPr>
              <w:t>Khách hàng nhập đầy đủ thông tin Shipping Address</w:t>
            </w:r>
          </w:p>
          <w:p w14:paraId="012A8056" w14:textId="77777777" w:rsidR="00F045A6" w:rsidRDefault="00000000">
            <w:pPr>
              <w:spacing w:before="240" w:after="240" w:line="360" w:lineRule="auto"/>
              <w:rPr>
                <w:color w:val="333333"/>
                <w:sz w:val="26"/>
                <w:szCs w:val="26"/>
                <w:highlight w:val="white"/>
              </w:rPr>
            </w:pPr>
            <w:r>
              <w:rPr>
                <w:color w:val="333333"/>
                <w:sz w:val="26"/>
                <w:szCs w:val="26"/>
                <w:highlight w:val="white"/>
              </w:rPr>
              <w:t xml:space="preserve">                                      </w:t>
            </w:r>
            <w:r>
              <w:rPr>
                <w:sz w:val="26"/>
                <w:szCs w:val="26"/>
              </w:rPr>
              <w:t xml:space="preserve">3.A.b.4 </w:t>
            </w:r>
            <w:r>
              <w:rPr>
                <w:color w:val="333333"/>
                <w:sz w:val="26"/>
                <w:szCs w:val="26"/>
                <w:highlight w:val="white"/>
              </w:rPr>
              <w:t>Click “Continue”</w:t>
            </w:r>
          </w:p>
          <w:p w14:paraId="568A1F7C" w14:textId="77777777" w:rsidR="00F045A6" w:rsidRDefault="00000000">
            <w:pPr>
              <w:spacing w:before="240" w:after="240" w:line="360" w:lineRule="auto"/>
              <w:ind w:left="2160"/>
              <w:rPr>
                <w:sz w:val="26"/>
                <w:szCs w:val="26"/>
              </w:rPr>
            </w:pPr>
            <w:r>
              <w:rPr>
                <w:sz w:val="26"/>
                <w:szCs w:val="26"/>
              </w:rPr>
              <w:t>3.A.b.5 Hệ thống lưu thông tin và điều hướng đến trang Checkout Confirmation</w:t>
            </w:r>
          </w:p>
          <w:p w14:paraId="0BE6B364" w14:textId="77777777" w:rsidR="00F045A6" w:rsidRDefault="00000000">
            <w:pPr>
              <w:numPr>
                <w:ilvl w:val="0"/>
                <w:numId w:val="65"/>
              </w:numPr>
              <w:spacing w:before="240" w:after="240" w:line="360" w:lineRule="auto"/>
              <w:rPr>
                <w:sz w:val="26"/>
                <w:szCs w:val="26"/>
              </w:rPr>
            </w:pPr>
            <w:r>
              <w:rPr>
                <w:sz w:val="26"/>
                <w:szCs w:val="26"/>
              </w:rPr>
              <w:t>Thao tác với “RETURNING CUSTOMER”</w:t>
            </w:r>
          </w:p>
          <w:p w14:paraId="2C7CAC04" w14:textId="77777777" w:rsidR="00F045A6" w:rsidRDefault="00000000">
            <w:pPr>
              <w:spacing w:before="240" w:after="240" w:line="360" w:lineRule="auto"/>
              <w:ind w:left="1440"/>
              <w:rPr>
                <w:sz w:val="26"/>
                <w:szCs w:val="26"/>
              </w:rPr>
            </w:pPr>
            <w:r>
              <w:rPr>
                <w:sz w:val="26"/>
                <w:szCs w:val="26"/>
              </w:rPr>
              <w:t>3.B.1 Nhập đầy đủ thông tin Login Name và Password</w:t>
            </w:r>
          </w:p>
          <w:p w14:paraId="45DFE121" w14:textId="77777777" w:rsidR="00F045A6" w:rsidRDefault="00000000">
            <w:pPr>
              <w:spacing w:before="240" w:after="240" w:line="360" w:lineRule="auto"/>
              <w:ind w:left="1440"/>
              <w:rPr>
                <w:sz w:val="26"/>
                <w:szCs w:val="26"/>
              </w:rPr>
            </w:pPr>
            <w:r>
              <w:rPr>
                <w:sz w:val="26"/>
                <w:szCs w:val="26"/>
              </w:rPr>
              <w:t>3.B.2 Nhấn nút “Login”</w:t>
            </w:r>
          </w:p>
          <w:p w14:paraId="38CC9A5C" w14:textId="77777777" w:rsidR="00F045A6" w:rsidRDefault="00000000">
            <w:pPr>
              <w:spacing w:before="240" w:after="240" w:line="360" w:lineRule="auto"/>
              <w:ind w:left="1440"/>
              <w:rPr>
                <w:sz w:val="26"/>
                <w:szCs w:val="26"/>
              </w:rPr>
            </w:pPr>
            <w:r>
              <w:rPr>
                <w:sz w:val="26"/>
                <w:szCs w:val="26"/>
              </w:rPr>
              <w:t>3.B.3 Khách hàng đăng nhập thành công và hệ thống và điều hướng đến trang Checkout Confirmation</w:t>
            </w:r>
          </w:p>
          <w:p w14:paraId="1C4AA06D" w14:textId="77777777" w:rsidR="00F045A6" w:rsidRDefault="00000000">
            <w:pPr>
              <w:numPr>
                <w:ilvl w:val="0"/>
                <w:numId w:val="64"/>
              </w:numPr>
              <w:spacing w:before="240" w:after="0" w:line="360" w:lineRule="auto"/>
              <w:rPr>
                <w:sz w:val="26"/>
                <w:szCs w:val="26"/>
              </w:rPr>
            </w:pPr>
            <w:r>
              <w:rPr>
                <w:sz w:val="26"/>
                <w:szCs w:val="26"/>
              </w:rPr>
              <w:t xml:space="preserve">Khách hàng tiến hành kiểm tra lại thông tin và nhấn “Confirm Order” </w:t>
            </w:r>
          </w:p>
          <w:p w14:paraId="75F949BD" w14:textId="77777777" w:rsidR="00F045A6" w:rsidRDefault="00000000">
            <w:pPr>
              <w:numPr>
                <w:ilvl w:val="0"/>
                <w:numId w:val="64"/>
              </w:numPr>
              <w:spacing w:before="0" w:after="240" w:line="360" w:lineRule="auto"/>
              <w:rPr>
                <w:sz w:val="26"/>
                <w:szCs w:val="26"/>
              </w:rPr>
            </w:pPr>
            <w:r>
              <w:rPr>
                <w:sz w:val="26"/>
                <w:szCs w:val="26"/>
              </w:rPr>
              <w:lastRenderedPageBreak/>
              <w:t>Hệ thống xử lý yêu cầu đặt hàng và hiện thông báo đặt hàng thành công</w:t>
            </w:r>
          </w:p>
        </w:tc>
      </w:tr>
      <w:tr w:rsidR="00F045A6" w14:paraId="5CCC6240" w14:textId="77777777">
        <w:trPr>
          <w:trHeight w:val="506"/>
        </w:trPr>
        <w:tc>
          <w:tcPr>
            <w:tcW w:w="8850" w:type="dxa"/>
            <w:gridSpan w:val="2"/>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DE22C45" w14:textId="77777777" w:rsidR="00F045A6" w:rsidRDefault="00000000">
            <w:pPr>
              <w:spacing w:before="240" w:after="240" w:line="360" w:lineRule="auto"/>
              <w:rPr>
                <w:sz w:val="26"/>
                <w:szCs w:val="26"/>
              </w:rPr>
            </w:pPr>
            <w:r>
              <w:rPr>
                <w:sz w:val="26"/>
                <w:szCs w:val="26"/>
              </w:rPr>
              <w:lastRenderedPageBreak/>
              <w:t xml:space="preserve">Ngoại lệ: </w:t>
            </w:r>
          </w:p>
          <w:p w14:paraId="28C93932" w14:textId="77777777" w:rsidR="00F045A6" w:rsidRDefault="00000000">
            <w:pPr>
              <w:spacing w:before="240" w:after="240" w:line="360" w:lineRule="auto"/>
              <w:rPr>
                <w:sz w:val="26"/>
                <w:szCs w:val="26"/>
              </w:rPr>
            </w:pPr>
            <w:r>
              <w:rPr>
                <w:sz w:val="26"/>
                <w:szCs w:val="26"/>
              </w:rPr>
              <w:t>1.1 Khách hàng nhấn “Continue Shopping” ở trang giỏ hàng</w:t>
            </w:r>
          </w:p>
          <w:p w14:paraId="4AA3FCBE" w14:textId="77777777" w:rsidR="00F045A6" w:rsidRDefault="00000000">
            <w:pPr>
              <w:spacing w:before="240" w:after="240" w:line="360" w:lineRule="auto"/>
              <w:rPr>
                <w:sz w:val="26"/>
                <w:szCs w:val="26"/>
              </w:rPr>
            </w:pPr>
            <w:r>
              <w:rPr>
                <w:sz w:val="26"/>
                <w:szCs w:val="26"/>
              </w:rPr>
              <w:t xml:space="preserve">=&gt; Hệ thống điều hướng về trang chủ của trang web </w:t>
            </w:r>
          </w:p>
          <w:p w14:paraId="1023ED1A" w14:textId="77777777" w:rsidR="00F045A6" w:rsidRDefault="00000000">
            <w:pPr>
              <w:spacing w:before="240" w:after="240" w:line="360" w:lineRule="auto"/>
              <w:rPr>
                <w:sz w:val="26"/>
                <w:szCs w:val="26"/>
              </w:rPr>
            </w:pPr>
            <w:r>
              <w:rPr>
                <w:sz w:val="26"/>
                <w:szCs w:val="26"/>
              </w:rPr>
              <w:t>3.A.a.2.1 Khách hàng nhập thông tin không hợp lệ hoặc không chấp nhận policy</w:t>
            </w:r>
          </w:p>
          <w:p w14:paraId="4D4BBD62" w14:textId="77777777" w:rsidR="00F045A6" w:rsidRDefault="00000000">
            <w:pPr>
              <w:numPr>
                <w:ilvl w:val="0"/>
                <w:numId w:val="68"/>
              </w:numPr>
              <w:spacing w:before="240" w:after="0" w:line="360" w:lineRule="auto"/>
              <w:rPr>
                <w:sz w:val="26"/>
                <w:szCs w:val="26"/>
              </w:rPr>
            </w:pPr>
            <w:r>
              <w:rPr>
                <w:sz w:val="26"/>
                <w:szCs w:val="26"/>
              </w:rPr>
              <w:t>Hệ thống thông báo lỗi</w:t>
            </w:r>
            <w:r>
              <w:rPr>
                <w:sz w:val="26"/>
                <w:szCs w:val="26"/>
                <w:lang w:val="vi-VN"/>
              </w:rPr>
              <w:t xml:space="preserve">, </w:t>
            </w:r>
            <w:r>
              <w:rPr>
                <w:sz w:val="26"/>
                <w:szCs w:val="26"/>
              </w:rPr>
              <w:t>không thực hiện điều hướng mà vẫn ở lại trang cũ</w:t>
            </w:r>
          </w:p>
          <w:p w14:paraId="6DAD489E" w14:textId="77777777" w:rsidR="00F045A6" w:rsidRDefault="00000000">
            <w:pPr>
              <w:numPr>
                <w:ilvl w:val="0"/>
                <w:numId w:val="68"/>
              </w:numPr>
              <w:spacing w:before="0" w:after="240" w:line="360" w:lineRule="auto"/>
              <w:rPr>
                <w:sz w:val="26"/>
                <w:szCs w:val="26"/>
              </w:rPr>
            </w:pPr>
            <w:r>
              <w:rPr>
                <w:sz w:val="26"/>
                <w:szCs w:val="26"/>
              </w:rPr>
              <w:t>Khách hàng tiến hành sửa lại trường không hợp lệ và nhấn continue</w:t>
            </w:r>
          </w:p>
          <w:p w14:paraId="2BC7C472" w14:textId="77777777" w:rsidR="00F045A6" w:rsidRDefault="00000000">
            <w:pPr>
              <w:spacing w:before="240" w:after="240" w:line="360" w:lineRule="auto"/>
              <w:rPr>
                <w:sz w:val="26"/>
                <w:szCs w:val="26"/>
              </w:rPr>
            </w:pPr>
            <w:r>
              <w:rPr>
                <w:sz w:val="26"/>
                <w:szCs w:val="26"/>
              </w:rPr>
              <w:t xml:space="preserve">3.A.b.2.1 Khách hàng nhập thông tin không hợp lệ </w:t>
            </w:r>
          </w:p>
          <w:p w14:paraId="29C80462" w14:textId="77777777" w:rsidR="00F045A6" w:rsidRDefault="00000000">
            <w:pPr>
              <w:numPr>
                <w:ilvl w:val="0"/>
                <w:numId w:val="69"/>
              </w:numPr>
              <w:spacing w:before="240" w:after="0" w:line="360" w:lineRule="auto"/>
              <w:rPr>
                <w:sz w:val="26"/>
                <w:szCs w:val="26"/>
              </w:rPr>
            </w:pPr>
            <w:r>
              <w:rPr>
                <w:sz w:val="26"/>
                <w:szCs w:val="26"/>
              </w:rPr>
              <w:t>Hệ thống thông báo lỗi</w:t>
            </w:r>
            <w:r>
              <w:rPr>
                <w:sz w:val="26"/>
                <w:szCs w:val="26"/>
                <w:lang w:val="vi-VN"/>
              </w:rPr>
              <w:t xml:space="preserve">, </w:t>
            </w:r>
            <w:r>
              <w:rPr>
                <w:sz w:val="26"/>
                <w:szCs w:val="26"/>
              </w:rPr>
              <w:t>không thực hiện điều hướng mà vẫn ở lại trang cũ</w:t>
            </w:r>
          </w:p>
          <w:p w14:paraId="795CFB90" w14:textId="77777777" w:rsidR="00F045A6" w:rsidRDefault="00000000">
            <w:pPr>
              <w:numPr>
                <w:ilvl w:val="0"/>
                <w:numId w:val="69"/>
              </w:numPr>
              <w:spacing w:before="0" w:after="240" w:line="360" w:lineRule="auto"/>
              <w:rPr>
                <w:sz w:val="26"/>
                <w:szCs w:val="26"/>
              </w:rPr>
            </w:pPr>
            <w:r>
              <w:rPr>
                <w:sz w:val="26"/>
                <w:szCs w:val="26"/>
              </w:rPr>
              <w:t>Khách hàng tiến hành sửa lại trường không hợp lệ và nhấn continue</w:t>
            </w:r>
          </w:p>
          <w:p w14:paraId="7F2BCCF4" w14:textId="77777777" w:rsidR="00F045A6" w:rsidRDefault="00000000">
            <w:pPr>
              <w:spacing w:before="240" w:after="240" w:line="360" w:lineRule="auto"/>
              <w:rPr>
                <w:sz w:val="26"/>
                <w:szCs w:val="26"/>
              </w:rPr>
            </w:pPr>
            <w:r>
              <w:rPr>
                <w:sz w:val="26"/>
                <w:szCs w:val="26"/>
              </w:rPr>
              <w:t>3.A.b.2.2 Nhấn Back</w:t>
            </w:r>
          </w:p>
          <w:p w14:paraId="4E62A067" w14:textId="77777777" w:rsidR="00F045A6" w:rsidRDefault="00000000">
            <w:pPr>
              <w:spacing w:before="240" w:after="240" w:line="360" w:lineRule="auto"/>
              <w:rPr>
                <w:sz w:val="26"/>
                <w:szCs w:val="26"/>
              </w:rPr>
            </w:pPr>
            <w:r>
              <w:rPr>
                <w:sz w:val="26"/>
                <w:szCs w:val="26"/>
              </w:rPr>
              <w:t xml:space="preserve">=&gt; Hệ thống điều hướng về trang giỏ hàng của trang web </w:t>
            </w:r>
          </w:p>
          <w:p w14:paraId="38B081AF" w14:textId="77777777" w:rsidR="00F045A6" w:rsidRDefault="00000000">
            <w:pPr>
              <w:spacing w:before="240" w:after="240" w:line="360" w:lineRule="auto"/>
              <w:rPr>
                <w:sz w:val="26"/>
                <w:szCs w:val="26"/>
              </w:rPr>
            </w:pPr>
            <w:r>
              <w:rPr>
                <w:sz w:val="26"/>
                <w:szCs w:val="26"/>
              </w:rPr>
              <w:t>3.B.1.1 Nhập sai Login Name hoặc password</w:t>
            </w:r>
          </w:p>
          <w:p w14:paraId="666BF07C" w14:textId="77777777" w:rsidR="00F045A6" w:rsidRDefault="00000000">
            <w:pPr>
              <w:spacing w:before="240" w:after="240" w:line="360" w:lineRule="auto"/>
              <w:rPr>
                <w:sz w:val="26"/>
                <w:szCs w:val="26"/>
              </w:rPr>
            </w:pPr>
            <w:r>
              <w:rPr>
                <w:sz w:val="26"/>
                <w:szCs w:val="26"/>
              </w:rPr>
              <w:t xml:space="preserve">=&gt; Hệ thống hiển thị lỗi </w:t>
            </w:r>
          </w:p>
          <w:p w14:paraId="55F5C40D" w14:textId="77777777" w:rsidR="00F045A6" w:rsidRDefault="00000000">
            <w:pPr>
              <w:spacing w:before="240" w:after="240" w:line="360" w:lineRule="auto"/>
              <w:rPr>
                <w:sz w:val="26"/>
                <w:szCs w:val="26"/>
              </w:rPr>
            </w:pPr>
            <w:r>
              <w:rPr>
                <w:sz w:val="26"/>
                <w:szCs w:val="26"/>
              </w:rPr>
              <w:t xml:space="preserve">3.B.1.2 Click chọn “Forgot your password?” </w:t>
            </w:r>
          </w:p>
          <w:p w14:paraId="506EFBFE" w14:textId="77777777" w:rsidR="00F045A6" w:rsidRDefault="00000000">
            <w:pPr>
              <w:spacing w:before="240" w:after="240" w:line="360" w:lineRule="auto"/>
              <w:rPr>
                <w:sz w:val="26"/>
                <w:szCs w:val="26"/>
              </w:rPr>
            </w:pPr>
            <w:r>
              <w:rPr>
                <w:sz w:val="26"/>
                <w:szCs w:val="26"/>
              </w:rPr>
              <w:t>=&gt; Thực hiện chức năng quên mật khẩu</w:t>
            </w:r>
          </w:p>
          <w:p w14:paraId="4CC60DDF" w14:textId="77777777" w:rsidR="00F045A6" w:rsidRDefault="00000000">
            <w:pPr>
              <w:spacing w:before="240" w:after="240" w:line="360" w:lineRule="auto"/>
              <w:rPr>
                <w:sz w:val="26"/>
                <w:szCs w:val="26"/>
              </w:rPr>
            </w:pPr>
            <w:r>
              <w:rPr>
                <w:sz w:val="26"/>
                <w:szCs w:val="26"/>
              </w:rPr>
              <w:t xml:space="preserve"> 3.B.1.3 Click chọn “Forgot your login?” </w:t>
            </w:r>
          </w:p>
          <w:p w14:paraId="650F129B" w14:textId="77777777" w:rsidR="00F045A6" w:rsidRDefault="00000000">
            <w:pPr>
              <w:spacing w:before="240" w:after="240" w:line="360" w:lineRule="auto"/>
              <w:rPr>
                <w:color w:val="333333"/>
                <w:sz w:val="26"/>
                <w:szCs w:val="26"/>
                <w:highlight w:val="white"/>
              </w:rPr>
            </w:pPr>
            <w:r>
              <w:rPr>
                <w:sz w:val="26"/>
                <w:szCs w:val="26"/>
              </w:rPr>
              <w:lastRenderedPageBreak/>
              <w:t>=&gt; Thực hiện chức năng quên tài khoản</w:t>
            </w:r>
          </w:p>
          <w:p w14:paraId="0E49A20C" w14:textId="77777777" w:rsidR="00F045A6" w:rsidRDefault="00000000">
            <w:pPr>
              <w:spacing w:before="240" w:after="240" w:line="360" w:lineRule="auto"/>
              <w:rPr>
                <w:sz w:val="26"/>
                <w:szCs w:val="26"/>
              </w:rPr>
            </w:pPr>
            <w:r>
              <w:rPr>
                <w:sz w:val="26"/>
                <w:szCs w:val="26"/>
              </w:rPr>
              <w:t>4.1 Khách hàng nhấn “Back” sau khi thực hiện theo hướng A.a và B</w:t>
            </w:r>
          </w:p>
          <w:p w14:paraId="39DA62C1" w14:textId="77777777" w:rsidR="00F045A6" w:rsidRDefault="00000000">
            <w:pPr>
              <w:numPr>
                <w:ilvl w:val="0"/>
                <w:numId w:val="70"/>
              </w:numPr>
              <w:spacing w:before="240" w:after="0" w:line="360" w:lineRule="auto"/>
              <w:rPr>
                <w:sz w:val="26"/>
                <w:szCs w:val="26"/>
              </w:rPr>
            </w:pPr>
            <w:r>
              <w:rPr>
                <w:sz w:val="26"/>
                <w:szCs w:val="26"/>
              </w:rPr>
              <w:t>Hệ thống điều hướng đến trang Payment Information</w:t>
            </w:r>
          </w:p>
          <w:p w14:paraId="0A0B4907" w14:textId="77777777" w:rsidR="00F045A6" w:rsidRDefault="00000000">
            <w:pPr>
              <w:numPr>
                <w:ilvl w:val="0"/>
                <w:numId w:val="70"/>
              </w:numPr>
              <w:spacing w:before="0" w:after="0" w:line="360" w:lineRule="auto"/>
              <w:rPr>
                <w:sz w:val="26"/>
                <w:szCs w:val="26"/>
              </w:rPr>
            </w:pPr>
            <w:r>
              <w:rPr>
                <w:sz w:val="26"/>
                <w:szCs w:val="26"/>
              </w:rPr>
              <w:t>Khách hàng nhấn “Change Address” nếu chỉnh sửa thông tin giao hàng</w:t>
            </w:r>
          </w:p>
          <w:p w14:paraId="6DFD4CE2" w14:textId="77777777" w:rsidR="00F045A6" w:rsidRDefault="00000000">
            <w:pPr>
              <w:numPr>
                <w:ilvl w:val="0"/>
                <w:numId w:val="70"/>
              </w:numPr>
              <w:spacing w:before="0" w:after="0" w:line="360" w:lineRule="auto"/>
              <w:rPr>
                <w:sz w:val="26"/>
                <w:szCs w:val="26"/>
              </w:rPr>
            </w:pPr>
            <w:r>
              <w:rPr>
                <w:sz w:val="26"/>
                <w:szCs w:val="26"/>
              </w:rPr>
              <w:t>Hệ thống điều hướng đến trang Checkout Address</w:t>
            </w:r>
          </w:p>
          <w:p w14:paraId="297B74E9" w14:textId="77777777" w:rsidR="00F045A6" w:rsidRDefault="00000000">
            <w:pPr>
              <w:numPr>
                <w:ilvl w:val="0"/>
                <w:numId w:val="70"/>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0040DD66" w14:textId="77777777" w:rsidR="00F045A6" w:rsidRDefault="00000000">
            <w:pPr>
              <w:numPr>
                <w:ilvl w:val="0"/>
                <w:numId w:val="70"/>
              </w:numPr>
              <w:spacing w:before="0" w:after="0" w:line="360" w:lineRule="auto"/>
              <w:rPr>
                <w:sz w:val="26"/>
                <w:szCs w:val="26"/>
              </w:rPr>
            </w:pPr>
            <w:r>
              <w:rPr>
                <w:sz w:val="26"/>
                <w:szCs w:val="26"/>
              </w:rPr>
              <w:t>Khách hàng nhập vào Coupon và comment (nếu có)</w:t>
            </w:r>
          </w:p>
          <w:p w14:paraId="537A41DC" w14:textId="77777777" w:rsidR="00F045A6" w:rsidRDefault="00000000">
            <w:pPr>
              <w:numPr>
                <w:ilvl w:val="0"/>
                <w:numId w:val="70"/>
              </w:numPr>
              <w:spacing w:before="0" w:after="0" w:line="360" w:lineRule="auto"/>
              <w:rPr>
                <w:sz w:val="26"/>
                <w:szCs w:val="26"/>
              </w:rPr>
            </w:pPr>
            <w:r>
              <w:rPr>
                <w:sz w:val="26"/>
                <w:szCs w:val="26"/>
              </w:rPr>
              <w:t>Khách hàng nhấn “Continue”</w:t>
            </w:r>
          </w:p>
          <w:p w14:paraId="143D6A6B" w14:textId="77777777" w:rsidR="00F045A6" w:rsidRDefault="00000000">
            <w:pPr>
              <w:numPr>
                <w:ilvl w:val="0"/>
                <w:numId w:val="70"/>
              </w:numPr>
              <w:spacing w:before="0" w:after="240" w:line="360" w:lineRule="auto"/>
              <w:rPr>
                <w:sz w:val="26"/>
                <w:szCs w:val="26"/>
              </w:rPr>
            </w:pPr>
            <w:r>
              <w:rPr>
                <w:sz w:val="26"/>
                <w:szCs w:val="26"/>
              </w:rPr>
              <w:t>Khách hàng thực hiện các bước thanh toán tiếp theo</w:t>
            </w:r>
          </w:p>
          <w:p w14:paraId="13285667" w14:textId="77777777" w:rsidR="00F045A6" w:rsidRDefault="00000000">
            <w:pPr>
              <w:spacing w:before="240" w:after="240" w:line="360" w:lineRule="auto"/>
              <w:rPr>
                <w:sz w:val="26"/>
                <w:szCs w:val="26"/>
              </w:rPr>
            </w:pPr>
            <w:r>
              <w:rPr>
                <w:sz w:val="26"/>
                <w:szCs w:val="26"/>
              </w:rPr>
              <w:t>4.2 Khách hàng nhấn “Back” sau khi thực hiện theo hướng A.b</w:t>
            </w:r>
          </w:p>
          <w:p w14:paraId="0D87647E" w14:textId="77777777" w:rsidR="00F045A6" w:rsidRDefault="00000000">
            <w:pPr>
              <w:numPr>
                <w:ilvl w:val="0"/>
                <w:numId w:val="71"/>
              </w:numPr>
              <w:spacing w:before="240" w:after="0" w:line="360" w:lineRule="auto"/>
              <w:rPr>
                <w:sz w:val="26"/>
                <w:szCs w:val="26"/>
              </w:rPr>
            </w:pPr>
            <w:r>
              <w:rPr>
                <w:sz w:val="26"/>
                <w:szCs w:val="26"/>
              </w:rPr>
              <w:t>Hệ thống điều hướng đến trang GUEST CHECKOUT - STEP 2</w:t>
            </w:r>
          </w:p>
          <w:p w14:paraId="1E26FCA8" w14:textId="77777777" w:rsidR="00F045A6" w:rsidRDefault="00000000">
            <w:pPr>
              <w:numPr>
                <w:ilvl w:val="0"/>
                <w:numId w:val="71"/>
              </w:numPr>
              <w:spacing w:before="0" w:after="0" w:line="360" w:lineRule="auto"/>
              <w:rPr>
                <w:sz w:val="26"/>
                <w:szCs w:val="26"/>
              </w:rPr>
            </w:pPr>
            <w:r>
              <w:rPr>
                <w:sz w:val="26"/>
                <w:szCs w:val="26"/>
              </w:rPr>
              <w:t xml:space="preserve">Khách hàng nhập lại coupon hoặc thêm comment (nếu cần) chọn policy và nhấn continue </w:t>
            </w:r>
          </w:p>
          <w:p w14:paraId="58B78C6D" w14:textId="77777777" w:rsidR="00F045A6" w:rsidRDefault="00000000">
            <w:pPr>
              <w:numPr>
                <w:ilvl w:val="0"/>
                <w:numId w:val="71"/>
              </w:numPr>
              <w:spacing w:before="0" w:after="0" w:line="360" w:lineRule="auto"/>
              <w:rPr>
                <w:sz w:val="26"/>
                <w:szCs w:val="26"/>
              </w:rPr>
            </w:pPr>
            <w:r>
              <w:rPr>
                <w:sz w:val="26"/>
                <w:szCs w:val="26"/>
              </w:rPr>
              <w:t>Hệ thống điều hướng về trang CHECKOUT CONFIRMATION</w:t>
            </w:r>
          </w:p>
          <w:p w14:paraId="149311CF" w14:textId="77777777" w:rsidR="00F045A6" w:rsidRDefault="00000000">
            <w:pPr>
              <w:numPr>
                <w:ilvl w:val="0"/>
                <w:numId w:val="71"/>
              </w:numPr>
              <w:spacing w:before="0" w:after="240" w:line="360" w:lineRule="auto"/>
              <w:rPr>
                <w:sz w:val="26"/>
                <w:szCs w:val="26"/>
              </w:rPr>
            </w:pPr>
            <w:r>
              <w:rPr>
                <w:sz w:val="26"/>
                <w:szCs w:val="26"/>
              </w:rPr>
              <w:t>Khách hàng thực hiện các bước thanh toán tiếp theo</w:t>
            </w:r>
          </w:p>
          <w:p w14:paraId="691EEE5D" w14:textId="77777777" w:rsidR="00F045A6" w:rsidRDefault="00000000">
            <w:pPr>
              <w:spacing w:before="240" w:after="240" w:line="360" w:lineRule="auto"/>
              <w:rPr>
                <w:sz w:val="26"/>
                <w:szCs w:val="26"/>
              </w:rPr>
            </w:pPr>
            <w:r>
              <w:rPr>
                <w:sz w:val="26"/>
                <w:szCs w:val="26"/>
              </w:rPr>
              <w:t>4.3 Khách hàng nhấn “Edit Shipping” sau khi thực hiện theo hướng A.b</w:t>
            </w:r>
          </w:p>
          <w:p w14:paraId="62AB6084" w14:textId="77777777" w:rsidR="00F045A6" w:rsidRDefault="00000000">
            <w:pPr>
              <w:numPr>
                <w:ilvl w:val="0"/>
                <w:numId w:val="72"/>
              </w:numPr>
              <w:spacing w:before="240" w:after="0" w:line="360" w:lineRule="auto"/>
              <w:rPr>
                <w:sz w:val="26"/>
                <w:szCs w:val="26"/>
              </w:rPr>
            </w:pPr>
            <w:r>
              <w:rPr>
                <w:sz w:val="26"/>
                <w:szCs w:val="26"/>
              </w:rPr>
              <w:t>Hệ thống điều hướng đến trang GUEST CHECKOUT - STEP 2</w:t>
            </w:r>
          </w:p>
          <w:p w14:paraId="63A29605" w14:textId="77777777" w:rsidR="00F045A6" w:rsidRDefault="00000000">
            <w:pPr>
              <w:numPr>
                <w:ilvl w:val="0"/>
                <w:numId w:val="72"/>
              </w:numPr>
              <w:spacing w:before="0" w:after="0" w:line="360" w:lineRule="auto"/>
              <w:rPr>
                <w:sz w:val="26"/>
                <w:szCs w:val="26"/>
              </w:rPr>
            </w:pPr>
            <w:r>
              <w:rPr>
                <w:sz w:val="26"/>
                <w:szCs w:val="26"/>
              </w:rPr>
              <w:t xml:space="preserve">Khách hàng nhập lại coupon hoặc thêm comment (nếu cần) chọn policy và nhấn continue </w:t>
            </w:r>
          </w:p>
          <w:p w14:paraId="6F62377F" w14:textId="77777777" w:rsidR="00F045A6" w:rsidRDefault="00000000">
            <w:pPr>
              <w:numPr>
                <w:ilvl w:val="0"/>
                <w:numId w:val="72"/>
              </w:numPr>
              <w:spacing w:before="0" w:after="0" w:line="360" w:lineRule="auto"/>
              <w:rPr>
                <w:sz w:val="26"/>
                <w:szCs w:val="26"/>
              </w:rPr>
            </w:pPr>
            <w:r>
              <w:rPr>
                <w:sz w:val="26"/>
                <w:szCs w:val="26"/>
              </w:rPr>
              <w:t>Hệ thống điều hướng về trang CHECKOUT CONFIRMATION</w:t>
            </w:r>
          </w:p>
          <w:p w14:paraId="25F802BE" w14:textId="77777777" w:rsidR="00F045A6" w:rsidRDefault="00000000">
            <w:pPr>
              <w:numPr>
                <w:ilvl w:val="0"/>
                <w:numId w:val="72"/>
              </w:numPr>
              <w:spacing w:before="0" w:after="240" w:line="360" w:lineRule="auto"/>
              <w:rPr>
                <w:sz w:val="26"/>
                <w:szCs w:val="26"/>
              </w:rPr>
            </w:pPr>
            <w:r>
              <w:rPr>
                <w:sz w:val="26"/>
                <w:szCs w:val="26"/>
              </w:rPr>
              <w:t>Khách hàng thực hiện các bước thanh toán tiếp theo</w:t>
            </w:r>
          </w:p>
          <w:p w14:paraId="368DF363" w14:textId="77777777" w:rsidR="00F045A6" w:rsidRDefault="00000000">
            <w:pPr>
              <w:spacing w:before="240" w:after="240" w:line="360" w:lineRule="auto"/>
              <w:rPr>
                <w:sz w:val="26"/>
                <w:szCs w:val="26"/>
              </w:rPr>
            </w:pPr>
            <w:r>
              <w:rPr>
                <w:sz w:val="26"/>
                <w:szCs w:val="26"/>
              </w:rPr>
              <w:t>4.4 Khách hàng nhấn “Edit Payment” sau khi thực hiện theo hướng A.b</w:t>
            </w:r>
          </w:p>
          <w:p w14:paraId="7EBEF7ED" w14:textId="77777777" w:rsidR="00F045A6" w:rsidRDefault="00000000">
            <w:pPr>
              <w:numPr>
                <w:ilvl w:val="0"/>
                <w:numId w:val="73"/>
              </w:numPr>
              <w:spacing w:before="240" w:after="0" w:line="360" w:lineRule="auto"/>
              <w:rPr>
                <w:sz w:val="26"/>
                <w:szCs w:val="26"/>
              </w:rPr>
            </w:pPr>
            <w:r>
              <w:rPr>
                <w:sz w:val="26"/>
                <w:szCs w:val="26"/>
              </w:rPr>
              <w:t>Hệ thống điều hướng đến trang GUEST CHECKOUT - STEP 2</w:t>
            </w:r>
          </w:p>
          <w:p w14:paraId="7F3A2C90" w14:textId="77777777" w:rsidR="00F045A6" w:rsidRDefault="00000000">
            <w:pPr>
              <w:numPr>
                <w:ilvl w:val="0"/>
                <w:numId w:val="73"/>
              </w:numPr>
              <w:spacing w:before="0" w:after="0" w:line="360" w:lineRule="auto"/>
              <w:rPr>
                <w:sz w:val="26"/>
                <w:szCs w:val="26"/>
              </w:rPr>
            </w:pPr>
            <w:r>
              <w:rPr>
                <w:sz w:val="26"/>
                <w:szCs w:val="26"/>
              </w:rPr>
              <w:lastRenderedPageBreak/>
              <w:t xml:space="preserve">Khách hàng nhập lại coupon hoặc thêm comment (nếu cần) chọn policy và nhấn continue </w:t>
            </w:r>
          </w:p>
          <w:p w14:paraId="75CC9F0C" w14:textId="77777777" w:rsidR="00F045A6" w:rsidRDefault="00000000">
            <w:pPr>
              <w:numPr>
                <w:ilvl w:val="0"/>
                <w:numId w:val="73"/>
              </w:numPr>
              <w:spacing w:before="0" w:after="0" w:line="360" w:lineRule="auto"/>
              <w:rPr>
                <w:sz w:val="26"/>
                <w:szCs w:val="26"/>
              </w:rPr>
            </w:pPr>
            <w:r>
              <w:rPr>
                <w:sz w:val="26"/>
                <w:szCs w:val="26"/>
              </w:rPr>
              <w:t>Hệ thống điều hướng về trang CHECKOUT CONFIRMATION</w:t>
            </w:r>
          </w:p>
          <w:p w14:paraId="45FE909C" w14:textId="77777777" w:rsidR="00F045A6" w:rsidRDefault="00000000">
            <w:pPr>
              <w:numPr>
                <w:ilvl w:val="0"/>
                <w:numId w:val="73"/>
              </w:numPr>
              <w:spacing w:before="0" w:after="240" w:line="360" w:lineRule="auto"/>
              <w:rPr>
                <w:sz w:val="26"/>
                <w:szCs w:val="26"/>
              </w:rPr>
            </w:pPr>
            <w:r>
              <w:rPr>
                <w:sz w:val="26"/>
                <w:szCs w:val="26"/>
              </w:rPr>
              <w:t>Khách hàng thực hiện các bước thanh toán tiếp theo</w:t>
            </w:r>
          </w:p>
          <w:p w14:paraId="51FE973F" w14:textId="77777777" w:rsidR="00F045A6" w:rsidRDefault="00000000">
            <w:pPr>
              <w:spacing w:before="240" w:after="240" w:line="360" w:lineRule="auto"/>
              <w:rPr>
                <w:sz w:val="26"/>
                <w:szCs w:val="26"/>
              </w:rPr>
            </w:pPr>
            <w:r>
              <w:rPr>
                <w:sz w:val="26"/>
                <w:szCs w:val="26"/>
              </w:rPr>
              <w:t>4.5 Khách hàng nhấn “Edit Coupon” sau khi thực hiện theo hướng A.b</w:t>
            </w:r>
          </w:p>
          <w:p w14:paraId="2EFD3F47" w14:textId="77777777" w:rsidR="00F045A6" w:rsidRDefault="00000000">
            <w:pPr>
              <w:numPr>
                <w:ilvl w:val="0"/>
                <w:numId w:val="74"/>
              </w:numPr>
              <w:spacing w:before="240" w:after="0" w:line="360" w:lineRule="auto"/>
              <w:rPr>
                <w:sz w:val="26"/>
                <w:szCs w:val="26"/>
              </w:rPr>
            </w:pPr>
            <w:r>
              <w:rPr>
                <w:sz w:val="26"/>
                <w:szCs w:val="26"/>
              </w:rPr>
              <w:t>Hệ thống điều hướng đến trang GUEST CHECKOUT - STEP 2</w:t>
            </w:r>
          </w:p>
          <w:p w14:paraId="44715624" w14:textId="77777777" w:rsidR="00F045A6" w:rsidRDefault="00000000">
            <w:pPr>
              <w:numPr>
                <w:ilvl w:val="0"/>
                <w:numId w:val="74"/>
              </w:numPr>
              <w:spacing w:before="0" w:after="0" w:line="360" w:lineRule="auto"/>
              <w:rPr>
                <w:sz w:val="26"/>
                <w:szCs w:val="26"/>
              </w:rPr>
            </w:pPr>
            <w:r>
              <w:rPr>
                <w:sz w:val="26"/>
                <w:szCs w:val="26"/>
              </w:rPr>
              <w:t xml:space="preserve">Khách hàng nhập lại coupon hoặc thêm comment (nếu cần) chọn policy và nhấn continue </w:t>
            </w:r>
          </w:p>
          <w:p w14:paraId="4B028AA1" w14:textId="77777777" w:rsidR="00F045A6" w:rsidRDefault="00000000">
            <w:pPr>
              <w:numPr>
                <w:ilvl w:val="0"/>
                <w:numId w:val="74"/>
              </w:numPr>
              <w:spacing w:before="0" w:after="0" w:line="360" w:lineRule="auto"/>
              <w:rPr>
                <w:sz w:val="26"/>
                <w:szCs w:val="26"/>
              </w:rPr>
            </w:pPr>
            <w:r>
              <w:rPr>
                <w:sz w:val="26"/>
                <w:szCs w:val="26"/>
              </w:rPr>
              <w:t>Hệ thống điều hướng về trang CHECKOUT CONFIRMATION</w:t>
            </w:r>
          </w:p>
          <w:p w14:paraId="3B8D1D60" w14:textId="77777777" w:rsidR="00F045A6" w:rsidRDefault="00000000">
            <w:pPr>
              <w:numPr>
                <w:ilvl w:val="0"/>
                <w:numId w:val="74"/>
              </w:numPr>
              <w:spacing w:before="0" w:after="240" w:line="360" w:lineRule="auto"/>
              <w:rPr>
                <w:sz w:val="26"/>
                <w:szCs w:val="26"/>
              </w:rPr>
            </w:pPr>
            <w:r>
              <w:rPr>
                <w:sz w:val="26"/>
                <w:szCs w:val="26"/>
              </w:rPr>
              <w:t>Khách hàng thực hiện các bước thanh toán tiếp theo</w:t>
            </w:r>
          </w:p>
          <w:p w14:paraId="2FACD261" w14:textId="77777777" w:rsidR="00F045A6" w:rsidRDefault="00000000">
            <w:pPr>
              <w:spacing w:before="240" w:after="240" w:line="360" w:lineRule="auto"/>
              <w:rPr>
                <w:sz w:val="26"/>
                <w:szCs w:val="26"/>
              </w:rPr>
            </w:pPr>
            <w:r>
              <w:rPr>
                <w:sz w:val="26"/>
                <w:szCs w:val="26"/>
              </w:rPr>
              <w:t>4.6 Khách hàng nhấn “Edit Shipping” sau khi thực hiện theo hướng A.a và B</w:t>
            </w:r>
          </w:p>
          <w:p w14:paraId="140F994D" w14:textId="77777777" w:rsidR="00F045A6" w:rsidRDefault="00000000">
            <w:pPr>
              <w:numPr>
                <w:ilvl w:val="0"/>
                <w:numId w:val="75"/>
              </w:numPr>
              <w:spacing w:before="240" w:after="0" w:line="360" w:lineRule="auto"/>
              <w:rPr>
                <w:sz w:val="26"/>
                <w:szCs w:val="26"/>
              </w:rPr>
            </w:pPr>
            <w:r>
              <w:rPr>
                <w:sz w:val="26"/>
                <w:szCs w:val="26"/>
              </w:rPr>
              <w:t>Hệ thống điều hướng đến trang Delivery Information</w:t>
            </w:r>
          </w:p>
          <w:p w14:paraId="3578CC15" w14:textId="77777777" w:rsidR="00F045A6" w:rsidRDefault="00000000">
            <w:pPr>
              <w:numPr>
                <w:ilvl w:val="0"/>
                <w:numId w:val="75"/>
              </w:numPr>
              <w:spacing w:before="0" w:after="0" w:line="360" w:lineRule="auto"/>
              <w:rPr>
                <w:sz w:val="26"/>
                <w:szCs w:val="26"/>
              </w:rPr>
            </w:pPr>
            <w:r>
              <w:rPr>
                <w:sz w:val="26"/>
                <w:szCs w:val="26"/>
              </w:rPr>
              <w:t>Khách hàng nhấn “Change Address” nếu muốn chỉnh sửa thông tin giao hàng</w:t>
            </w:r>
          </w:p>
          <w:p w14:paraId="763A0270" w14:textId="77777777" w:rsidR="00F045A6" w:rsidRDefault="00000000">
            <w:pPr>
              <w:numPr>
                <w:ilvl w:val="0"/>
                <w:numId w:val="75"/>
              </w:numPr>
              <w:spacing w:before="0" w:after="0" w:line="360" w:lineRule="auto"/>
              <w:rPr>
                <w:sz w:val="26"/>
                <w:szCs w:val="26"/>
              </w:rPr>
            </w:pPr>
            <w:r>
              <w:rPr>
                <w:sz w:val="26"/>
                <w:szCs w:val="26"/>
              </w:rPr>
              <w:t>Hệ thống điều hướng đến trang Checkout Address</w:t>
            </w:r>
          </w:p>
          <w:p w14:paraId="2A7C8776" w14:textId="77777777" w:rsidR="00F045A6" w:rsidRDefault="00000000">
            <w:pPr>
              <w:numPr>
                <w:ilvl w:val="0"/>
                <w:numId w:val="75"/>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06658E9D" w14:textId="77777777" w:rsidR="00F045A6" w:rsidRDefault="00000000">
            <w:pPr>
              <w:numPr>
                <w:ilvl w:val="0"/>
                <w:numId w:val="75"/>
              </w:numPr>
              <w:spacing w:before="0" w:after="0" w:line="360" w:lineRule="auto"/>
              <w:rPr>
                <w:sz w:val="26"/>
                <w:szCs w:val="26"/>
              </w:rPr>
            </w:pPr>
            <w:r>
              <w:rPr>
                <w:sz w:val="26"/>
                <w:szCs w:val="26"/>
              </w:rPr>
              <w:t>Khách hàng nhập vào Coupon và comment (nếu có)</w:t>
            </w:r>
          </w:p>
          <w:p w14:paraId="011CE139" w14:textId="77777777" w:rsidR="00F045A6" w:rsidRDefault="00000000">
            <w:pPr>
              <w:numPr>
                <w:ilvl w:val="0"/>
                <w:numId w:val="75"/>
              </w:numPr>
              <w:spacing w:before="0" w:after="0" w:line="360" w:lineRule="auto"/>
              <w:rPr>
                <w:sz w:val="26"/>
                <w:szCs w:val="26"/>
              </w:rPr>
            </w:pPr>
            <w:r>
              <w:rPr>
                <w:sz w:val="26"/>
                <w:szCs w:val="26"/>
              </w:rPr>
              <w:t>Khách hàng nhấn “Continue”</w:t>
            </w:r>
          </w:p>
          <w:p w14:paraId="4BF9066C" w14:textId="77777777" w:rsidR="00F045A6" w:rsidRDefault="00000000">
            <w:pPr>
              <w:numPr>
                <w:ilvl w:val="0"/>
                <w:numId w:val="75"/>
              </w:numPr>
              <w:spacing w:before="0" w:after="240" w:line="360" w:lineRule="auto"/>
              <w:rPr>
                <w:sz w:val="26"/>
                <w:szCs w:val="26"/>
              </w:rPr>
            </w:pPr>
            <w:r>
              <w:rPr>
                <w:sz w:val="26"/>
                <w:szCs w:val="26"/>
              </w:rPr>
              <w:t>Khách hàng thực hiện các bước thanh toán tiếp theo</w:t>
            </w:r>
          </w:p>
          <w:p w14:paraId="2B78385A" w14:textId="77777777" w:rsidR="00F045A6" w:rsidRDefault="00000000">
            <w:pPr>
              <w:spacing w:before="240" w:after="240" w:line="360" w:lineRule="auto"/>
              <w:rPr>
                <w:sz w:val="26"/>
                <w:szCs w:val="26"/>
              </w:rPr>
            </w:pPr>
            <w:r>
              <w:rPr>
                <w:sz w:val="26"/>
                <w:szCs w:val="26"/>
              </w:rPr>
              <w:t>4.7 Khách hàng nhấn “Edit Payment” sau khi thực hiện theo hướng A.a và B</w:t>
            </w:r>
          </w:p>
          <w:p w14:paraId="3E168ED7" w14:textId="77777777" w:rsidR="00F045A6" w:rsidRDefault="00000000">
            <w:pPr>
              <w:numPr>
                <w:ilvl w:val="0"/>
                <w:numId w:val="76"/>
              </w:numPr>
              <w:spacing w:before="240" w:after="0" w:line="360" w:lineRule="auto"/>
              <w:rPr>
                <w:sz w:val="26"/>
                <w:szCs w:val="26"/>
              </w:rPr>
            </w:pPr>
            <w:r>
              <w:rPr>
                <w:sz w:val="26"/>
                <w:szCs w:val="26"/>
              </w:rPr>
              <w:t>Hệ thống điều hướng đến trang Delivery Information</w:t>
            </w:r>
          </w:p>
          <w:p w14:paraId="0272A626" w14:textId="77777777" w:rsidR="00F045A6" w:rsidRDefault="00000000">
            <w:pPr>
              <w:numPr>
                <w:ilvl w:val="0"/>
                <w:numId w:val="76"/>
              </w:numPr>
              <w:spacing w:before="0" w:after="0" w:line="360" w:lineRule="auto"/>
              <w:rPr>
                <w:sz w:val="26"/>
                <w:szCs w:val="26"/>
              </w:rPr>
            </w:pPr>
            <w:r>
              <w:rPr>
                <w:sz w:val="26"/>
                <w:szCs w:val="26"/>
              </w:rPr>
              <w:t>Khách hàng nhấn “Change Address” nếu muốn chỉnh sửa thông tin giao hàng</w:t>
            </w:r>
          </w:p>
          <w:p w14:paraId="035CC3B2" w14:textId="77777777" w:rsidR="00F045A6" w:rsidRDefault="00000000">
            <w:pPr>
              <w:numPr>
                <w:ilvl w:val="0"/>
                <w:numId w:val="76"/>
              </w:numPr>
              <w:spacing w:before="0" w:after="0" w:line="360" w:lineRule="auto"/>
              <w:rPr>
                <w:sz w:val="26"/>
                <w:szCs w:val="26"/>
              </w:rPr>
            </w:pPr>
            <w:r>
              <w:rPr>
                <w:sz w:val="26"/>
                <w:szCs w:val="26"/>
              </w:rPr>
              <w:t>Hệ thống điều hướng đến trang Checkout Address</w:t>
            </w:r>
          </w:p>
          <w:p w14:paraId="18CC2683" w14:textId="77777777" w:rsidR="00F045A6" w:rsidRDefault="00000000">
            <w:pPr>
              <w:numPr>
                <w:ilvl w:val="0"/>
                <w:numId w:val="76"/>
              </w:numPr>
              <w:spacing w:before="0" w:after="0" w:line="360" w:lineRule="auto"/>
              <w:rPr>
                <w:sz w:val="26"/>
                <w:szCs w:val="26"/>
              </w:rPr>
            </w:pPr>
            <w:r>
              <w:rPr>
                <w:sz w:val="26"/>
                <w:szCs w:val="26"/>
              </w:rPr>
              <w:lastRenderedPageBreak/>
              <w:t>Khách hàng nhập đầy đủ các thông tin vào các trường được yêu cầu hoặc chọn các option thông tin đã được lưu trước đó</w:t>
            </w:r>
          </w:p>
          <w:p w14:paraId="6AEE2574" w14:textId="77777777" w:rsidR="00F045A6" w:rsidRDefault="00000000">
            <w:pPr>
              <w:numPr>
                <w:ilvl w:val="0"/>
                <w:numId w:val="76"/>
              </w:numPr>
              <w:spacing w:before="0" w:after="0" w:line="360" w:lineRule="auto"/>
              <w:rPr>
                <w:sz w:val="26"/>
                <w:szCs w:val="26"/>
              </w:rPr>
            </w:pPr>
            <w:r>
              <w:rPr>
                <w:sz w:val="26"/>
                <w:szCs w:val="26"/>
              </w:rPr>
              <w:t>Khách hàng nhập vào Coupon và comment (nếu có)</w:t>
            </w:r>
          </w:p>
          <w:p w14:paraId="4D1FB4BC" w14:textId="77777777" w:rsidR="00F045A6" w:rsidRDefault="00000000">
            <w:pPr>
              <w:numPr>
                <w:ilvl w:val="0"/>
                <w:numId w:val="76"/>
              </w:numPr>
              <w:spacing w:before="0" w:after="0" w:line="360" w:lineRule="auto"/>
              <w:rPr>
                <w:sz w:val="26"/>
                <w:szCs w:val="26"/>
              </w:rPr>
            </w:pPr>
            <w:r>
              <w:rPr>
                <w:sz w:val="26"/>
                <w:szCs w:val="26"/>
              </w:rPr>
              <w:t>Khách hàng nhấn “Continue”</w:t>
            </w:r>
          </w:p>
          <w:p w14:paraId="54656D95" w14:textId="77777777" w:rsidR="00F045A6" w:rsidRDefault="00000000">
            <w:pPr>
              <w:numPr>
                <w:ilvl w:val="0"/>
                <w:numId w:val="76"/>
              </w:numPr>
              <w:spacing w:before="0" w:after="240" w:line="360" w:lineRule="auto"/>
              <w:rPr>
                <w:sz w:val="26"/>
                <w:szCs w:val="26"/>
              </w:rPr>
            </w:pPr>
            <w:r>
              <w:rPr>
                <w:sz w:val="26"/>
                <w:szCs w:val="26"/>
              </w:rPr>
              <w:t>Khách hàng thực hiện các bước thanh toán tiếp theo</w:t>
            </w:r>
          </w:p>
          <w:p w14:paraId="5229CC70" w14:textId="77777777" w:rsidR="00F045A6" w:rsidRDefault="00000000">
            <w:pPr>
              <w:spacing w:before="240" w:after="240" w:line="360" w:lineRule="auto"/>
              <w:rPr>
                <w:sz w:val="26"/>
                <w:szCs w:val="26"/>
              </w:rPr>
            </w:pPr>
            <w:r>
              <w:rPr>
                <w:sz w:val="26"/>
                <w:szCs w:val="26"/>
              </w:rPr>
              <w:t>4.8 Khách hàng nhấn “Edit Coupon” sau khi thực hiện theo hướng A.a và B</w:t>
            </w:r>
          </w:p>
          <w:p w14:paraId="2894C054" w14:textId="77777777" w:rsidR="00F045A6" w:rsidRDefault="00000000">
            <w:pPr>
              <w:numPr>
                <w:ilvl w:val="0"/>
                <w:numId w:val="77"/>
              </w:numPr>
              <w:spacing w:before="240" w:after="0" w:line="360" w:lineRule="auto"/>
              <w:rPr>
                <w:sz w:val="26"/>
                <w:szCs w:val="26"/>
              </w:rPr>
            </w:pPr>
            <w:r>
              <w:rPr>
                <w:sz w:val="26"/>
                <w:szCs w:val="26"/>
              </w:rPr>
              <w:t>Hệ thống điều hướng đến trang Delivery Information</w:t>
            </w:r>
          </w:p>
          <w:p w14:paraId="6DA30F9C" w14:textId="77777777" w:rsidR="00F045A6" w:rsidRDefault="00000000">
            <w:pPr>
              <w:numPr>
                <w:ilvl w:val="0"/>
                <w:numId w:val="77"/>
              </w:numPr>
              <w:spacing w:before="0" w:after="0" w:line="360" w:lineRule="auto"/>
              <w:rPr>
                <w:sz w:val="26"/>
                <w:szCs w:val="26"/>
              </w:rPr>
            </w:pPr>
            <w:r>
              <w:rPr>
                <w:sz w:val="26"/>
                <w:szCs w:val="26"/>
              </w:rPr>
              <w:t>Khách hàng nhấn “Change Address” nếu muốn chỉnh sửa thông tin giao hàng</w:t>
            </w:r>
          </w:p>
          <w:p w14:paraId="239ABD3F" w14:textId="77777777" w:rsidR="00F045A6" w:rsidRDefault="00000000">
            <w:pPr>
              <w:numPr>
                <w:ilvl w:val="0"/>
                <w:numId w:val="77"/>
              </w:numPr>
              <w:spacing w:before="0" w:after="0" w:line="360" w:lineRule="auto"/>
              <w:rPr>
                <w:sz w:val="26"/>
                <w:szCs w:val="26"/>
              </w:rPr>
            </w:pPr>
            <w:r>
              <w:rPr>
                <w:sz w:val="26"/>
                <w:szCs w:val="26"/>
              </w:rPr>
              <w:t>Hệ thống điều hướng đến trang Checkout Address</w:t>
            </w:r>
          </w:p>
          <w:p w14:paraId="025AF12F" w14:textId="77777777" w:rsidR="00F045A6" w:rsidRDefault="00000000">
            <w:pPr>
              <w:numPr>
                <w:ilvl w:val="0"/>
                <w:numId w:val="77"/>
              </w:numPr>
              <w:spacing w:before="0" w:after="0" w:line="360" w:lineRule="auto"/>
              <w:rPr>
                <w:sz w:val="26"/>
                <w:szCs w:val="26"/>
              </w:rPr>
            </w:pPr>
            <w:r>
              <w:rPr>
                <w:sz w:val="26"/>
                <w:szCs w:val="26"/>
              </w:rPr>
              <w:t>Khách hàng nhập đầy đủ các thông tin vào các trường được yêu cầu hoặc chọn các option thông tin đã được lưu trước đó</w:t>
            </w:r>
          </w:p>
          <w:p w14:paraId="75E33CA3" w14:textId="77777777" w:rsidR="00F045A6" w:rsidRDefault="00000000">
            <w:pPr>
              <w:numPr>
                <w:ilvl w:val="0"/>
                <w:numId w:val="77"/>
              </w:numPr>
              <w:spacing w:before="0" w:after="0" w:line="360" w:lineRule="auto"/>
              <w:rPr>
                <w:sz w:val="26"/>
                <w:szCs w:val="26"/>
              </w:rPr>
            </w:pPr>
            <w:r>
              <w:rPr>
                <w:sz w:val="26"/>
                <w:szCs w:val="26"/>
              </w:rPr>
              <w:t>Khách hàng nhập vào Coupon và comment (nếu có)</w:t>
            </w:r>
          </w:p>
          <w:p w14:paraId="299A2BA2" w14:textId="77777777" w:rsidR="00F045A6" w:rsidRDefault="00000000">
            <w:pPr>
              <w:numPr>
                <w:ilvl w:val="0"/>
                <w:numId w:val="77"/>
              </w:numPr>
              <w:spacing w:before="0" w:after="0" w:line="360" w:lineRule="auto"/>
              <w:rPr>
                <w:sz w:val="26"/>
                <w:szCs w:val="26"/>
              </w:rPr>
            </w:pPr>
            <w:r>
              <w:rPr>
                <w:sz w:val="26"/>
                <w:szCs w:val="26"/>
              </w:rPr>
              <w:t>Khách hàng nhấn “Continue”</w:t>
            </w:r>
          </w:p>
          <w:p w14:paraId="1A88BE58" w14:textId="77777777" w:rsidR="00F045A6" w:rsidRDefault="00000000">
            <w:pPr>
              <w:numPr>
                <w:ilvl w:val="0"/>
                <w:numId w:val="77"/>
              </w:numPr>
              <w:spacing w:before="0" w:after="240" w:line="360" w:lineRule="auto"/>
              <w:rPr>
                <w:sz w:val="26"/>
                <w:szCs w:val="26"/>
              </w:rPr>
            </w:pPr>
            <w:r>
              <w:rPr>
                <w:sz w:val="26"/>
                <w:szCs w:val="26"/>
              </w:rPr>
              <w:t>Khách hàng thực hiện các bước thanh toán tiếp theo</w:t>
            </w:r>
          </w:p>
          <w:p w14:paraId="0AFAFD4E" w14:textId="77777777" w:rsidR="00F045A6" w:rsidRDefault="00000000">
            <w:pPr>
              <w:spacing w:before="240" w:after="240" w:line="360" w:lineRule="auto"/>
              <w:rPr>
                <w:sz w:val="26"/>
                <w:szCs w:val="26"/>
              </w:rPr>
            </w:pPr>
            <w:r>
              <w:rPr>
                <w:sz w:val="26"/>
                <w:szCs w:val="26"/>
              </w:rPr>
              <w:t xml:space="preserve">4.9 Khách hàng nhấn “Edit Cart” </w:t>
            </w:r>
          </w:p>
          <w:p w14:paraId="59D449D0" w14:textId="77777777" w:rsidR="00F045A6" w:rsidRDefault="00000000">
            <w:pPr>
              <w:numPr>
                <w:ilvl w:val="0"/>
                <w:numId w:val="78"/>
              </w:numPr>
              <w:spacing w:before="240" w:after="0" w:line="360" w:lineRule="auto"/>
              <w:rPr>
                <w:sz w:val="26"/>
                <w:szCs w:val="26"/>
              </w:rPr>
            </w:pPr>
            <w:r>
              <w:rPr>
                <w:sz w:val="26"/>
                <w:szCs w:val="26"/>
              </w:rPr>
              <w:t>Hệ thống điều hướng về trang giỏ hàng</w:t>
            </w:r>
          </w:p>
          <w:p w14:paraId="40209E68" w14:textId="77777777" w:rsidR="00F045A6" w:rsidRDefault="00000000">
            <w:pPr>
              <w:numPr>
                <w:ilvl w:val="0"/>
                <w:numId w:val="78"/>
              </w:numPr>
              <w:spacing w:before="0" w:after="0" w:line="360" w:lineRule="auto"/>
              <w:rPr>
                <w:sz w:val="26"/>
                <w:szCs w:val="26"/>
              </w:rPr>
            </w:pPr>
            <w:r>
              <w:rPr>
                <w:sz w:val="26"/>
                <w:szCs w:val="26"/>
              </w:rPr>
              <w:t>Kiểm tra lại giỏ hàng và chỉnh sửa (nếu có)</w:t>
            </w:r>
          </w:p>
          <w:p w14:paraId="3E69E08F" w14:textId="77777777" w:rsidR="00F045A6" w:rsidRDefault="00000000">
            <w:pPr>
              <w:numPr>
                <w:ilvl w:val="0"/>
                <w:numId w:val="78"/>
              </w:numPr>
              <w:spacing w:before="0" w:after="0" w:line="360" w:lineRule="auto"/>
              <w:rPr>
                <w:sz w:val="26"/>
                <w:szCs w:val="26"/>
              </w:rPr>
            </w:pPr>
            <w:r>
              <w:rPr>
                <w:sz w:val="26"/>
                <w:szCs w:val="26"/>
              </w:rPr>
              <w:t>Khách hàng nhấn “Checkout”</w:t>
            </w:r>
          </w:p>
          <w:p w14:paraId="7ED8B38C" w14:textId="77777777" w:rsidR="00F045A6" w:rsidRDefault="00000000">
            <w:pPr>
              <w:numPr>
                <w:ilvl w:val="0"/>
                <w:numId w:val="78"/>
              </w:numPr>
              <w:spacing w:before="0" w:after="240" w:line="360" w:lineRule="auto"/>
              <w:rPr>
                <w:sz w:val="26"/>
                <w:szCs w:val="26"/>
              </w:rPr>
            </w:pPr>
            <w:r>
              <w:rPr>
                <w:sz w:val="26"/>
                <w:szCs w:val="26"/>
              </w:rPr>
              <w:t>Khách hàng thực hiện các bước thanh toán tiếp theo</w:t>
            </w:r>
          </w:p>
          <w:p w14:paraId="5A6D0DC0" w14:textId="77777777" w:rsidR="00F045A6" w:rsidRDefault="00000000">
            <w:pPr>
              <w:spacing w:before="240" w:after="240" w:line="360" w:lineRule="auto"/>
              <w:rPr>
                <w:sz w:val="26"/>
                <w:szCs w:val="26"/>
              </w:rPr>
            </w:pPr>
            <w:r>
              <w:rPr>
                <w:sz w:val="26"/>
                <w:szCs w:val="26"/>
              </w:rPr>
              <w:t xml:space="preserve">4.10 Khách hàng nhấn vào tên sản phẩm </w:t>
            </w:r>
          </w:p>
          <w:p w14:paraId="24B55D63" w14:textId="77777777" w:rsidR="00F045A6" w:rsidRDefault="00000000">
            <w:pPr>
              <w:spacing w:before="240" w:after="240" w:line="360" w:lineRule="auto"/>
              <w:rPr>
                <w:sz w:val="26"/>
                <w:szCs w:val="26"/>
              </w:rPr>
            </w:pPr>
            <w:r>
              <w:rPr>
                <w:sz w:val="26"/>
                <w:szCs w:val="26"/>
              </w:rPr>
              <w:t>=&gt; Hệ thống điều hướng đến trang chi tiết của sản phẩm đó</w:t>
            </w:r>
          </w:p>
        </w:tc>
      </w:tr>
    </w:tbl>
    <w:p w14:paraId="27E20F70" w14:textId="77777777" w:rsidR="00F045A6" w:rsidRDefault="00F045A6"/>
    <w:p w14:paraId="2676FB87" w14:textId="77777777" w:rsidR="00F045A6" w:rsidRDefault="00F045A6"/>
    <w:p w14:paraId="3D9C3A97" w14:textId="77777777" w:rsidR="00F045A6" w:rsidRDefault="00F045A6"/>
    <w:p w14:paraId="2D8096D0" w14:textId="77777777" w:rsidR="00F045A6" w:rsidRDefault="00000000">
      <w:pPr>
        <w:pStyle w:val="u3"/>
      </w:pPr>
      <w:bookmarkStart w:id="64" w:name="_Toc9702"/>
      <w:r>
        <w:rPr>
          <w:lang w:val="vi-VN"/>
        </w:rPr>
        <w:lastRenderedPageBreak/>
        <w:t>Xem đơn hàng chi tiết</w:t>
      </w:r>
      <w:bookmarkEnd w:id="64"/>
    </w:p>
    <w:p w14:paraId="392668E1" w14:textId="77777777" w:rsidR="00F045A6" w:rsidRDefault="00000000">
      <w:pPr>
        <w:pStyle w:val="Chuthich"/>
        <w:rPr>
          <w:lang w:val="vi-VN"/>
        </w:rPr>
      </w:pPr>
      <w:r>
        <w:t xml:space="preserve">Bảng </w:t>
      </w:r>
      <w:r>
        <w:fldChar w:fldCharType="begin"/>
      </w:r>
      <w:r>
        <w:instrText xml:space="preserve"> STYLEREF 1 \s </w:instrText>
      </w:r>
      <w:r>
        <w:fldChar w:fldCharType="separate"/>
      </w:r>
      <w:r>
        <w:t>2</w:t>
      </w:r>
      <w:r>
        <w:fldChar w:fldCharType="end"/>
      </w:r>
      <w:r>
        <w:rPr>
          <w:lang w:val="vi-VN"/>
        </w:rPr>
        <w:t>.</w:t>
      </w:r>
      <w:r>
        <w:fldChar w:fldCharType="begin"/>
      </w:r>
      <w:r>
        <w:instrText xml:space="preserve"> SEQ Bảng \* ARABIC \s 1 </w:instrText>
      </w:r>
      <w:r>
        <w:fldChar w:fldCharType="separate"/>
      </w:r>
      <w:r>
        <w:t>23</w:t>
      </w:r>
      <w:r>
        <w:fldChar w:fldCharType="end"/>
      </w:r>
      <w:bookmarkStart w:id="65" w:name="_Toc18665"/>
      <w:r>
        <w:rPr>
          <w:lang w:val="vi-VN"/>
        </w:rPr>
        <w:t xml:space="preserve"> Xem chi tiết đơn mua</w:t>
      </w:r>
      <w:bookmarkEnd w:id="65"/>
    </w:p>
    <w:tbl>
      <w:tblPr>
        <w:tblW w:w="0" w:type="auto"/>
        <w:tblCellMar>
          <w:top w:w="15" w:type="dxa"/>
          <w:left w:w="15" w:type="dxa"/>
          <w:bottom w:w="15" w:type="dxa"/>
          <w:right w:w="15" w:type="dxa"/>
        </w:tblCellMar>
        <w:tblLook w:val="04A0" w:firstRow="1" w:lastRow="0" w:firstColumn="1" w:lastColumn="0" w:noHBand="0" w:noVBand="1"/>
      </w:tblPr>
      <w:tblGrid>
        <w:gridCol w:w="3103"/>
        <w:gridCol w:w="5670"/>
      </w:tblGrid>
      <w:tr w:rsidR="00F045A6" w14:paraId="1CF45CD6" w14:textId="77777777">
        <w:trPr>
          <w:trHeight w:val="330"/>
        </w:trPr>
        <w:tc>
          <w:tcPr>
            <w:tcW w:w="3133"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119245E0"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Tên Use Case</w:t>
            </w:r>
          </w:p>
        </w:tc>
        <w:tc>
          <w:tcPr>
            <w:tcW w:w="5850" w:type="dxa"/>
            <w:tcBorders>
              <w:top w:val="single" w:sz="4" w:space="0" w:color="000000"/>
              <w:left w:val="single" w:sz="4" w:space="0" w:color="000000"/>
              <w:bottom w:val="single" w:sz="4" w:space="0" w:color="000000"/>
              <w:right w:val="single" w:sz="4" w:space="0" w:color="000000"/>
            </w:tcBorders>
            <w:shd w:val="clear" w:color="auto" w:fill="A8D08D"/>
            <w:tcMar>
              <w:top w:w="0" w:type="dxa"/>
              <w:left w:w="100" w:type="dxa"/>
              <w:bottom w:w="0" w:type="dxa"/>
              <w:right w:w="100" w:type="dxa"/>
            </w:tcMar>
          </w:tcPr>
          <w:p w14:paraId="338F5674" w14:textId="77777777" w:rsidR="00F045A6" w:rsidRDefault="00000000">
            <w:pPr>
              <w:pStyle w:val="ThngthngWeb"/>
              <w:spacing w:before="240" w:beforeAutospacing="0" w:after="240" w:afterAutospacing="0" w:line="360" w:lineRule="auto"/>
              <w:jc w:val="center"/>
              <w:rPr>
                <w:rFonts w:cs="Times New Roman"/>
                <w:sz w:val="26"/>
                <w:szCs w:val="26"/>
              </w:rPr>
            </w:pPr>
            <w:r>
              <w:rPr>
                <w:rFonts w:cs="Times New Roman"/>
                <w:b/>
                <w:bCs/>
                <w:color w:val="000000"/>
                <w:sz w:val="26"/>
                <w:szCs w:val="26"/>
              </w:rPr>
              <w:t>Xem chi tiết đơn mua</w:t>
            </w:r>
          </w:p>
        </w:tc>
      </w:tr>
      <w:tr w:rsidR="00F045A6" w14:paraId="312AD6A1" w14:textId="77777777">
        <w:trPr>
          <w:trHeight w:val="330"/>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59A3629"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Tác nhân chính</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81CBA7A"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w:t>
            </w:r>
          </w:p>
        </w:tc>
      </w:tr>
      <w:tr w:rsidR="00F045A6" w14:paraId="7FADE5AB" w14:textId="77777777">
        <w:trPr>
          <w:trHeight w:val="90"/>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3789F13"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Tiền điều kiện</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57B8BC5"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truy cập phải có kết nối internet, truy cập được vào giao diện trang lịch sử order</w:t>
            </w:r>
          </w:p>
        </w:tc>
      </w:tr>
      <w:tr w:rsidR="00F045A6" w14:paraId="19F9172C" w14:textId="77777777">
        <w:trPr>
          <w:trHeight w:val="1018"/>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D50E0E8"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thành công</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32D1140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xem được chi tiết 1 đơn hàng hàng nào đó mà bản thân đã mua  </w:t>
            </w:r>
          </w:p>
        </w:tc>
      </w:tr>
      <w:tr w:rsidR="00F045A6" w14:paraId="102C4C63" w14:textId="77777777">
        <w:trPr>
          <w:trHeight w:val="922"/>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3FABE4B"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Đảm bảo tối thiểu</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62E56A"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đăng nhập vào tài khoản</w:t>
            </w:r>
          </w:p>
          <w:p w14:paraId="7E07E6C0"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Đã thực hiện đặt hàng trước đó</w:t>
            </w:r>
          </w:p>
        </w:tc>
      </w:tr>
      <w:tr w:rsidR="00F045A6" w14:paraId="7A2EAEAA" w14:textId="77777777">
        <w:trPr>
          <w:trHeight w:val="862"/>
        </w:trPr>
        <w:tc>
          <w:tcPr>
            <w:tcW w:w="3133"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E7B3687"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Kích hoạt</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7E7943D" w14:textId="77777777" w:rsidR="00F045A6" w:rsidRDefault="00000000">
            <w:pPr>
              <w:pStyle w:val="ThngthngWeb"/>
              <w:spacing w:before="240" w:beforeAutospacing="0" w:after="240" w:afterAutospacing="0" w:line="360" w:lineRule="auto"/>
              <w:rPr>
                <w:rFonts w:cs="Times New Roman"/>
                <w:sz w:val="26"/>
                <w:szCs w:val="26"/>
              </w:rPr>
            </w:pPr>
            <w:r>
              <w:rPr>
                <w:rFonts w:cs="Times New Roman"/>
                <w:color w:val="000000"/>
                <w:sz w:val="26"/>
                <w:szCs w:val="26"/>
              </w:rPr>
              <w:t>Khách hàng nhấn vào “View” ở phần đơn hàng mà mình muốn xem trong trang lịch sử order</w:t>
            </w:r>
          </w:p>
        </w:tc>
      </w:tr>
      <w:tr w:rsidR="00F045A6" w14:paraId="4278835E" w14:textId="77777777">
        <w:trPr>
          <w:trHeight w:val="452"/>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BEFAD09" w14:textId="77777777" w:rsidR="00F045A6" w:rsidRDefault="00000000">
            <w:pPr>
              <w:pStyle w:val="ThngthngWeb"/>
              <w:spacing w:before="240" w:beforeAutospacing="0" w:after="240" w:afterAutospacing="0" w:line="360" w:lineRule="auto"/>
              <w:rPr>
                <w:rFonts w:cs="Times New Roman"/>
                <w:color w:val="000000"/>
                <w:sz w:val="26"/>
                <w:szCs w:val="26"/>
              </w:rPr>
            </w:pPr>
            <w:r>
              <w:rPr>
                <w:rFonts w:cs="Times New Roman"/>
                <w:color w:val="000000"/>
                <w:sz w:val="26"/>
                <w:szCs w:val="26"/>
              </w:rPr>
              <w:t>Chuỗi sự kiện chính:</w:t>
            </w:r>
          </w:p>
          <w:p w14:paraId="64CE2715" w14:textId="77777777" w:rsidR="00F045A6" w:rsidRDefault="00000000">
            <w:pPr>
              <w:pStyle w:val="ThngthngWeb"/>
              <w:numPr>
                <w:ilvl w:val="0"/>
                <w:numId w:val="79"/>
              </w:numPr>
              <w:spacing w:before="240" w:beforeAutospacing="0" w:after="0" w:afterAutospacing="0" w:line="360" w:lineRule="auto"/>
              <w:rPr>
                <w:rFonts w:cs="Times New Roman"/>
                <w:color w:val="000000"/>
                <w:sz w:val="26"/>
                <w:szCs w:val="26"/>
              </w:rPr>
            </w:pPr>
            <w:r>
              <w:rPr>
                <w:rFonts w:cs="Times New Roman"/>
                <w:color w:val="000000"/>
                <w:sz w:val="26"/>
                <w:szCs w:val="26"/>
                <w:shd w:val="clear" w:color="auto" w:fill="FFFFFF"/>
              </w:rPr>
              <w:t xml:space="preserve">Khách hàng đứng ở trang MY ORDER HISTORY, nhấn chọn </w:t>
            </w:r>
            <w:r>
              <w:rPr>
                <w:rFonts w:cs="Times New Roman"/>
                <w:color w:val="000000"/>
                <w:sz w:val="26"/>
                <w:szCs w:val="26"/>
              </w:rPr>
              <w:t>“View” ở phần đơn hàng mà mình muốn xem</w:t>
            </w:r>
          </w:p>
          <w:p w14:paraId="53BE315C" w14:textId="77777777" w:rsidR="00F045A6" w:rsidRDefault="00000000">
            <w:pPr>
              <w:pStyle w:val="ThngthngWeb"/>
              <w:numPr>
                <w:ilvl w:val="0"/>
                <w:numId w:val="79"/>
              </w:numPr>
              <w:spacing w:before="0" w:beforeAutospacing="0" w:after="240" w:afterAutospacing="0" w:line="360" w:lineRule="auto"/>
              <w:rPr>
                <w:rFonts w:cs="Times New Roman"/>
                <w:color w:val="000000"/>
                <w:sz w:val="26"/>
                <w:szCs w:val="26"/>
              </w:rPr>
            </w:pPr>
            <w:r>
              <w:rPr>
                <w:rFonts w:cs="Times New Roman"/>
                <w:color w:val="000000"/>
                <w:sz w:val="26"/>
                <w:szCs w:val="26"/>
                <w:shd w:val="clear" w:color="auto" w:fill="FFFFFF"/>
              </w:rPr>
              <w:t>Hệ thống xử lý yêu cầu và điều hướng đến trang ORDER DETAILS của đơn hàng đó</w:t>
            </w:r>
          </w:p>
        </w:tc>
      </w:tr>
    </w:tbl>
    <w:p w14:paraId="24548B09" w14:textId="77777777" w:rsidR="00F045A6" w:rsidRDefault="00000000">
      <w:r>
        <w:br w:type="page"/>
      </w:r>
    </w:p>
    <w:p w14:paraId="5A66A299" w14:textId="77777777" w:rsidR="00F045A6" w:rsidRDefault="00000000">
      <w:pPr>
        <w:pStyle w:val="u1"/>
      </w:pPr>
      <w:bookmarkStart w:id="66" w:name="_Toc19208"/>
      <w:r>
        <w:lastRenderedPageBreak/>
        <w:t>KẾ HOẠCH KIỂM THỬ</w:t>
      </w:r>
      <w:bookmarkEnd w:id="66"/>
    </w:p>
    <w:p w14:paraId="2E78A89E" w14:textId="77777777" w:rsidR="00F045A6" w:rsidRDefault="00000000">
      <w:pPr>
        <w:pStyle w:val="u2"/>
      </w:pPr>
      <w:bookmarkStart w:id="67" w:name="_Toc5068"/>
      <w:bookmarkStart w:id="68" w:name="_Toc2446"/>
      <w:r>
        <w:t>Mục đích</w:t>
      </w:r>
      <w:bookmarkEnd w:id="67"/>
      <w:bookmarkEnd w:id="68"/>
    </w:p>
    <w:p w14:paraId="65E9717D" w14:textId="77777777" w:rsidR="00F045A6" w:rsidRDefault="00000000">
      <w:pPr>
        <w:pStyle w:val="Nidungvnbn"/>
        <w:rPr>
          <w:lang w:val="vi-VN"/>
        </w:rPr>
      </w:pPr>
      <w:r>
        <w:rPr>
          <w:lang w:val="vi-VN"/>
        </w:rPr>
        <w:t>Mục đích của kế hoạch kiểm thử Automation Test Store là đảm bảo chất lượng và hiệu suất của nền tảng thương mại điện tử, xác nhận rằng các tính năng và yêu cầu phi chức năng hoạt động đúng như mong đợi, và đảm bảo rằng người dùng có trải nghiệm mượt mà và an toàn khi sử dụng trang web.</w:t>
      </w:r>
    </w:p>
    <w:p w14:paraId="47B3BC2D" w14:textId="77777777" w:rsidR="00F045A6" w:rsidRDefault="00000000">
      <w:pPr>
        <w:pStyle w:val="u2"/>
      </w:pPr>
      <w:bookmarkStart w:id="69" w:name="_Toc26670"/>
      <w:bookmarkStart w:id="70" w:name="_Toc26410"/>
      <w:r>
        <w:t>Phạm vi</w:t>
      </w:r>
      <w:bookmarkEnd w:id="69"/>
      <w:bookmarkEnd w:id="70"/>
    </w:p>
    <w:p w14:paraId="5546D62D" w14:textId="77777777" w:rsidR="00F045A6" w:rsidRPr="00647A9F" w:rsidRDefault="00000000">
      <w:pPr>
        <w:pStyle w:val="Nidungvnbn"/>
        <w:ind w:firstLine="0"/>
        <w:rPr>
          <w:lang w:val="vi-VN"/>
        </w:rPr>
      </w:pPr>
      <w:r w:rsidRPr="00647A9F">
        <w:rPr>
          <w:lang w:val="vi-VN"/>
        </w:rPr>
        <w:t xml:space="preserve">Phạm vi kiểm thử bao gồm kiểm tra </w:t>
      </w:r>
      <w:r>
        <w:rPr>
          <w:lang w:val="vi-VN"/>
        </w:rPr>
        <w:t xml:space="preserve">một số </w:t>
      </w:r>
      <w:r w:rsidRPr="00647A9F">
        <w:rPr>
          <w:lang w:val="vi-VN"/>
        </w:rPr>
        <w:t xml:space="preserve">các chức năng chính của </w:t>
      </w:r>
      <w:r>
        <w:rPr>
          <w:lang w:val="vi-VN"/>
        </w:rPr>
        <w:t>Automation Test Store</w:t>
      </w:r>
      <w:r w:rsidRPr="00647A9F">
        <w:rPr>
          <w:lang w:val="vi-VN"/>
        </w:rPr>
        <w:t xml:space="preserve"> như </w:t>
      </w:r>
      <w:r>
        <w:rPr>
          <w:lang w:val="vi-VN"/>
        </w:rPr>
        <w:t xml:space="preserve">đăng kí, </w:t>
      </w:r>
      <w:r w:rsidRPr="00647A9F">
        <w:rPr>
          <w:lang w:val="vi-VN"/>
        </w:rPr>
        <w:t>đăng nhập, đăng xuất,</w:t>
      </w:r>
      <w:r>
        <w:rPr>
          <w:lang w:val="vi-VN"/>
        </w:rPr>
        <w:t xml:space="preserve"> đổi mật khẩu, cập nhật thông tin cá nhân,</w:t>
      </w:r>
      <w:r w:rsidRPr="00647A9F">
        <w:rPr>
          <w:lang w:val="vi-VN"/>
        </w:rPr>
        <w:t xml:space="preserve"> xem chi tiết sản phẩm, </w:t>
      </w:r>
      <w:r>
        <w:rPr>
          <w:lang w:val="vi-VN"/>
        </w:rPr>
        <w:t xml:space="preserve">tìm kiếm sản phẩm, </w:t>
      </w:r>
      <w:r w:rsidRPr="00647A9F">
        <w:rPr>
          <w:lang w:val="vi-VN"/>
        </w:rPr>
        <w:t>sắp xếp sản phẩm, quản lý giỏ hàng</w:t>
      </w:r>
      <w:r>
        <w:rPr>
          <w:lang w:val="vi-VN"/>
        </w:rPr>
        <w:t xml:space="preserve"> (bao gồm thêm sửa xóa)</w:t>
      </w:r>
      <w:r w:rsidRPr="00647A9F">
        <w:rPr>
          <w:lang w:val="vi-VN"/>
        </w:rPr>
        <w:t>, thanh toán,</w:t>
      </w:r>
      <w:r>
        <w:rPr>
          <w:lang w:val="vi-VN"/>
        </w:rPr>
        <w:t xml:space="preserve"> quản lý wish list (bao gồm thêm và xóa), xem chi tiết đơn mua,..</w:t>
      </w:r>
      <w:r w:rsidRPr="00647A9F">
        <w:rPr>
          <w:lang w:val="vi-VN"/>
        </w:rPr>
        <w:t xml:space="preserve">. Ngoài ra, các yêu cầu phi chức năng như </w:t>
      </w:r>
      <w:r>
        <w:rPr>
          <w:lang w:val="vi-VN"/>
        </w:rPr>
        <w:t>giao diện...</w:t>
      </w:r>
      <w:r w:rsidRPr="00647A9F">
        <w:rPr>
          <w:lang w:val="vi-VN"/>
        </w:rPr>
        <w:t xml:space="preserve"> cũng sẽ được kiểm tra kỹ lưỡng.</w:t>
      </w:r>
    </w:p>
    <w:p w14:paraId="19934F4C" w14:textId="77777777" w:rsidR="00F045A6" w:rsidRDefault="00000000">
      <w:pPr>
        <w:pStyle w:val="u2"/>
      </w:pPr>
      <w:bookmarkStart w:id="71" w:name="_Toc14597"/>
      <w:bookmarkStart w:id="72" w:name="_Toc23042"/>
      <w:r>
        <w:t>Môi trường kiểm thử</w:t>
      </w:r>
      <w:bookmarkEnd w:id="71"/>
      <w:bookmarkEnd w:id="72"/>
    </w:p>
    <w:p w14:paraId="4355CD02" w14:textId="77777777" w:rsidR="00F045A6" w:rsidRPr="00647A9F" w:rsidRDefault="00000000">
      <w:pPr>
        <w:pStyle w:val="Nidungvnbn"/>
        <w:numPr>
          <w:ilvl w:val="0"/>
          <w:numId w:val="80"/>
        </w:numPr>
        <w:rPr>
          <w:lang w:val="vi-VN"/>
        </w:rPr>
      </w:pPr>
      <w:r w:rsidRPr="00647A9F">
        <w:rPr>
          <w:lang w:val="vi-VN"/>
        </w:rPr>
        <w:t>Phần mềm: Hệ điều hành</w:t>
      </w:r>
      <w:r>
        <w:rPr>
          <w:lang w:val="vi-VN"/>
        </w:rPr>
        <w:t xml:space="preserve"> Window</w:t>
      </w:r>
      <w:r w:rsidRPr="00647A9F">
        <w:rPr>
          <w:lang w:val="vi-VN"/>
        </w:rPr>
        <w:t>, trình duyệt web (Chrome, Firefox, Safari, Edge)</w:t>
      </w:r>
      <w:r>
        <w:rPr>
          <w:lang w:val="vi-VN"/>
        </w:rPr>
        <w:t xml:space="preserve"> </w:t>
      </w:r>
      <w:r w:rsidRPr="00647A9F">
        <w:rPr>
          <w:lang w:val="vi-VN"/>
        </w:rPr>
        <w:t>và các công cụ kiểm thử (Selenium</w:t>
      </w:r>
      <w:r>
        <w:rPr>
          <w:lang w:val="vi-VN"/>
        </w:rPr>
        <w:t xml:space="preserve"> và RobotFramework</w:t>
      </w:r>
      <w:r w:rsidRPr="00647A9F">
        <w:rPr>
          <w:lang w:val="vi-VN"/>
        </w:rPr>
        <w:t>).</w:t>
      </w:r>
    </w:p>
    <w:p w14:paraId="4DA69A9F" w14:textId="77777777" w:rsidR="00F045A6" w:rsidRDefault="00000000">
      <w:pPr>
        <w:pStyle w:val="Nidungvnbn"/>
        <w:numPr>
          <w:ilvl w:val="0"/>
          <w:numId w:val="80"/>
        </w:numPr>
        <w:rPr>
          <w:lang w:val="vi-VN"/>
        </w:rPr>
      </w:pPr>
      <w:r>
        <w:rPr>
          <w:lang w:val="vi-VN"/>
        </w:rPr>
        <w:t>Phần cứng: Máy tính cá nhân</w:t>
      </w:r>
    </w:p>
    <w:p w14:paraId="0B8697E3" w14:textId="77777777" w:rsidR="00F045A6" w:rsidRDefault="00000000">
      <w:pPr>
        <w:pStyle w:val="u2"/>
      </w:pPr>
      <w:bookmarkStart w:id="73" w:name="_Toc20924"/>
      <w:bookmarkStart w:id="74" w:name="_Toc6374"/>
      <w:r>
        <w:t>Chức năng và phi chức năng kiểm thử</w:t>
      </w:r>
      <w:bookmarkEnd w:id="73"/>
      <w:bookmarkEnd w:id="74"/>
    </w:p>
    <w:p w14:paraId="457D95F0" w14:textId="77777777" w:rsidR="00F045A6" w:rsidRDefault="00000000">
      <w:pPr>
        <w:pStyle w:val="u3"/>
        <w:rPr>
          <w:lang w:val="vi-VN"/>
        </w:rPr>
      </w:pPr>
      <w:bookmarkStart w:id="75" w:name="_Toc18000"/>
      <w:bookmarkStart w:id="76" w:name="_Toc9893"/>
      <w:r>
        <w:rPr>
          <w:lang w:val="vi-VN"/>
        </w:rPr>
        <w:t>Kiểm thử chức năng</w:t>
      </w:r>
      <w:bookmarkEnd w:id="75"/>
      <w:bookmarkEnd w:id="76"/>
    </w:p>
    <w:p w14:paraId="7DEDF40C" w14:textId="77777777" w:rsidR="00F045A6" w:rsidRPr="00647A9F" w:rsidRDefault="00000000">
      <w:pPr>
        <w:pStyle w:val="Nidungvnbn"/>
        <w:ind w:firstLine="0"/>
        <w:rPr>
          <w:lang w:val="vi-VN"/>
        </w:rPr>
      </w:pPr>
      <w:r w:rsidRPr="00647A9F">
        <w:rPr>
          <w:lang w:val="vi-VN"/>
        </w:rPr>
        <w:t xml:space="preserve">Kiểm thử chức năng tập trung vào việc xác nhận rằng tất cả các tính năng của </w:t>
      </w:r>
      <w:r>
        <w:rPr>
          <w:lang w:val="vi-VN"/>
        </w:rPr>
        <w:t>Automation Test Store</w:t>
      </w:r>
      <w:r w:rsidRPr="00647A9F">
        <w:rPr>
          <w:lang w:val="vi-VN"/>
        </w:rPr>
        <w:t xml:space="preserve"> hoạt động đúng như mong đợi. </w:t>
      </w:r>
      <w:r>
        <w:rPr>
          <w:lang w:val="vi-VN"/>
        </w:rPr>
        <w:t>Mọi người trong nhóm kiểm thử</w:t>
      </w:r>
      <w:r w:rsidRPr="00647A9F">
        <w:rPr>
          <w:lang w:val="vi-VN"/>
        </w:rPr>
        <w:t xml:space="preserve"> sẽ thực hiện các kịch bản kiểm thử để đảm bảo rằng từng tính năng hoạt động một cách chính xác.</w:t>
      </w:r>
    </w:p>
    <w:p w14:paraId="2CB864B9" w14:textId="77777777" w:rsidR="00F045A6" w:rsidRDefault="00000000">
      <w:pPr>
        <w:pStyle w:val="Nidungvnbn"/>
        <w:numPr>
          <w:ilvl w:val="0"/>
          <w:numId w:val="81"/>
        </w:numPr>
        <w:rPr>
          <w:lang w:val="vi-VN"/>
        </w:rPr>
      </w:pPr>
      <w:r>
        <w:rPr>
          <w:lang w:val="vi-VN"/>
        </w:rPr>
        <w:t>Đăng kí</w:t>
      </w:r>
    </w:p>
    <w:p w14:paraId="38FCEA7E" w14:textId="77777777" w:rsidR="00F045A6" w:rsidRDefault="00000000">
      <w:pPr>
        <w:pStyle w:val="Nidungvnbn"/>
        <w:numPr>
          <w:ilvl w:val="0"/>
          <w:numId w:val="82"/>
        </w:numPr>
        <w:rPr>
          <w:lang w:val="vi-VN"/>
        </w:rPr>
      </w:pPr>
      <w:r>
        <w:rPr>
          <w:lang w:val="vi-VN"/>
        </w:rPr>
        <w:t>Kiểm tra khả năng đăng kí với thông tin hợp lệ.</w:t>
      </w:r>
    </w:p>
    <w:p w14:paraId="59BCC315" w14:textId="77777777" w:rsidR="00F045A6" w:rsidRDefault="00000000">
      <w:pPr>
        <w:pStyle w:val="Nidungvnbn"/>
        <w:numPr>
          <w:ilvl w:val="0"/>
          <w:numId w:val="82"/>
        </w:numPr>
        <w:rPr>
          <w:lang w:val="vi-VN"/>
        </w:rPr>
      </w:pPr>
      <w:r>
        <w:rPr>
          <w:lang w:val="vi-VN"/>
        </w:rPr>
        <w:lastRenderedPageBreak/>
        <w:t>Kiểm tra xử lý đăng kí với thông tin không hợp lệ, ví dụ: email đã được sử dụng, không nhập đủ các trường được yêu cầu, v.v.</w:t>
      </w:r>
    </w:p>
    <w:p w14:paraId="3994D844" w14:textId="77777777" w:rsidR="00F045A6" w:rsidRDefault="00000000">
      <w:pPr>
        <w:pStyle w:val="Nidungvnbn"/>
        <w:numPr>
          <w:ilvl w:val="0"/>
          <w:numId w:val="81"/>
        </w:numPr>
        <w:rPr>
          <w:lang w:val="vi-VN"/>
        </w:rPr>
      </w:pPr>
      <w:r>
        <w:rPr>
          <w:lang w:val="vi-VN"/>
        </w:rPr>
        <w:t>Đăng nhập và đăng xuất</w:t>
      </w:r>
    </w:p>
    <w:p w14:paraId="1E39882A" w14:textId="77777777" w:rsidR="00F045A6" w:rsidRDefault="00000000">
      <w:pPr>
        <w:pStyle w:val="Nidungvnbn"/>
        <w:numPr>
          <w:ilvl w:val="0"/>
          <w:numId w:val="83"/>
        </w:numPr>
        <w:rPr>
          <w:lang w:val="vi-VN"/>
        </w:rPr>
      </w:pPr>
      <w:r>
        <w:rPr>
          <w:lang w:val="vi-VN"/>
        </w:rPr>
        <w:t>Kiểm tra khả năng đăng nhập với thông tin hợp lệ.</w:t>
      </w:r>
    </w:p>
    <w:p w14:paraId="20297679" w14:textId="77777777" w:rsidR="00F045A6" w:rsidRDefault="00000000">
      <w:pPr>
        <w:pStyle w:val="Nidungvnbn"/>
        <w:numPr>
          <w:ilvl w:val="0"/>
          <w:numId w:val="83"/>
        </w:numPr>
        <w:rPr>
          <w:lang w:val="vi-VN"/>
        </w:rPr>
      </w:pPr>
      <w:r>
        <w:rPr>
          <w:lang w:val="vi-VN"/>
        </w:rPr>
        <w:t>Kiểm tra xử lý đăng nhập với thông tin không hợp lệ.</w:t>
      </w:r>
    </w:p>
    <w:p w14:paraId="71B2B0CF" w14:textId="77777777" w:rsidR="00F045A6" w:rsidRDefault="00000000">
      <w:pPr>
        <w:pStyle w:val="Nidungvnbn"/>
        <w:numPr>
          <w:ilvl w:val="0"/>
          <w:numId w:val="83"/>
        </w:numPr>
        <w:rPr>
          <w:lang w:val="vi-VN"/>
        </w:rPr>
      </w:pPr>
      <w:r>
        <w:rPr>
          <w:lang w:val="vi-VN"/>
        </w:rPr>
        <w:t>Kiểm tra chức năng đăng xuất hoạt động đúng.</w:t>
      </w:r>
    </w:p>
    <w:p w14:paraId="6F35DF85" w14:textId="77777777" w:rsidR="00F045A6" w:rsidRDefault="00000000">
      <w:pPr>
        <w:pStyle w:val="Nidungvnbn"/>
        <w:numPr>
          <w:ilvl w:val="0"/>
          <w:numId w:val="81"/>
        </w:numPr>
        <w:rPr>
          <w:lang w:val="vi-VN"/>
        </w:rPr>
      </w:pPr>
      <w:r>
        <w:rPr>
          <w:lang w:val="vi-VN"/>
        </w:rPr>
        <w:t>Đổi mật khẩu</w:t>
      </w:r>
    </w:p>
    <w:p w14:paraId="00CCE7EF" w14:textId="77777777" w:rsidR="00F045A6" w:rsidRDefault="00000000">
      <w:pPr>
        <w:pStyle w:val="Nidungvnbn"/>
        <w:numPr>
          <w:ilvl w:val="0"/>
          <w:numId w:val="84"/>
        </w:numPr>
        <w:rPr>
          <w:lang w:val="vi-VN"/>
        </w:rPr>
      </w:pPr>
      <w:r>
        <w:rPr>
          <w:lang w:val="vi-VN"/>
        </w:rPr>
        <w:t>Kiểm tra khả năng thay đổi mật khẩu với thông tin hợp lệ.</w:t>
      </w:r>
    </w:p>
    <w:p w14:paraId="4FEA5D9E" w14:textId="77777777" w:rsidR="00F045A6" w:rsidRDefault="00000000">
      <w:pPr>
        <w:pStyle w:val="Nidungvnbn"/>
        <w:numPr>
          <w:ilvl w:val="0"/>
          <w:numId w:val="84"/>
        </w:numPr>
        <w:rPr>
          <w:lang w:val="vi-VN"/>
        </w:rPr>
      </w:pPr>
      <w:r>
        <w:rPr>
          <w:lang w:val="vi-VN"/>
        </w:rPr>
        <w:t>Kiểm tra xử lý thay đổi mật khẩu với thông tin không hợp lệ, ví dụ: mật khẩu cũ không đúng,...</w:t>
      </w:r>
    </w:p>
    <w:p w14:paraId="6D164D2A" w14:textId="77777777" w:rsidR="00F045A6" w:rsidRDefault="00000000">
      <w:pPr>
        <w:pStyle w:val="Nidungvnbn"/>
        <w:numPr>
          <w:ilvl w:val="0"/>
          <w:numId w:val="81"/>
        </w:numPr>
        <w:rPr>
          <w:lang w:val="vi-VN"/>
        </w:rPr>
      </w:pPr>
      <w:r>
        <w:rPr>
          <w:lang w:val="vi-VN"/>
        </w:rPr>
        <w:t>Cập nhật thông tin cá nhân</w:t>
      </w:r>
    </w:p>
    <w:p w14:paraId="0B9B369A" w14:textId="77777777" w:rsidR="00F045A6" w:rsidRDefault="00000000">
      <w:pPr>
        <w:pStyle w:val="Nidungvnbn"/>
        <w:numPr>
          <w:ilvl w:val="0"/>
          <w:numId w:val="84"/>
        </w:numPr>
        <w:rPr>
          <w:lang w:val="vi-VN"/>
        </w:rPr>
      </w:pPr>
      <w:r>
        <w:rPr>
          <w:lang w:val="vi-VN"/>
        </w:rPr>
        <w:t>Kiểm tra khả năng cập nhật thông tin cá nhân với thông tin hợp lệ.</w:t>
      </w:r>
    </w:p>
    <w:p w14:paraId="5C8A6C9D" w14:textId="77777777" w:rsidR="00F045A6" w:rsidRDefault="00000000">
      <w:pPr>
        <w:pStyle w:val="Nidungvnbn"/>
        <w:numPr>
          <w:ilvl w:val="0"/>
          <w:numId w:val="84"/>
        </w:numPr>
        <w:rPr>
          <w:lang w:val="vi-VN"/>
        </w:rPr>
      </w:pPr>
      <w:r>
        <w:rPr>
          <w:lang w:val="vi-VN"/>
        </w:rPr>
        <w:t>Kiểm tra xử lý cập nhật thông tin cá nhân với thông tin không hợp lệ, ví dụ: cập nhật email với định dạng không hợp lệ,...</w:t>
      </w:r>
    </w:p>
    <w:p w14:paraId="4575A57E" w14:textId="77777777" w:rsidR="00F045A6" w:rsidRDefault="00000000">
      <w:pPr>
        <w:pStyle w:val="Nidungvnbn"/>
        <w:numPr>
          <w:ilvl w:val="0"/>
          <w:numId w:val="81"/>
        </w:numPr>
        <w:rPr>
          <w:lang w:val="vi-VN"/>
        </w:rPr>
      </w:pPr>
      <w:r>
        <w:rPr>
          <w:lang w:val="vi-VN"/>
        </w:rPr>
        <w:t>Xem chi tiết sản phẩm và sắp xếp sản phẩm</w:t>
      </w:r>
    </w:p>
    <w:p w14:paraId="4D5AA02D" w14:textId="77777777" w:rsidR="00F045A6" w:rsidRDefault="00000000">
      <w:pPr>
        <w:pStyle w:val="Nidungvnbn"/>
        <w:numPr>
          <w:ilvl w:val="0"/>
          <w:numId w:val="85"/>
        </w:numPr>
        <w:rPr>
          <w:lang w:val="vi-VN"/>
        </w:rPr>
      </w:pPr>
      <w:r>
        <w:rPr>
          <w:lang w:val="vi-VN"/>
        </w:rPr>
        <w:t>Kiểm tra việc hiển thị thông tin chi tiết của sản phẩm khi người dùng chọn một sản phẩm.</w:t>
      </w:r>
    </w:p>
    <w:p w14:paraId="28BFAA2D" w14:textId="77777777" w:rsidR="00F045A6" w:rsidRDefault="00000000">
      <w:pPr>
        <w:pStyle w:val="Nidungvnbn"/>
        <w:numPr>
          <w:ilvl w:val="0"/>
          <w:numId w:val="85"/>
        </w:numPr>
        <w:rPr>
          <w:lang w:val="vi-VN"/>
        </w:rPr>
      </w:pPr>
      <w:r>
        <w:rPr>
          <w:lang w:val="vi-VN"/>
        </w:rPr>
        <w:t>Kiểm tra chức năng sắp xếp sản phẩm theo các tiêu chí khác nhau (giá, tên,...).</w:t>
      </w:r>
    </w:p>
    <w:p w14:paraId="5BF0534B" w14:textId="77777777" w:rsidR="00F045A6" w:rsidRDefault="00000000">
      <w:pPr>
        <w:pStyle w:val="Nidungvnbn"/>
        <w:numPr>
          <w:ilvl w:val="0"/>
          <w:numId w:val="81"/>
        </w:numPr>
        <w:rPr>
          <w:lang w:val="vi-VN"/>
        </w:rPr>
      </w:pPr>
      <w:r>
        <w:rPr>
          <w:lang w:val="vi-VN"/>
        </w:rPr>
        <w:t>Tìm kiếm sản phẩm</w:t>
      </w:r>
    </w:p>
    <w:p w14:paraId="2DB84102" w14:textId="77777777" w:rsidR="00F045A6" w:rsidRDefault="00000000">
      <w:pPr>
        <w:pStyle w:val="Nidungvnbn"/>
        <w:numPr>
          <w:ilvl w:val="0"/>
          <w:numId w:val="85"/>
        </w:numPr>
        <w:rPr>
          <w:lang w:val="vi-VN"/>
        </w:rPr>
      </w:pPr>
      <w:r>
        <w:rPr>
          <w:lang w:val="vi-VN"/>
        </w:rPr>
        <w:t>Kiểm tra khả năng tìm kiếm sản phẩm theo từ khóa.</w:t>
      </w:r>
    </w:p>
    <w:p w14:paraId="10A2BEA0" w14:textId="77777777" w:rsidR="00F045A6" w:rsidRDefault="00000000">
      <w:pPr>
        <w:pStyle w:val="Nidungvnbn"/>
        <w:numPr>
          <w:ilvl w:val="0"/>
          <w:numId w:val="85"/>
        </w:numPr>
        <w:rPr>
          <w:lang w:val="vi-VN"/>
        </w:rPr>
      </w:pPr>
      <w:r>
        <w:rPr>
          <w:lang w:val="vi-VN"/>
        </w:rPr>
        <w:t>Kiểm tra xử lý tìm kiếm sản phẩm với từ khóa không tồn tại.</w:t>
      </w:r>
    </w:p>
    <w:p w14:paraId="4E77ABE2" w14:textId="77777777" w:rsidR="00F045A6" w:rsidRDefault="00000000">
      <w:pPr>
        <w:pStyle w:val="Nidungvnbn"/>
        <w:numPr>
          <w:ilvl w:val="0"/>
          <w:numId w:val="85"/>
        </w:numPr>
        <w:rPr>
          <w:lang w:val="vi-VN"/>
        </w:rPr>
      </w:pPr>
      <w:r>
        <w:rPr>
          <w:lang w:val="vi-VN"/>
        </w:rPr>
        <w:t>Kiểm tra tìm kiếm với giá trị tương đối và tuyệt đối</w:t>
      </w:r>
    </w:p>
    <w:p w14:paraId="6009D9F0" w14:textId="77777777" w:rsidR="00F045A6" w:rsidRDefault="00000000">
      <w:pPr>
        <w:pStyle w:val="Nidungvnbn"/>
        <w:numPr>
          <w:ilvl w:val="0"/>
          <w:numId w:val="81"/>
        </w:numPr>
        <w:rPr>
          <w:lang w:val="vi-VN"/>
        </w:rPr>
      </w:pPr>
      <w:r>
        <w:rPr>
          <w:lang w:val="vi-VN"/>
        </w:rPr>
        <w:t>Quản lý giỏ hàng</w:t>
      </w:r>
    </w:p>
    <w:p w14:paraId="74FAA80C" w14:textId="77777777" w:rsidR="00F045A6" w:rsidRDefault="00000000">
      <w:pPr>
        <w:pStyle w:val="Nidungvnbn"/>
        <w:numPr>
          <w:ilvl w:val="0"/>
          <w:numId w:val="86"/>
        </w:numPr>
        <w:rPr>
          <w:lang w:val="vi-VN"/>
        </w:rPr>
      </w:pPr>
      <w:r>
        <w:rPr>
          <w:lang w:val="vi-VN"/>
        </w:rPr>
        <w:t>Kiểm tra việc xem thông tin giỏ hàng.</w:t>
      </w:r>
    </w:p>
    <w:p w14:paraId="4F0DC8B9" w14:textId="77777777" w:rsidR="00F045A6" w:rsidRDefault="00000000">
      <w:pPr>
        <w:pStyle w:val="Nidungvnbn"/>
        <w:numPr>
          <w:ilvl w:val="0"/>
          <w:numId w:val="86"/>
        </w:numPr>
        <w:rPr>
          <w:lang w:val="vi-VN"/>
        </w:rPr>
      </w:pPr>
      <w:r>
        <w:rPr>
          <w:lang w:val="vi-VN"/>
        </w:rPr>
        <w:t>Kiểm tra khả năng thêm sản phẩm vào giỏ hàng.</w:t>
      </w:r>
    </w:p>
    <w:p w14:paraId="5EDA3E7E" w14:textId="77777777" w:rsidR="00F045A6" w:rsidRDefault="00000000">
      <w:pPr>
        <w:pStyle w:val="Nidungvnbn"/>
        <w:numPr>
          <w:ilvl w:val="0"/>
          <w:numId w:val="86"/>
        </w:numPr>
        <w:rPr>
          <w:lang w:val="vi-VN"/>
        </w:rPr>
      </w:pPr>
      <w:r>
        <w:rPr>
          <w:lang w:val="vi-VN"/>
        </w:rPr>
        <w:t>Kiểm tra khả năng sửa thông tin sản phẩm trong giỏ hàng.</w:t>
      </w:r>
    </w:p>
    <w:p w14:paraId="759C4714" w14:textId="77777777" w:rsidR="00F045A6" w:rsidRDefault="00000000">
      <w:pPr>
        <w:pStyle w:val="Nidungvnbn"/>
        <w:numPr>
          <w:ilvl w:val="0"/>
          <w:numId w:val="86"/>
        </w:numPr>
        <w:rPr>
          <w:lang w:val="vi-VN"/>
        </w:rPr>
      </w:pPr>
      <w:r>
        <w:rPr>
          <w:lang w:val="vi-VN"/>
        </w:rPr>
        <w:t>Kiểm tra khả năng xóa sản phẩm khỏi giỏ hàng.</w:t>
      </w:r>
    </w:p>
    <w:p w14:paraId="075FCC45" w14:textId="77777777" w:rsidR="00F045A6" w:rsidRDefault="00000000">
      <w:pPr>
        <w:pStyle w:val="Nidungvnbn"/>
        <w:numPr>
          <w:ilvl w:val="0"/>
          <w:numId w:val="81"/>
        </w:numPr>
        <w:rPr>
          <w:lang w:val="vi-VN"/>
        </w:rPr>
      </w:pPr>
      <w:r>
        <w:rPr>
          <w:lang w:val="vi-VN"/>
        </w:rPr>
        <w:t>Thanh toán giỏ hàng</w:t>
      </w:r>
    </w:p>
    <w:p w14:paraId="012C2C3E" w14:textId="77777777" w:rsidR="00F045A6" w:rsidRDefault="00000000">
      <w:pPr>
        <w:pStyle w:val="Nidungvnbn"/>
        <w:numPr>
          <w:ilvl w:val="0"/>
          <w:numId w:val="87"/>
        </w:numPr>
        <w:rPr>
          <w:lang w:val="vi-VN"/>
        </w:rPr>
      </w:pPr>
      <w:r>
        <w:rPr>
          <w:lang w:val="vi-VN"/>
        </w:rPr>
        <w:lastRenderedPageBreak/>
        <w:t>Kiểm tra quy trình thanh toán từ khi người dùng xác nhận giỏ hàng đến khi hoàn tất thanh toán.</w:t>
      </w:r>
    </w:p>
    <w:p w14:paraId="16A9EA58" w14:textId="77777777" w:rsidR="00F045A6" w:rsidRDefault="00000000">
      <w:pPr>
        <w:pStyle w:val="Nidungvnbn"/>
        <w:numPr>
          <w:ilvl w:val="0"/>
          <w:numId w:val="87"/>
        </w:numPr>
        <w:rPr>
          <w:lang w:val="vi-VN"/>
        </w:rPr>
      </w:pPr>
      <w:r>
        <w:rPr>
          <w:lang w:val="vi-VN"/>
        </w:rPr>
        <w:t>Kiểm tra xử lý thanh toán với thông tin thanh toán không hợp lệ, </w:t>
      </w:r>
    </w:p>
    <w:p w14:paraId="0F8FDEB5" w14:textId="77777777" w:rsidR="00F045A6" w:rsidRDefault="00000000">
      <w:pPr>
        <w:pStyle w:val="Nidungvnbn"/>
        <w:numPr>
          <w:ilvl w:val="0"/>
          <w:numId w:val="87"/>
        </w:numPr>
        <w:rPr>
          <w:lang w:val="vi-VN"/>
        </w:rPr>
      </w:pPr>
      <w:r>
        <w:rPr>
          <w:lang w:val="vi-VN"/>
        </w:rPr>
        <w:t>Kiểm tra việc xử lý thông tin thanh toán và thông báo cho người dùng về kết quả thanh toán.</w:t>
      </w:r>
    </w:p>
    <w:p w14:paraId="1D5F6F3B" w14:textId="77777777" w:rsidR="00F045A6" w:rsidRDefault="00000000">
      <w:pPr>
        <w:pStyle w:val="Nidungvnbn"/>
        <w:numPr>
          <w:ilvl w:val="0"/>
          <w:numId w:val="81"/>
        </w:numPr>
        <w:rPr>
          <w:lang w:val="vi-VN"/>
        </w:rPr>
      </w:pPr>
      <w:r>
        <w:rPr>
          <w:lang w:val="vi-VN"/>
        </w:rPr>
        <w:t>Quản lý wish list</w:t>
      </w:r>
    </w:p>
    <w:p w14:paraId="713ADF5E" w14:textId="77777777" w:rsidR="00F045A6" w:rsidRDefault="00000000">
      <w:pPr>
        <w:pStyle w:val="Nidungvnbn"/>
        <w:numPr>
          <w:ilvl w:val="0"/>
          <w:numId w:val="88"/>
        </w:numPr>
        <w:rPr>
          <w:lang w:val="vi-VN"/>
        </w:rPr>
      </w:pPr>
      <w:r>
        <w:rPr>
          <w:lang w:val="vi-VN"/>
        </w:rPr>
        <w:t>Kiểm tra khả năng thêm sản phẩm vào danh sách mong muốn.</w:t>
      </w:r>
    </w:p>
    <w:p w14:paraId="7A9812CB" w14:textId="77777777" w:rsidR="00F045A6" w:rsidRDefault="00000000">
      <w:pPr>
        <w:pStyle w:val="Nidungvnbn"/>
        <w:numPr>
          <w:ilvl w:val="0"/>
          <w:numId w:val="88"/>
        </w:numPr>
        <w:rPr>
          <w:lang w:val="vi-VN"/>
        </w:rPr>
      </w:pPr>
      <w:r>
        <w:rPr>
          <w:lang w:val="vi-VN"/>
        </w:rPr>
        <w:t>Kiểm tra khả năng xóa sản phẩm khỏi danh sách mong muốn.</w:t>
      </w:r>
    </w:p>
    <w:p w14:paraId="3715DEB9" w14:textId="77777777" w:rsidR="00F045A6" w:rsidRDefault="00000000">
      <w:pPr>
        <w:pStyle w:val="Nidungvnbn"/>
        <w:numPr>
          <w:ilvl w:val="0"/>
          <w:numId w:val="81"/>
        </w:numPr>
        <w:rPr>
          <w:lang w:val="vi-VN"/>
        </w:rPr>
      </w:pPr>
      <w:r>
        <w:rPr>
          <w:lang w:val="vi-VN"/>
        </w:rPr>
        <w:t>Quản lý địa chỉ</w:t>
      </w:r>
    </w:p>
    <w:p w14:paraId="5D0E251D" w14:textId="77777777" w:rsidR="00F045A6" w:rsidRDefault="00000000">
      <w:pPr>
        <w:pStyle w:val="Nidungvnbn"/>
        <w:numPr>
          <w:ilvl w:val="0"/>
          <w:numId w:val="88"/>
        </w:numPr>
        <w:rPr>
          <w:lang w:val="vi-VN"/>
        </w:rPr>
      </w:pPr>
      <w:r>
        <w:rPr>
          <w:lang w:val="vi-VN"/>
        </w:rPr>
        <w:t>Kiểm tra khả năng thêm địa chỉ mới.</w:t>
      </w:r>
    </w:p>
    <w:p w14:paraId="02B2B570" w14:textId="77777777" w:rsidR="00F045A6" w:rsidRDefault="00000000">
      <w:pPr>
        <w:pStyle w:val="Nidungvnbn"/>
        <w:numPr>
          <w:ilvl w:val="0"/>
          <w:numId w:val="88"/>
        </w:numPr>
        <w:rPr>
          <w:lang w:val="vi-VN"/>
        </w:rPr>
      </w:pPr>
      <w:r>
        <w:rPr>
          <w:lang w:val="vi-VN"/>
        </w:rPr>
        <w:t>Kiểm tra khả năng xóa địa chỉ.</w:t>
      </w:r>
    </w:p>
    <w:p w14:paraId="1CE72C62" w14:textId="77777777" w:rsidR="00F045A6" w:rsidRDefault="00000000">
      <w:pPr>
        <w:pStyle w:val="Nidungvnbn"/>
        <w:numPr>
          <w:ilvl w:val="0"/>
          <w:numId w:val="81"/>
        </w:numPr>
        <w:rPr>
          <w:lang w:val="vi-VN"/>
        </w:rPr>
      </w:pPr>
      <w:r>
        <w:rPr>
          <w:lang w:val="vi-VN"/>
        </w:rPr>
        <w:t>Xem chi tiết đơn mua</w:t>
      </w:r>
    </w:p>
    <w:p w14:paraId="6B9E62E6" w14:textId="77777777" w:rsidR="00F045A6" w:rsidRDefault="00000000">
      <w:pPr>
        <w:pStyle w:val="Nidungvnbn"/>
        <w:numPr>
          <w:ilvl w:val="0"/>
          <w:numId w:val="88"/>
        </w:numPr>
        <w:rPr>
          <w:lang w:val="vi-VN"/>
        </w:rPr>
      </w:pPr>
      <w:r>
        <w:rPr>
          <w:lang w:val="vi-VN"/>
        </w:rPr>
        <w:t>Kiểm tra khả năng xem chi tiết đơn mua hiển thị đúng thông tin đơn hàng.</w:t>
      </w:r>
    </w:p>
    <w:p w14:paraId="36450459" w14:textId="77777777" w:rsidR="00F045A6" w:rsidRDefault="00000000">
      <w:pPr>
        <w:pStyle w:val="u3"/>
        <w:rPr>
          <w:lang w:val="vi-VN"/>
        </w:rPr>
      </w:pPr>
      <w:bookmarkStart w:id="77" w:name="_Toc19228"/>
      <w:bookmarkStart w:id="78" w:name="_Toc11287"/>
      <w:r>
        <w:rPr>
          <w:lang w:val="vi-VN"/>
        </w:rPr>
        <w:t>Kiểm thử phi chức năng</w:t>
      </w:r>
      <w:bookmarkEnd w:id="77"/>
      <w:bookmarkEnd w:id="78"/>
    </w:p>
    <w:p w14:paraId="10C4884D" w14:textId="77777777" w:rsidR="00F045A6" w:rsidRDefault="00000000">
      <w:pPr>
        <w:pStyle w:val="Nidungvnbn"/>
        <w:ind w:firstLine="0"/>
        <w:rPr>
          <w:lang w:val="vi-VN"/>
        </w:rPr>
      </w:pPr>
      <w:r>
        <w:rPr>
          <w:lang w:val="vi-VN"/>
        </w:rPr>
        <w:t>Kiểm thử phi chức năng tập trung vào các yêu cầu không liên quan trực tiếp đến các tính năng cụ thể nhưng quan trọng để đảm bảo trải nghiệm người dùng tốt và hệ thống hoạt động ổn định. (kiểm thử giao diện, các liên kết,..)</w:t>
      </w:r>
    </w:p>
    <w:p w14:paraId="5EADADC4" w14:textId="77777777" w:rsidR="00F045A6" w:rsidRDefault="00000000">
      <w:pPr>
        <w:pStyle w:val="u2"/>
      </w:pPr>
      <w:bookmarkStart w:id="79" w:name="_Toc30992"/>
      <w:bookmarkStart w:id="80" w:name="_Toc9699"/>
      <w:r>
        <w:t>Ước lượng nguồn lực và thời gian cần cho việc kiểm thử</w:t>
      </w:r>
      <w:bookmarkEnd w:id="79"/>
      <w:bookmarkEnd w:id="80"/>
    </w:p>
    <w:p w14:paraId="47F01018" w14:textId="77777777" w:rsidR="00F045A6" w:rsidRDefault="00000000">
      <w:pPr>
        <w:pStyle w:val="Nidungvnbn"/>
        <w:numPr>
          <w:ilvl w:val="0"/>
          <w:numId w:val="89"/>
        </w:numPr>
        <w:rPr>
          <w:lang w:val="vi-VN"/>
        </w:rPr>
      </w:pPr>
      <w:r>
        <w:rPr>
          <w:lang w:val="vi-VN"/>
        </w:rPr>
        <w:t>Nhân lực</w:t>
      </w:r>
    </w:p>
    <w:p w14:paraId="5FA64507" w14:textId="77777777" w:rsidR="00F045A6" w:rsidRDefault="00000000">
      <w:pPr>
        <w:pStyle w:val="Nidungvnbn"/>
        <w:numPr>
          <w:ilvl w:val="0"/>
          <w:numId w:val="90"/>
        </w:numPr>
        <w:rPr>
          <w:lang w:val="vi-VN"/>
        </w:rPr>
      </w:pPr>
      <w:r>
        <w:rPr>
          <w:lang w:val="vi-VN"/>
        </w:rPr>
        <w:t>Trưởng nhóm kiểm thử: 1 người</w:t>
      </w:r>
    </w:p>
    <w:p w14:paraId="08B3155B" w14:textId="77777777" w:rsidR="00F045A6" w:rsidRDefault="00000000">
      <w:pPr>
        <w:pStyle w:val="Nidungvnbn"/>
        <w:numPr>
          <w:ilvl w:val="0"/>
          <w:numId w:val="90"/>
        </w:numPr>
        <w:rPr>
          <w:lang w:val="vi-VN"/>
        </w:rPr>
      </w:pPr>
      <w:r>
        <w:rPr>
          <w:lang w:val="vi-VN"/>
        </w:rPr>
        <w:t>Kiểm thử viên chức năng: 3 người (bao gồm trưởng nhóm)</w:t>
      </w:r>
    </w:p>
    <w:p w14:paraId="5947088B" w14:textId="77777777" w:rsidR="00F045A6" w:rsidRDefault="00000000">
      <w:pPr>
        <w:pStyle w:val="Nidungvnbn"/>
        <w:numPr>
          <w:ilvl w:val="0"/>
          <w:numId w:val="89"/>
        </w:numPr>
        <w:rPr>
          <w:lang w:val="vi-VN"/>
        </w:rPr>
      </w:pPr>
      <w:r>
        <w:rPr>
          <w:lang w:val="vi-VN"/>
        </w:rPr>
        <w:t>Thời gian</w:t>
      </w:r>
    </w:p>
    <w:p w14:paraId="151F9716" w14:textId="77777777" w:rsidR="00F045A6" w:rsidRDefault="00000000">
      <w:pPr>
        <w:pStyle w:val="Nidungvnbn"/>
        <w:rPr>
          <w:lang w:val="vi-VN"/>
        </w:rPr>
      </w:pPr>
      <w:r>
        <w:rPr>
          <w:lang w:val="vi-VN"/>
        </w:rPr>
        <w:t>Dựa trên phạm vi và yêu cầu của dự án, thời gian ước lượng cho việc kiểm thử được chia thành</w:t>
      </w:r>
    </w:p>
    <w:p w14:paraId="77F3F19E" w14:textId="77777777" w:rsidR="00F045A6" w:rsidRDefault="00000000">
      <w:pPr>
        <w:pStyle w:val="Nidungvnbn"/>
        <w:numPr>
          <w:ilvl w:val="0"/>
          <w:numId w:val="91"/>
        </w:numPr>
        <w:rPr>
          <w:lang w:val="vi-VN"/>
        </w:rPr>
      </w:pPr>
      <w:r>
        <w:rPr>
          <w:lang w:val="vi-VN"/>
        </w:rPr>
        <w:t>Tuần 1-2: Chuẩn bị: cài đặt và cấu hình các công cụ kiểm thử, xây dựng các kịch bản kiểm thử và kế hoạch chi tiết</w:t>
      </w:r>
    </w:p>
    <w:p w14:paraId="6489374D" w14:textId="77777777" w:rsidR="00F045A6" w:rsidRDefault="00000000">
      <w:pPr>
        <w:pStyle w:val="Nidungvnbn"/>
        <w:numPr>
          <w:ilvl w:val="0"/>
          <w:numId w:val="91"/>
        </w:numPr>
        <w:rPr>
          <w:lang w:val="vi-VN"/>
        </w:rPr>
      </w:pPr>
      <w:r>
        <w:rPr>
          <w:lang w:val="vi-VN"/>
        </w:rPr>
        <w:lastRenderedPageBreak/>
        <w:t>Tuần 3-8: Kiểm thử chức năng và phi chức năng: thực hiện kiểm thử chức năng từng phần của hệ thống (đăng nhập, quản lý giỏ hàng, thanh toán, v.v.), review code, ghi nhận và báo cáo lỗi, đề xuất phương án khắc phục</w:t>
      </w:r>
    </w:p>
    <w:p w14:paraId="7F1B7D61" w14:textId="77777777" w:rsidR="00F045A6" w:rsidRDefault="00000000">
      <w:pPr>
        <w:pStyle w:val="u2"/>
      </w:pPr>
      <w:bookmarkStart w:id="81" w:name="_Toc20062"/>
      <w:bookmarkStart w:id="82" w:name="_Toc6028"/>
      <w:r>
        <w:t>Thành lập nhóm, phân công, quản lý nhóm</w:t>
      </w:r>
      <w:bookmarkEnd w:id="81"/>
      <w:bookmarkEnd w:id="82"/>
    </w:p>
    <w:p w14:paraId="5CA5EE78" w14:textId="77777777" w:rsidR="00F045A6" w:rsidRDefault="00000000">
      <w:pPr>
        <w:pStyle w:val="Nidungvnbn"/>
      </w:pPr>
      <w:r>
        <w:rPr>
          <w:lang w:val="vi-VN"/>
        </w:rPr>
        <w:t xml:space="preserve">- </w:t>
      </w:r>
      <w:r>
        <w:t xml:space="preserve">Trưởng </w:t>
      </w:r>
      <w:r>
        <w:rPr>
          <w:lang w:val="vi-VN"/>
        </w:rPr>
        <w:t>n</w:t>
      </w:r>
      <w:r>
        <w:t xml:space="preserve">hóm </w:t>
      </w:r>
      <w:r>
        <w:rPr>
          <w:lang w:val="vi-VN"/>
        </w:rPr>
        <w:t>k</w:t>
      </w:r>
      <w:r>
        <w:t xml:space="preserve">iểm </w:t>
      </w:r>
      <w:r>
        <w:rPr>
          <w:lang w:val="vi-VN"/>
        </w:rPr>
        <w:t>t</w:t>
      </w:r>
      <w:r>
        <w:t>hử</w:t>
      </w:r>
    </w:p>
    <w:p w14:paraId="64BA51BA" w14:textId="77777777" w:rsidR="00F045A6" w:rsidRDefault="00000000">
      <w:pPr>
        <w:pStyle w:val="Nidungvnbn"/>
        <w:numPr>
          <w:ilvl w:val="0"/>
          <w:numId w:val="92"/>
        </w:numPr>
      </w:pPr>
      <w:r>
        <w:t>Số lượng: 1 người</w:t>
      </w:r>
    </w:p>
    <w:p w14:paraId="5ADE2822" w14:textId="77777777" w:rsidR="00F045A6" w:rsidRDefault="00000000">
      <w:pPr>
        <w:pStyle w:val="Nidungvnbn"/>
        <w:numPr>
          <w:ilvl w:val="0"/>
          <w:numId w:val="92"/>
        </w:numPr>
      </w:pPr>
      <w:r>
        <w:t>Nhiệm vụ chính:</w:t>
      </w:r>
    </w:p>
    <w:p w14:paraId="17B678D8" w14:textId="77777777" w:rsidR="00F045A6" w:rsidRDefault="00000000">
      <w:pPr>
        <w:pStyle w:val="Nidungvnbn"/>
        <w:numPr>
          <w:ilvl w:val="1"/>
          <w:numId w:val="92"/>
        </w:numPr>
      </w:pPr>
      <w:r>
        <w:t>Lãnh đạo và quản lý toàn bộ hoạt động kiểm thử.</w:t>
      </w:r>
    </w:p>
    <w:p w14:paraId="4E46BDCD" w14:textId="77777777" w:rsidR="00F045A6" w:rsidRDefault="00000000">
      <w:pPr>
        <w:pStyle w:val="Nidungvnbn"/>
        <w:numPr>
          <w:ilvl w:val="1"/>
          <w:numId w:val="92"/>
        </w:numPr>
      </w:pPr>
      <w:r>
        <w:t>Thiết lập kế hoạch kiểm thử và giám sát tiến độ.</w:t>
      </w:r>
    </w:p>
    <w:p w14:paraId="0AEC3851" w14:textId="77777777" w:rsidR="00F045A6" w:rsidRDefault="00000000">
      <w:pPr>
        <w:pStyle w:val="Nidungvnbn"/>
        <w:numPr>
          <w:ilvl w:val="1"/>
          <w:numId w:val="92"/>
        </w:numPr>
      </w:pPr>
      <w:r>
        <w:t>Phân công nhiệm vụ cho các thành viên trong nhóm.</w:t>
      </w:r>
    </w:p>
    <w:p w14:paraId="233942E9" w14:textId="77777777" w:rsidR="00F045A6" w:rsidRDefault="00000000">
      <w:pPr>
        <w:pStyle w:val="Nidungvnbn"/>
        <w:numPr>
          <w:ilvl w:val="1"/>
          <w:numId w:val="92"/>
        </w:numPr>
        <w:rPr>
          <w:lang w:val="vi-VN"/>
        </w:rPr>
      </w:pPr>
      <w:r>
        <w:rPr>
          <w:lang w:val="vi-VN"/>
        </w:rPr>
        <w:t>Hỗ trợ kiểm thử</w:t>
      </w:r>
    </w:p>
    <w:p w14:paraId="66C8A30F" w14:textId="77777777" w:rsidR="00F045A6" w:rsidRDefault="00000000">
      <w:pPr>
        <w:pStyle w:val="Nidungvnbn"/>
        <w:rPr>
          <w:lang w:val="vi-VN"/>
        </w:rPr>
      </w:pPr>
      <w:r>
        <w:rPr>
          <w:lang w:val="vi-VN"/>
        </w:rPr>
        <w:t>- Kiểm thử viên chức năng</w:t>
      </w:r>
    </w:p>
    <w:p w14:paraId="3A245C0D" w14:textId="77777777" w:rsidR="00F045A6" w:rsidRDefault="00000000">
      <w:pPr>
        <w:pStyle w:val="Nidungvnbn"/>
        <w:numPr>
          <w:ilvl w:val="0"/>
          <w:numId w:val="93"/>
        </w:numPr>
        <w:rPr>
          <w:lang w:val="vi-VN"/>
        </w:rPr>
      </w:pPr>
      <w:r>
        <w:rPr>
          <w:lang w:val="vi-VN"/>
        </w:rPr>
        <w:t>Số lượng: 3 người (bao gồm trưởng nhóm)</w:t>
      </w:r>
    </w:p>
    <w:p w14:paraId="1FEC4441" w14:textId="77777777" w:rsidR="00F045A6" w:rsidRDefault="00000000">
      <w:pPr>
        <w:pStyle w:val="Nidungvnbn"/>
        <w:numPr>
          <w:ilvl w:val="0"/>
          <w:numId w:val="93"/>
        </w:numPr>
        <w:rPr>
          <w:lang w:val="vi-VN"/>
        </w:rPr>
      </w:pPr>
      <w:r>
        <w:rPr>
          <w:lang w:val="vi-VN"/>
        </w:rPr>
        <w:t>Nhiệm vụ chính:</w:t>
      </w:r>
    </w:p>
    <w:p w14:paraId="460329CF" w14:textId="77777777" w:rsidR="00F045A6" w:rsidRDefault="00000000">
      <w:pPr>
        <w:pStyle w:val="Nidungvnbn"/>
        <w:numPr>
          <w:ilvl w:val="1"/>
          <w:numId w:val="93"/>
        </w:numPr>
        <w:rPr>
          <w:lang w:val="vi-VN"/>
        </w:rPr>
      </w:pPr>
      <w:r>
        <w:rPr>
          <w:lang w:val="vi-VN"/>
        </w:rPr>
        <w:t>Thực hiện kiểm thử chức năng cho từng phần của hệ thống (đăng nhập, quản lý giỏ hàng, thanh toán, v.v.).</w:t>
      </w:r>
    </w:p>
    <w:p w14:paraId="0267CCE2" w14:textId="77777777" w:rsidR="00F045A6" w:rsidRDefault="00000000">
      <w:pPr>
        <w:pStyle w:val="Nidungvnbn"/>
        <w:numPr>
          <w:ilvl w:val="1"/>
          <w:numId w:val="93"/>
        </w:numPr>
        <w:rPr>
          <w:lang w:val="vi-VN"/>
        </w:rPr>
      </w:pPr>
      <w:r>
        <w:rPr>
          <w:lang w:val="vi-VN"/>
        </w:rPr>
        <w:t>Xây dựng và thực hiện các kịch bản kiểm thử chức năng chi tiết.</w:t>
      </w:r>
    </w:p>
    <w:p w14:paraId="632BB60B" w14:textId="77777777" w:rsidR="00F045A6" w:rsidRDefault="00000000">
      <w:pPr>
        <w:pStyle w:val="Nidungvnbn"/>
        <w:numPr>
          <w:ilvl w:val="1"/>
          <w:numId w:val="93"/>
        </w:numPr>
        <w:rPr>
          <w:lang w:val="vi-VN"/>
        </w:rPr>
      </w:pPr>
      <w:r>
        <w:rPr>
          <w:lang w:val="vi-VN"/>
        </w:rPr>
        <w:t>Ghi nhận và báo cáo các lỗi chức năng.</w:t>
      </w:r>
    </w:p>
    <w:p w14:paraId="1EF3A9D4" w14:textId="77777777" w:rsidR="00F045A6" w:rsidRDefault="00000000">
      <w:pPr>
        <w:pStyle w:val="u2"/>
      </w:pPr>
      <w:bookmarkStart w:id="83" w:name="_Toc13414"/>
      <w:bookmarkStart w:id="84" w:name="_Toc27925"/>
      <w:r>
        <w:t>Các milestone</w:t>
      </w:r>
      <w:bookmarkEnd w:id="83"/>
      <w:bookmarkEnd w:id="84"/>
    </w:p>
    <w:p w14:paraId="04C6EEBB" w14:textId="77777777" w:rsidR="00F045A6" w:rsidRDefault="00000000">
      <w:pPr>
        <w:pStyle w:val="Nidungvnbn"/>
      </w:pPr>
      <w:r>
        <w:rPr>
          <w:lang w:val="vi-VN"/>
        </w:rPr>
        <w:t xml:space="preserve">- </w:t>
      </w:r>
      <w:r>
        <w:t xml:space="preserve">Milestone 1: Thiết lập </w:t>
      </w:r>
      <w:r>
        <w:rPr>
          <w:lang w:val="vi-VN"/>
        </w:rPr>
        <w:t>k</w:t>
      </w:r>
      <w:r>
        <w:t xml:space="preserve">ế hoạch </w:t>
      </w:r>
      <w:r>
        <w:rPr>
          <w:lang w:val="vi-VN"/>
        </w:rPr>
        <w:t>k</w:t>
      </w:r>
      <w:r>
        <w:t>iểm thử</w:t>
      </w:r>
    </w:p>
    <w:p w14:paraId="5EC11EB3" w14:textId="77777777" w:rsidR="00F045A6" w:rsidRDefault="00000000">
      <w:pPr>
        <w:pStyle w:val="Nidungvnbn"/>
        <w:numPr>
          <w:ilvl w:val="0"/>
          <w:numId w:val="94"/>
        </w:numPr>
      </w:pPr>
      <w:r>
        <w:t>Thời gian: Tuần 1</w:t>
      </w:r>
    </w:p>
    <w:p w14:paraId="31C39DA8" w14:textId="77777777" w:rsidR="00F045A6" w:rsidRDefault="00000000">
      <w:pPr>
        <w:pStyle w:val="Nidungvnbn"/>
        <w:numPr>
          <w:ilvl w:val="0"/>
          <w:numId w:val="94"/>
        </w:numPr>
      </w:pPr>
      <w:r>
        <w:t>Mục tiêu: Xây dựng kế hoạch kiểm thử chi tiết, bao gồm xác định phạm vi kiểm thử, mục tiêu, phương pháp, công cụ sử dụng, và lịch trình.</w:t>
      </w:r>
    </w:p>
    <w:p w14:paraId="38840DB3" w14:textId="77777777" w:rsidR="00F045A6" w:rsidRDefault="00000000">
      <w:pPr>
        <w:pStyle w:val="Nidungvnbn"/>
        <w:numPr>
          <w:ilvl w:val="0"/>
          <w:numId w:val="94"/>
        </w:numPr>
      </w:pPr>
      <w:r>
        <w:t xml:space="preserve">Kết quả: Kế hoạch kiểm thử hoàn chỉnh được </w:t>
      </w:r>
      <w:r>
        <w:rPr>
          <w:lang w:val="vi-VN"/>
        </w:rPr>
        <w:t>chấp nhận</w:t>
      </w:r>
      <w:r>
        <w:t>.</w:t>
      </w:r>
    </w:p>
    <w:p w14:paraId="3D0E536F" w14:textId="77777777" w:rsidR="00F045A6" w:rsidRDefault="00000000">
      <w:pPr>
        <w:pStyle w:val="Nidungvnbn"/>
      </w:pPr>
      <w:r>
        <w:rPr>
          <w:lang w:val="vi-VN"/>
        </w:rPr>
        <w:t xml:space="preserve">- </w:t>
      </w:r>
      <w:r>
        <w:t xml:space="preserve">Milestone 2: Thiết lập </w:t>
      </w:r>
      <w:r>
        <w:rPr>
          <w:lang w:val="vi-VN"/>
        </w:rPr>
        <w:t>m</w:t>
      </w:r>
      <w:r>
        <w:t xml:space="preserve">ôi trường </w:t>
      </w:r>
      <w:r>
        <w:rPr>
          <w:lang w:val="vi-VN"/>
        </w:rPr>
        <w:t>k</w:t>
      </w:r>
      <w:r>
        <w:t>iểm thử</w:t>
      </w:r>
    </w:p>
    <w:p w14:paraId="69A3A722" w14:textId="77777777" w:rsidR="00F045A6" w:rsidRDefault="00000000">
      <w:pPr>
        <w:pStyle w:val="Nidungvnbn"/>
        <w:numPr>
          <w:ilvl w:val="0"/>
          <w:numId w:val="94"/>
        </w:numPr>
      </w:pPr>
      <w:r>
        <w:t xml:space="preserve">Thời gian: Tuần </w:t>
      </w:r>
      <w:r>
        <w:rPr>
          <w:lang w:val="vi-VN"/>
        </w:rPr>
        <w:t>2</w:t>
      </w:r>
    </w:p>
    <w:p w14:paraId="464FAD13" w14:textId="77777777" w:rsidR="00F045A6" w:rsidRDefault="00000000">
      <w:pPr>
        <w:pStyle w:val="Nidungvnbn"/>
        <w:numPr>
          <w:ilvl w:val="0"/>
          <w:numId w:val="94"/>
        </w:numPr>
      </w:pPr>
      <w:r>
        <w:t>Mục tiêu: Cài đặt và cấu hình môi trường kiểm thử, bao gồm cả phần cứng, phần mềm, và các công cụ kiểm thử.</w:t>
      </w:r>
    </w:p>
    <w:p w14:paraId="79AF970D" w14:textId="77777777" w:rsidR="00F045A6" w:rsidRDefault="00000000">
      <w:pPr>
        <w:pStyle w:val="Nidungvnbn"/>
        <w:numPr>
          <w:ilvl w:val="0"/>
          <w:numId w:val="94"/>
        </w:numPr>
      </w:pPr>
      <w:r>
        <w:lastRenderedPageBreak/>
        <w:t>Kết quả: Môi trường kiểm thử sẵn sàng để sử dụng, các công cụ kiểm thử được cấu hình đầy đủ.</w:t>
      </w:r>
    </w:p>
    <w:p w14:paraId="6042D62A" w14:textId="77777777" w:rsidR="00F045A6" w:rsidRDefault="00000000">
      <w:pPr>
        <w:pStyle w:val="Nidungvnbn"/>
      </w:pPr>
      <w:r>
        <w:rPr>
          <w:lang w:val="vi-VN"/>
        </w:rPr>
        <w:t xml:space="preserve">- </w:t>
      </w:r>
      <w:r>
        <w:t xml:space="preserve">Milestone 3: Hoàn thành </w:t>
      </w:r>
      <w:r>
        <w:rPr>
          <w:lang w:val="vi-VN"/>
        </w:rPr>
        <w:t>k</w:t>
      </w:r>
      <w:r>
        <w:t xml:space="preserve">ịch bản </w:t>
      </w:r>
      <w:r>
        <w:rPr>
          <w:lang w:val="vi-VN"/>
        </w:rPr>
        <w:t>k</w:t>
      </w:r>
      <w:r>
        <w:t xml:space="preserve">iểm thử </w:t>
      </w:r>
      <w:r>
        <w:rPr>
          <w:lang w:val="vi-VN"/>
        </w:rPr>
        <w:t>c</w:t>
      </w:r>
      <w:r>
        <w:t>hức năng</w:t>
      </w:r>
    </w:p>
    <w:p w14:paraId="7F1F009D" w14:textId="77777777" w:rsidR="00F045A6" w:rsidRDefault="00000000">
      <w:pPr>
        <w:pStyle w:val="Nidungvnbn"/>
        <w:numPr>
          <w:ilvl w:val="0"/>
          <w:numId w:val="94"/>
        </w:numPr>
      </w:pPr>
      <w:r>
        <w:t xml:space="preserve">Thời gian: Tuần </w:t>
      </w:r>
      <w:r>
        <w:rPr>
          <w:lang w:val="vi-VN"/>
        </w:rPr>
        <w:t>3-4</w:t>
      </w:r>
    </w:p>
    <w:p w14:paraId="636794CC" w14:textId="77777777" w:rsidR="00F045A6" w:rsidRDefault="00000000">
      <w:pPr>
        <w:pStyle w:val="Nidungvnbn"/>
        <w:numPr>
          <w:ilvl w:val="0"/>
          <w:numId w:val="94"/>
        </w:numPr>
      </w:pPr>
      <w:r>
        <w:t>Mục tiêu: Xây dựng và hoàn thiện các kịch bản kiểm thử chức năng cho tất cả các tính năng chính của hệ thống.</w:t>
      </w:r>
    </w:p>
    <w:p w14:paraId="17C4496D" w14:textId="77777777" w:rsidR="00F045A6" w:rsidRDefault="00000000">
      <w:pPr>
        <w:pStyle w:val="Nidungvnbn"/>
        <w:numPr>
          <w:ilvl w:val="0"/>
          <w:numId w:val="94"/>
        </w:numPr>
      </w:pPr>
      <w:r>
        <w:t>Kết quả: Các kịch bản kiểm thử chức năng được hoàn thành và sẵn sàng để thực hiện.</w:t>
      </w:r>
    </w:p>
    <w:p w14:paraId="6041A2FA" w14:textId="77777777" w:rsidR="00F045A6" w:rsidRDefault="00000000">
      <w:pPr>
        <w:pStyle w:val="Nidungvnbn"/>
      </w:pPr>
      <w:r>
        <w:rPr>
          <w:lang w:val="vi-VN"/>
        </w:rPr>
        <w:t xml:space="preserve">- </w:t>
      </w:r>
      <w:r>
        <w:t xml:space="preserve">Milestone 4: Hoàn thành Kiểm thử </w:t>
      </w:r>
      <w:r>
        <w:rPr>
          <w:lang w:val="vi-VN"/>
        </w:rPr>
        <w:t>c</w:t>
      </w:r>
      <w:r>
        <w:t xml:space="preserve">hức năng </w:t>
      </w:r>
    </w:p>
    <w:p w14:paraId="51163C7E" w14:textId="77777777" w:rsidR="00F045A6" w:rsidRDefault="00000000">
      <w:pPr>
        <w:pStyle w:val="Nidungvnbn"/>
        <w:numPr>
          <w:ilvl w:val="0"/>
          <w:numId w:val="94"/>
        </w:numPr>
      </w:pPr>
      <w:r>
        <w:t xml:space="preserve">Thời gian: Tuần </w:t>
      </w:r>
      <w:r>
        <w:rPr>
          <w:lang w:val="vi-VN"/>
        </w:rPr>
        <w:t>4-8</w:t>
      </w:r>
    </w:p>
    <w:p w14:paraId="5D1B8849" w14:textId="77777777" w:rsidR="00F045A6" w:rsidRDefault="00000000">
      <w:pPr>
        <w:pStyle w:val="Nidungvnbn"/>
        <w:numPr>
          <w:ilvl w:val="0"/>
          <w:numId w:val="94"/>
        </w:numPr>
      </w:pPr>
      <w:r>
        <w:t>Mục tiêu: Thực hiện kiểm thử chức năng lần và ghi nhận các lỗi, sự cố.</w:t>
      </w:r>
    </w:p>
    <w:p w14:paraId="0448428C" w14:textId="77777777" w:rsidR="00F045A6" w:rsidRDefault="00000000">
      <w:pPr>
        <w:pStyle w:val="Nidungvnbn"/>
        <w:numPr>
          <w:ilvl w:val="0"/>
          <w:numId w:val="94"/>
        </w:numPr>
      </w:pPr>
      <w:r>
        <w:t xml:space="preserve">Kết quả: </w:t>
      </w:r>
      <w:r>
        <w:rPr>
          <w:lang w:val="vi-VN"/>
        </w:rPr>
        <w:t>Đưa ra</w:t>
      </w:r>
      <w:r>
        <w:t xml:space="preserve"> danh sách các lỗi phát hiện.</w:t>
      </w:r>
    </w:p>
    <w:p w14:paraId="632DA928" w14:textId="77777777" w:rsidR="00F045A6" w:rsidRDefault="00000000">
      <w:pPr>
        <w:pStyle w:val="u2"/>
      </w:pPr>
      <w:bookmarkStart w:id="85" w:name="_Toc1575"/>
      <w:bookmarkStart w:id="86" w:name="_Toc21978"/>
      <w:r>
        <w:t>Rủi ro cần quản lý</w:t>
      </w:r>
      <w:bookmarkEnd w:id="85"/>
      <w:bookmarkEnd w:id="86"/>
    </w:p>
    <w:p w14:paraId="69BF5B7D" w14:textId="77777777" w:rsidR="00F045A6" w:rsidRDefault="00000000">
      <w:pPr>
        <w:pStyle w:val="Nidungvnbn"/>
        <w:rPr>
          <w:lang w:val="vi-VN"/>
        </w:rPr>
      </w:pPr>
      <w:r>
        <w:rPr>
          <w:lang w:val="vi-VN"/>
        </w:rPr>
        <w:t>- Công cụ kiểm thử gặp sự cố</w:t>
      </w:r>
    </w:p>
    <w:p w14:paraId="6D25C331" w14:textId="77777777" w:rsidR="00F045A6" w:rsidRDefault="00000000">
      <w:pPr>
        <w:pStyle w:val="Nidungvnbn"/>
        <w:rPr>
          <w:lang w:val="vi-VN"/>
        </w:rPr>
      </w:pPr>
      <w:r>
        <w:rPr>
          <w:lang w:val="vi-VN"/>
        </w:rPr>
        <w:t>- Không kịp thời gian báo cáo tiến độ</w:t>
      </w:r>
    </w:p>
    <w:p w14:paraId="5CBE2782" w14:textId="77777777" w:rsidR="00F045A6" w:rsidRDefault="00000000">
      <w:pPr>
        <w:pStyle w:val="u1"/>
      </w:pPr>
      <w:bookmarkStart w:id="87" w:name="_Toc25757"/>
      <w:r>
        <w:t>CÁC TRƯỜNG HỢP KIỂM THỬ</w:t>
      </w:r>
      <w:bookmarkEnd w:id="87"/>
    </w:p>
    <w:p w14:paraId="05FE980C" w14:textId="77777777" w:rsidR="00F045A6" w:rsidRDefault="00000000">
      <w:pPr>
        <w:pStyle w:val="Nidungvnbn"/>
        <w:rPr>
          <w:lang w:val="vi-VN"/>
        </w:rPr>
      </w:pPr>
      <w:r>
        <w:rPr>
          <w:lang w:val="vi-VN"/>
        </w:rPr>
        <w:t>Kịch bản kiểm thử được chia thành nhiều module khác nhau. Mỗi module có nhiều test cases và mỗi testcase đại diện cho 1 trường hợp kiểm thử nhất định</w:t>
      </w:r>
    </w:p>
    <w:p w14:paraId="131BB477" w14:textId="77777777" w:rsidR="00F045A6" w:rsidRDefault="00000000">
      <w:pPr>
        <w:pStyle w:val="Nidungvnbn"/>
        <w:rPr>
          <w:lang w:val="vi-VN"/>
        </w:rPr>
      </w:pPr>
      <w:r>
        <w:rPr>
          <w:lang w:val="vi-VN"/>
        </w:rPr>
        <w:t xml:space="preserve">LINK EXCEL TESTCASE: </w:t>
      </w:r>
      <w:hyperlink r:id="rId13" w:history="1">
        <w:r>
          <w:rPr>
            <w:rStyle w:val="FollowedHyperlink"/>
            <w:color w:val="auto"/>
            <w:lang w:val="vi-VN"/>
          </w:rPr>
          <w:t>Tại đây</w:t>
        </w:r>
      </w:hyperlink>
    </w:p>
    <w:p w14:paraId="28E7043C" w14:textId="77777777" w:rsidR="00F045A6" w:rsidRDefault="00F045A6">
      <w:pPr>
        <w:pStyle w:val="Nidungvnbn"/>
        <w:rPr>
          <w:lang w:val="vi-VN"/>
        </w:rPr>
      </w:pPr>
    </w:p>
    <w:p w14:paraId="419A44D1" w14:textId="77777777" w:rsidR="00F045A6" w:rsidRDefault="00000000">
      <w:pPr>
        <w:pStyle w:val="u1"/>
      </w:pPr>
      <w:bookmarkStart w:id="88" w:name="_Toc3473"/>
      <w:r>
        <w:t>BÁO CÁO KIỂM THỬ</w:t>
      </w:r>
      <w:bookmarkEnd w:id="88"/>
    </w:p>
    <w:p w14:paraId="564EE9A8" w14:textId="77777777" w:rsidR="00F045A6" w:rsidRDefault="00000000">
      <w:pPr>
        <w:pStyle w:val="u2"/>
      </w:pPr>
      <w:bookmarkStart w:id="89" w:name="_Toc16815"/>
      <w:r>
        <w:t>Tiêu đề</w:t>
      </w:r>
      <w:bookmarkEnd w:id="89"/>
    </w:p>
    <w:p w14:paraId="2C66A2CE" w14:textId="77777777" w:rsidR="00F045A6" w:rsidRDefault="00000000">
      <w:pPr>
        <w:pStyle w:val="Nidungvnbn"/>
        <w:rPr>
          <w:lang w:val="vi-VN"/>
        </w:rPr>
      </w:pPr>
      <w:r>
        <w:rPr>
          <w:lang w:val="vi-VN"/>
        </w:rPr>
        <w:t>Báo cáo kiểm thử tự động Selenium Robot Framework trang web Automation Test Store</w:t>
      </w:r>
    </w:p>
    <w:p w14:paraId="78808B54" w14:textId="77777777" w:rsidR="00F045A6" w:rsidRDefault="00000000">
      <w:pPr>
        <w:pStyle w:val="u2"/>
      </w:pPr>
      <w:bookmarkStart w:id="90" w:name="_Toc19536"/>
      <w:r>
        <w:t>Thông tin dự án</w:t>
      </w:r>
      <w:bookmarkEnd w:id="90"/>
    </w:p>
    <w:p w14:paraId="766E1531" w14:textId="77777777" w:rsidR="00F045A6" w:rsidRDefault="00000000">
      <w:pPr>
        <w:pStyle w:val="Nidungvnbn"/>
        <w:numPr>
          <w:ilvl w:val="0"/>
          <w:numId w:val="95"/>
        </w:numPr>
      </w:pPr>
      <w:r>
        <w:rPr>
          <w:lang w:val="vi-VN"/>
        </w:rPr>
        <w:t>Tên</w:t>
      </w:r>
      <w:r>
        <w:t xml:space="preserve">: </w:t>
      </w:r>
      <w:r>
        <w:rPr>
          <w:lang w:val="vi-VN"/>
        </w:rPr>
        <w:t>Automation Test Store</w:t>
      </w:r>
    </w:p>
    <w:p w14:paraId="782FE66B" w14:textId="77777777" w:rsidR="00F045A6" w:rsidRDefault="00000000">
      <w:pPr>
        <w:pStyle w:val="Nidungvnbn"/>
        <w:numPr>
          <w:ilvl w:val="0"/>
          <w:numId w:val="95"/>
        </w:numPr>
      </w:pPr>
      <w:r>
        <w:rPr>
          <w:lang w:val="vi-VN"/>
        </w:rPr>
        <w:lastRenderedPageBreak/>
        <w:t>Thời gian</w:t>
      </w:r>
      <w:r>
        <w:t xml:space="preserve">: from 06/02/2024 to </w:t>
      </w:r>
      <w:r>
        <w:rPr>
          <w:lang w:val="vi-VN"/>
        </w:rPr>
        <w:t>18</w:t>
      </w:r>
      <w:r>
        <w:t>/0</w:t>
      </w:r>
      <w:r>
        <w:rPr>
          <w:lang w:val="vi-VN"/>
        </w:rPr>
        <w:t>5</w:t>
      </w:r>
      <w:r>
        <w:t>/2024</w:t>
      </w:r>
    </w:p>
    <w:p w14:paraId="60A78D2E" w14:textId="77777777" w:rsidR="00F045A6" w:rsidRDefault="00000000">
      <w:pPr>
        <w:pStyle w:val="Nidungvnbn"/>
        <w:numPr>
          <w:ilvl w:val="0"/>
          <w:numId w:val="95"/>
        </w:numPr>
        <w:rPr>
          <w:lang w:val="vi-VN"/>
        </w:rPr>
      </w:pPr>
      <w:r>
        <w:rPr>
          <w:lang w:val="vi-VN"/>
        </w:rPr>
        <w:t>Người thực hiện</w:t>
      </w:r>
      <w:r>
        <w:t>: Nguyễn Thị Hồng Gấm</w:t>
      </w:r>
      <w:r>
        <w:rPr>
          <w:lang w:val="vi-VN"/>
        </w:rPr>
        <w:t>, Phùng Thị Thủy Tiên, Nguyễn Ngọc Hương Giang.</w:t>
      </w:r>
    </w:p>
    <w:p w14:paraId="16E016B9" w14:textId="77777777" w:rsidR="00F045A6" w:rsidRPr="00647A9F" w:rsidRDefault="00000000">
      <w:pPr>
        <w:pStyle w:val="Nidungvnbn"/>
        <w:numPr>
          <w:ilvl w:val="0"/>
          <w:numId w:val="95"/>
        </w:numPr>
        <w:rPr>
          <w:lang w:val="vi-VN"/>
        </w:rPr>
      </w:pPr>
      <w:r>
        <w:rPr>
          <w:lang w:val="vi-VN"/>
        </w:rPr>
        <w:t>Mục đích của dự án</w:t>
      </w:r>
      <w:r w:rsidRPr="00647A9F">
        <w:rPr>
          <w:lang w:val="vi-VN"/>
        </w:rPr>
        <w:t>: đảm bảo rằng các chức năng và tính năng của trang web hoạt động đúng và không có lỗi. Bằng cách sử dụng các công cụ và kịch bản kiểm thử tự động, ta có thể tự động hóa các bước kiểm tra và xác nhận tính đúng đắn của trang web, giúp tiết kiệm thời gian và công sức so với việc kiểm tra thủ công.</w:t>
      </w:r>
    </w:p>
    <w:p w14:paraId="2DD47819" w14:textId="77777777" w:rsidR="00F045A6" w:rsidRDefault="00000000">
      <w:pPr>
        <w:pStyle w:val="u2"/>
      </w:pPr>
      <w:bookmarkStart w:id="91" w:name="_Toc23467"/>
      <w:r>
        <w:t>Giới thiệu dự án</w:t>
      </w:r>
      <w:bookmarkEnd w:id="91"/>
    </w:p>
    <w:p w14:paraId="4B101619" w14:textId="77777777" w:rsidR="00F045A6" w:rsidRDefault="00000000">
      <w:pPr>
        <w:pStyle w:val="Nidungvnbn"/>
        <w:rPr>
          <w:lang w:val="vi-VN"/>
        </w:rPr>
      </w:pPr>
      <w:r>
        <w:rPr>
          <w:lang w:val="vi-VN"/>
        </w:rPr>
        <w:t>Mục đích của báo cáo này là cung cấp cái nhìn tổng quan về kiểm thử tự động được thực hiện trên website Automation Test Store. Việc kiểm tra tự động được thực hiện để đảm bảo chức năng và tính chính xác của ứng dụng web.</w:t>
      </w:r>
    </w:p>
    <w:p w14:paraId="432C8DB4" w14:textId="77777777" w:rsidR="00F045A6" w:rsidRDefault="00000000">
      <w:pPr>
        <w:pStyle w:val="u2"/>
      </w:pPr>
      <w:bookmarkStart w:id="92" w:name="_Toc29521"/>
      <w:r>
        <w:t>Đặc điểm kỹ thuật kiểm tra (Test Specification)</w:t>
      </w:r>
      <w:bookmarkEnd w:id="92"/>
    </w:p>
    <w:p w14:paraId="1F451D51" w14:textId="77777777" w:rsidR="00F045A6" w:rsidRPr="00647A9F" w:rsidRDefault="00000000">
      <w:pPr>
        <w:pStyle w:val="u3"/>
        <w:rPr>
          <w:lang w:val="vi-VN"/>
        </w:rPr>
      </w:pPr>
      <w:bookmarkStart w:id="93" w:name="_Toc8431"/>
      <w:r w:rsidRPr="00647A9F">
        <w:rPr>
          <w:lang w:val="vi-VN"/>
        </w:rPr>
        <w:t>Phạm</w:t>
      </w:r>
      <w:r>
        <w:rPr>
          <w:lang w:val="vi-VN"/>
        </w:rPr>
        <w:t xml:space="preserve"> vi kiểm thử: </w:t>
      </w:r>
      <w:r w:rsidRPr="00647A9F">
        <w:rPr>
          <w:lang w:val="vi-VN"/>
        </w:rPr>
        <w:t>Đăng ký</w:t>
      </w:r>
      <w:bookmarkEnd w:id="93"/>
    </w:p>
    <w:p w14:paraId="3982679F" w14:textId="77777777" w:rsidR="00F045A6" w:rsidRDefault="00000000">
      <w:pPr>
        <w:pStyle w:val="u4"/>
      </w:pPr>
      <w:r>
        <w:t xml:space="preserve">Positive Register Test </w:t>
      </w:r>
      <w:r>
        <w:rPr>
          <w:lang w:val="vi-VN"/>
        </w:rPr>
        <w:t>-</w:t>
      </w:r>
      <w:r>
        <w:t xml:space="preserve"> Tên đăng nhập và mật khẩu hợp lệ, duy nhất. </w:t>
      </w:r>
    </w:p>
    <w:p w14:paraId="5ACE0545" w14:textId="77777777" w:rsidR="00F045A6" w:rsidRDefault="00000000">
      <w:pPr>
        <w:pStyle w:val="Nidungvnbn"/>
        <w:numPr>
          <w:ilvl w:val="0"/>
          <w:numId w:val="96"/>
        </w:numPr>
      </w:pPr>
      <w:r>
        <w:t>Requirement: Xác nhận việc tạo tài khoản thành công trên "Automation Test Store" với thông tin hợp lệ và duy nhất.</w:t>
      </w:r>
    </w:p>
    <w:p w14:paraId="2CACFEFC" w14:textId="77777777" w:rsidR="00F045A6" w:rsidRDefault="00000000">
      <w:pPr>
        <w:pStyle w:val="Nidungvnbn"/>
        <w:numPr>
          <w:ilvl w:val="0"/>
          <w:numId w:val="96"/>
        </w:numPr>
      </w:pPr>
      <w:r>
        <w:t>Test steps:</w:t>
      </w:r>
    </w:p>
    <w:p w14:paraId="03BED800" w14:textId="77777777" w:rsidR="00F045A6" w:rsidRDefault="00000000">
      <w:pPr>
        <w:pStyle w:val="Nidungvnbn"/>
        <w:numPr>
          <w:ilvl w:val="0"/>
          <w:numId w:val="97"/>
        </w:numPr>
      </w:pPr>
      <w:r>
        <w:t>Mở trang đăng nhập.</w:t>
      </w:r>
    </w:p>
    <w:p w14:paraId="4B71324B" w14:textId="77777777" w:rsidR="00F045A6" w:rsidRDefault="00000000">
      <w:pPr>
        <w:pStyle w:val="Nidungvnbn"/>
        <w:numPr>
          <w:ilvl w:val="0"/>
          <w:numId w:val="97"/>
        </w:numPr>
      </w:pPr>
      <w:r>
        <w:t>Bấm “Continue” ở phần đăng ký.</w:t>
      </w:r>
    </w:p>
    <w:p w14:paraId="50A34D39" w14:textId="77777777" w:rsidR="00F045A6" w:rsidRDefault="00000000">
      <w:pPr>
        <w:pStyle w:val="Nidungvnbn"/>
        <w:numPr>
          <w:ilvl w:val="0"/>
          <w:numId w:val="97"/>
        </w:numPr>
      </w:pPr>
      <w:r>
        <w:t>Nhập thông tin cá nhân:</w:t>
      </w:r>
    </w:p>
    <w:p w14:paraId="23D665B7" w14:textId="77777777" w:rsidR="00F045A6" w:rsidRDefault="00000000">
      <w:pPr>
        <w:pStyle w:val="Nidungvnbn"/>
        <w:numPr>
          <w:ilvl w:val="0"/>
          <w:numId w:val="98"/>
        </w:numPr>
      </w:pPr>
      <w:r>
        <w:t>Nhập họ vào trường “First name”.</w:t>
      </w:r>
    </w:p>
    <w:p w14:paraId="7308E76F" w14:textId="77777777" w:rsidR="00F045A6" w:rsidRDefault="00000000">
      <w:pPr>
        <w:pStyle w:val="Nidungvnbn"/>
        <w:numPr>
          <w:ilvl w:val="0"/>
          <w:numId w:val="98"/>
        </w:numPr>
      </w:pPr>
      <w:r>
        <w:t>Nhập tên vào trường “Last name”.</w:t>
      </w:r>
    </w:p>
    <w:p w14:paraId="37A371E1" w14:textId="77777777" w:rsidR="00F045A6" w:rsidRDefault="00000000">
      <w:pPr>
        <w:pStyle w:val="Nidungvnbn"/>
        <w:numPr>
          <w:ilvl w:val="0"/>
          <w:numId w:val="98"/>
        </w:numPr>
      </w:pPr>
      <w:r>
        <w:t>Nhập địa chỉ email hợp lệ và duy nhất vào trường email.</w:t>
      </w:r>
    </w:p>
    <w:p w14:paraId="14549597" w14:textId="77777777" w:rsidR="00F045A6" w:rsidRDefault="00000000">
      <w:pPr>
        <w:pStyle w:val="Nidungvnbn"/>
        <w:numPr>
          <w:ilvl w:val="0"/>
          <w:numId w:val="98"/>
        </w:numPr>
      </w:pPr>
      <w:r>
        <w:t>Nhập số điện thoại  hợp lệ và duy nhất vào trường “Telephone”.</w:t>
      </w:r>
    </w:p>
    <w:p w14:paraId="0BFB74F6" w14:textId="77777777" w:rsidR="00F045A6" w:rsidRDefault="00000000">
      <w:pPr>
        <w:pStyle w:val="Nidungvnbn"/>
        <w:numPr>
          <w:ilvl w:val="0"/>
          <w:numId w:val="98"/>
        </w:numPr>
      </w:pPr>
      <w:r>
        <w:t>Nhập Fax hợp lệ (nếu có).</w:t>
      </w:r>
    </w:p>
    <w:p w14:paraId="48C2B032" w14:textId="77777777" w:rsidR="00F045A6" w:rsidRDefault="00000000">
      <w:pPr>
        <w:pStyle w:val="Nidungvnbn"/>
        <w:numPr>
          <w:ilvl w:val="0"/>
          <w:numId w:val="99"/>
        </w:numPr>
      </w:pPr>
      <w:r>
        <w:t>Nhập thông tin công ty.</w:t>
      </w:r>
    </w:p>
    <w:p w14:paraId="6FEE5C28" w14:textId="77777777" w:rsidR="00F045A6" w:rsidRDefault="00000000">
      <w:pPr>
        <w:pStyle w:val="Nidungvnbn"/>
        <w:numPr>
          <w:ilvl w:val="0"/>
          <w:numId w:val="100"/>
        </w:numPr>
      </w:pPr>
      <w:r>
        <w:t>Nhập tên công ty (nếu có).</w:t>
      </w:r>
    </w:p>
    <w:p w14:paraId="26525D40" w14:textId="77777777" w:rsidR="00F045A6" w:rsidRDefault="00000000">
      <w:pPr>
        <w:pStyle w:val="Nidungvnbn"/>
        <w:numPr>
          <w:ilvl w:val="0"/>
          <w:numId w:val="100"/>
        </w:numPr>
      </w:pPr>
      <w:r>
        <w:lastRenderedPageBreak/>
        <w:t>Nhập địa chỉ 1.</w:t>
      </w:r>
    </w:p>
    <w:p w14:paraId="40D01753" w14:textId="77777777" w:rsidR="00F045A6" w:rsidRDefault="00000000">
      <w:pPr>
        <w:pStyle w:val="Nidungvnbn"/>
        <w:numPr>
          <w:ilvl w:val="0"/>
          <w:numId w:val="100"/>
        </w:numPr>
      </w:pPr>
      <w:r>
        <w:t>Nhập địa chỉ 2 (nếu có).</w:t>
      </w:r>
    </w:p>
    <w:p w14:paraId="0A1B920A" w14:textId="77777777" w:rsidR="00F045A6" w:rsidRDefault="00000000">
      <w:pPr>
        <w:pStyle w:val="Nidungvnbn"/>
        <w:numPr>
          <w:ilvl w:val="0"/>
          <w:numId w:val="100"/>
        </w:numPr>
      </w:pPr>
      <w:r>
        <w:t>Nhập thành phố và khu vực.</w:t>
      </w:r>
    </w:p>
    <w:p w14:paraId="5EBE36AA" w14:textId="77777777" w:rsidR="00F045A6" w:rsidRDefault="00000000">
      <w:pPr>
        <w:pStyle w:val="Nidungvnbn"/>
        <w:numPr>
          <w:ilvl w:val="0"/>
          <w:numId w:val="100"/>
        </w:numPr>
      </w:pPr>
      <w:r>
        <w:t>Nhập mã ZIP Code.</w:t>
      </w:r>
    </w:p>
    <w:p w14:paraId="4243F7F7" w14:textId="77777777" w:rsidR="00F045A6" w:rsidRDefault="00000000">
      <w:pPr>
        <w:pStyle w:val="Nidungvnbn"/>
        <w:numPr>
          <w:ilvl w:val="0"/>
          <w:numId w:val="100"/>
        </w:numPr>
      </w:pPr>
      <w:r>
        <w:t>Nhập quốc gia.</w:t>
      </w:r>
    </w:p>
    <w:p w14:paraId="448CA143" w14:textId="77777777" w:rsidR="00F045A6" w:rsidRDefault="00000000">
      <w:pPr>
        <w:pStyle w:val="Nidungvnbn"/>
        <w:numPr>
          <w:ilvl w:val="0"/>
          <w:numId w:val="99"/>
        </w:numPr>
      </w:pPr>
      <w:r>
        <w:t xml:space="preserve">Nhập thông tin đăng nhập: </w:t>
      </w:r>
    </w:p>
    <w:p w14:paraId="62135BB5" w14:textId="77777777" w:rsidR="00F045A6" w:rsidRDefault="00000000">
      <w:pPr>
        <w:pStyle w:val="Nidungvnbn"/>
        <w:numPr>
          <w:ilvl w:val="0"/>
          <w:numId w:val="101"/>
        </w:numPr>
      </w:pPr>
      <w:r>
        <w:t>Nhập tên đăng nhập hợp lệ và duy nhất vào trường “Login name”.</w:t>
      </w:r>
    </w:p>
    <w:p w14:paraId="1BB21CD3" w14:textId="77777777" w:rsidR="00F045A6" w:rsidRDefault="00000000">
      <w:pPr>
        <w:pStyle w:val="Nidungvnbn"/>
        <w:numPr>
          <w:ilvl w:val="0"/>
          <w:numId w:val="101"/>
        </w:numPr>
      </w:pPr>
      <w:r>
        <w:t>Nhập mật khẩu hợp lệ vào trường “Password”.</w:t>
      </w:r>
    </w:p>
    <w:p w14:paraId="1B089DFA" w14:textId="77777777" w:rsidR="00F045A6" w:rsidRDefault="00000000">
      <w:pPr>
        <w:pStyle w:val="Nidungvnbn"/>
        <w:numPr>
          <w:ilvl w:val="0"/>
          <w:numId w:val="101"/>
        </w:numPr>
      </w:pPr>
      <w:r>
        <w:t>Xác nhận mật khẩu vừa nhập vào trường “Password Confirm”.</w:t>
      </w:r>
    </w:p>
    <w:p w14:paraId="34A132B3" w14:textId="77777777" w:rsidR="00F045A6" w:rsidRDefault="00000000">
      <w:pPr>
        <w:pStyle w:val="Nidungvnbn"/>
        <w:numPr>
          <w:ilvl w:val="0"/>
          <w:numId w:val="99"/>
        </w:numPr>
      </w:pPr>
      <w:r>
        <w:t>Nhấn nút “Continue”.</w:t>
      </w:r>
      <w:r>
        <w:tab/>
      </w:r>
    </w:p>
    <w:p w14:paraId="2722BD51" w14:textId="77777777" w:rsidR="00F045A6" w:rsidRDefault="00000000">
      <w:pPr>
        <w:pStyle w:val="Nidungvnbn"/>
        <w:numPr>
          <w:ilvl w:val="0"/>
          <w:numId w:val="99"/>
        </w:numPr>
      </w:pPr>
      <w:r>
        <w:t>Expected result:</w:t>
      </w:r>
    </w:p>
    <w:p w14:paraId="7AC5A06B" w14:textId="77777777" w:rsidR="00F045A6" w:rsidRDefault="00000000">
      <w:pPr>
        <w:pStyle w:val="Nidungvnbn"/>
        <w:numPr>
          <w:ilvl w:val="0"/>
          <w:numId w:val="102"/>
        </w:numPr>
      </w:pPr>
      <w:r>
        <w:t>Người dùng được thông báo đăng ký thành công.</w:t>
      </w:r>
    </w:p>
    <w:p w14:paraId="0AA81A77" w14:textId="77777777" w:rsidR="00F045A6" w:rsidRDefault="00000000">
      <w:pPr>
        <w:pStyle w:val="Nidungvnbn"/>
        <w:numPr>
          <w:ilvl w:val="0"/>
          <w:numId w:val="102"/>
        </w:numPr>
      </w:pPr>
      <w:r>
        <w:t>Người dùng đăng nhập thành công vào trang chủ “Automation Test Store”.</w:t>
      </w:r>
    </w:p>
    <w:p w14:paraId="6E0C08CA" w14:textId="77777777" w:rsidR="00F045A6" w:rsidRDefault="00000000">
      <w:pPr>
        <w:pStyle w:val="Nidungvnbn"/>
        <w:numPr>
          <w:ilvl w:val="0"/>
          <w:numId w:val="103"/>
        </w:numPr>
      </w:pPr>
      <w:r>
        <w:t xml:space="preserve">Actual result: </w:t>
      </w:r>
    </w:p>
    <w:p w14:paraId="5EBA2B1C" w14:textId="77777777" w:rsidR="00F045A6" w:rsidRDefault="00000000">
      <w:pPr>
        <w:pStyle w:val="Nidungvnbn"/>
        <w:numPr>
          <w:ilvl w:val="0"/>
          <w:numId w:val="104"/>
        </w:numPr>
      </w:pPr>
      <w:r>
        <w:t>Người dùng được thông báo đăng ký thành công.</w:t>
      </w:r>
    </w:p>
    <w:p w14:paraId="2714C995" w14:textId="77777777" w:rsidR="00F045A6" w:rsidRDefault="00000000">
      <w:pPr>
        <w:pStyle w:val="Nidungvnbn"/>
        <w:numPr>
          <w:ilvl w:val="0"/>
          <w:numId w:val="104"/>
        </w:numPr>
      </w:pPr>
      <w:r>
        <w:t>Người dùng đăng nhập thành công vào trang chủ “Automation Test Store”.</w:t>
      </w:r>
    </w:p>
    <w:p w14:paraId="63862EFF" w14:textId="77777777" w:rsidR="00F045A6" w:rsidRDefault="00000000">
      <w:pPr>
        <w:pStyle w:val="u4"/>
      </w:pPr>
      <w:r>
        <w:t xml:space="preserve">Positive Register Test </w:t>
      </w:r>
      <w:r>
        <w:rPr>
          <w:lang w:val="vi-VN"/>
        </w:rPr>
        <w:t>-</w:t>
      </w:r>
      <w:r>
        <w:t xml:space="preserve"> Đăng nhập sau khi đăng ký</w:t>
      </w:r>
    </w:p>
    <w:p w14:paraId="2DC5CC9F" w14:textId="77777777" w:rsidR="00F045A6" w:rsidRDefault="00000000">
      <w:pPr>
        <w:pStyle w:val="Nidungvnbn"/>
        <w:numPr>
          <w:ilvl w:val="0"/>
          <w:numId w:val="105"/>
        </w:numPr>
      </w:pPr>
      <w:r>
        <w:t>Requirement: Xác nhận việc đăng nhập thành công bằng các thông tin đăng nhập mới đăng ký.</w:t>
      </w:r>
    </w:p>
    <w:p w14:paraId="1847BD64" w14:textId="77777777" w:rsidR="00F045A6" w:rsidRDefault="00000000">
      <w:pPr>
        <w:pStyle w:val="Nidungvnbn"/>
        <w:numPr>
          <w:ilvl w:val="0"/>
          <w:numId w:val="105"/>
        </w:numPr>
      </w:pPr>
      <w:r>
        <w:t>Test steps:</w:t>
      </w:r>
    </w:p>
    <w:p w14:paraId="13395FB3" w14:textId="77777777" w:rsidR="00F045A6" w:rsidRDefault="00000000">
      <w:pPr>
        <w:pStyle w:val="Nidungvnbn"/>
        <w:numPr>
          <w:ilvl w:val="1"/>
          <w:numId w:val="106"/>
        </w:numPr>
      </w:pPr>
      <w:r>
        <w:t>Mở trang đăng nhập.</w:t>
      </w:r>
    </w:p>
    <w:p w14:paraId="1B191C9D" w14:textId="77777777" w:rsidR="00F045A6" w:rsidRDefault="00000000">
      <w:pPr>
        <w:pStyle w:val="Nidungvnbn"/>
        <w:numPr>
          <w:ilvl w:val="1"/>
          <w:numId w:val="107"/>
        </w:numPr>
      </w:pPr>
      <w:r>
        <w:t>Nhập tên tài khoản đã đăng ký hợp lệ vào trường tên tài khoản.</w:t>
      </w:r>
    </w:p>
    <w:p w14:paraId="2D6B6A8F" w14:textId="77777777" w:rsidR="00F045A6" w:rsidRDefault="00000000">
      <w:pPr>
        <w:pStyle w:val="Nidungvnbn"/>
        <w:numPr>
          <w:ilvl w:val="1"/>
          <w:numId w:val="107"/>
        </w:numPr>
      </w:pPr>
      <w:r>
        <w:t>Nhập mật khẩu đã đăng ký hợp lệ vào trường mật khẩu.</w:t>
      </w:r>
    </w:p>
    <w:p w14:paraId="0CE3BA48" w14:textId="77777777" w:rsidR="00F045A6" w:rsidRDefault="00000000">
      <w:pPr>
        <w:pStyle w:val="Nidungvnbn"/>
        <w:numPr>
          <w:ilvl w:val="1"/>
          <w:numId w:val="107"/>
        </w:numPr>
      </w:pPr>
      <w:r>
        <w:t>Nhấp vào nút "Login".</w:t>
      </w:r>
    </w:p>
    <w:p w14:paraId="176E16D4" w14:textId="77777777" w:rsidR="00F045A6" w:rsidRDefault="00000000">
      <w:pPr>
        <w:pStyle w:val="Nidungvnbn"/>
        <w:numPr>
          <w:ilvl w:val="0"/>
          <w:numId w:val="108"/>
        </w:numPr>
      </w:pPr>
      <w:r>
        <w:t>Expected result:</w:t>
      </w:r>
    </w:p>
    <w:p w14:paraId="756E7F1B" w14:textId="77777777" w:rsidR="00F045A6" w:rsidRDefault="00000000">
      <w:pPr>
        <w:pStyle w:val="Nidungvnbn"/>
        <w:numPr>
          <w:ilvl w:val="1"/>
          <w:numId w:val="107"/>
        </w:numPr>
      </w:pPr>
      <w:r>
        <w:lastRenderedPageBreak/>
        <w:t>Người dùng đăng nhập thành công và truy cập vào tài khoản của họ.</w:t>
      </w:r>
    </w:p>
    <w:p w14:paraId="2B0F2293" w14:textId="77777777" w:rsidR="00F045A6" w:rsidRDefault="00000000">
      <w:pPr>
        <w:pStyle w:val="Nidungvnbn"/>
        <w:numPr>
          <w:ilvl w:val="0"/>
          <w:numId w:val="109"/>
        </w:numPr>
      </w:pPr>
      <w:r>
        <w:t xml:space="preserve">Actual result: </w:t>
      </w:r>
    </w:p>
    <w:p w14:paraId="7EAE2D4D" w14:textId="77777777" w:rsidR="00F045A6" w:rsidRDefault="00000000">
      <w:pPr>
        <w:pStyle w:val="Nidungvnbn"/>
        <w:numPr>
          <w:ilvl w:val="1"/>
          <w:numId w:val="107"/>
        </w:numPr>
      </w:pPr>
      <w:r>
        <w:t>Người dùng đăng nhập thành công và truy cập vào tài khoản của họ.</w:t>
      </w:r>
    </w:p>
    <w:p w14:paraId="7B0CE33F" w14:textId="77777777" w:rsidR="00F045A6" w:rsidRDefault="00000000">
      <w:pPr>
        <w:pStyle w:val="u4"/>
      </w:pPr>
      <w:r>
        <w:t>Positive Register Test</w:t>
      </w:r>
      <w:r>
        <w:rPr>
          <w:lang w:val="vi-VN"/>
        </w:rPr>
        <w:t xml:space="preserve"> - </w:t>
      </w:r>
      <w:r>
        <w:t>Địa chỉ Email đã tồn tại</w:t>
      </w:r>
    </w:p>
    <w:p w14:paraId="3876E6E4" w14:textId="77777777" w:rsidR="00F045A6" w:rsidRDefault="00000000">
      <w:pPr>
        <w:pStyle w:val="Nidungvnbn"/>
        <w:numPr>
          <w:ilvl w:val="0"/>
          <w:numId w:val="110"/>
        </w:numPr>
      </w:pPr>
      <w:r>
        <w:t>Requirement: Xác nhận xử lý lỗi khi cố gắng đăng ký bằng một địa chỉ email đã được đăng ký trước đó.</w:t>
      </w:r>
    </w:p>
    <w:p w14:paraId="44848E2C" w14:textId="77777777" w:rsidR="00F045A6" w:rsidRDefault="00000000">
      <w:pPr>
        <w:pStyle w:val="Nidungvnbn"/>
        <w:numPr>
          <w:ilvl w:val="0"/>
          <w:numId w:val="110"/>
        </w:numPr>
      </w:pPr>
      <w:r>
        <w:t>Test steps:</w:t>
      </w:r>
    </w:p>
    <w:p w14:paraId="2C4F038E" w14:textId="77777777" w:rsidR="00F045A6" w:rsidRDefault="00000000">
      <w:pPr>
        <w:pStyle w:val="Nidungvnbn"/>
        <w:numPr>
          <w:ilvl w:val="1"/>
          <w:numId w:val="111"/>
        </w:numPr>
      </w:pPr>
      <w:r>
        <w:t>Mở trang đăng nhập.</w:t>
      </w:r>
    </w:p>
    <w:p w14:paraId="6E4822B1" w14:textId="77777777" w:rsidR="00F045A6" w:rsidRDefault="00000000">
      <w:pPr>
        <w:pStyle w:val="Nidungvnbn"/>
        <w:numPr>
          <w:ilvl w:val="1"/>
          <w:numId w:val="111"/>
        </w:numPr>
      </w:pPr>
      <w:r>
        <w:t>Bấm “Continue” ở phần đăng ký.</w:t>
      </w:r>
    </w:p>
    <w:p w14:paraId="6067E4C6" w14:textId="77777777" w:rsidR="00F045A6" w:rsidRDefault="00000000">
      <w:pPr>
        <w:pStyle w:val="Nidungvnbn"/>
        <w:numPr>
          <w:ilvl w:val="1"/>
          <w:numId w:val="111"/>
        </w:numPr>
      </w:pPr>
      <w:r>
        <w:t>Nhập thông tin cá nhân:</w:t>
      </w:r>
    </w:p>
    <w:p w14:paraId="0CC05F2B" w14:textId="77777777" w:rsidR="00F045A6" w:rsidRDefault="00000000">
      <w:pPr>
        <w:pStyle w:val="Nidungvnbn"/>
        <w:numPr>
          <w:ilvl w:val="2"/>
          <w:numId w:val="111"/>
        </w:numPr>
      </w:pPr>
      <w:r>
        <w:t>Nhập họ vào trường “First name”.</w:t>
      </w:r>
    </w:p>
    <w:p w14:paraId="4B0FA2ED" w14:textId="77777777" w:rsidR="00F045A6" w:rsidRDefault="00000000">
      <w:pPr>
        <w:pStyle w:val="Nidungvnbn"/>
        <w:numPr>
          <w:ilvl w:val="2"/>
          <w:numId w:val="111"/>
        </w:numPr>
      </w:pPr>
      <w:r>
        <w:t>Nhập tên vào trường “Last name”.</w:t>
      </w:r>
    </w:p>
    <w:p w14:paraId="31EA41AE" w14:textId="77777777" w:rsidR="00F045A6" w:rsidRDefault="00000000">
      <w:pPr>
        <w:pStyle w:val="Nidungvnbn"/>
        <w:numPr>
          <w:ilvl w:val="2"/>
          <w:numId w:val="111"/>
        </w:numPr>
      </w:pPr>
      <w:r>
        <w:t>Nhập một địa chỉ email đã được đăng ký trước đó vào trường email.</w:t>
      </w:r>
    </w:p>
    <w:p w14:paraId="02E6730D" w14:textId="77777777" w:rsidR="00F045A6" w:rsidRDefault="00000000">
      <w:pPr>
        <w:pStyle w:val="Nidungvnbn"/>
        <w:numPr>
          <w:ilvl w:val="1"/>
          <w:numId w:val="111"/>
        </w:numPr>
      </w:pPr>
      <w:r>
        <w:t>Làm tương tự các bước như khi đăng ký tài khoản.</w:t>
      </w:r>
    </w:p>
    <w:p w14:paraId="5DD86E19" w14:textId="77777777" w:rsidR="00F045A6" w:rsidRDefault="00000000">
      <w:pPr>
        <w:pStyle w:val="Nidungvnbn"/>
        <w:numPr>
          <w:ilvl w:val="1"/>
          <w:numId w:val="111"/>
        </w:numPr>
      </w:pPr>
      <w:r>
        <w:t>Nhấn nút “Continue”.</w:t>
      </w:r>
      <w:r>
        <w:tab/>
      </w:r>
    </w:p>
    <w:p w14:paraId="53048DA6" w14:textId="77777777" w:rsidR="00F045A6" w:rsidRDefault="00000000">
      <w:pPr>
        <w:pStyle w:val="Nidungvnbn"/>
        <w:numPr>
          <w:ilvl w:val="0"/>
          <w:numId w:val="112"/>
        </w:numPr>
      </w:pPr>
      <w:r>
        <w:t>Expected result:</w:t>
      </w:r>
    </w:p>
    <w:p w14:paraId="70BAFE9B" w14:textId="77777777" w:rsidR="00F045A6" w:rsidRDefault="00000000">
      <w:pPr>
        <w:pStyle w:val="Nidungvnbn"/>
        <w:numPr>
          <w:ilvl w:val="1"/>
          <w:numId w:val="111"/>
        </w:numPr>
      </w:pPr>
      <w:r>
        <w:t>Hiển thị thông báo lỗi “Error: E Mail Address is already registered!“.</w:t>
      </w:r>
    </w:p>
    <w:p w14:paraId="50C67053" w14:textId="77777777" w:rsidR="00F045A6" w:rsidRDefault="00000000">
      <w:pPr>
        <w:pStyle w:val="Nidungvnbn"/>
        <w:numPr>
          <w:ilvl w:val="0"/>
          <w:numId w:val="113"/>
        </w:numPr>
      </w:pPr>
      <w:r>
        <w:t xml:space="preserve">Actual result: </w:t>
      </w:r>
    </w:p>
    <w:p w14:paraId="67D00F45" w14:textId="77777777" w:rsidR="00F045A6" w:rsidRDefault="00000000">
      <w:pPr>
        <w:pStyle w:val="Nidungvnbn"/>
        <w:numPr>
          <w:ilvl w:val="1"/>
          <w:numId w:val="111"/>
        </w:numPr>
      </w:pPr>
      <w:r>
        <w:t>Hiển thị thông báo lỗi “Error: E Mail Address is already registered!“.</w:t>
      </w:r>
    </w:p>
    <w:p w14:paraId="33E6B238" w14:textId="77777777" w:rsidR="00F045A6" w:rsidRDefault="00F045A6">
      <w:pPr>
        <w:pStyle w:val="Nidungvnbn"/>
      </w:pPr>
    </w:p>
    <w:p w14:paraId="344FD441" w14:textId="77777777" w:rsidR="00F045A6" w:rsidRDefault="00000000">
      <w:pPr>
        <w:pStyle w:val="u4"/>
      </w:pPr>
      <w:r>
        <w:t>Positive Register Test</w:t>
      </w:r>
      <w:r>
        <w:rPr>
          <w:lang w:val="vi-VN"/>
        </w:rPr>
        <w:t xml:space="preserve"> - </w:t>
      </w:r>
      <w:r>
        <w:t xml:space="preserve">Định dạng Email không hợp lệ </w:t>
      </w:r>
    </w:p>
    <w:p w14:paraId="758E8725" w14:textId="77777777" w:rsidR="00F045A6" w:rsidRDefault="00000000">
      <w:pPr>
        <w:pStyle w:val="Nidungvnbn"/>
        <w:numPr>
          <w:ilvl w:val="0"/>
          <w:numId w:val="114"/>
        </w:numPr>
      </w:pPr>
      <w:r>
        <w:t>Requirement: Xác nhận xử lý lỗi cho các định dạng email không hợp lệ.</w:t>
      </w:r>
    </w:p>
    <w:p w14:paraId="77E385DB" w14:textId="77777777" w:rsidR="00F045A6" w:rsidRDefault="00000000">
      <w:pPr>
        <w:pStyle w:val="Nidungvnbn"/>
        <w:numPr>
          <w:ilvl w:val="0"/>
          <w:numId w:val="114"/>
        </w:numPr>
      </w:pPr>
      <w:r>
        <w:t>Test steps:</w:t>
      </w:r>
    </w:p>
    <w:p w14:paraId="6E9326A8" w14:textId="77777777" w:rsidR="00F045A6" w:rsidRDefault="00000000">
      <w:pPr>
        <w:pStyle w:val="Nidungvnbn"/>
        <w:numPr>
          <w:ilvl w:val="1"/>
          <w:numId w:val="115"/>
        </w:numPr>
      </w:pPr>
      <w:r>
        <w:t>Mở trang đăng nhập.</w:t>
      </w:r>
    </w:p>
    <w:p w14:paraId="1E3EDDDD" w14:textId="77777777" w:rsidR="00F045A6" w:rsidRDefault="00000000">
      <w:pPr>
        <w:pStyle w:val="Nidungvnbn"/>
        <w:numPr>
          <w:ilvl w:val="1"/>
          <w:numId w:val="115"/>
        </w:numPr>
      </w:pPr>
      <w:r>
        <w:t>Bấm “Continue” ở phần đăng ký.</w:t>
      </w:r>
    </w:p>
    <w:p w14:paraId="6CD2313D" w14:textId="77777777" w:rsidR="00F045A6" w:rsidRDefault="00000000">
      <w:pPr>
        <w:pStyle w:val="Nidungvnbn"/>
        <w:numPr>
          <w:ilvl w:val="1"/>
          <w:numId w:val="115"/>
        </w:numPr>
      </w:pPr>
      <w:r>
        <w:t>Nhập thông tin cá nhân:</w:t>
      </w:r>
    </w:p>
    <w:p w14:paraId="56B7D5B6" w14:textId="77777777" w:rsidR="00F045A6" w:rsidRDefault="00000000">
      <w:pPr>
        <w:pStyle w:val="Nidungvnbn"/>
        <w:numPr>
          <w:ilvl w:val="2"/>
          <w:numId w:val="115"/>
        </w:numPr>
      </w:pPr>
      <w:r>
        <w:t>Nhập họ vào trường “First name”.</w:t>
      </w:r>
    </w:p>
    <w:p w14:paraId="658E9E53" w14:textId="77777777" w:rsidR="00F045A6" w:rsidRDefault="00000000">
      <w:pPr>
        <w:pStyle w:val="Nidungvnbn"/>
        <w:numPr>
          <w:ilvl w:val="2"/>
          <w:numId w:val="115"/>
        </w:numPr>
      </w:pPr>
      <w:r>
        <w:lastRenderedPageBreak/>
        <w:t>Nhập tên vào trường “Last name”.</w:t>
      </w:r>
    </w:p>
    <w:p w14:paraId="2B5CD5FB" w14:textId="77777777" w:rsidR="00F045A6" w:rsidRDefault="00000000">
      <w:pPr>
        <w:pStyle w:val="Nidungvnbn"/>
        <w:numPr>
          <w:ilvl w:val="2"/>
          <w:numId w:val="115"/>
        </w:numPr>
      </w:pPr>
      <w:r>
        <w:t>Nhập một địa chỉ email với định dạng không hợp lệ (ví dụ: thiếu ký tự @, thiếu tên miền) vào trường email.</w:t>
      </w:r>
    </w:p>
    <w:p w14:paraId="2389D361" w14:textId="77777777" w:rsidR="00F045A6" w:rsidRDefault="00000000">
      <w:pPr>
        <w:pStyle w:val="Nidungvnbn"/>
        <w:numPr>
          <w:ilvl w:val="1"/>
          <w:numId w:val="115"/>
        </w:numPr>
      </w:pPr>
      <w:r>
        <w:t>Làm tương tự các bước như khi đăng ký tài khoản.</w:t>
      </w:r>
    </w:p>
    <w:p w14:paraId="797EF7DE" w14:textId="77777777" w:rsidR="00F045A6" w:rsidRDefault="00000000">
      <w:pPr>
        <w:pStyle w:val="Nidungvnbn"/>
        <w:numPr>
          <w:ilvl w:val="1"/>
          <w:numId w:val="115"/>
        </w:numPr>
      </w:pPr>
      <w:r>
        <w:t>Nhấn nút “Continue”.</w:t>
      </w:r>
      <w:r>
        <w:tab/>
      </w:r>
    </w:p>
    <w:p w14:paraId="16F7F25E" w14:textId="77777777" w:rsidR="00F045A6" w:rsidRDefault="00000000">
      <w:pPr>
        <w:pStyle w:val="Nidungvnbn"/>
        <w:numPr>
          <w:ilvl w:val="0"/>
          <w:numId w:val="116"/>
        </w:numPr>
      </w:pPr>
      <w:r>
        <w:t>Expected result:</w:t>
      </w:r>
    </w:p>
    <w:p w14:paraId="4119B739" w14:textId="77777777" w:rsidR="00F045A6" w:rsidRDefault="00000000">
      <w:pPr>
        <w:pStyle w:val="Nidungvnbn"/>
        <w:numPr>
          <w:ilvl w:val="1"/>
          <w:numId w:val="115"/>
        </w:numPr>
      </w:pPr>
      <w:r>
        <w:t>Hiển thị thông báo lỗi “Email Address does not appear to be valid!”.</w:t>
      </w:r>
    </w:p>
    <w:p w14:paraId="1296CC98" w14:textId="77777777" w:rsidR="00F045A6" w:rsidRDefault="00000000">
      <w:pPr>
        <w:pStyle w:val="Nidungvnbn"/>
        <w:numPr>
          <w:ilvl w:val="0"/>
          <w:numId w:val="116"/>
        </w:numPr>
      </w:pPr>
      <w:r>
        <w:t xml:space="preserve">Actual result: </w:t>
      </w:r>
    </w:p>
    <w:p w14:paraId="3E339040" w14:textId="77777777" w:rsidR="00F045A6" w:rsidRDefault="00000000">
      <w:pPr>
        <w:pStyle w:val="Nidungvnbn"/>
        <w:numPr>
          <w:ilvl w:val="1"/>
          <w:numId w:val="115"/>
        </w:numPr>
      </w:pPr>
      <w:r>
        <w:t>Hiển thị thông báo lỗi “Email Address does not appear to be valid!”.</w:t>
      </w:r>
    </w:p>
    <w:p w14:paraId="5B31C775" w14:textId="77777777" w:rsidR="00F045A6" w:rsidRDefault="00000000">
      <w:pPr>
        <w:pStyle w:val="u4"/>
      </w:pPr>
      <w:r>
        <w:t>Positive Register</w:t>
      </w:r>
      <w:r>
        <w:rPr>
          <w:lang w:val="vi-VN"/>
        </w:rPr>
        <w:t xml:space="preserve"> </w:t>
      </w:r>
      <w:r>
        <w:t>Test</w:t>
      </w:r>
      <w:r>
        <w:rPr>
          <w:lang w:val="vi-VN"/>
        </w:rPr>
        <w:t xml:space="preserve"> - </w:t>
      </w:r>
      <w:r>
        <w:t>Tên đăng nhập đã tồn tại.</w:t>
      </w:r>
    </w:p>
    <w:p w14:paraId="1FBDB609" w14:textId="77777777" w:rsidR="00F045A6" w:rsidRDefault="00000000">
      <w:pPr>
        <w:pStyle w:val="Nidungvnbn"/>
        <w:numPr>
          <w:ilvl w:val="0"/>
          <w:numId w:val="117"/>
        </w:numPr>
      </w:pPr>
      <w:r>
        <w:t>Requirement: Xác nhận xử lý lỗi khi đăng ký bằng các tên đăng nhập đã tồn tại.</w:t>
      </w:r>
    </w:p>
    <w:p w14:paraId="4BFD4BA3" w14:textId="77777777" w:rsidR="00F045A6" w:rsidRDefault="00000000">
      <w:pPr>
        <w:pStyle w:val="Nidungvnbn"/>
        <w:numPr>
          <w:ilvl w:val="0"/>
          <w:numId w:val="117"/>
        </w:numPr>
      </w:pPr>
      <w:r>
        <w:t>Test steps:</w:t>
      </w:r>
    </w:p>
    <w:p w14:paraId="4F4B9A49" w14:textId="77777777" w:rsidR="00F045A6" w:rsidRDefault="00000000">
      <w:pPr>
        <w:pStyle w:val="Nidungvnbn"/>
        <w:numPr>
          <w:ilvl w:val="1"/>
          <w:numId w:val="118"/>
        </w:numPr>
      </w:pPr>
      <w:r>
        <w:t>Mở trang đăng nhập.</w:t>
      </w:r>
    </w:p>
    <w:p w14:paraId="226AB5D8" w14:textId="77777777" w:rsidR="00F045A6" w:rsidRDefault="00000000">
      <w:pPr>
        <w:pStyle w:val="Nidungvnbn"/>
        <w:numPr>
          <w:ilvl w:val="1"/>
          <w:numId w:val="118"/>
        </w:numPr>
      </w:pPr>
      <w:r>
        <w:t>Bấm “Continue” ở phần đăng ký.</w:t>
      </w:r>
    </w:p>
    <w:p w14:paraId="72CED258" w14:textId="77777777" w:rsidR="00F045A6" w:rsidRDefault="00000000">
      <w:pPr>
        <w:pStyle w:val="Nidungvnbn"/>
        <w:numPr>
          <w:ilvl w:val="1"/>
          <w:numId w:val="118"/>
        </w:numPr>
      </w:pPr>
      <w:r>
        <w:t>Làm tương tự các bước như khi đăng ký tài khoản.</w:t>
      </w:r>
    </w:p>
    <w:p w14:paraId="036860A0" w14:textId="77777777" w:rsidR="00F045A6" w:rsidRDefault="00000000">
      <w:pPr>
        <w:pStyle w:val="Nidungvnbn"/>
        <w:numPr>
          <w:ilvl w:val="1"/>
          <w:numId w:val="118"/>
        </w:numPr>
      </w:pPr>
      <w:r>
        <w:t xml:space="preserve">Nhập thông tin đăng nhập: </w:t>
      </w:r>
    </w:p>
    <w:p w14:paraId="564F87E8" w14:textId="77777777" w:rsidR="00F045A6" w:rsidRDefault="00000000">
      <w:pPr>
        <w:pStyle w:val="Nidungvnbn"/>
        <w:numPr>
          <w:ilvl w:val="2"/>
          <w:numId w:val="118"/>
        </w:numPr>
      </w:pPr>
      <w:r>
        <w:t>Nhập tên đăng nhập đã tồn tại vào trường “Login name”.</w:t>
      </w:r>
    </w:p>
    <w:p w14:paraId="441DA872" w14:textId="77777777" w:rsidR="00F045A6" w:rsidRDefault="00000000">
      <w:pPr>
        <w:pStyle w:val="Nidungvnbn"/>
        <w:numPr>
          <w:ilvl w:val="2"/>
          <w:numId w:val="118"/>
        </w:numPr>
      </w:pPr>
      <w:r>
        <w:t>Nhập mật khẩu hợp lệ vào trường “Password”.</w:t>
      </w:r>
    </w:p>
    <w:p w14:paraId="40D3FD19" w14:textId="77777777" w:rsidR="00F045A6" w:rsidRDefault="00000000">
      <w:pPr>
        <w:pStyle w:val="Nidungvnbn"/>
        <w:numPr>
          <w:ilvl w:val="2"/>
          <w:numId w:val="118"/>
        </w:numPr>
      </w:pPr>
      <w:r>
        <w:t>Xác nhận mật khẩu vừa nhập vào trường “Password Confirm”.</w:t>
      </w:r>
    </w:p>
    <w:p w14:paraId="1FA18033" w14:textId="77777777" w:rsidR="00F045A6" w:rsidRDefault="00000000">
      <w:pPr>
        <w:pStyle w:val="Nidungvnbn"/>
        <w:numPr>
          <w:ilvl w:val="1"/>
          <w:numId w:val="118"/>
        </w:numPr>
      </w:pPr>
      <w:r>
        <w:t>Nhấn nút “Continue”.</w:t>
      </w:r>
      <w:r>
        <w:tab/>
      </w:r>
    </w:p>
    <w:p w14:paraId="11BFEF62" w14:textId="77777777" w:rsidR="00F045A6" w:rsidRDefault="00000000">
      <w:pPr>
        <w:pStyle w:val="Nidungvnbn"/>
        <w:numPr>
          <w:ilvl w:val="0"/>
          <w:numId w:val="119"/>
        </w:numPr>
      </w:pPr>
      <w:r>
        <w:t>Expected result:</w:t>
      </w:r>
    </w:p>
    <w:p w14:paraId="0B4F47B0" w14:textId="77777777" w:rsidR="00F045A6" w:rsidRDefault="00000000">
      <w:pPr>
        <w:pStyle w:val="Nidungvnbn"/>
        <w:numPr>
          <w:ilvl w:val="1"/>
          <w:numId w:val="118"/>
        </w:numPr>
      </w:pPr>
      <w:r>
        <w:t>Hiển thị thông báo lỗi “This login name is not available. Try different login name!”.</w:t>
      </w:r>
    </w:p>
    <w:p w14:paraId="7B7DF08B" w14:textId="77777777" w:rsidR="00F045A6" w:rsidRDefault="00000000">
      <w:pPr>
        <w:pStyle w:val="Nidungvnbn"/>
        <w:numPr>
          <w:ilvl w:val="0"/>
          <w:numId w:val="119"/>
        </w:numPr>
      </w:pPr>
      <w:r>
        <w:t xml:space="preserve">Actual result: </w:t>
      </w:r>
    </w:p>
    <w:p w14:paraId="2981FAE2" w14:textId="77777777" w:rsidR="00F045A6" w:rsidRDefault="00000000">
      <w:pPr>
        <w:pStyle w:val="Nidungvnbn"/>
        <w:numPr>
          <w:ilvl w:val="1"/>
          <w:numId w:val="118"/>
        </w:numPr>
      </w:pPr>
      <w:r>
        <w:t>Hiển thị thông báo lỗi “This login name is not available. Try different login name!”.</w:t>
      </w:r>
    </w:p>
    <w:p w14:paraId="7A8289A3" w14:textId="77777777" w:rsidR="00F045A6" w:rsidRDefault="00000000">
      <w:pPr>
        <w:pStyle w:val="u4"/>
      </w:pPr>
      <w:r>
        <w:lastRenderedPageBreak/>
        <w:t xml:space="preserve">Positive Register Test </w:t>
      </w:r>
      <w:r>
        <w:rPr>
          <w:lang w:val="vi-VN"/>
        </w:rPr>
        <w:t xml:space="preserve">- </w:t>
      </w:r>
      <w:r>
        <w:t>Độ dài tên đăng nhập hoặc mật khẩu không hợp lệ</w:t>
      </w:r>
    </w:p>
    <w:p w14:paraId="7CE734BD" w14:textId="77777777" w:rsidR="00F045A6" w:rsidRDefault="00000000">
      <w:pPr>
        <w:pStyle w:val="Nidungvnbn"/>
        <w:numPr>
          <w:ilvl w:val="0"/>
          <w:numId w:val="120"/>
        </w:numPr>
      </w:pPr>
      <w:r>
        <w:t>Requirement: Xác nhận xử lý lỗi khi đăng ký với mật khẩu có độ dài không hợp lệ.</w:t>
      </w:r>
    </w:p>
    <w:p w14:paraId="4CDF20AF" w14:textId="77777777" w:rsidR="00F045A6" w:rsidRDefault="00000000">
      <w:pPr>
        <w:pStyle w:val="Nidungvnbn"/>
        <w:numPr>
          <w:ilvl w:val="0"/>
          <w:numId w:val="120"/>
        </w:numPr>
      </w:pPr>
      <w:r>
        <w:t>Test steps:</w:t>
      </w:r>
    </w:p>
    <w:p w14:paraId="26F5B450" w14:textId="77777777" w:rsidR="00F045A6" w:rsidRDefault="00000000">
      <w:pPr>
        <w:pStyle w:val="Nidungvnbn"/>
        <w:numPr>
          <w:ilvl w:val="1"/>
          <w:numId w:val="121"/>
        </w:numPr>
      </w:pPr>
      <w:r>
        <w:t>Mở trang đăng nhập.</w:t>
      </w:r>
    </w:p>
    <w:p w14:paraId="3B1339A1" w14:textId="77777777" w:rsidR="00F045A6" w:rsidRDefault="00000000">
      <w:pPr>
        <w:pStyle w:val="Nidungvnbn"/>
        <w:numPr>
          <w:ilvl w:val="1"/>
          <w:numId w:val="121"/>
        </w:numPr>
      </w:pPr>
      <w:r>
        <w:t>Bấm “Continue” ở phần đăng ký.</w:t>
      </w:r>
    </w:p>
    <w:p w14:paraId="6B96A3C9" w14:textId="77777777" w:rsidR="00F045A6" w:rsidRDefault="00000000">
      <w:pPr>
        <w:pStyle w:val="Nidungvnbn"/>
        <w:numPr>
          <w:ilvl w:val="1"/>
          <w:numId w:val="121"/>
        </w:numPr>
      </w:pPr>
      <w:r>
        <w:t>Làm tương tự các bước như khi đăng ký tài khoản.</w:t>
      </w:r>
    </w:p>
    <w:p w14:paraId="0D164F1B" w14:textId="77777777" w:rsidR="00F045A6" w:rsidRDefault="00000000">
      <w:pPr>
        <w:pStyle w:val="Nidungvnbn"/>
        <w:numPr>
          <w:ilvl w:val="1"/>
          <w:numId w:val="121"/>
        </w:numPr>
      </w:pPr>
      <w:r>
        <w:t xml:space="preserve">Nhập thông tin đăng nhập: </w:t>
      </w:r>
    </w:p>
    <w:p w14:paraId="2BE586AB" w14:textId="77777777" w:rsidR="00F045A6" w:rsidRDefault="00000000">
      <w:pPr>
        <w:pStyle w:val="Nidungvnbn"/>
        <w:numPr>
          <w:ilvl w:val="2"/>
          <w:numId w:val="121"/>
        </w:numPr>
      </w:pPr>
      <w:r>
        <w:t>Nhập tên đăng nhập và mật khẩu có độ dài không hợp lệ vào các trường tương ứng với chúng.</w:t>
      </w:r>
    </w:p>
    <w:p w14:paraId="1F6C0904" w14:textId="77777777" w:rsidR="00F045A6" w:rsidRDefault="00000000">
      <w:pPr>
        <w:pStyle w:val="Nidungvnbn"/>
        <w:numPr>
          <w:ilvl w:val="2"/>
          <w:numId w:val="121"/>
        </w:numPr>
      </w:pPr>
      <w:r>
        <w:t>Xác nhận mật khẩu vừa nhập vào trường “Password Confirm”.</w:t>
      </w:r>
    </w:p>
    <w:p w14:paraId="0EA2AF74" w14:textId="77777777" w:rsidR="00F045A6" w:rsidRDefault="00000000">
      <w:pPr>
        <w:pStyle w:val="Nidungvnbn"/>
        <w:numPr>
          <w:ilvl w:val="1"/>
          <w:numId w:val="121"/>
        </w:numPr>
      </w:pPr>
      <w:r>
        <w:t>Nhấn nút “Continue”.</w:t>
      </w:r>
      <w:r>
        <w:tab/>
      </w:r>
    </w:p>
    <w:p w14:paraId="1231B62E" w14:textId="77777777" w:rsidR="00F045A6" w:rsidRDefault="00000000">
      <w:pPr>
        <w:pStyle w:val="Nidungvnbn"/>
        <w:numPr>
          <w:ilvl w:val="0"/>
          <w:numId w:val="122"/>
        </w:numPr>
      </w:pPr>
      <w:r>
        <w:t>Expected result:</w:t>
      </w:r>
    </w:p>
    <w:p w14:paraId="1826CFAA" w14:textId="77777777" w:rsidR="00F045A6" w:rsidRDefault="00000000">
      <w:pPr>
        <w:pStyle w:val="Nidungvnbn"/>
        <w:numPr>
          <w:ilvl w:val="1"/>
          <w:numId w:val="121"/>
        </w:numPr>
      </w:pPr>
      <w:r>
        <w:t>Hiển thị thông báo lỗi “Login name must be alphanumeric only and between 5 and 64 characters!” với “Login name”</w:t>
      </w:r>
    </w:p>
    <w:p w14:paraId="23F97524" w14:textId="77777777" w:rsidR="00F045A6" w:rsidRDefault="00000000">
      <w:pPr>
        <w:pStyle w:val="Nidungvnbn"/>
        <w:numPr>
          <w:ilvl w:val="1"/>
          <w:numId w:val="121"/>
        </w:numPr>
      </w:pPr>
      <w:r>
        <w:t>Hiển thị thông báo lỗi “Password must be between 4 and 20 characters!” với “Password”.</w:t>
      </w:r>
    </w:p>
    <w:p w14:paraId="340FAB63" w14:textId="77777777" w:rsidR="00F045A6" w:rsidRDefault="00000000">
      <w:pPr>
        <w:pStyle w:val="Nidungvnbn"/>
        <w:numPr>
          <w:ilvl w:val="0"/>
          <w:numId w:val="122"/>
        </w:numPr>
      </w:pPr>
      <w:r>
        <w:t xml:space="preserve">Actual result: </w:t>
      </w:r>
    </w:p>
    <w:p w14:paraId="582ECF7A" w14:textId="77777777" w:rsidR="00F045A6" w:rsidRDefault="00000000">
      <w:pPr>
        <w:pStyle w:val="Nidungvnbn"/>
        <w:numPr>
          <w:ilvl w:val="1"/>
          <w:numId w:val="121"/>
        </w:numPr>
      </w:pPr>
      <w:r>
        <w:t>Hiển thị thông báo lỗi “Login name must be alphanumeric only and between 5 and 64 characters!” với “Login name”</w:t>
      </w:r>
    </w:p>
    <w:p w14:paraId="16DA6559" w14:textId="77777777" w:rsidR="00F045A6" w:rsidRDefault="00000000">
      <w:pPr>
        <w:pStyle w:val="Nidungvnbn"/>
        <w:numPr>
          <w:ilvl w:val="1"/>
          <w:numId w:val="121"/>
        </w:numPr>
      </w:pPr>
      <w:r>
        <w:t>Hiển thị thông báo lỗi “Password must be between 4 and 20 characters!” với “Password”.</w:t>
      </w:r>
    </w:p>
    <w:p w14:paraId="536EBBA2" w14:textId="77777777" w:rsidR="00F045A6" w:rsidRDefault="00000000">
      <w:pPr>
        <w:pStyle w:val="u4"/>
      </w:pPr>
      <w:r>
        <w:t xml:space="preserve">Positive Register Test </w:t>
      </w:r>
      <w:r>
        <w:rPr>
          <w:lang w:val="vi-VN"/>
        </w:rPr>
        <w:t xml:space="preserve">- </w:t>
      </w:r>
      <w:r>
        <w:t>Tên đăng nhập chứa ký tự đặc biệt</w:t>
      </w:r>
    </w:p>
    <w:p w14:paraId="5A210772" w14:textId="77777777" w:rsidR="00F045A6" w:rsidRDefault="00000000">
      <w:pPr>
        <w:pStyle w:val="Nidungvnbn"/>
        <w:numPr>
          <w:ilvl w:val="0"/>
          <w:numId w:val="123"/>
        </w:numPr>
      </w:pPr>
      <w:r>
        <w:t>Requirement: Xác nhận xử lý lỗi khi đăng ký với mật khẩu có độ dài không hợp lệ.</w:t>
      </w:r>
    </w:p>
    <w:p w14:paraId="40279933" w14:textId="77777777" w:rsidR="00F045A6" w:rsidRDefault="00000000">
      <w:pPr>
        <w:pStyle w:val="Nidungvnbn"/>
        <w:numPr>
          <w:ilvl w:val="0"/>
          <w:numId w:val="123"/>
        </w:numPr>
      </w:pPr>
      <w:r>
        <w:t>Test steps:</w:t>
      </w:r>
    </w:p>
    <w:p w14:paraId="4A2D0BE0" w14:textId="77777777" w:rsidR="00F045A6" w:rsidRDefault="00000000">
      <w:pPr>
        <w:pStyle w:val="Nidungvnbn"/>
        <w:numPr>
          <w:ilvl w:val="1"/>
          <w:numId w:val="124"/>
        </w:numPr>
      </w:pPr>
      <w:r>
        <w:t>Mở trang đăng nhập.</w:t>
      </w:r>
    </w:p>
    <w:p w14:paraId="3D2D5BC1" w14:textId="77777777" w:rsidR="00F045A6" w:rsidRDefault="00000000">
      <w:pPr>
        <w:pStyle w:val="Nidungvnbn"/>
        <w:numPr>
          <w:ilvl w:val="1"/>
          <w:numId w:val="124"/>
        </w:numPr>
      </w:pPr>
      <w:r>
        <w:lastRenderedPageBreak/>
        <w:t>Bấm “Continue” ở phần đăng ký.</w:t>
      </w:r>
    </w:p>
    <w:p w14:paraId="1025CA9E" w14:textId="77777777" w:rsidR="00F045A6" w:rsidRDefault="00000000">
      <w:pPr>
        <w:pStyle w:val="Nidungvnbn"/>
        <w:numPr>
          <w:ilvl w:val="1"/>
          <w:numId w:val="124"/>
        </w:numPr>
      </w:pPr>
      <w:r>
        <w:t>Làm tương tự các bước như khi đăng ký tài khoản.</w:t>
      </w:r>
    </w:p>
    <w:p w14:paraId="14DAB82A" w14:textId="77777777" w:rsidR="00F045A6" w:rsidRDefault="00000000">
      <w:pPr>
        <w:pStyle w:val="Nidungvnbn"/>
        <w:numPr>
          <w:ilvl w:val="1"/>
          <w:numId w:val="124"/>
        </w:numPr>
      </w:pPr>
      <w:r>
        <w:t xml:space="preserve">Nhập thông tin đăng nhập: </w:t>
      </w:r>
    </w:p>
    <w:p w14:paraId="25D7CF8B" w14:textId="77777777" w:rsidR="00F045A6" w:rsidRDefault="00000000">
      <w:pPr>
        <w:pStyle w:val="Nidungvnbn"/>
        <w:numPr>
          <w:ilvl w:val="2"/>
          <w:numId w:val="124"/>
        </w:numPr>
      </w:pPr>
      <w:r>
        <w:t>Nhập tên đăng nhập có chứa ký tự đặc biệt vào trường “Login name”</w:t>
      </w:r>
    </w:p>
    <w:p w14:paraId="6341C862" w14:textId="77777777" w:rsidR="00F045A6" w:rsidRDefault="00000000">
      <w:pPr>
        <w:pStyle w:val="Nidungvnbn"/>
        <w:numPr>
          <w:ilvl w:val="2"/>
          <w:numId w:val="124"/>
        </w:numPr>
      </w:pPr>
      <w:r>
        <w:t>Nhập mật khẩu hợp lệ vào trường “Password”.</w:t>
      </w:r>
    </w:p>
    <w:p w14:paraId="6DB13CFA" w14:textId="77777777" w:rsidR="00F045A6" w:rsidRDefault="00000000">
      <w:pPr>
        <w:pStyle w:val="Nidungvnbn"/>
        <w:numPr>
          <w:ilvl w:val="2"/>
          <w:numId w:val="124"/>
        </w:numPr>
      </w:pPr>
      <w:r>
        <w:t>Xác nhận mật khẩu vừa nhập vào trường “Password Confirm”.</w:t>
      </w:r>
    </w:p>
    <w:p w14:paraId="437D39CE" w14:textId="77777777" w:rsidR="00F045A6" w:rsidRDefault="00000000">
      <w:pPr>
        <w:pStyle w:val="Nidungvnbn"/>
        <w:numPr>
          <w:ilvl w:val="1"/>
          <w:numId w:val="124"/>
        </w:numPr>
      </w:pPr>
      <w:r>
        <w:t>Nhấn nút “Continue”.</w:t>
      </w:r>
      <w:r>
        <w:tab/>
      </w:r>
    </w:p>
    <w:p w14:paraId="361F7EC2" w14:textId="77777777" w:rsidR="00F045A6" w:rsidRDefault="00000000">
      <w:pPr>
        <w:pStyle w:val="Nidungvnbn"/>
        <w:numPr>
          <w:ilvl w:val="0"/>
          <w:numId w:val="125"/>
        </w:numPr>
      </w:pPr>
      <w:r>
        <w:t>Expected result:</w:t>
      </w:r>
    </w:p>
    <w:p w14:paraId="714EBA08" w14:textId="77777777" w:rsidR="00F045A6" w:rsidRDefault="00000000">
      <w:pPr>
        <w:pStyle w:val="Nidungvnbn"/>
        <w:numPr>
          <w:ilvl w:val="1"/>
          <w:numId w:val="124"/>
        </w:numPr>
      </w:pPr>
      <w:r>
        <w:t>Hiển thị thông báo lỗi “Login name must be alphanumeric only and between 5 and 64 characters!”</w:t>
      </w:r>
    </w:p>
    <w:p w14:paraId="7443B1C6" w14:textId="77777777" w:rsidR="00F045A6" w:rsidRDefault="00000000">
      <w:pPr>
        <w:pStyle w:val="Nidungvnbn"/>
        <w:numPr>
          <w:ilvl w:val="0"/>
          <w:numId w:val="125"/>
        </w:numPr>
      </w:pPr>
      <w:r>
        <w:t xml:space="preserve">Actual result: </w:t>
      </w:r>
    </w:p>
    <w:p w14:paraId="6407F648" w14:textId="77777777" w:rsidR="00F045A6" w:rsidRDefault="00000000">
      <w:pPr>
        <w:pStyle w:val="Nidungvnbn"/>
        <w:numPr>
          <w:ilvl w:val="1"/>
          <w:numId w:val="124"/>
        </w:numPr>
      </w:pPr>
      <w:r>
        <w:t>Hiển thị thông báo lỗi “Login name must be alphanumeric only and between 5 and 64 characters!”</w:t>
      </w:r>
    </w:p>
    <w:p w14:paraId="20802404" w14:textId="77777777" w:rsidR="00F045A6" w:rsidRDefault="00000000">
      <w:pPr>
        <w:pStyle w:val="u4"/>
      </w:pPr>
      <w:r>
        <w:t>Positive Register Test</w:t>
      </w:r>
      <w:r>
        <w:rPr>
          <w:lang w:val="vi-VN"/>
        </w:rPr>
        <w:t xml:space="preserve"> - </w:t>
      </w:r>
      <w:r>
        <w:t>Xác nhận mật khẩu không khớp</w:t>
      </w:r>
    </w:p>
    <w:p w14:paraId="6EF26A98" w14:textId="77777777" w:rsidR="00F045A6" w:rsidRDefault="00000000">
      <w:pPr>
        <w:pStyle w:val="Nidungvnbn"/>
        <w:numPr>
          <w:ilvl w:val="0"/>
          <w:numId w:val="126"/>
        </w:numPr>
      </w:pPr>
      <w:r>
        <w:t>Requirement: Xác nhận lỗi khi đăng ký với mật khẩu xác nhận không chính xác.</w:t>
      </w:r>
    </w:p>
    <w:p w14:paraId="64F02B73" w14:textId="77777777" w:rsidR="00F045A6" w:rsidRDefault="00000000">
      <w:pPr>
        <w:pStyle w:val="Nidungvnbn"/>
        <w:numPr>
          <w:ilvl w:val="0"/>
          <w:numId w:val="126"/>
        </w:numPr>
      </w:pPr>
      <w:r>
        <w:t>Test steps:</w:t>
      </w:r>
    </w:p>
    <w:p w14:paraId="6CBFB9B6" w14:textId="77777777" w:rsidR="00F045A6" w:rsidRDefault="00000000">
      <w:pPr>
        <w:pStyle w:val="Nidungvnbn"/>
        <w:numPr>
          <w:ilvl w:val="1"/>
          <w:numId w:val="127"/>
        </w:numPr>
      </w:pPr>
      <w:r>
        <w:t>Mở trang đăng nhập.</w:t>
      </w:r>
    </w:p>
    <w:p w14:paraId="12445A47" w14:textId="77777777" w:rsidR="00F045A6" w:rsidRDefault="00000000">
      <w:pPr>
        <w:pStyle w:val="Nidungvnbn"/>
        <w:numPr>
          <w:ilvl w:val="1"/>
          <w:numId w:val="127"/>
        </w:numPr>
      </w:pPr>
      <w:r>
        <w:t>Bấm “Continue” ở phần đăng ký.</w:t>
      </w:r>
    </w:p>
    <w:p w14:paraId="634823A4" w14:textId="77777777" w:rsidR="00F045A6" w:rsidRDefault="00000000">
      <w:pPr>
        <w:pStyle w:val="Nidungvnbn"/>
        <w:numPr>
          <w:ilvl w:val="1"/>
          <w:numId w:val="127"/>
        </w:numPr>
      </w:pPr>
      <w:r>
        <w:t>Làm tương tự các bước như khi đăng ký tài khoản.</w:t>
      </w:r>
    </w:p>
    <w:p w14:paraId="618C4037" w14:textId="77777777" w:rsidR="00F045A6" w:rsidRDefault="00000000">
      <w:pPr>
        <w:pStyle w:val="Nidungvnbn"/>
        <w:numPr>
          <w:ilvl w:val="1"/>
          <w:numId w:val="127"/>
        </w:numPr>
      </w:pPr>
      <w:r>
        <w:t xml:space="preserve">Nhập thông tin đăng nhập: </w:t>
      </w:r>
    </w:p>
    <w:p w14:paraId="5C885E90" w14:textId="77777777" w:rsidR="00F045A6" w:rsidRDefault="00000000">
      <w:pPr>
        <w:pStyle w:val="Nidungvnbn"/>
        <w:numPr>
          <w:ilvl w:val="2"/>
          <w:numId w:val="127"/>
        </w:numPr>
      </w:pPr>
      <w:r>
        <w:t>Nhập tên đăng nhập hợp lệ và duy nhất vào trường “Login name”.</w:t>
      </w:r>
    </w:p>
    <w:p w14:paraId="76A09952" w14:textId="77777777" w:rsidR="00F045A6" w:rsidRDefault="00000000">
      <w:pPr>
        <w:pStyle w:val="Nidungvnbn"/>
        <w:numPr>
          <w:ilvl w:val="2"/>
          <w:numId w:val="127"/>
        </w:numPr>
      </w:pPr>
      <w:r>
        <w:t>Nhập mật khẩu hợp lệ vào trường “Password”.</w:t>
      </w:r>
    </w:p>
    <w:p w14:paraId="0A26C4EC" w14:textId="77777777" w:rsidR="00F045A6" w:rsidRDefault="00000000">
      <w:pPr>
        <w:pStyle w:val="Nidungvnbn"/>
        <w:numPr>
          <w:ilvl w:val="2"/>
          <w:numId w:val="127"/>
        </w:numPr>
      </w:pPr>
      <w:r>
        <w:t>Xác nhận mật khẩu khác vào trường “Password Confirm”.</w:t>
      </w:r>
    </w:p>
    <w:p w14:paraId="0C5D3507" w14:textId="77777777" w:rsidR="00F045A6" w:rsidRDefault="00000000">
      <w:pPr>
        <w:pStyle w:val="Nidungvnbn"/>
        <w:numPr>
          <w:ilvl w:val="1"/>
          <w:numId w:val="127"/>
        </w:numPr>
      </w:pPr>
      <w:r>
        <w:t>Nhấn nút “Continue”.</w:t>
      </w:r>
      <w:r>
        <w:tab/>
      </w:r>
    </w:p>
    <w:p w14:paraId="6EC81639" w14:textId="77777777" w:rsidR="00F045A6" w:rsidRDefault="00000000">
      <w:pPr>
        <w:pStyle w:val="Nidungvnbn"/>
        <w:numPr>
          <w:ilvl w:val="0"/>
          <w:numId w:val="128"/>
        </w:numPr>
      </w:pPr>
      <w:r>
        <w:t>Expected result:</w:t>
      </w:r>
    </w:p>
    <w:p w14:paraId="0D0969E4" w14:textId="77777777" w:rsidR="00F045A6" w:rsidRDefault="00000000">
      <w:pPr>
        <w:pStyle w:val="Nidungvnbn"/>
        <w:numPr>
          <w:ilvl w:val="1"/>
          <w:numId w:val="127"/>
        </w:numPr>
      </w:pPr>
      <w:r>
        <w:lastRenderedPageBreak/>
        <w:t>Hiển thị thông báo lỗi “Password confirmation does not match password!”.</w:t>
      </w:r>
    </w:p>
    <w:p w14:paraId="3D3019EF" w14:textId="77777777" w:rsidR="00F045A6" w:rsidRDefault="00000000">
      <w:pPr>
        <w:pStyle w:val="Nidungvnbn"/>
        <w:numPr>
          <w:ilvl w:val="0"/>
          <w:numId w:val="128"/>
        </w:numPr>
      </w:pPr>
      <w:r>
        <w:t xml:space="preserve">Actual result: </w:t>
      </w:r>
    </w:p>
    <w:p w14:paraId="795FB1F3" w14:textId="77777777" w:rsidR="00F045A6" w:rsidRDefault="00000000">
      <w:pPr>
        <w:pStyle w:val="Nidungvnbn"/>
        <w:numPr>
          <w:ilvl w:val="1"/>
          <w:numId w:val="127"/>
        </w:numPr>
      </w:pPr>
      <w:r>
        <w:t>Hiển thị thông báo lỗi “Password confirmation does not match password!”.</w:t>
      </w:r>
    </w:p>
    <w:p w14:paraId="673AA618" w14:textId="77777777" w:rsidR="00F045A6" w:rsidRDefault="00000000">
      <w:pPr>
        <w:pStyle w:val="u4"/>
      </w:pPr>
      <w:r>
        <w:t xml:space="preserve">Positive Register Test </w:t>
      </w:r>
      <w:r>
        <w:rPr>
          <w:lang w:val="vi-VN"/>
        </w:rPr>
        <w:t xml:space="preserve">- </w:t>
      </w:r>
      <w:r>
        <w:t>Thông tin thiếu</w:t>
      </w:r>
    </w:p>
    <w:p w14:paraId="5002D96F" w14:textId="77777777" w:rsidR="00F045A6" w:rsidRDefault="00000000">
      <w:pPr>
        <w:pStyle w:val="Nidungvnbn"/>
        <w:numPr>
          <w:ilvl w:val="0"/>
          <w:numId w:val="129"/>
        </w:numPr>
      </w:pPr>
      <w:r>
        <w:t>Requirement: Xác nhận xử lý lỗi thích hợp cho các trường bắt buộc bị thiếu.</w:t>
      </w:r>
    </w:p>
    <w:p w14:paraId="185C54B0" w14:textId="77777777" w:rsidR="00F045A6" w:rsidRDefault="00000000">
      <w:pPr>
        <w:pStyle w:val="Nidungvnbn"/>
        <w:numPr>
          <w:ilvl w:val="0"/>
          <w:numId w:val="129"/>
        </w:numPr>
      </w:pPr>
      <w:r>
        <w:t>Test steps:</w:t>
      </w:r>
    </w:p>
    <w:p w14:paraId="2929A3DA" w14:textId="77777777" w:rsidR="00F045A6" w:rsidRDefault="00000000">
      <w:pPr>
        <w:pStyle w:val="Nidungvnbn"/>
        <w:numPr>
          <w:ilvl w:val="1"/>
          <w:numId w:val="130"/>
        </w:numPr>
      </w:pPr>
      <w:r>
        <w:t>Mở trang đăng nhập.</w:t>
      </w:r>
    </w:p>
    <w:p w14:paraId="3D7FB9B6" w14:textId="77777777" w:rsidR="00F045A6" w:rsidRDefault="00000000">
      <w:pPr>
        <w:pStyle w:val="Nidungvnbn"/>
        <w:numPr>
          <w:ilvl w:val="1"/>
          <w:numId w:val="130"/>
        </w:numPr>
      </w:pPr>
      <w:r>
        <w:t>Bấm “Continue” ở phần đăng ký.</w:t>
      </w:r>
    </w:p>
    <w:p w14:paraId="68045AF3" w14:textId="77777777" w:rsidR="00F045A6" w:rsidRDefault="00000000">
      <w:pPr>
        <w:pStyle w:val="Nidungvnbn"/>
        <w:numPr>
          <w:ilvl w:val="1"/>
          <w:numId w:val="130"/>
        </w:numPr>
      </w:pPr>
      <w:r>
        <w:t>Bỏ trống một hoặc nhiều trường bắt buộc (ví dụ: tên, họ, email, mật khẩu).</w:t>
      </w:r>
    </w:p>
    <w:p w14:paraId="0A220255" w14:textId="77777777" w:rsidR="00F045A6" w:rsidRDefault="00000000">
      <w:pPr>
        <w:pStyle w:val="Nidungvnbn"/>
        <w:numPr>
          <w:ilvl w:val="1"/>
          <w:numId w:val="130"/>
        </w:numPr>
      </w:pPr>
      <w:r>
        <w:t>Nhấn nút “Continue”.</w:t>
      </w:r>
    </w:p>
    <w:p w14:paraId="55C0397D" w14:textId="77777777" w:rsidR="00F045A6" w:rsidRDefault="00000000">
      <w:pPr>
        <w:pStyle w:val="Nidungvnbn"/>
        <w:numPr>
          <w:ilvl w:val="0"/>
          <w:numId w:val="131"/>
        </w:numPr>
      </w:pPr>
      <w:r>
        <w:t>Expected result:</w:t>
      </w:r>
    </w:p>
    <w:p w14:paraId="4A6A5C9B" w14:textId="77777777" w:rsidR="00F045A6" w:rsidRDefault="00000000">
      <w:pPr>
        <w:pStyle w:val="Nidungvnbn"/>
        <w:numPr>
          <w:ilvl w:val="1"/>
          <w:numId w:val="130"/>
        </w:numPr>
      </w:pPr>
      <w:r>
        <w:t>Hiển thị các thông báo lỗi phù hợp cho mỗi trường bị thiếu.</w:t>
      </w:r>
    </w:p>
    <w:p w14:paraId="6D6F8B3C" w14:textId="77777777" w:rsidR="00F045A6" w:rsidRDefault="00000000">
      <w:pPr>
        <w:pStyle w:val="Nidungvnbn"/>
        <w:numPr>
          <w:ilvl w:val="0"/>
          <w:numId w:val="131"/>
        </w:numPr>
      </w:pPr>
      <w:r>
        <w:t xml:space="preserve">Actual result: </w:t>
      </w:r>
    </w:p>
    <w:p w14:paraId="6B3D7056" w14:textId="77777777" w:rsidR="00F045A6" w:rsidRDefault="00000000">
      <w:pPr>
        <w:pStyle w:val="Nidungvnbn"/>
        <w:numPr>
          <w:ilvl w:val="1"/>
          <w:numId w:val="130"/>
        </w:numPr>
      </w:pPr>
      <w:r>
        <w:t>Hiển thị các thông báo lỗi phù hợp cho mỗi trường bị thiếu.</w:t>
      </w:r>
    </w:p>
    <w:p w14:paraId="2F0B70AE" w14:textId="77777777" w:rsidR="00F045A6" w:rsidRDefault="00000000">
      <w:pPr>
        <w:pStyle w:val="u4"/>
      </w:pPr>
      <w:r>
        <w:t xml:space="preserve">Positive Register Test </w:t>
      </w:r>
      <w:r>
        <w:rPr>
          <w:lang w:val="vi-VN"/>
        </w:rPr>
        <w:t xml:space="preserve">- </w:t>
      </w:r>
      <w:r>
        <w:t>Không xác nhận Privacy Policy</w:t>
      </w:r>
    </w:p>
    <w:p w14:paraId="64EE8A2B" w14:textId="77777777" w:rsidR="00F045A6" w:rsidRDefault="00000000">
      <w:pPr>
        <w:pStyle w:val="Nidungvnbn"/>
        <w:numPr>
          <w:ilvl w:val="0"/>
          <w:numId w:val="132"/>
        </w:numPr>
      </w:pPr>
      <w:r>
        <w:t>Requirement: Xác nhận xử lý lỗi thích hợp cho việc đọc và đồng ý với “Privacy Policy”.</w:t>
      </w:r>
    </w:p>
    <w:p w14:paraId="2E376DFC" w14:textId="77777777" w:rsidR="00F045A6" w:rsidRDefault="00000000">
      <w:pPr>
        <w:pStyle w:val="Nidungvnbn"/>
        <w:numPr>
          <w:ilvl w:val="0"/>
          <w:numId w:val="132"/>
        </w:numPr>
      </w:pPr>
      <w:r>
        <w:t>Test steps:</w:t>
      </w:r>
    </w:p>
    <w:p w14:paraId="1F8338A3" w14:textId="77777777" w:rsidR="00F045A6" w:rsidRDefault="00000000">
      <w:pPr>
        <w:pStyle w:val="Nidungvnbn"/>
        <w:numPr>
          <w:ilvl w:val="1"/>
          <w:numId w:val="133"/>
        </w:numPr>
      </w:pPr>
      <w:r>
        <w:t>Mở trang đăng nhập.</w:t>
      </w:r>
    </w:p>
    <w:p w14:paraId="082081C3" w14:textId="77777777" w:rsidR="00F045A6" w:rsidRDefault="00000000">
      <w:pPr>
        <w:pStyle w:val="Nidungvnbn"/>
        <w:numPr>
          <w:ilvl w:val="1"/>
          <w:numId w:val="133"/>
        </w:numPr>
      </w:pPr>
      <w:r>
        <w:t>Bấm “Continue” ở phần đăng ký.</w:t>
      </w:r>
    </w:p>
    <w:p w14:paraId="621EC053" w14:textId="77777777" w:rsidR="00F045A6" w:rsidRDefault="00000000">
      <w:pPr>
        <w:pStyle w:val="Nidungvnbn"/>
        <w:numPr>
          <w:ilvl w:val="1"/>
          <w:numId w:val="133"/>
        </w:numPr>
      </w:pPr>
      <w:r>
        <w:t>Nhập các trường như khi đăng ký nhưng không tích vào ô “Privacy Policy”</w:t>
      </w:r>
    </w:p>
    <w:p w14:paraId="50C5099E" w14:textId="77777777" w:rsidR="00F045A6" w:rsidRDefault="00000000">
      <w:pPr>
        <w:pStyle w:val="Nidungvnbn"/>
        <w:numPr>
          <w:ilvl w:val="1"/>
          <w:numId w:val="133"/>
        </w:numPr>
      </w:pPr>
      <w:r>
        <w:t>Nhấn nút “Continue”.</w:t>
      </w:r>
    </w:p>
    <w:p w14:paraId="320EC798" w14:textId="77777777" w:rsidR="00F045A6" w:rsidRDefault="00000000">
      <w:pPr>
        <w:pStyle w:val="Nidungvnbn"/>
        <w:numPr>
          <w:ilvl w:val="0"/>
          <w:numId w:val="134"/>
        </w:numPr>
      </w:pPr>
      <w:r>
        <w:t>Expected result:</w:t>
      </w:r>
    </w:p>
    <w:p w14:paraId="7C0BD9D9" w14:textId="77777777" w:rsidR="00F045A6" w:rsidRDefault="00000000">
      <w:pPr>
        <w:pStyle w:val="Nidungvnbn"/>
        <w:numPr>
          <w:ilvl w:val="1"/>
          <w:numId w:val="133"/>
        </w:numPr>
      </w:pPr>
      <w:r>
        <w:t>Hiển thị thông báo lỗi “Error: You must agree to the Privacy Policy!”.</w:t>
      </w:r>
    </w:p>
    <w:p w14:paraId="6DB14C8B" w14:textId="77777777" w:rsidR="00F045A6" w:rsidRDefault="00000000">
      <w:pPr>
        <w:pStyle w:val="Nidungvnbn"/>
        <w:numPr>
          <w:ilvl w:val="0"/>
          <w:numId w:val="134"/>
        </w:numPr>
      </w:pPr>
      <w:r>
        <w:lastRenderedPageBreak/>
        <w:t xml:space="preserve">Actual result: </w:t>
      </w:r>
    </w:p>
    <w:p w14:paraId="45D2744C" w14:textId="77777777" w:rsidR="00F045A6" w:rsidRDefault="00000000">
      <w:pPr>
        <w:pStyle w:val="Nidungvnbn"/>
        <w:numPr>
          <w:ilvl w:val="1"/>
          <w:numId w:val="133"/>
        </w:numPr>
      </w:pPr>
      <w:r>
        <w:t>Hiển thị thông báo lỗi “Error: You must agree to the Privacy Policy!”.</w:t>
      </w:r>
    </w:p>
    <w:p w14:paraId="35C44E91" w14:textId="77777777" w:rsidR="00F045A6" w:rsidRDefault="00000000">
      <w:pPr>
        <w:pStyle w:val="u3"/>
      </w:pPr>
      <w:bookmarkStart w:id="94" w:name="_Toc10583"/>
      <w:r>
        <w:t>Phạm</w:t>
      </w:r>
      <w:r>
        <w:rPr>
          <w:lang w:val="vi-VN"/>
        </w:rPr>
        <w:t xml:space="preserve"> vi kiểm thử: </w:t>
      </w:r>
      <w:r>
        <w:t>Đăng nhập</w:t>
      </w:r>
      <w:bookmarkEnd w:id="94"/>
    </w:p>
    <w:p w14:paraId="4706EB0A" w14:textId="77777777" w:rsidR="00F045A6" w:rsidRDefault="00000000">
      <w:pPr>
        <w:pStyle w:val="u4"/>
      </w:pPr>
      <w:r>
        <w:t xml:space="preserve">Positive Login Test </w:t>
      </w:r>
      <w:r>
        <w:rPr>
          <w:lang w:val="vi-VN"/>
        </w:rPr>
        <w:t xml:space="preserve">- </w:t>
      </w:r>
      <w:r>
        <w:t xml:space="preserve">Tên đăng nhập và mật khẩu hợp lệ. </w:t>
      </w:r>
    </w:p>
    <w:p w14:paraId="6F73BAB8" w14:textId="77777777" w:rsidR="00F045A6" w:rsidRDefault="00000000">
      <w:pPr>
        <w:pStyle w:val="Nidungvnbn"/>
        <w:numPr>
          <w:ilvl w:val="0"/>
          <w:numId w:val="135"/>
        </w:numPr>
      </w:pPr>
      <w:r>
        <w:t>Requirement: xác thực đăng nhập hợp lệ vào trang chủ “Automation Test Store”.</w:t>
      </w:r>
    </w:p>
    <w:p w14:paraId="45CF07C0" w14:textId="77777777" w:rsidR="00F045A6" w:rsidRDefault="00000000">
      <w:pPr>
        <w:pStyle w:val="Nidungvnbn"/>
        <w:numPr>
          <w:ilvl w:val="0"/>
          <w:numId w:val="135"/>
        </w:numPr>
      </w:pPr>
      <w:r>
        <w:t>Test steps:</w:t>
      </w:r>
    </w:p>
    <w:p w14:paraId="32692199" w14:textId="77777777" w:rsidR="00F045A6" w:rsidRDefault="00000000">
      <w:pPr>
        <w:pStyle w:val="Nidungvnbn"/>
        <w:numPr>
          <w:ilvl w:val="1"/>
          <w:numId w:val="136"/>
        </w:numPr>
      </w:pPr>
      <w:r>
        <w:t>Mở trang đăng nhập.</w:t>
      </w:r>
    </w:p>
    <w:p w14:paraId="063AC40D" w14:textId="77777777" w:rsidR="00F045A6" w:rsidRDefault="00000000">
      <w:pPr>
        <w:pStyle w:val="Nidungvnbn"/>
        <w:numPr>
          <w:ilvl w:val="1"/>
          <w:numId w:val="136"/>
        </w:numPr>
      </w:pPr>
      <w:r>
        <w:t>Nhập tên đăng nhập hợp lệ vào trường đăng nhập.</w:t>
      </w:r>
    </w:p>
    <w:p w14:paraId="177FD58E" w14:textId="77777777" w:rsidR="00F045A6" w:rsidRDefault="00000000">
      <w:pPr>
        <w:pStyle w:val="Nidungvnbn"/>
        <w:numPr>
          <w:ilvl w:val="1"/>
          <w:numId w:val="136"/>
        </w:numPr>
      </w:pPr>
      <w:r>
        <w:t>Nhập mật khẩu hợp lệ vào trường mật khẩu.</w:t>
      </w:r>
    </w:p>
    <w:p w14:paraId="1E307038" w14:textId="77777777" w:rsidR="00F045A6" w:rsidRDefault="00000000">
      <w:pPr>
        <w:pStyle w:val="Nidungvnbn"/>
        <w:numPr>
          <w:ilvl w:val="1"/>
          <w:numId w:val="136"/>
        </w:numPr>
      </w:pPr>
      <w:r>
        <w:t>Nhấn nút “Login”.</w:t>
      </w:r>
      <w:r>
        <w:tab/>
      </w:r>
    </w:p>
    <w:p w14:paraId="434DE0B2" w14:textId="77777777" w:rsidR="00F045A6" w:rsidRDefault="00000000">
      <w:pPr>
        <w:pStyle w:val="Nidungvnbn"/>
        <w:numPr>
          <w:ilvl w:val="0"/>
          <w:numId w:val="137"/>
        </w:numPr>
      </w:pPr>
      <w:r>
        <w:t>Expected result:</w:t>
      </w:r>
    </w:p>
    <w:p w14:paraId="1DB1EA07" w14:textId="77777777" w:rsidR="00F045A6" w:rsidRDefault="00000000">
      <w:pPr>
        <w:pStyle w:val="Nidungvnbn"/>
        <w:numPr>
          <w:ilvl w:val="1"/>
          <w:numId w:val="136"/>
        </w:numPr>
      </w:pPr>
      <w:r>
        <w:t>Người dùng đăng nhập thành công vào trang chủ “Automation Test Store”.</w:t>
      </w:r>
    </w:p>
    <w:p w14:paraId="4D6BCE75" w14:textId="77777777" w:rsidR="00F045A6" w:rsidRDefault="00000000">
      <w:pPr>
        <w:pStyle w:val="Nidungvnbn"/>
        <w:numPr>
          <w:ilvl w:val="0"/>
          <w:numId w:val="137"/>
        </w:numPr>
      </w:pPr>
      <w:r>
        <w:t xml:space="preserve">Actual result: </w:t>
      </w:r>
    </w:p>
    <w:p w14:paraId="3BDC3605" w14:textId="77777777" w:rsidR="00F045A6" w:rsidRDefault="00000000">
      <w:pPr>
        <w:pStyle w:val="Nidungvnbn"/>
        <w:numPr>
          <w:ilvl w:val="1"/>
          <w:numId w:val="136"/>
        </w:numPr>
      </w:pPr>
      <w:r>
        <w:t>Người dùng đăng nhập thành công vào trang chủ “Automation Test Store”.</w:t>
      </w:r>
    </w:p>
    <w:p w14:paraId="0A113DA7" w14:textId="77777777" w:rsidR="00F045A6" w:rsidRDefault="00000000">
      <w:pPr>
        <w:pStyle w:val="u4"/>
      </w:pPr>
      <w:r>
        <w:t xml:space="preserve">Negative Login Test </w:t>
      </w:r>
      <w:r>
        <w:rPr>
          <w:lang w:val="vi-VN"/>
        </w:rPr>
        <w:t>-</w:t>
      </w:r>
      <w:r>
        <w:t xml:space="preserve"> Kiểm tra chữ hoa/chữ thường.</w:t>
      </w:r>
    </w:p>
    <w:p w14:paraId="5276EF5B" w14:textId="77777777" w:rsidR="00F045A6" w:rsidRDefault="00000000">
      <w:pPr>
        <w:pStyle w:val="Nidungvnbn"/>
        <w:numPr>
          <w:ilvl w:val="0"/>
          <w:numId w:val="138"/>
        </w:numPr>
      </w:pPr>
      <w:r>
        <w:t>Requirement: Xác nhận đăng nhập không thành công với kiểu chữ khác nhau của cùng một tên đăng nhập.</w:t>
      </w:r>
    </w:p>
    <w:p w14:paraId="37C95F09" w14:textId="77777777" w:rsidR="00F045A6" w:rsidRDefault="00000000">
      <w:pPr>
        <w:pStyle w:val="Nidungvnbn"/>
        <w:numPr>
          <w:ilvl w:val="0"/>
          <w:numId w:val="138"/>
        </w:numPr>
      </w:pPr>
      <w:r>
        <w:t>Test steps:</w:t>
      </w:r>
    </w:p>
    <w:p w14:paraId="434FA21A" w14:textId="77777777" w:rsidR="00F045A6" w:rsidRDefault="00000000">
      <w:pPr>
        <w:pStyle w:val="Nidungvnbn"/>
        <w:numPr>
          <w:ilvl w:val="1"/>
          <w:numId w:val="139"/>
        </w:numPr>
      </w:pPr>
      <w:r>
        <w:t>Mở trang đăng nhập.</w:t>
      </w:r>
    </w:p>
    <w:p w14:paraId="610AA45F" w14:textId="77777777" w:rsidR="00F045A6" w:rsidRDefault="00000000">
      <w:pPr>
        <w:pStyle w:val="Nidungvnbn"/>
        <w:numPr>
          <w:ilvl w:val="1"/>
          <w:numId w:val="139"/>
        </w:numPr>
      </w:pPr>
      <w:r>
        <w:t>Nhập tên đăng nhập với bất kì kiểu chữ (chữ hoa, chữ thường, sự kết hợp của chữ in hoa và chữ thường).</w:t>
      </w:r>
    </w:p>
    <w:p w14:paraId="7050C40C" w14:textId="77777777" w:rsidR="00F045A6" w:rsidRDefault="00000000">
      <w:pPr>
        <w:pStyle w:val="Nidungvnbn"/>
        <w:numPr>
          <w:ilvl w:val="1"/>
          <w:numId w:val="139"/>
        </w:numPr>
      </w:pPr>
      <w:r>
        <w:t>Nhập mật khẩu hợp lệ vào trường mật khẩu.</w:t>
      </w:r>
    </w:p>
    <w:p w14:paraId="657E0402" w14:textId="77777777" w:rsidR="00F045A6" w:rsidRDefault="00000000">
      <w:pPr>
        <w:pStyle w:val="Nidungvnbn"/>
        <w:numPr>
          <w:ilvl w:val="1"/>
          <w:numId w:val="139"/>
        </w:numPr>
      </w:pPr>
      <w:r>
        <w:t>Nhấn nút “Login”.</w:t>
      </w:r>
    </w:p>
    <w:p w14:paraId="2E6CA01D" w14:textId="77777777" w:rsidR="00F045A6" w:rsidRDefault="00000000">
      <w:pPr>
        <w:pStyle w:val="Nidungvnbn"/>
        <w:numPr>
          <w:ilvl w:val="0"/>
          <w:numId w:val="140"/>
        </w:numPr>
      </w:pPr>
      <w:r>
        <w:t>Expected result:</w:t>
      </w:r>
    </w:p>
    <w:p w14:paraId="184734C8" w14:textId="77777777" w:rsidR="00F045A6" w:rsidRDefault="00000000">
      <w:pPr>
        <w:pStyle w:val="Nidungvnbn"/>
        <w:numPr>
          <w:ilvl w:val="1"/>
          <w:numId w:val="139"/>
        </w:numPr>
      </w:pPr>
      <w:r>
        <w:lastRenderedPageBreak/>
        <w:t>Thông báo lỗi tương ứng “Error: Incorrect login or password provided.”.</w:t>
      </w:r>
    </w:p>
    <w:p w14:paraId="7EC091A1" w14:textId="77777777" w:rsidR="00F045A6" w:rsidRDefault="00000000">
      <w:pPr>
        <w:pStyle w:val="Nidungvnbn"/>
        <w:numPr>
          <w:ilvl w:val="0"/>
          <w:numId w:val="140"/>
        </w:numPr>
      </w:pPr>
      <w:r>
        <w:t xml:space="preserve">Actual result: </w:t>
      </w:r>
    </w:p>
    <w:p w14:paraId="3C9FB770" w14:textId="77777777" w:rsidR="00F045A6" w:rsidRDefault="00000000">
      <w:pPr>
        <w:pStyle w:val="Nidungvnbn"/>
        <w:numPr>
          <w:ilvl w:val="1"/>
          <w:numId w:val="139"/>
        </w:numPr>
      </w:pPr>
      <w:r>
        <w:t>Khách hàng đăng nhập thành công.</w:t>
      </w:r>
    </w:p>
    <w:p w14:paraId="564D1788" w14:textId="77777777" w:rsidR="00F045A6" w:rsidRDefault="00000000">
      <w:pPr>
        <w:pStyle w:val="u4"/>
      </w:pPr>
      <w:r>
        <w:t xml:space="preserve">Negative Login Test </w:t>
      </w:r>
      <w:r>
        <w:rPr>
          <w:lang w:val="vi-VN"/>
        </w:rPr>
        <w:t>-</w:t>
      </w:r>
      <w:r>
        <w:t xml:space="preserve"> Kiểm tra khoảng trắng.</w:t>
      </w:r>
    </w:p>
    <w:p w14:paraId="668CA00F" w14:textId="77777777" w:rsidR="00F045A6" w:rsidRDefault="00000000">
      <w:pPr>
        <w:pStyle w:val="Nidungvnbn"/>
        <w:numPr>
          <w:ilvl w:val="0"/>
          <w:numId w:val="141"/>
        </w:numPr>
      </w:pPr>
      <w:r>
        <w:t>Requirement: Xác nhận đăng nhập thành công khi có khoảng trắng trước hoặc sau tên đăng nhập.</w:t>
      </w:r>
    </w:p>
    <w:p w14:paraId="3BE54F9E" w14:textId="77777777" w:rsidR="00F045A6" w:rsidRDefault="00000000">
      <w:pPr>
        <w:pStyle w:val="Nidungvnbn"/>
        <w:numPr>
          <w:ilvl w:val="0"/>
          <w:numId w:val="141"/>
        </w:numPr>
      </w:pPr>
      <w:r>
        <w:t>Test steps:</w:t>
      </w:r>
    </w:p>
    <w:p w14:paraId="672C3703" w14:textId="77777777" w:rsidR="00F045A6" w:rsidRDefault="00000000">
      <w:pPr>
        <w:pStyle w:val="Nidungvnbn"/>
        <w:numPr>
          <w:ilvl w:val="1"/>
          <w:numId w:val="142"/>
        </w:numPr>
      </w:pPr>
      <w:r>
        <w:t>Mở trang đăng nhập.</w:t>
      </w:r>
    </w:p>
    <w:p w14:paraId="26476D65" w14:textId="77777777" w:rsidR="00F045A6" w:rsidRDefault="00000000">
      <w:pPr>
        <w:pStyle w:val="Nidungvnbn"/>
        <w:numPr>
          <w:ilvl w:val="1"/>
          <w:numId w:val="142"/>
        </w:numPr>
      </w:pPr>
      <w:r>
        <w:t>Thêm khoảng trắng trước và sau tên đăng nhập.</w:t>
      </w:r>
    </w:p>
    <w:p w14:paraId="1D3C8679" w14:textId="77777777" w:rsidR="00F045A6" w:rsidRDefault="00000000">
      <w:pPr>
        <w:pStyle w:val="Nidungvnbn"/>
        <w:numPr>
          <w:ilvl w:val="1"/>
          <w:numId w:val="142"/>
        </w:numPr>
      </w:pPr>
      <w:r>
        <w:t>Nhấn nút “Login”.</w:t>
      </w:r>
    </w:p>
    <w:p w14:paraId="35FF8E13" w14:textId="77777777" w:rsidR="00F045A6" w:rsidRDefault="00000000">
      <w:pPr>
        <w:pStyle w:val="Nidungvnbn"/>
        <w:numPr>
          <w:ilvl w:val="0"/>
          <w:numId w:val="109"/>
        </w:numPr>
      </w:pPr>
      <w:r>
        <w:t>Expected result:</w:t>
      </w:r>
    </w:p>
    <w:p w14:paraId="27FA38A2" w14:textId="77777777" w:rsidR="00F045A6" w:rsidRDefault="00000000">
      <w:pPr>
        <w:pStyle w:val="Nidungvnbn"/>
        <w:numPr>
          <w:ilvl w:val="1"/>
          <w:numId w:val="142"/>
        </w:numPr>
      </w:pPr>
      <w:r>
        <w:t>Khách hàng đăng nhập thành công.</w:t>
      </w:r>
    </w:p>
    <w:p w14:paraId="455B6E80" w14:textId="77777777" w:rsidR="00F045A6" w:rsidRDefault="00000000">
      <w:pPr>
        <w:pStyle w:val="Nidungvnbn"/>
        <w:numPr>
          <w:ilvl w:val="0"/>
          <w:numId w:val="143"/>
        </w:numPr>
      </w:pPr>
      <w:r>
        <w:t xml:space="preserve">Actual result: </w:t>
      </w:r>
    </w:p>
    <w:p w14:paraId="5FAB018F" w14:textId="77777777" w:rsidR="00F045A6" w:rsidRDefault="00000000">
      <w:pPr>
        <w:pStyle w:val="Nidungvnbn"/>
        <w:numPr>
          <w:ilvl w:val="1"/>
          <w:numId w:val="142"/>
        </w:numPr>
      </w:pPr>
      <w:r>
        <w:t>Thông báo lỗi “Error: Incorrect login or password provided.” đối với khoảng trắng trước tên đăng nhập.</w:t>
      </w:r>
    </w:p>
    <w:p w14:paraId="3E67BBB7" w14:textId="77777777" w:rsidR="00F045A6" w:rsidRDefault="00000000">
      <w:pPr>
        <w:pStyle w:val="Nidungvnbn"/>
        <w:numPr>
          <w:ilvl w:val="1"/>
          <w:numId w:val="142"/>
        </w:numPr>
      </w:pPr>
      <w:r>
        <w:t>Khách hàng đăng nhập thành công với khoảng trắng sau tên đăng nhập.</w:t>
      </w:r>
    </w:p>
    <w:p w14:paraId="2C99437C" w14:textId="77777777" w:rsidR="00F045A6" w:rsidRDefault="00000000">
      <w:pPr>
        <w:pStyle w:val="u4"/>
      </w:pPr>
      <w:r>
        <w:t xml:space="preserve">Positive Login Test </w:t>
      </w:r>
      <w:r>
        <w:rPr>
          <w:lang w:val="vi-VN"/>
        </w:rPr>
        <w:t>-</w:t>
      </w:r>
      <w:r>
        <w:t xml:space="preserve"> Tên đăng nhập không hợp lệ</w:t>
      </w:r>
    </w:p>
    <w:p w14:paraId="0EBEA406" w14:textId="77777777" w:rsidR="00F045A6" w:rsidRDefault="00000000">
      <w:pPr>
        <w:pStyle w:val="Nidungvnbn"/>
        <w:numPr>
          <w:ilvl w:val="0"/>
          <w:numId w:val="144"/>
        </w:numPr>
      </w:pPr>
      <w:r>
        <w:t>Requirement: Hiển thị thông báo lỗi khi nhập tên đăng nhập chưa đăng ký.</w:t>
      </w:r>
    </w:p>
    <w:p w14:paraId="42A72198" w14:textId="77777777" w:rsidR="00F045A6" w:rsidRDefault="00000000">
      <w:pPr>
        <w:pStyle w:val="Nidungvnbn"/>
        <w:numPr>
          <w:ilvl w:val="0"/>
          <w:numId w:val="144"/>
        </w:numPr>
      </w:pPr>
      <w:r>
        <w:t>Test steps:</w:t>
      </w:r>
    </w:p>
    <w:p w14:paraId="20C08C87" w14:textId="77777777" w:rsidR="00F045A6" w:rsidRDefault="00000000">
      <w:pPr>
        <w:pStyle w:val="Nidungvnbn"/>
        <w:numPr>
          <w:ilvl w:val="1"/>
          <w:numId w:val="145"/>
        </w:numPr>
      </w:pPr>
      <w:r>
        <w:t>Mở trang đăng nhập.</w:t>
      </w:r>
    </w:p>
    <w:p w14:paraId="15DBD563" w14:textId="77777777" w:rsidR="00F045A6" w:rsidRDefault="00000000">
      <w:pPr>
        <w:pStyle w:val="Nidungvnbn"/>
        <w:numPr>
          <w:ilvl w:val="1"/>
          <w:numId w:val="145"/>
        </w:numPr>
      </w:pPr>
      <w:r>
        <w:t>Nhập một tên đăng nhập chưa đăng ký trên trang web.</w:t>
      </w:r>
    </w:p>
    <w:p w14:paraId="2D95EF3D" w14:textId="77777777" w:rsidR="00F045A6" w:rsidRDefault="00000000">
      <w:pPr>
        <w:pStyle w:val="Nidungvnbn"/>
        <w:numPr>
          <w:ilvl w:val="1"/>
          <w:numId w:val="145"/>
        </w:numPr>
      </w:pPr>
      <w:r>
        <w:t>Nhập một mật khẩu hợp lệ.</w:t>
      </w:r>
    </w:p>
    <w:p w14:paraId="6C07BA72" w14:textId="77777777" w:rsidR="00F045A6" w:rsidRDefault="00000000">
      <w:pPr>
        <w:pStyle w:val="Nidungvnbn"/>
        <w:numPr>
          <w:ilvl w:val="1"/>
          <w:numId w:val="145"/>
        </w:numPr>
      </w:pPr>
      <w:r>
        <w:t>Nhấn nút "Login".</w:t>
      </w:r>
    </w:p>
    <w:p w14:paraId="7F888598" w14:textId="77777777" w:rsidR="00F045A6" w:rsidRDefault="00000000">
      <w:pPr>
        <w:pStyle w:val="Nidungvnbn"/>
        <w:numPr>
          <w:ilvl w:val="0"/>
          <w:numId w:val="146"/>
        </w:numPr>
      </w:pPr>
      <w:r>
        <w:t>Expected result:</w:t>
      </w:r>
    </w:p>
    <w:p w14:paraId="337A24DC" w14:textId="77777777" w:rsidR="00F045A6" w:rsidRDefault="00000000">
      <w:pPr>
        <w:pStyle w:val="Nidungvnbn"/>
        <w:numPr>
          <w:ilvl w:val="1"/>
          <w:numId w:val="145"/>
        </w:numPr>
      </w:pPr>
      <w:r>
        <w:t>Hiển thị thông báo lỗi “Error: Incorrect login or password provided.”.</w:t>
      </w:r>
    </w:p>
    <w:p w14:paraId="6FE4E383" w14:textId="77777777" w:rsidR="00F045A6" w:rsidRDefault="00000000">
      <w:pPr>
        <w:pStyle w:val="Nidungvnbn"/>
        <w:numPr>
          <w:ilvl w:val="0"/>
          <w:numId w:val="146"/>
        </w:numPr>
      </w:pPr>
      <w:r>
        <w:t xml:space="preserve">Actual result: </w:t>
      </w:r>
    </w:p>
    <w:p w14:paraId="3AF8FF64" w14:textId="77777777" w:rsidR="00F045A6" w:rsidRDefault="00000000">
      <w:pPr>
        <w:pStyle w:val="Nidungvnbn"/>
        <w:numPr>
          <w:ilvl w:val="1"/>
          <w:numId w:val="145"/>
        </w:numPr>
      </w:pPr>
      <w:r>
        <w:t>Hiển thị thông báo lỗi “Error: Incorrect login or password provided.”.</w:t>
      </w:r>
    </w:p>
    <w:p w14:paraId="7D6A8142" w14:textId="77777777" w:rsidR="00F045A6" w:rsidRDefault="00000000">
      <w:pPr>
        <w:pStyle w:val="u4"/>
      </w:pPr>
      <w:r>
        <w:lastRenderedPageBreak/>
        <w:t xml:space="preserve">Positive Login Test </w:t>
      </w:r>
      <w:r>
        <w:rPr>
          <w:lang w:val="vi-VN"/>
        </w:rPr>
        <w:t>-</w:t>
      </w:r>
      <w:r>
        <w:t xml:space="preserve"> Mật khẩu không hợp lệ.</w:t>
      </w:r>
    </w:p>
    <w:p w14:paraId="79EDAA53" w14:textId="77777777" w:rsidR="00F045A6" w:rsidRDefault="00000000">
      <w:pPr>
        <w:pStyle w:val="Nidungvnbn"/>
        <w:numPr>
          <w:ilvl w:val="0"/>
          <w:numId w:val="147"/>
        </w:numPr>
      </w:pPr>
      <w:r>
        <w:t>Requirement: Hiển thị thông báo lỗi khi nhập mật khẩu không chính xác.</w:t>
      </w:r>
    </w:p>
    <w:p w14:paraId="2DAC1AFA" w14:textId="77777777" w:rsidR="00F045A6" w:rsidRDefault="00000000">
      <w:pPr>
        <w:pStyle w:val="Nidungvnbn"/>
        <w:numPr>
          <w:ilvl w:val="0"/>
          <w:numId w:val="147"/>
        </w:numPr>
      </w:pPr>
      <w:r>
        <w:t>Test steps:</w:t>
      </w:r>
    </w:p>
    <w:p w14:paraId="3E93C728" w14:textId="77777777" w:rsidR="00F045A6" w:rsidRDefault="00000000">
      <w:pPr>
        <w:pStyle w:val="Nidungvnbn"/>
        <w:numPr>
          <w:ilvl w:val="1"/>
          <w:numId w:val="148"/>
        </w:numPr>
      </w:pPr>
      <w:r>
        <w:t>Mở trang đăng nhập.</w:t>
      </w:r>
    </w:p>
    <w:p w14:paraId="464C174F" w14:textId="77777777" w:rsidR="00F045A6" w:rsidRDefault="00000000">
      <w:pPr>
        <w:pStyle w:val="Nidungvnbn"/>
        <w:numPr>
          <w:ilvl w:val="1"/>
          <w:numId w:val="148"/>
        </w:numPr>
      </w:pPr>
      <w:r>
        <w:t>Nhập một tên đăng nhập đã đăng ký hợp lệ.</w:t>
      </w:r>
    </w:p>
    <w:p w14:paraId="7026FA01" w14:textId="77777777" w:rsidR="00F045A6" w:rsidRDefault="00000000">
      <w:pPr>
        <w:pStyle w:val="Nidungvnbn"/>
        <w:numPr>
          <w:ilvl w:val="1"/>
          <w:numId w:val="148"/>
        </w:numPr>
      </w:pPr>
      <w:r>
        <w:t>Nhập một mật khẩu không chính xác.</w:t>
      </w:r>
    </w:p>
    <w:p w14:paraId="2251DD12" w14:textId="77777777" w:rsidR="00F045A6" w:rsidRDefault="00000000">
      <w:pPr>
        <w:pStyle w:val="Nidungvnbn"/>
        <w:numPr>
          <w:ilvl w:val="1"/>
          <w:numId w:val="148"/>
        </w:numPr>
      </w:pPr>
      <w:r>
        <w:t>Nhấn nút "Login".</w:t>
      </w:r>
    </w:p>
    <w:p w14:paraId="399AB3D0" w14:textId="77777777" w:rsidR="00F045A6" w:rsidRDefault="00000000">
      <w:pPr>
        <w:pStyle w:val="Nidungvnbn"/>
        <w:numPr>
          <w:ilvl w:val="0"/>
          <w:numId w:val="149"/>
        </w:numPr>
      </w:pPr>
      <w:r>
        <w:t>Expected result:</w:t>
      </w:r>
    </w:p>
    <w:p w14:paraId="7EF0F5D8" w14:textId="77777777" w:rsidR="00F045A6" w:rsidRDefault="00000000">
      <w:pPr>
        <w:pStyle w:val="Nidungvnbn"/>
        <w:numPr>
          <w:ilvl w:val="1"/>
          <w:numId w:val="148"/>
        </w:numPr>
      </w:pPr>
      <w:r>
        <w:t>Hiển thị thông báo lỗi “Error: Incorrect login or password provided.”</w:t>
      </w:r>
    </w:p>
    <w:p w14:paraId="7D146403" w14:textId="77777777" w:rsidR="00F045A6" w:rsidRDefault="00000000">
      <w:pPr>
        <w:pStyle w:val="Nidungvnbn"/>
        <w:numPr>
          <w:ilvl w:val="0"/>
          <w:numId w:val="149"/>
        </w:numPr>
      </w:pPr>
      <w:r>
        <w:t xml:space="preserve">Actual result: </w:t>
      </w:r>
    </w:p>
    <w:p w14:paraId="124DD3BC" w14:textId="77777777" w:rsidR="00F045A6" w:rsidRDefault="00000000">
      <w:pPr>
        <w:pStyle w:val="Nidungvnbn"/>
        <w:numPr>
          <w:ilvl w:val="1"/>
          <w:numId w:val="148"/>
        </w:numPr>
      </w:pPr>
      <w:r>
        <w:t>Hiển thị thông báo lỗi “Error: Incorrect login or password provided.”</w:t>
      </w:r>
    </w:p>
    <w:p w14:paraId="4EC08486" w14:textId="77777777" w:rsidR="00F045A6" w:rsidRDefault="00000000">
      <w:pPr>
        <w:pStyle w:val="u4"/>
      </w:pPr>
      <w:r>
        <w:t xml:space="preserve">Positive Login Test </w:t>
      </w:r>
      <w:r>
        <w:rPr>
          <w:lang w:val="vi-VN"/>
        </w:rPr>
        <w:t>-</w:t>
      </w:r>
      <w:r>
        <w:t xml:space="preserve"> Trường rỗng.</w:t>
      </w:r>
    </w:p>
    <w:p w14:paraId="4AA8EF7B" w14:textId="77777777" w:rsidR="00F045A6" w:rsidRDefault="00000000">
      <w:pPr>
        <w:pStyle w:val="Nidungvnbn"/>
        <w:numPr>
          <w:ilvl w:val="0"/>
          <w:numId w:val="150"/>
        </w:numPr>
      </w:pPr>
      <w:r>
        <w:t>Requirement: Hiển thị thông báo lỗi khi để trống trường tên đăng nhập hoặc mật khẩu.</w:t>
      </w:r>
    </w:p>
    <w:p w14:paraId="4DF8239D" w14:textId="77777777" w:rsidR="00F045A6" w:rsidRDefault="00000000">
      <w:pPr>
        <w:pStyle w:val="Nidungvnbn"/>
        <w:numPr>
          <w:ilvl w:val="0"/>
          <w:numId w:val="150"/>
        </w:numPr>
      </w:pPr>
      <w:r>
        <w:t>Test steps:</w:t>
      </w:r>
    </w:p>
    <w:p w14:paraId="437B2762" w14:textId="77777777" w:rsidR="00F045A6" w:rsidRDefault="00000000">
      <w:pPr>
        <w:pStyle w:val="Nidungvnbn"/>
        <w:numPr>
          <w:ilvl w:val="1"/>
          <w:numId w:val="151"/>
        </w:numPr>
      </w:pPr>
      <w:r>
        <w:t>Mở trang đăng nhập.</w:t>
      </w:r>
    </w:p>
    <w:p w14:paraId="66A2C346" w14:textId="77777777" w:rsidR="00F045A6" w:rsidRDefault="00000000">
      <w:pPr>
        <w:pStyle w:val="Nidungvnbn"/>
        <w:numPr>
          <w:ilvl w:val="1"/>
          <w:numId w:val="151"/>
        </w:numPr>
      </w:pPr>
      <w:r>
        <w:t>Để trống trường email hoặc trường nhập mật khẩu hoặc cả 2.</w:t>
      </w:r>
    </w:p>
    <w:p w14:paraId="0D2A4B1F" w14:textId="77777777" w:rsidR="00F045A6" w:rsidRDefault="00000000">
      <w:pPr>
        <w:pStyle w:val="Nidungvnbn"/>
        <w:numPr>
          <w:ilvl w:val="1"/>
          <w:numId w:val="151"/>
        </w:numPr>
      </w:pPr>
      <w:r>
        <w:t>Nhần nút “Login”.</w:t>
      </w:r>
    </w:p>
    <w:p w14:paraId="2A908CF3" w14:textId="77777777" w:rsidR="00F045A6" w:rsidRDefault="00000000">
      <w:pPr>
        <w:pStyle w:val="Nidungvnbn"/>
        <w:numPr>
          <w:ilvl w:val="0"/>
          <w:numId w:val="152"/>
        </w:numPr>
      </w:pPr>
      <w:r>
        <w:t>Expected result:</w:t>
      </w:r>
    </w:p>
    <w:p w14:paraId="067C11F5" w14:textId="77777777" w:rsidR="00F045A6" w:rsidRDefault="00000000">
      <w:pPr>
        <w:pStyle w:val="Nidungvnbn"/>
        <w:numPr>
          <w:ilvl w:val="1"/>
          <w:numId w:val="151"/>
        </w:numPr>
      </w:pPr>
      <w:r>
        <w:t>Hiển thị thông báo lỗi “Error: Incorrect login or password provided.”</w:t>
      </w:r>
    </w:p>
    <w:p w14:paraId="60C9A903" w14:textId="77777777" w:rsidR="00F045A6" w:rsidRDefault="00000000">
      <w:pPr>
        <w:pStyle w:val="Nidungvnbn"/>
        <w:numPr>
          <w:ilvl w:val="0"/>
          <w:numId w:val="152"/>
        </w:numPr>
      </w:pPr>
      <w:r>
        <w:t xml:space="preserve">Actual result: </w:t>
      </w:r>
    </w:p>
    <w:p w14:paraId="3365BD18" w14:textId="77777777" w:rsidR="00F045A6" w:rsidRDefault="00000000">
      <w:pPr>
        <w:pStyle w:val="Nidungvnbn"/>
        <w:numPr>
          <w:ilvl w:val="1"/>
          <w:numId w:val="151"/>
        </w:numPr>
      </w:pPr>
      <w:r>
        <w:t>Hiển thị thông báo lỗi “Error: Incorrect login or password provided.”</w:t>
      </w:r>
    </w:p>
    <w:p w14:paraId="611415DD" w14:textId="77777777" w:rsidR="00F045A6" w:rsidRDefault="00000000">
      <w:pPr>
        <w:pStyle w:val="u3"/>
      </w:pPr>
      <w:bookmarkStart w:id="95" w:name="_Toc20359"/>
      <w:r>
        <w:t>Phạm</w:t>
      </w:r>
      <w:r>
        <w:rPr>
          <w:lang w:val="vi-VN"/>
        </w:rPr>
        <w:t xml:space="preserve"> vi kiểm thử: </w:t>
      </w:r>
      <w:r>
        <w:t>Đăng xuất</w:t>
      </w:r>
      <w:bookmarkEnd w:id="95"/>
    </w:p>
    <w:p w14:paraId="5A979873" w14:textId="77777777" w:rsidR="00F045A6" w:rsidRDefault="00000000">
      <w:pPr>
        <w:pStyle w:val="u4"/>
      </w:pPr>
      <w:r>
        <w:t xml:space="preserve">Positive Logout Test </w:t>
      </w:r>
      <w:r>
        <w:rPr>
          <w:lang w:val="vi-VN"/>
        </w:rPr>
        <w:t>-</w:t>
      </w:r>
      <w:r>
        <w:t xml:space="preserve"> Đăng xuất thành công  </w:t>
      </w:r>
    </w:p>
    <w:p w14:paraId="04C05377" w14:textId="77777777" w:rsidR="00F045A6" w:rsidRDefault="00000000">
      <w:pPr>
        <w:pStyle w:val="Nidungvnbn"/>
        <w:numPr>
          <w:ilvl w:val="0"/>
          <w:numId w:val="153"/>
        </w:numPr>
      </w:pPr>
      <w:r>
        <w:t>Requirement: Kiểm tra người dùng có thể đăng xuất thành công khỏi tài khoản.</w:t>
      </w:r>
    </w:p>
    <w:p w14:paraId="614EADFB" w14:textId="77777777" w:rsidR="00F045A6" w:rsidRDefault="00000000">
      <w:pPr>
        <w:pStyle w:val="Nidungvnbn"/>
        <w:numPr>
          <w:ilvl w:val="0"/>
          <w:numId w:val="153"/>
        </w:numPr>
      </w:pPr>
      <w:r>
        <w:t>Test steps:</w:t>
      </w:r>
    </w:p>
    <w:p w14:paraId="22756767" w14:textId="77777777" w:rsidR="00F045A6" w:rsidRDefault="00000000">
      <w:pPr>
        <w:pStyle w:val="Nidungvnbn"/>
        <w:numPr>
          <w:ilvl w:val="1"/>
          <w:numId w:val="154"/>
        </w:numPr>
      </w:pPr>
      <w:r>
        <w:t>Truy cập bất kỳ trang nào trên website.</w:t>
      </w:r>
    </w:p>
    <w:p w14:paraId="0D0C9F81" w14:textId="77777777" w:rsidR="00F045A6" w:rsidRDefault="00000000">
      <w:pPr>
        <w:pStyle w:val="Nidungvnbn"/>
        <w:numPr>
          <w:ilvl w:val="1"/>
          <w:numId w:val="154"/>
        </w:numPr>
      </w:pPr>
      <w:r>
        <w:lastRenderedPageBreak/>
        <w:t>Nhấn vào “Account”.</w:t>
      </w:r>
    </w:p>
    <w:p w14:paraId="384FDD79" w14:textId="77777777" w:rsidR="00F045A6" w:rsidRDefault="00000000">
      <w:pPr>
        <w:pStyle w:val="Nidungvnbn"/>
        <w:numPr>
          <w:ilvl w:val="1"/>
          <w:numId w:val="154"/>
        </w:numPr>
      </w:pPr>
      <w:r>
        <w:t>Nhấn vào “Logoff”</w:t>
      </w:r>
    </w:p>
    <w:p w14:paraId="6AF03AFA" w14:textId="77777777" w:rsidR="00F045A6" w:rsidRDefault="00000000">
      <w:pPr>
        <w:pStyle w:val="Nidungvnbn"/>
        <w:numPr>
          <w:ilvl w:val="1"/>
          <w:numId w:val="154"/>
        </w:numPr>
      </w:pPr>
      <w:r>
        <w:t>Nhấn nút “Continue” khi hệ thống hiện thông báo đăng xuất.</w:t>
      </w:r>
    </w:p>
    <w:p w14:paraId="1D1388BA" w14:textId="77777777" w:rsidR="00F045A6" w:rsidRDefault="00000000">
      <w:pPr>
        <w:pStyle w:val="Nidungvnbn"/>
        <w:numPr>
          <w:ilvl w:val="0"/>
          <w:numId w:val="155"/>
        </w:numPr>
      </w:pPr>
      <w:r>
        <w:t>Expected result:</w:t>
      </w:r>
    </w:p>
    <w:p w14:paraId="1170FD72" w14:textId="77777777" w:rsidR="00F045A6" w:rsidRDefault="00000000">
      <w:pPr>
        <w:pStyle w:val="Nidungvnbn"/>
        <w:numPr>
          <w:ilvl w:val="1"/>
          <w:numId w:val="154"/>
        </w:numPr>
      </w:pPr>
      <w:r>
        <w:t>Hiển thị thông báo “ACCOUNT LOGOUT” yêu cầu người dùng xác nhận và chuyển hướng khách hàng về trang chủ.</w:t>
      </w:r>
    </w:p>
    <w:p w14:paraId="36B7C8E5" w14:textId="77777777" w:rsidR="00F045A6" w:rsidRDefault="00000000">
      <w:pPr>
        <w:pStyle w:val="Nidungvnbn"/>
        <w:numPr>
          <w:ilvl w:val="0"/>
          <w:numId w:val="155"/>
        </w:numPr>
      </w:pPr>
      <w:r>
        <w:t xml:space="preserve">Actual result: </w:t>
      </w:r>
    </w:p>
    <w:p w14:paraId="43A2C1CC" w14:textId="77777777" w:rsidR="00F045A6" w:rsidRDefault="00000000">
      <w:pPr>
        <w:pStyle w:val="Nidungvnbn"/>
        <w:numPr>
          <w:ilvl w:val="1"/>
          <w:numId w:val="154"/>
        </w:numPr>
      </w:pPr>
      <w:r>
        <w:t>Hiển thị thông báo “ACCOUNT LOGOUT” yêu cầu người dùng xác nhận và chuyển hướng khách hàng về trang chủ.</w:t>
      </w:r>
    </w:p>
    <w:p w14:paraId="55F18952" w14:textId="77777777" w:rsidR="00F045A6" w:rsidRDefault="00000000">
      <w:pPr>
        <w:pStyle w:val="u4"/>
      </w:pPr>
      <w:r>
        <w:t xml:space="preserve">Positive Logout Test </w:t>
      </w:r>
      <w:r>
        <w:rPr>
          <w:lang w:val="vi-VN"/>
        </w:rPr>
        <w:t>-</w:t>
      </w:r>
      <w:r>
        <w:t xml:space="preserve"> Kiểm tra trạng thái đăng nhập khi đăng xuất</w:t>
      </w:r>
    </w:p>
    <w:p w14:paraId="2E2E034E" w14:textId="77777777" w:rsidR="00F045A6" w:rsidRDefault="00000000">
      <w:pPr>
        <w:pStyle w:val="Nidungvnbn"/>
        <w:numPr>
          <w:ilvl w:val="0"/>
          <w:numId w:val="156"/>
        </w:numPr>
      </w:pPr>
      <w:r>
        <w:t>Requirement: Kiểm tra người dùng không còn được duy trì đăng nhập sau khi thực hiện chức năng đăng xuất.</w:t>
      </w:r>
    </w:p>
    <w:p w14:paraId="36418C1F" w14:textId="77777777" w:rsidR="00F045A6" w:rsidRDefault="00000000">
      <w:pPr>
        <w:pStyle w:val="Nidungvnbn"/>
        <w:numPr>
          <w:ilvl w:val="0"/>
          <w:numId w:val="156"/>
        </w:numPr>
      </w:pPr>
      <w:r>
        <w:t>Test steps:</w:t>
      </w:r>
    </w:p>
    <w:p w14:paraId="0BA9515D" w14:textId="77777777" w:rsidR="00F045A6" w:rsidRDefault="00000000">
      <w:pPr>
        <w:pStyle w:val="Nidungvnbn"/>
        <w:numPr>
          <w:ilvl w:val="1"/>
          <w:numId w:val="157"/>
        </w:numPr>
      </w:pPr>
      <w:r>
        <w:t>Truy cập bất kỳ trang nào trên website.</w:t>
      </w:r>
    </w:p>
    <w:p w14:paraId="79A316ED" w14:textId="77777777" w:rsidR="00F045A6" w:rsidRDefault="00000000">
      <w:pPr>
        <w:pStyle w:val="Nidungvnbn"/>
        <w:numPr>
          <w:ilvl w:val="1"/>
          <w:numId w:val="157"/>
        </w:numPr>
      </w:pPr>
      <w:r>
        <w:t>Nhấn vào “Account” hoặc “Cart”.</w:t>
      </w:r>
    </w:p>
    <w:p w14:paraId="00B38082" w14:textId="77777777" w:rsidR="00F045A6" w:rsidRDefault="00000000">
      <w:pPr>
        <w:pStyle w:val="Nidungvnbn"/>
        <w:numPr>
          <w:ilvl w:val="0"/>
          <w:numId w:val="158"/>
        </w:numPr>
      </w:pPr>
      <w:r>
        <w:t>Expected result:</w:t>
      </w:r>
    </w:p>
    <w:p w14:paraId="015598D4" w14:textId="77777777" w:rsidR="00F045A6" w:rsidRDefault="00000000">
      <w:pPr>
        <w:pStyle w:val="Nidungvnbn"/>
        <w:numPr>
          <w:ilvl w:val="1"/>
          <w:numId w:val="157"/>
        </w:numPr>
      </w:pPr>
      <w:r>
        <w:t>Hệ thống yêu cầu và chuyển hướng cho người dùng đăng nhập lại để thực hiện các hành động đó.</w:t>
      </w:r>
    </w:p>
    <w:p w14:paraId="4BD4A6D4" w14:textId="77777777" w:rsidR="00F045A6" w:rsidRDefault="00000000">
      <w:pPr>
        <w:pStyle w:val="Nidungvnbn"/>
        <w:numPr>
          <w:ilvl w:val="0"/>
          <w:numId w:val="158"/>
        </w:numPr>
      </w:pPr>
      <w:r>
        <w:t xml:space="preserve">Actual result: </w:t>
      </w:r>
    </w:p>
    <w:p w14:paraId="3810DFA1" w14:textId="77777777" w:rsidR="00F045A6" w:rsidRDefault="00000000">
      <w:pPr>
        <w:pStyle w:val="Nidungvnbn"/>
        <w:numPr>
          <w:ilvl w:val="1"/>
          <w:numId w:val="157"/>
        </w:numPr>
      </w:pPr>
      <w:r>
        <w:t>Hệ thống yêu cầu và chuyển hướng cho người dùng đăng nhập lại để thực hiện các hành động đó.</w:t>
      </w:r>
    </w:p>
    <w:p w14:paraId="7A5FEF16" w14:textId="77777777" w:rsidR="00F045A6" w:rsidRDefault="00000000">
      <w:pPr>
        <w:pStyle w:val="u3"/>
      </w:pPr>
      <w:bookmarkStart w:id="96" w:name="_Toc1330"/>
      <w:r>
        <w:t>Phạm</w:t>
      </w:r>
      <w:r>
        <w:rPr>
          <w:lang w:val="vi-VN"/>
        </w:rPr>
        <w:t xml:space="preserve"> vi kiểm thử: Cập nhật thông tin cá nhân</w:t>
      </w:r>
      <w:bookmarkEnd w:id="96"/>
    </w:p>
    <w:p w14:paraId="4D6429C2" w14:textId="77777777" w:rsidR="00F045A6" w:rsidRDefault="00000000">
      <w:pPr>
        <w:pStyle w:val="u4"/>
      </w:pPr>
      <w:r>
        <w:t xml:space="preserve">Positive Manage Account Test </w:t>
      </w:r>
      <w:r>
        <w:rPr>
          <w:lang w:val="vi-VN"/>
        </w:rPr>
        <w:t>-</w:t>
      </w:r>
      <w:r>
        <w:t xml:space="preserve"> Cập nhật chi tiết tài khoản thành công</w:t>
      </w:r>
    </w:p>
    <w:p w14:paraId="16A2E09B" w14:textId="77777777" w:rsidR="00F045A6" w:rsidRDefault="00000000">
      <w:pPr>
        <w:pStyle w:val="Nidungvnbn"/>
        <w:numPr>
          <w:ilvl w:val="0"/>
          <w:numId w:val="159"/>
        </w:numPr>
      </w:pPr>
      <w:r>
        <w:t>Requirement: Khách hàng có thể cập nhật chi tiết tài khoản của họ thành công.</w:t>
      </w:r>
    </w:p>
    <w:p w14:paraId="018F47B8" w14:textId="77777777" w:rsidR="00F045A6" w:rsidRDefault="00000000">
      <w:pPr>
        <w:pStyle w:val="Nidungvnbn"/>
        <w:numPr>
          <w:ilvl w:val="0"/>
          <w:numId w:val="159"/>
        </w:numPr>
      </w:pPr>
      <w:r>
        <w:t>Test steps:</w:t>
      </w:r>
    </w:p>
    <w:p w14:paraId="70BF142A" w14:textId="77777777" w:rsidR="00F045A6" w:rsidRDefault="00000000">
      <w:pPr>
        <w:pStyle w:val="Nidungvnbn"/>
        <w:numPr>
          <w:ilvl w:val="1"/>
          <w:numId w:val="159"/>
        </w:numPr>
      </w:pPr>
      <w:r>
        <w:t>Đăng nhập vào hệ thống.</w:t>
      </w:r>
    </w:p>
    <w:p w14:paraId="6D75838C" w14:textId="77777777" w:rsidR="00F045A6" w:rsidRDefault="00000000">
      <w:pPr>
        <w:pStyle w:val="Nidungvnbn"/>
        <w:numPr>
          <w:ilvl w:val="1"/>
          <w:numId w:val="159"/>
        </w:numPr>
      </w:pPr>
      <w:r>
        <w:t>Nhấp vào liên kết "Account" trên trang đăng nhập.</w:t>
      </w:r>
    </w:p>
    <w:p w14:paraId="504473A4" w14:textId="77777777" w:rsidR="00F045A6" w:rsidRDefault="00000000">
      <w:pPr>
        <w:pStyle w:val="Nidungvnbn"/>
        <w:numPr>
          <w:ilvl w:val="1"/>
          <w:numId w:val="159"/>
        </w:numPr>
      </w:pPr>
      <w:r>
        <w:t>Nhấn vào liên kết “Edit Account Detail”.</w:t>
      </w:r>
    </w:p>
    <w:p w14:paraId="6D153610" w14:textId="77777777" w:rsidR="00F045A6" w:rsidRDefault="00000000">
      <w:pPr>
        <w:pStyle w:val="Nidungvnbn"/>
        <w:numPr>
          <w:ilvl w:val="1"/>
          <w:numId w:val="159"/>
        </w:numPr>
      </w:pPr>
      <w:r>
        <w:lastRenderedPageBreak/>
        <w:t>Sửa đổi các trường tên, họ và địa chỉ email một cách hợp lệ.</w:t>
      </w:r>
    </w:p>
    <w:p w14:paraId="61C7FBB2" w14:textId="77777777" w:rsidR="00F045A6" w:rsidRDefault="00000000">
      <w:pPr>
        <w:pStyle w:val="Nidungvnbn"/>
        <w:numPr>
          <w:ilvl w:val="1"/>
          <w:numId w:val="159"/>
        </w:numPr>
      </w:pPr>
      <w:r>
        <w:t>Nhấp vào nút "Continue".</w:t>
      </w:r>
    </w:p>
    <w:p w14:paraId="500FCD7B" w14:textId="77777777" w:rsidR="00F045A6" w:rsidRDefault="00000000">
      <w:pPr>
        <w:pStyle w:val="Nidungvnbn"/>
        <w:numPr>
          <w:ilvl w:val="0"/>
          <w:numId w:val="159"/>
        </w:numPr>
      </w:pPr>
      <w:r>
        <w:t>Expected result:</w:t>
      </w:r>
    </w:p>
    <w:p w14:paraId="094ABE28" w14:textId="77777777" w:rsidR="00F045A6" w:rsidRDefault="00000000">
      <w:pPr>
        <w:pStyle w:val="Nidungvnbn"/>
        <w:numPr>
          <w:ilvl w:val="1"/>
          <w:numId w:val="159"/>
        </w:numPr>
      </w:pPr>
      <w:r>
        <w:t>Hồ sơ tài khoản của người dùng được cập nhật với các chi tiết đã sửa đổi.</w:t>
      </w:r>
    </w:p>
    <w:p w14:paraId="136DA92D" w14:textId="77777777" w:rsidR="00F045A6" w:rsidRDefault="00000000">
      <w:pPr>
        <w:pStyle w:val="Nidungvnbn"/>
        <w:numPr>
          <w:ilvl w:val="0"/>
          <w:numId w:val="159"/>
        </w:numPr>
      </w:pPr>
      <w:r>
        <w:t xml:space="preserve">Actual result: </w:t>
      </w:r>
    </w:p>
    <w:p w14:paraId="70FFD001" w14:textId="77777777" w:rsidR="00F045A6" w:rsidRDefault="00000000">
      <w:pPr>
        <w:pStyle w:val="Nidungvnbn"/>
        <w:numPr>
          <w:ilvl w:val="1"/>
          <w:numId w:val="159"/>
        </w:numPr>
      </w:pPr>
      <w:r>
        <w:t>Hồ sơ tài khoản của người dùng được cập nhật với các chi tiết đã sửa đổi.</w:t>
      </w:r>
    </w:p>
    <w:p w14:paraId="20DB9A18" w14:textId="77777777" w:rsidR="00F045A6" w:rsidRDefault="00000000">
      <w:pPr>
        <w:pStyle w:val="u4"/>
      </w:pPr>
      <w:r>
        <w:t xml:space="preserve">Positive Manage Account Test </w:t>
      </w:r>
      <w:r>
        <w:rPr>
          <w:lang w:val="vi-VN"/>
        </w:rPr>
        <w:t>-</w:t>
      </w:r>
      <w:r>
        <w:t xml:space="preserve"> Hủy cập nhật</w:t>
      </w:r>
    </w:p>
    <w:p w14:paraId="23B35B92" w14:textId="77777777" w:rsidR="00F045A6" w:rsidRDefault="00000000">
      <w:pPr>
        <w:pStyle w:val="Nidungvnbn"/>
        <w:numPr>
          <w:ilvl w:val="0"/>
          <w:numId w:val="160"/>
        </w:numPr>
      </w:pPr>
      <w:r>
        <w:t>Requirement: Khách hàng có thể hủy quá trình cập nhật.</w:t>
      </w:r>
    </w:p>
    <w:p w14:paraId="32CCA324" w14:textId="77777777" w:rsidR="00F045A6" w:rsidRDefault="00000000">
      <w:pPr>
        <w:pStyle w:val="Nidungvnbn"/>
        <w:numPr>
          <w:ilvl w:val="0"/>
          <w:numId w:val="160"/>
        </w:numPr>
      </w:pPr>
      <w:r>
        <w:t>Test steps:</w:t>
      </w:r>
    </w:p>
    <w:p w14:paraId="6F9B7145" w14:textId="77777777" w:rsidR="00F045A6" w:rsidRDefault="00000000">
      <w:pPr>
        <w:pStyle w:val="Nidungvnbn"/>
        <w:numPr>
          <w:ilvl w:val="1"/>
          <w:numId w:val="160"/>
        </w:numPr>
      </w:pPr>
      <w:r>
        <w:t>Đăng nhập vào hệ thống.</w:t>
      </w:r>
    </w:p>
    <w:p w14:paraId="39555210" w14:textId="77777777" w:rsidR="00F045A6" w:rsidRDefault="00000000">
      <w:pPr>
        <w:pStyle w:val="Nidungvnbn"/>
        <w:numPr>
          <w:ilvl w:val="1"/>
          <w:numId w:val="160"/>
        </w:numPr>
      </w:pPr>
      <w:r>
        <w:t>Nhấp vào liên kết "Account" trên trang đăng nhập.</w:t>
      </w:r>
    </w:p>
    <w:p w14:paraId="1939FC2B" w14:textId="77777777" w:rsidR="00F045A6" w:rsidRDefault="00000000">
      <w:pPr>
        <w:pStyle w:val="Nidungvnbn"/>
        <w:numPr>
          <w:ilvl w:val="1"/>
          <w:numId w:val="160"/>
        </w:numPr>
      </w:pPr>
      <w:r>
        <w:t>Nhấn vào liên kết “Edit Account Detail”.</w:t>
      </w:r>
    </w:p>
    <w:p w14:paraId="608BB49E" w14:textId="77777777" w:rsidR="00F045A6" w:rsidRDefault="00000000">
      <w:pPr>
        <w:pStyle w:val="Nidungvnbn"/>
        <w:numPr>
          <w:ilvl w:val="1"/>
          <w:numId w:val="160"/>
        </w:numPr>
      </w:pPr>
      <w:r>
        <w:t>Sửa đổi các trường tên, họ và địa chỉ email một cách hợp lệ.</w:t>
      </w:r>
    </w:p>
    <w:p w14:paraId="6A9CF7AC" w14:textId="77777777" w:rsidR="00F045A6" w:rsidRDefault="00000000">
      <w:pPr>
        <w:pStyle w:val="Nidungvnbn"/>
        <w:numPr>
          <w:ilvl w:val="1"/>
          <w:numId w:val="160"/>
        </w:numPr>
      </w:pPr>
      <w:r>
        <w:t>Nhấp vào nút "Back".</w:t>
      </w:r>
    </w:p>
    <w:p w14:paraId="22D67F5E" w14:textId="77777777" w:rsidR="00F045A6" w:rsidRDefault="00000000">
      <w:pPr>
        <w:pStyle w:val="Nidungvnbn"/>
        <w:numPr>
          <w:ilvl w:val="0"/>
          <w:numId w:val="160"/>
        </w:numPr>
      </w:pPr>
      <w:r>
        <w:t>Expected result:</w:t>
      </w:r>
    </w:p>
    <w:p w14:paraId="19E0F29F" w14:textId="77777777" w:rsidR="00F045A6" w:rsidRDefault="00000000">
      <w:pPr>
        <w:pStyle w:val="Nidungvnbn"/>
        <w:numPr>
          <w:ilvl w:val="1"/>
          <w:numId w:val="160"/>
        </w:numPr>
      </w:pPr>
      <w:r>
        <w:t>Thông tin tài khoản ban đầu được khôi phục mà không lưu các thay đổi.</w:t>
      </w:r>
    </w:p>
    <w:p w14:paraId="65C87D73" w14:textId="77777777" w:rsidR="00F045A6" w:rsidRDefault="00000000">
      <w:pPr>
        <w:pStyle w:val="Nidungvnbn"/>
        <w:numPr>
          <w:ilvl w:val="0"/>
          <w:numId w:val="160"/>
        </w:numPr>
      </w:pPr>
      <w:r>
        <w:t xml:space="preserve">Actual result: </w:t>
      </w:r>
    </w:p>
    <w:p w14:paraId="57818DC0" w14:textId="77777777" w:rsidR="00F045A6" w:rsidRDefault="00000000">
      <w:pPr>
        <w:pStyle w:val="Nidungvnbn"/>
        <w:numPr>
          <w:ilvl w:val="1"/>
          <w:numId w:val="160"/>
        </w:numPr>
      </w:pPr>
      <w:r>
        <w:t>Thông tin tài khoản ban đầu được khôi phục mà không lưu các thay đổi.</w:t>
      </w:r>
    </w:p>
    <w:p w14:paraId="2027EAF3" w14:textId="77777777" w:rsidR="00F045A6" w:rsidRDefault="00000000">
      <w:pPr>
        <w:pStyle w:val="u4"/>
      </w:pPr>
      <w:r>
        <w:t xml:space="preserve">Positive Manage Account Test </w:t>
      </w:r>
      <w:r>
        <w:rPr>
          <w:lang w:val="vi-VN"/>
        </w:rPr>
        <w:t>-</w:t>
      </w:r>
      <w:r>
        <w:t xml:space="preserve"> Địa chỉ email không hợp lệ</w:t>
      </w:r>
    </w:p>
    <w:p w14:paraId="366D2AD8" w14:textId="77777777" w:rsidR="00F045A6" w:rsidRDefault="00000000">
      <w:pPr>
        <w:pStyle w:val="Nidungvnbn"/>
        <w:numPr>
          <w:ilvl w:val="0"/>
          <w:numId w:val="161"/>
        </w:numPr>
      </w:pPr>
      <w:r>
        <w:t>Requirement: Thông báo lỗi cho email được thay đổi không hợp lệ.</w:t>
      </w:r>
    </w:p>
    <w:p w14:paraId="15116DA6" w14:textId="77777777" w:rsidR="00F045A6" w:rsidRDefault="00000000">
      <w:pPr>
        <w:pStyle w:val="Nidungvnbn"/>
        <w:numPr>
          <w:ilvl w:val="0"/>
          <w:numId w:val="161"/>
        </w:numPr>
      </w:pPr>
      <w:r>
        <w:t>Test steps:</w:t>
      </w:r>
    </w:p>
    <w:p w14:paraId="58A8303A" w14:textId="77777777" w:rsidR="00F045A6" w:rsidRDefault="00000000">
      <w:pPr>
        <w:pStyle w:val="Nidungvnbn"/>
        <w:numPr>
          <w:ilvl w:val="1"/>
          <w:numId w:val="161"/>
        </w:numPr>
      </w:pPr>
      <w:r>
        <w:t>Đăng nhập vào hệ thống.</w:t>
      </w:r>
    </w:p>
    <w:p w14:paraId="474F0061" w14:textId="77777777" w:rsidR="00F045A6" w:rsidRDefault="00000000">
      <w:pPr>
        <w:pStyle w:val="Nidungvnbn"/>
        <w:numPr>
          <w:ilvl w:val="1"/>
          <w:numId w:val="161"/>
        </w:numPr>
      </w:pPr>
      <w:r>
        <w:t>Nhấp vào liên kết "Account" trên trang đăng nhập.</w:t>
      </w:r>
    </w:p>
    <w:p w14:paraId="3CCE64E0" w14:textId="77777777" w:rsidR="00F045A6" w:rsidRDefault="00000000">
      <w:pPr>
        <w:pStyle w:val="Nidungvnbn"/>
        <w:numPr>
          <w:ilvl w:val="1"/>
          <w:numId w:val="161"/>
        </w:numPr>
      </w:pPr>
      <w:r>
        <w:t>Nhấn vào liên kết “Edit Account Detail”.</w:t>
      </w:r>
    </w:p>
    <w:p w14:paraId="5500C4D5" w14:textId="77777777" w:rsidR="00F045A6" w:rsidRDefault="00000000">
      <w:pPr>
        <w:pStyle w:val="Nidungvnbn"/>
        <w:numPr>
          <w:ilvl w:val="1"/>
          <w:numId w:val="161"/>
        </w:numPr>
      </w:pPr>
      <w:r>
        <w:t>Sửa đổi các trường cần thiết.</w:t>
      </w:r>
    </w:p>
    <w:p w14:paraId="198C08F5" w14:textId="77777777" w:rsidR="00F045A6" w:rsidRDefault="00000000">
      <w:pPr>
        <w:pStyle w:val="Nidungvnbn"/>
        <w:numPr>
          <w:ilvl w:val="1"/>
          <w:numId w:val="161"/>
        </w:numPr>
      </w:pPr>
      <w:r>
        <w:t>Nhập một địa chỉ email không hợp lệ (ví dụ: thiếu ký tự "@").</w:t>
      </w:r>
    </w:p>
    <w:p w14:paraId="2C404FDC" w14:textId="77777777" w:rsidR="00F045A6" w:rsidRDefault="00000000">
      <w:pPr>
        <w:pStyle w:val="Nidungvnbn"/>
        <w:numPr>
          <w:ilvl w:val="1"/>
          <w:numId w:val="161"/>
        </w:numPr>
      </w:pPr>
      <w:r>
        <w:lastRenderedPageBreak/>
        <w:t>Nhấp vào nút "Continue".</w:t>
      </w:r>
    </w:p>
    <w:p w14:paraId="3A446EE2" w14:textId="77777777" w:rsidR="00F045A6" w:rsidRDefault="00000000">
      <w:pPr>
        <w:pStyle w:val="Nidungvnbn"/>
        <w:numPr>
          <w:ilvl w:val="0"/>
          <w:numId w:val="161"/>
        </w:numPr>
      </w:pPr>
      <w:r>
        <w:t>Expected result:</w:t>
      </w:r>
    </w:p>
    <w:p w14:paraId="6E5EA446" w14:textId="77777777" w:rsidR="00F045A6" w:rsidRDefault="00000000">
      <w:pPr>
        <w:pStyle w:val="Nidungvnbn"/>
        <w:numPr>
          <w:ilvl w:val="1"/>
          <w:numId w:val="161"/>
        </w:numPr>
      </w:pPr>
      <w:r>
        <w:t>Thông báo lỗi yêu cầu người dùng nhập vào một địa chỉ email hợp lệ.</w:t>
      </w:r>
    </w:p>
    <w:p w14:paraId="3FD0F8E8" w14:textId="77777777" w:rsidR="00F045A6" w:rsidRDefault="00000000">
      <w:pPr>
        <w:pStyle w:val="Nidungvnbn"/>
        <w:numPr>
          <w:ilvl w:val="0"/>
          <w:numId w:val="161"/>
        </w:numPr>
      </w:pPr>
      <w:r>
        <w:t xml:space="preserve">Actual result: </w:t>
      </w:r>
    </w:p>
    <w:p w14:paraId="4EE9B046" w14:textId="77777777" w:rsidR="00F045A6" w:rsidRDefault="00000000">
      <w:pPr>
        <w:pStyle w:val="Nidungvnbn"/>
        <w:numPr>
          <w:ilvl w:val="1"/>
          <w:numId w:val="161"/>
        </w:numPr>
      </w:pPr>
      <w:r>
        <w:t>Thông báo lỗi yêu cầu người dùng nhập vào một địa chỉ email hợp lệ.</w:t>
      </w:r>
    </w:p>
    <w:p w14:paraId="761C5F05" w14:textId="77777777" w:rsidR="00F045A6" w:rsidRDefault="00000000">
      <w:pPr>
        <w:pStyle w:val="u4"/>
      </w:pPr>
      <w:r>
        <w:t xml:space="preserve">Positive Manage Account Test </w:t>
      </w:r>
      <w:r>
        <w:rPr>
          <w:lang w:val="vi-VN"/>
        </w:rPr>
        <w:t>-</w:t>
      </w:r>
      <w:r>
        <w:t xml:space="preserve"> Thiếu thông tin</w:t>
      </w:r>
    </w:p>
    <w:p w14:paraId="39762ABE" w14:textId="77777777" w:rsidR="00F045A6" w:rsidRDefault="00000000">
      <w:pPr>
        <w:pStyle w:val="Nidungvnbn"/>
        <w:numPr>
          <w:ilvl w:val="0"/>
          <w:numId w:val="162"/>
        </w:numPr>
      </w:pPr>
      <w:r>
        <w:t>Requirement: Thông báo lỗi cho email được thay đổi không hợp lệ.</w:t>
      </w:r>
    </w:p>
    <w:p w14:paraId="05529278" w14:textId="77777777" w:rsidR="00F045A6" w:rsidRDefault="00000000">
      <w:pPr>
        <w:pStyle w:val="Nidungvnbn"/>
        <w:numPr>
          <w:ilvl w:val="0"/>
          <w:numId w:val="162"/>
        </w:numPr>
      </w:pPr>
      <w:r>
        <w:t>Test steps:</w:t>
      </w:r>
    </w:p>
    <w:p w14:paraId="4BC9B818" w14:textId="77777777" w:rsidR="00F045A6" w:rsidRDefault="00000000">
      <w:pPr>
        <w:pStyle w:val="Nidungvnbn"/>
        <w:numPr>
          <w:ilvl w:val="1"/>
          <w:numId w:val="162"/>
        </w:numPr>
      </w:pPr>
      <w:r>
        <w:t>Đăng nhập vào hệ thống.</w:t>
      </w:r>
    </w:p>
    <w:p w14:paraId="14A85AE5" w14:textId="77777777" w:rsidR="00F045A6" w:rsidRDefault="00000000">
      <w:pPr>
        <w:pStyle w:val="Nidungvnbn"/>
        <w:numPr>
          <w:ilvl w:val="1"/>
          <w:numId w:val="162"/>
        </w:numPr>
      </w:pPr>
      <w:r>
        <w:t>Nhấp vào liên kết "Account" trên trang đăng nhập.</w:t>
      </w:r>
    </w:p>
    <w:p w14:paraId="19B3C56E" w14:textId="77777777" w:rsidR="00F045A6" w:rsidRDefault="00000000">
      <w:pPr>
        <w:pStyle w:val="Nidungvnbn"/>
        <w:numPr>
          <w:ilvl w:val="1"/>
          <w:numId w:val="162"/>
        </w:numPr>
      </w:pPr>
      <w:r>
        <w:t>Nhấn vào liên kết “Edit Account Detail”.</w:t>
      </w:r>
    </w:p>
    <w:p w14:paraId="20A9D651" w14:textId="77777777" w:rsidR="00F045A6" w:rsidRDefault="00000000">
      <w:pPr>
        <w:pStyle w:val="Nidungvnbn"/>
        <w:numPr>
          <w:ilvl w:val="1"/>
          <w:numId w:val="162"/>
        </w:numPr>
      </w:pPr>
      <w:r>
        <w:t>Bỏ trống một hoặc nhiều trường bắt buộc (ví dụ: tên, họ, email,..).</w:t>
      </w:r>
    </w:p>
    <w:p w14:paraId="2E8FB499" w14:textId="77777777" w:rsidR="00F045A6" w:rsidRDefault="00000000">
      <w:pPr>
        <w:pStyle w:val="Nidungvnbn"/>
        <w:numPr>
          <w:ilvl w:val="1"/>
          <w:numId w:val="162"/>
        </w:numPr>
      </w:pPr>
      <w:r>
        <w:t>Nhấp vào nút "Continue".</w:t>
      </w:r>
    </w:p>
    <w:p w14:paraId="5A101CE2" w14:textId="77777777" w:rsidR="00F045A6" w:rsidRDefault="00000000">
      <w:pPr>
        <w:pStyle w:val="Nidungvnbn"/>
        <w:numPr>
          <w:ilvl w:val="0"/>
          <w:numId w:val="162"/>
        </w:numPr>
      </w:pPr>
      <w:r>
        <w:t>Expected result:</w:t>
      </w:r>
    </w:p>
    <w:p w14:paraId="3730F8FF" w14:textId="77777777" w:rsidR="00F045A6" w:rsidRDefault="00000000">
      <w:pPr>
        <w:pStyle w:val="Nidungvnbn"/>
        <w:numPr>
          <w:ilvl w:val="1"/>
          <w:numId w:val="162"/>
        </w:numPr>
      </w:pPr>
      <w:r>
        <w:t>Hiển thị các thông báo lỗi phù hợp cho mỗi trường bị thiếu.</w:t>
      </w:r>
    </w:p>
    <w:p w14:paraId="6CCD21E1" w14:textId="77777777" w:rsidR="00F045A6" w:rsidRDefault="00000000">
      <w:pPr>
        <w:pStyle w:val="Nidungvnbn"/>
        <w:numPr>
          <w:ilvl w:val="0"/>
          <w:numId w:val="162"/>
        </w:numPr>
      </w:pPr>
      <w:r>
        <w:t xml:space="preserve">Actual result: </w:t>
      </w:r>
    </w:p>
    <w:p w14:paraId="1499AD60" w14:textId="77777777" w:rsidR="00F045A6" w:rsidRDefault="00000000">
      <w:pPr>
        <w:pStyle w:val="Nidungvnbn"/>
        <w:numPr>
          <w:ilvl w:val="1"/>
          <w:numId w:val="162"/>
        </w:numPr>
      </w:pPr>
      <w:r>
        <w:t>Hiển thị các thông báo lỗi phù hợp cho mỗi trường bị thiếu.</w:t>
      </w:r>
    </w:p>
    <w:p w14:paraId="669D006F" w14:textId="77777777" w:rsidR="00F045A6" w:rsidRDefault="00000000">
      <w:pPr>
        <w:pStyle w:val="u3"/>
      </w:pPr>
      <w:bookmarkStart w:id="97" w:name="_Toc30766"/>
      <w:r>
        <w:t>Phạm</w:t>
      </w:r>
      <w:r>
        <w:rPr>
          <w:lang w:val="vi-VN"/>
        </w:rPr>
        <w:t xml:space="preserve"> vi kiểm thử: </w:t>
      </w:r>
      <w:r>
        <w:t>Đ</w:t>
      </w:r>
      <w:r>
        <w:rPr>
          <w:lang w:val="vi-VN"/>
        </w:rPr>
        <w:t>ổi</w:t>
      </w:r>
      <w:r>
        <w:t xml:space="preserve"> mật khẩu</w:t>
      </w:r>
      <w:bookmarkEnd w:id="97"/>
    </w:p>
    <w:p w14:paraId="302683E2" w14:textId="77777777" w:rsidR="00F045A6" w:rsidRDefault="00000000">
      <w:pPr>
        <w:pStyle w:val="u4"/>
      </w:pPr>
      <w:r>
        <w:t xml:space="preserve">Positive Change Password Test </w:t>
      </w:r>
      <w:r>
        <w:rPr>
          <w:lang w:val="vi-VN"/>
        </w:rPr>
        <w:t>-</w:t>
      </w:r>
      <w:r>
        <w:t xml:space="preserve"> Thay đổi mật khẩu thành công</w:t>
      </w:r>
    </w:p>
    <w:p w14:paraId="509E3B9C" w14:textId="77777777" w:rsidR="00F045A6" w:rsidRDefault="00000000">
      <w:pPr>
        <w:pStyle w:val="Nidungvnbn"/>
        <w:numPr>
          <w:ilvl w:val="0"/>
          <w:numId w:val="163"/>
        </w:numPr>
      </w:pPr>
      <w:r>
        <w:t>Requirement: Khách hàng thay đổi mật khẩu thành công.</w:t>
      </w:r>
    </w:p>
    <w:p w14:paraId="6161A696" w14:textId="77777777" w:rsidR="00F045A6" w:rsidRDefault="00000000">
      <w:pPr>
        <w:pStyle w:val="Nidungvnbn"/>
        <w:numPr>
          <w:ilvl w:val="0"/>
          <w:numId w:val="163"/>
        </w:numPr>
      </w:pPr>
      <w:r>
        <w:t>Test steps:</w:t>
      </w:r>
    </w:p>
    <w:p w14:paraId="7A40BD4D" w14:textId="77777777" w:rsidR="00F045A6" w:rsidRDefault="00000000">
      <w:pPr>
        <w:pStyle w:val="Nidungvnbn"/>
        <w:numPr>
          <w:ilvl w:val="1"/>
          <w:numId w:val="163"/>
        </w:numPr>
      </w:pPr>
      <w:r>
        <w:t>Đăng nhập vào hệ thống.</w:t>
      </w:r>
    </w:p>
    <w:p w14:paraId="20AB39FF" w14:textId="77777777" w:rsidR="00F045A6" w:rsidRDefault="00000000">
      <w:pPr>
        <w:pStyle w:val="Nidungvnbn"/>
        <w:numPr>
          <w:ilvl w:val="1"/>
          <w:numId w:val="163"/>
        </w:numPr>
      </w:pPr>
      <w:r>
        <w:t>Nhấp vào liên kết "Account" trên trang đăng nhập.</w:t>
      </w:r>
    </w:p>
    <w:p w14:paraId="63DCAB66" w14:textId="77777777" w:rsidR="00F045A6" w:rsidRDefault="00000000">
      <w:pPr>
        <w:pStyle w:val="Nidungvnbn"/>
        <w:numPr>
          <w:ilvl w:val="1"/>
          <w:numId w:val="163"/>
        </w:numPr>
      </w:pPr>
      <w:r>
        <w:t>Nhấn vào liên kết “Change Password”.</w:t>
      </w:r>
    </w:p>
    <w:p w14:paraId="23A85800" w14:textId="77777777" w:rsidR="00F045A6" w:rsidRDefault="00000000">
      <w:pPr>
        <w:pStyle w:val="Nidungvnbn"/>
        <w:numPr>
          <w:ilvl w:val="1"/>
          <w:numId w:val="163"/>
        </w:numPr>
      </w:pPr>
      <w:r>
        <w:t>Nhập mật khẩu hiện tại, mật khẩu mới và xác nhận mật khẩu mới vào các trường tương ứng.</w:t>
      </w:r>
    </w:p>
    <w:p w14:paraId="0C44B9B7" w14:textId="77777777" w:rsidR="00F045A6" w:rsidRDefault="00000000">
      <w:pPr>
        <w:pStyle w:val="Nidungvnbn"/>
        <w:numPr>
          <w:ilvl w:val="1"/>
          <w:numId w:val="163"/>
        </w:numPr>
      </w:pPr>
      <w:r>
        <w:t>Nhấp vào nút "Continue".</w:t>
      </w:r>
    </w:p>
    <w:p w14:paraId="4395606C" w14:textId="77777777" w:rsidR="00F045A6" w:rsidRDefault="00000000">
      <w:pPr>
        <w:pStyle w:val="Nidungvnbn"/>
        <w:numPr>
          <w:ilvl w:val="0"/>
          <w:numId w:val="163"/>
        </w:numPr>
      </w:pPr>
      <w:r>
        <w:t>Expected result:</w:t>
      </w:r>
    </w:p>
    <w:p w14:paraId="54A0D8E3" w14:textId="77777777" w:rsidR="00F045A6" w:rsidRDefault="00000000">
      <w:pPr>
        <w:pStyle w:val="Nidungvnbn"/>
        <w:numPr>
          <w:ilvl w:val="1"/>
          <w:numId w:val="163"/>
        </w:numPr>
      </w:pPr>
      <w:r>
        <w:lastRenderedPageBreak/>
        <w:t>Hiển thị thông báo “Success: Your password has been successfully updated”.</w:t>
      </w:r>
    </w:p>
    <w:p w14:paraId="39AD6B82" w14:textId="77777777" w:rsidR="00F045A6" w:rsidRDefault="00000000">
      <w:pPr>
        <w:pStyle w:val="Nidungvnbn"/>
        <w:numPr>
          <w:ilvl w:val="0"/>
          <w:numId w:val="163"/>
        </w:numPr>
      </w:pPr>
      <w:r>
        <w:t xml:space="preserve">Actual result: </w:t>
      </w:r>
    </w:p>
    <w:p w14:paraId="4D023B68" w14:textId="77777777" w:rsidR="00F045A6" w:rsidRDefault="00000000">
      <w:pPr>
        <w:pStyle w:val="Nidungvnbn"/>
        <w:numPr>
          <w:ilvl w:val="1"/>
          <w:numId w:val="163"/>
        </w:numPr>
      </w:pPr>
      <w:r>
        <w:t>Hiển thị thông báo “Success: Your password has been successfully updated”.</w:t>
      </w:r>
    </w:p>
    <w:p w14:paraId="69ADF52C" w14:textId="77777777" w:rsidR="00F045A6" w:rsidRDefault="00000000">
      <w:pPr>
        <w:pStyle w:val="u4"/>
      </w:pPr>
      <w:r>
        <w:t xml:space="preserve">Positive Change Password Test </w:t>
      </w:r>
      <w:r>
        <w:rPr>
          <w:lang w:val="vi-VN"/>
        </w:rPr>
        <w:t>-</w:t>
      </w:r>
      <w:r>
        <w:t xml:space="preserve"> Mật khẩu hiện tại không hợp lệ</w:t>
      </w:r>
    </w:p>
    <w:p w14:paraId="51A38481" w14:textId="77777777" w:rsidR="00F045A6" w:rsidRDefault="00000000">
      <w:pPr>
        <w:pStyle w:val="Nidungvnbn"/>
        <w:numPr>
          <w:ilvl w:val="0"/>
          <w:numId w:val="164"/>
        </w:numPr>
      </w:pPr>
      <w:r>
        <w:t>Requirement: Thông báo lỗi khi mật khẩu hiện tại không hợp lệ.</w:t>
      </w:r>
    </w:p>
    <w:p w14:paraId="091F3BCF" w14:textId="77777777" w:rsidR="00F045A6" w:rsidRDefault="00000000">
      <w:pPr>
        <w:pStyle w:val="Nidungvnbn"/>
        <w:numPr>
          <w:ilvl w:val="0"/>
          <w:numId w:val="164"/>
        </w:numPr>
      </w:pPr>
      <w:r>
        <w:t>Test steps:</w:t>
      </w:r>
    </w:p>
    <w:p w14:paraId="0E4619BE" w14:textId="77777777" w:rsidR="00F045A6" w:rsidRDefault="00000000">
      <w:pPr>
        <w:pStyle w:val="Nidungvnbn"/>
        <w:numPr>
          <w:ilvl w:val="1"/>
          <w:numId w:val="164"/>
        </w:numPr>
      </w:pPr>
      <w:r>
        <w:t>Đăng nhập vào hệ thống.</w:t>
      </w:r>
    </w:p>
    <w:p w14:paraId="32564193" w14:textId="77777777" w:rsidR="00F045A6" w:rsidRDefault="00000000">
      <w:pPr>
        <w:pStyle w:val="Nidungvnbn"/>
        <w:numPr>
          <w:ilvl w:val="1"/>
          <w:numId w:val="164"/>
        </w:numPr>
      </w:pPr>
      <w:r>
        <w:t>Nhấp vào liên kết "Account" trên trang đăng nhập.</w:t>
      </w:r>
    </w:p>
    <w:p w14:paraId="321E7D0B" w14:textId="77777777" w:rsidR="00F045A6" w:rsidRDefault="00000000">
      <w:pPr>
        <w:pStyle w:val="Nidungvnbn"/>
        <w:numPr>
          <w:ilvl w:val="1"/>
          <w:numId w:val="164"/>
        </w:numPr>
      </w:pPr>
      <w:r>
        <w:t>Nhấn vào liên kết “Change Password”.</w:t>
      </w:r>
    </w:p>
    <w:p w14:paraId="56AFE443" w14:textId="77777777" w:rsidR="00F045A6" w:rsidRDefault="00000000">
      <w:pPr>
        <w:pStyle w:val="Nidungvnbn"/>
        <w:numPr>
          <w:ilvl w:val="1"/>
          <w:numId w:val="164"/>
        </w:numPr>
      </w:pPr>
      <w:r>
        <w:t>Nhập mật khẩu hiện tại không hợp lệ vào trường tương ứng.</w:t>
      </w:r>
    </w:p>
    <w:p w14:paraId="34D4D34E" w14:textId="77777777" w:rsidR="00F045A6" w:rsidRDefault="00000000">
      <w:pPr>
        <w:pStyle w:val="Nidungvnbn"/>
        <w:numPr>
          <w:ilvl w:val="1"/>
          <w:numId w:val="164"/>
        </w:numPr>
      </w:pPr>
      <w:r>
        <w:t>Nhập mật khẩu mới và xác nhận mật khẩu mới vào các trường tương ứng.</w:t>
      </w:r>
    </w:p>
    <w:p w14:paraId="63BB1F91" w14:textId="77777777" w:rsidR="00F045A6" w:rsidRDefault="00000000">
      <w:pPr>
        <w:pStyle w:val="Nidungvnbn"/>
        <w:numPr>
          <w:ilvl w:val="1"/>
          <w:numId w:val="164"/>
        </w:numPr>
      </w:pPr>
      <w:r>
        <w:t>Nhấp vào nút "Continue".</w:t>
      </w:r>
    </w:p>
    <w:p w14:paraId="1CB6DB6A" w14:textId="77777777" w:rsidR="00F045A6" w:rsidRDefault="00000000">
      <w:pPr>
        <w:pStyle w:val="Nidungvnbn"/>
        <w:numPr>
          <w:ilvl w:val="0"/>
          <w:numId w:val="164"/>
        </w:numPr>
      </w:pPr>
      <w:r>
        <w:t>Expected result:</w:t>
      </w:r>
    </w:p>
    <w:p w14:paraId="2E0C2DE7" w14:textId="77777777" w:rsidR="00F045A6" w:rsidRDefault="00000000">
      <w:pPr>
        <w:pStyle w:val="Nidungvnbn"/>
        <w:numPr>
          <w:ilvl w:val="1"/>
          <w:numId w:val="164"/>
        </w:numPr>
      </w:pPr>
      <w:r>
        <w:t>Hiển thị thông báo “Oops, there is an error with information provided!”.</w:t>
      </w:r>
    </w:p>
    <w:p w14:paraId="2449B9D5" w14:textId="77777777" w:rsidR="00F045A6" w:rsidRDefault="00000000">
      <w:pPr>
        <w:pStyle w:val="Nidungvnbn"/>
        <w:numPr>
          <w:ilvl w:val="1"/>
          <w:numId w:val="164"/>
        </w:numPr>
      </w:pPr>
      <w:r>
        <w:t>“Your current password is incorrect! Please try again.”</w:t>
      </w:r>
    </w:p>
    <w:p w14:paraId="3B6ADBB9" w14:textId="77777777" w:rsidR="00F045A6" w:rsidRDefault="00000000">
      <w:pPr>
        <w:pStyle w:val="Nidungvnbn"/>
        <w:numPr>
          <w:ilvl w:val="0"/>
          <w:numId w:val="164"/>
        </w:numPr>
      </w:pPr>
      <w:r>
        <w:t xml:space="preserve">Actual result: </w:t>
      </w:r>
    </w:p>
    <w:p w14:paraId="0D7C1CA8" w14:textId="77777777" w:rsidR="00F045A6" w:rsidRDefault="00000000">
      <w:pPr>
        <w:pStyle w:val="Nidungvnbn"/>
        <w:numPr>
          <w:ilvl w:val="1"/>
          <w:numId w:val="164"/>
        </w:numPr>
      </w:pPr>
      <w:r>
        <w:t>Hiển thị thông báo “Oops, there is an error with information provided!”.</w:t>
      </w:r>
    </w:p>
    <w:p w14:paraId="6D640157" w14:textId="77777777" w:rsidR="00F045A6" w:rsidRDefault="00000000">
      <w:pPr>
        <w:pStyle w:val="Nidungvnbn"/>
        <w:numPr>
          <w:ilvl w:val="1"/>
          <w:numId w:val="164"/>
        </w:numPr>
      </w:pPr>
      <w:r>
        <w:t>“Your current password is incorrect! Please try again.”</w:t>
      </w:r>
    </w:p>
    <w:p w14:paraId="30945C2B" w14:textId="77777777" w:rsidR="00F045A6" w:rsidRDefault="00000000">
      <w:pPr>
        <w:pStyle w:val="u4"/>
      </w:pPr>
      <w:r>
        <w:t xml:space="preserve">Positive Change Password Test </w:t>
      </w:r>
      <w:r>
        <w:rPr>
          <w:lang w:val="vi-VN"/>
        </w:rPr>
        <w:t>-</w:t>
      </w:r>
      <w:r>
        <w:t xml:space="preserve"> Độ dài mật khẩu mới không hợp lệ</w:t>
      </w:r>
    </w:p>
    <w:p w14:paraId="46A0B74F" w14:textId="77777777" w:rsidR="00F045A6" w:rsidRDefault="00000000">
      <w:pPr>
        <w:pStyle w:val="Nidungvnbn"/>
        <w:numPr>
          <w:ilvl w:val="0"/>
          <w:numId w:val="165"/>
        </w:numPr>
      </w:pPr>
      <w:r>
        <w:t>Requirement: Thông báo lỗi khi độ dài mật khẩu mới không hợp lệ.</w:t>
      </w:r>
    </w:p>
    <w:p w14:paraId="1EA53BCD" w14:textId="77777777" w:rsidR="00F045A6" w:rsidRDefault="00000000">
      <w:pPr>
        <w:pStyle w:val="Nidungvnbn"/>
        <w:numPr>
          <w:ilvl w:val="0"/>
          <w:numId w:val="165"/>
        </w:numPr>
      </w:pPr>
      <w:r>
        <w:t>Test steps:</w:t>
      </w:r>
    </w:p>
    <w:p w14:paraId="43F3E2BE" w14:textId="77777777" w:rsidR="00F045A6" w:rsidRDefault="00000000">
      <w:pPr>
        <w:pStyle w:val="Nidungvnbn"/>
        <w:numPr>
          <w:ilvl w:val="1"/>
          <w:numId w:val="165"/>
        </w:numPr>
      </w:pPr>
      <w:r>
        <w:t>Đăng nhập vào hệ thống.</w:t>
      </w:r>
    </w:p>
    <w:p w14:paraId="7E4E607F" w14:textId="77777777" w:rsidR="00F045A6" w:rsidRDefault="00000000">
      <w:pPr>
        <w:pStyle w:val="Nidungvnbn"/>
        <w:numPr>
          <w:ilvl w:val="1"/>
          <w:numId w:val="165"/>
        </w:numPr>
      </w:pPr>
      <w:r>
        <w:t>Nhấp vào liên kết "Account" trên trang đăng nhập.</w:t>
      </w:r>
    </w:p>
    <w:p w14:paraId="1FD8E14C" w14:textId="77777777" w:rsidR="00F045A6" w:rsidRDefault="00000000">
      <w:pPr>
        <w:pStyle w:val="Nidungvnbn"/>
        <w:numPr>
          <w:ilvl w:val="1"/>
          <w:numId w:val="165"/>
        </w:numPr>
      </w:pPr>
      <w:r>
        <w:t>Nhấn vào liên kết “Change Password”.</w:t>
      </w:r>
    </w:p>
    <w:p w14:paraId="5E47EF82" w14:textId="77777777" w:rsidR="00F045A6" w:rsidRDefault="00000000">
      <w:pPr>
        <w:pStyle w:val="Nidungvnbn"/>
        <w:numPr>
          <w:ilvl w:val="1"/>
          <w:numId w:val="165"/>
        </w:numPr>
      </w:pPr>
      <w:r>
        <w:t>Nhập mật khẩu hiện tại vào trường tương ứng.</w:t>
      </w:r>
    </w:p>
    <w:p w14:paraId="08BC3256" w14:textId="77777777" w:rsidR="00F045A6" w:rsidRDefault="00000000">
      <w:pPr>
        <w:pStyle w:val="Nidungvnbn"/>
        <w:numPr>
          <w:ilvl w:val="1"/>
          <w:numId w:val="165"/>
        </w:numPr>
      </w:pPr>
      <w:r>
        <w:lastRenderedPageBreak/>
        <w:t>Nhập mật khẩu mới với độ dài không phù hợp.</w:t>
      </w:r>
    </w:p>
    <w:p w14:paraId="36E3B421" w14:textId="77777777" w:rsidR="00F045A6" w:rsidRDefault="00000000">
      <w:pPr>
        <w:pStyle w:val="Nidungvnbn"/>
        <w:numPr>
          <w:ilvl w:val="1"/>
          <w:numId w:val="165"/>
        </w:numPr>
      </w:pPr>
      <w:r>
        <w:t>Xác nhận mật khẩu mới vào trường tương ứng.</w:t>
      </w:r>
    </w:p>
    <w:p w14:paraId="58823A3E" w14:textId="77777777" w:rsidR="00F045A6" w:rsidRDefault="00000000">
      <w:pPr>
        <w:pStyle w:val="Nidungvnbn"/>
        <w:numPr>
          <w:ilvl w:val="1"/>
          <w:numId w:val="165"/>
        </w:numPr>
      </w:pPr>
      <w:r>
        <w:t>Nhấp vào nút "Continue".</w:t>
      </w:r>
    </w:p>
    <w:p w14:paraId="170137B7" w14:textId="77777777" w:rsidR="00F045A6" w:rsidRDefault="00000000">
      <w:pPr>
        <w:pStyle w:val="Nidungvnbn"/>
        <w:numPr>
          <w:ilvl w:val="0"/>
          <w:numId w:val="165"/>
        </w:numPr>
      </w:pPr>
      <w:r>
        <w:t>Expected result:</w:t>
      </w:r>
    </w:p>
    <w:p w14:paraId="24C31D22" w14:textId="77777777" w:rsidR="00F045A6" w:rsidRDefault="00000000">
      <w:pPr>
        <w:pStyle w:val="Nidungvnbn"/>
        <w:numPr>
          <w:ilvl w:val="1"/>
          <w:numId w:val="165"/>
        </w:numPr>
      </w:pPr>
      <w:r>
        <w:t>Hiển thị thông báo lỗi “Password must be between 4 and 20 characters!” với “Password”.</w:t>
      </w:r>
    </w:p>
    <w:p w14:paraId="6C4156EC" w14:textId="77777777" w:rsidR="00F045A6" w:rsidRDefault="00000000">
      <w:pPr>
        <w:pStyle w:val="Nidungvnbn"/>
        <w:numPr>
          <w:ilvl w:val="0"/>
          <w:numId w:val="165"/>
        </w:numPr>
      </w:pPr>
      <w:r>
        <w:t xml:space="preserve">Actual result: </w:t>
      </w:r>
    </w:p>
    <w:p w14:paraId="21B09712" w14:textId="77777777" w:rsidR="00F045A6" w:rsidRDefault="00000000">
      <w:pPr>
        <w:pStyle w:val="Nidungvnbn"/>
        <w:numPr>
          <w:ilvl w:val="1"/>
          <w:numId w:val="165"/>
        </w:numPr>
      </w:pPr>
      <w:r>
        <w:t>Hiển thị thông báo lỗi “Password must be between 4 and 20 characters!” với “Password”.</w:t>
      </w:r>
    </w:p>
    <w:p w14:paraId="0EA0406B" w14:textId="77777777" w:rsidR="00F045A6" w:rsidRDefault="00000000">
      <w:pPr>
        <w:pStyle w:val="u4"/>
      </w:pPr>
      <w:r>
        <w:t xml:space="preserve">Positive Change Password Test </w:t>
      </w:r>
      <w:r>
        <w:rPr>
          <w:lang w:val="vi-VN"/>
        </w:rPr>
        <w:t>-</w:t>
      </w:r>
      <w:r>
        <w:t xml:space="preserve"> Thiếu thông tin</w:t>
      </w:r>
    </w:p>
    <w:p w14:paraId="34D40929" w14:textId="77777777" w:rsidR="00F045A6" w:rsidRDefault="00000000">
      <w:pPr>
        <w:pStyle w:val="Nidungvnbn"/>
        <w:numPr>
          <w:ilvl w:val="0"/>
          <w:numId w:val="166"/>
        </w:numPr>
      </w:pPr>
      <w:r>
        <w:t>Requirement: Khách hàng không thể tiếp tục thay đổi mật khẩu nếu các trường bắt buộc bị bỏ trống.</w:t>
      </w:r>
    </w:p>
    <w:p w14:paraId="45703DE4" w14:textId="77777777" w:rsidR="00F045A6" w:rsidRDefault="00000000">
      <w:pPr>
        <w:pStyle w:val="Nidungvnbn"/>
        <w:numPr>
          <w:ilvl w:val="0"/>
          <w:numId w:val="166"/>
        </w:numPr>
      </w:pPr>
      <w:r>
        <w:t>Test steps:</w:t>
      </w:r>
    </w:p>
    <w:p w14:paraId="7E031F0D" w14:textId="77777777" w:rsidR="00F045A6" w:rsidRDefault="00000000">
      <w:pPr>
        <w:pStyle w:val="Nidungvnbn"/>
        <w:numPr>
          <w:ilvl w:val="1"/>
          <w:numId w:val="166"/>
        </w:numPr>
      </w:pPr>
      <w:r>
        <w:t>Đăng nhập vào hệ thống.</w:t>
      </w:r>
    </w:p>
    <w:p w14:paraId="58CB4403" w14:textId="77777777" w:rsidR="00F045A6" w:rsidRDefault="00000000">
      <w:pPr>
        <w:pStyle w:val="Nidungvnbn"/>
        <w:numPr>
          <w:ilvl w:val="1"/>
          <w:numId w:val="166"/>
        </w:numPr>
      </w:pPr>
      <w:r>
        <w:t>Nhấp vào liên kết "Account" trên trang đăng nhập.</w:t>
      </w:r>
    </w:p>
    <w:p w14:paraId="08FCFE89" w14:textId="77777777" w:rsidR="00F045A6" w:rsidRDefault="00000000">
      <w:pPr>
        <w:pStyle w:val="Nidungvnbn"/>
        <w:numPr>
          <w:ilvl w:val="1"/>
          <w:numId w:val="166"/>
        </w:numPr>
      </w:pPr>
      <w:r>
        <w:t>Nhấn vào liên kết “Change Password”.</w:t>
      </w:r>
    </w:p>
    <w:p w14:paraId="6CBD8045" w14:textId="77777777" w:rsidR="00F045A6" w:rsidRDefault="00000000">
      <w:pPr>
        <w:pStyle w:val="Nidungvnbn"/>
        <w:numPr>
          <w:ilvl w:val="1"/>
          <w:numId w:val="166"/>
        </w:numPr>
      </w:pPr>
      <w:r>
        <w:t>Bỏ trống 1 trong các trường trong 3 trường mật khẩu.</w:t>
      </w:r>
    </w:p>
    <w:p w14:paraId="3CEEC13E" w14:textId="77777777" w:rsidR="00F045A6" w:rsidRDefault="00000000">
      <w:pPr>
        <w:pStyle w:val="Nidungvnbn"/>
        <w:numPr>
          <w:ilvl w:val="1"/>
          <w:numId w:val="166"/>
        </w:numPr>
      </w:pPr>
      <w:r>
        <w:t>Nhấp vào nút "Continue".</w:t>
      </w:r>
    </w:p>
    <w:p w14:paraId="2E7829D6" w14:textId="77777777" w:rsidR="00F045A6" w:rsidRDefault="00000000">
      <w:pPr>
        <w:pStyle w:val="Nidungvnbn"/>
        <w:numPr>
          <w:ilvl w:val="0"/>
          <w:numId w:val="166"/>
        </w:numPr>
      </w:pPr>
      <w:r>
        <w:t>Expected result:</w:t>
      </w:r>
    </w:p>
    <w:p w14:paraId="52E9C711" w14:textId="77777777" w:rsidR="00F045A6" w:rsidRDefault="00000000">
      <w:pPr>
        <w:pStyle w:val="Nidungvnbn"/>
        <w:numPr>
          <w:ilvl w:val="1"/>
          <w:numId w:val="166"/>
        </w:numPr>
      </w:pPr>
      <w:r>
        <w:t>Thông báo lỗi yêu cầu người dùng điền vào các trường bắt buộc tương ứng.</w:t>
      </w:r>
    </w:p>
    <w:p w14:paraId="6D86A639" w14:textId="77777777" w:rsidR="00F045A6" w:rsidRDefault="00000000">
      <w:pPr>
        <w:pStyle w:val="Nidungvnbn"/>
        <w:numPr>
          <w:ilvl w:val="0"/>
          <w:numId w:val="166"/>
        </w:numPr>
      </w:pPr>
      <w:r>
        <w:t>Actual result:</w:t>
      </w:r>
    </w:p>
    <w:p w14:paraId="61A3CABF" w14:textId="77777777" w:rsidR="00F045A6" w:rsidRDefault="00000000">
      <w:pPr>
        <w:pStyle w:val="Nidungvnbn"/>
        <w:numPr>
          <w:ilvl w:val="1"/>
          <w:numId w:val="166"/>
        </w:numPr>
      </w:pPr>
      <w:r>
        <w:t>Thông báo lỗi yêu cầu người dùng điền vào các trường bắt buộc tương ứng.</w:t>
      </w:r>
    </w:p>
    <w:p w14:paraId="63A5ECE8" w14:textId="77777777" w:rsidR="00F045A6" w:rsidRDefault="00000000">
      <w:pPr>
        <w:pStyle w:val="u4"/>
      </w:pPr>
      <w:r>
        <w:t xml:space="preserve">Positive Change Password Test </w:t>
      </w:r>
      <w:r>
        <w:rPr>
          <w:lang w:val="vi-VN"/>
        </w:rPr>
        <w:t>-</w:t>
      </w:r>
      <w:r>
        <w:t xml:space="preserve"> Xác nhận mật khẩu không đúng</w:t>
      </w:r>
    </w:p>
    <w:p w14:paraId="6F7E7338" w14:textId="77777777" w:rsidR="00F045A6" w:rsidRDefault="00000000">
      <w:pPr>
        <w:pStyle w:val="Nidungvnbn"/>
        <w:numPr>
          <w:ilvl w:val="0"/>
          <w:numId w:val="167"/>
        </w:numPr>
      </w:pPr>
      <w:r>
        <w:t>Requirement: Thông báo lỗi tương ứng khi mật khẩu xác nhận không đúng.</w:t>
      </w:r>
    </w:p>
    <w:p w14:paraId="61171D9C" w14:textId="77777777" w:rsidR="00F045A6" w:rsidRDefault="00000000">
      <w:pPr>
        <w:pStyle w:val="Nidungvnbn"/>
        <w:numPr>
          <w:ilvl w:val="0"/>
          <w:numId w:val="167"/>
        </w:numPr>
      </w:pPr>
      <w:r>
        <w:t>Test steps:</w:t>
      </w:r>
    </w:p>
    <w:p w14:paraId="4ED7C3A9" w14:textId="77777777" w:rsidR="00F045A6" w:rsidRDefault="00000000">
      <w:pPr>
        <w:pStyle w:val="Nidungvnbn"/>
        <w:numPr>
          <w:ilvl w:val="1"/>
          <w:numId w:val="167"/>
        </w:numPr>
      </w:pPr>
      <w:r>
        <w:t>Đăng nhập vào hệ thống.</w:t>
      </w:r>
    </w:p>
    <w:p w14:paraId="467A0A01" w14:textId="77777777" w:rsidR="00F045A6" w:rsidRDefault="00000000">
      <w:pPr>
        <w:pStyle w:val="Nidungvnbn"/>
        <w:numPr>
          <w:ilvl w:val="1"/>
          <w:numId w:val="167"/>
        </w:numPr>
      </w:pPr>
      <w:r>
        <w:lastRenderedPageBreak/>
        <w:t>Nhấp vào liên kết "Account" trên trang đăng nhập.</w:t>
      </w:r>
    </w:p>
    <w:p w14:paraId="52DE9983" w14:textId="77777777" w:rsidR="00F045A6" w:rsidRDefault="00000000">
      <w:pPr>
        <w:pStyle w:val="Nidungvnbn"/>
        <w:numPr>
          <w:ilvl w:val="1"/>
          <w:numId w:val="167"/>
        </w:numPr>
      </w:pPr>
      <w:r>
        <w:t>Nhấn vào liên kết “Change Password”.</w:t>
      </w:r>
    </w:p>
    <w:p w14:paraId="40B40591" w14:textId="77777777" w:rsidR="00F045A6" w:rsidRDefault="00000000">
      <w:pPr>
        <w:pStyle w:val="Nidungvnbn"/>
        <w:numPr>
          <w:ilvl w:val="1"/>
          <w:numId w:val="167"/>
        </w:numPr>
      </w:pPr>
      <w:r>
        <w:t>Nhập mật khẩu hiện tại và mật khẩu mới.</w:t>
      </w:r>
    </w:p>
    <w:p w14:paraId="55465062" w14:textId="77777777" w:rsidR="00F045A6" w:rsidRDefault="00000000">
      <w:pPr>
        <w:pStyle w:val="Nidungvnbn"/>
        <w:numPr>
          <w:ilvl w:val="1"/>
          <w:numId w:val="167"/>
        </w:numPr>
      </w:pPr>
      <w:r>
        <w:t>Nhập một xác nhận mật khẩu mới không chính xác.</w:t>
      </w:r>
    </w:p>
    <w:p w14:paraId="0586AF19" w14:textId="77777777" w:rsidR="00F045A6" w:rsidRDefault="00000000">
      <w:pPr>
        <w:pStyle w:val="Nidungvnbn"/>
        <w:numPr>
          <w:ilvl w:val="1"/>
          <w:numId w:val="167"/>
        </w:numPr>
      </w:pPr>
      <w:r>
        <w:t>Nhấp vào nút "Continue".</w:t>
      </w:r>
    </w:p>
    <w:p w14:paraId="1AF8105A" w14:textId="77777777" w:rsidR="00F045A6" w:rsidRDefault="00000000">
      <w:pPr>
        <w:pStyle w:val="Nidungvnbn"/>
        <w:numPr>
          <w:ilvl w:val="0"/>
          <w:numId w:val="167"/>
        </w:numPr>
      </w:pPr>
      <w:r>
        <w:t>Expected result:</w:t>
      </w:r>
    </w:p>
    <w:p w14:paraId="3997FE00" w14:textId="77777777" w:rsidR="00F045A6" w:rsidRDefault="00000000">
      <w:pPr>
        <w:pStyle w:val="Nidungvnbn"/>
        <w:numPr>
          <w:ilvl w:val="1"/>
          <w:numId w:val="167"/>
        </w:numPr>
      </w:pPr>
      <w:r>
        <w:t>Thông báo lỗi “Oops, there is an error with information provided!”.</w:t>
      </w:r>
    </w:p>
    <w:p w14:paraId="16F80D69" w14:textId="77777777" w:rsidR="00F045A6" w:rsidRDefault="00000000">
      <w:pPr>
        <w:pStyle w:val="Nidungvnbn"/>
        <w:numPr>
          <w:ilvl w:val="1"/>
          <w:numId w:val="167"/>
        </w:numPr>
      </w:pPr>
      <w:r>
        <w:t>Tại trường xác nhận mật khẩu thông báo “Password confirmation does not match password!”</w:t>
      </w:r>
    </w:p>
    <w:p w14:paraId="45272C97" w14:textId="77777777" w:rsidR="00F045A6" w:rsidRDefault="00000000">
      <w:pPr>
        <w:pStyle w:val="Nidungvnbn"/>
        <w:numPr>
          <w:ilvl w:val="0"/>
          <w:numId w:val="167"/>
        </w:numPr>
      </w:pPr>
      <w:r>
        <w:t>Actual result:</w:t>
      </w:r>
    </w:p>
    <w:p w14:paraId="0AE68695" w14:textId="77777777" w:rsidR="00F045A6" w:rsidRDefault="00000000">
      <w:pPr>
        <w:pStyle w:val="Nidungvnbn"/>
        <w:numPr>
          <w:ilvl w:val="1"/>
          <w:numId w:val="167"/>
        </w:numPr>
      </w:pPr>
      <w:r>
        <w:t>Thông báo lỗi “Oops, there is an error with information provided!”.</w:t>
      </w:r>
    </w:p>
    <w:p w14:paraId="48C5C0EB" w14:textId="77777777" w:rsidR="00F045A6" w:rsidRDefault="00000000">
      <w:pPr>
        <w:pStyle w:val="Nidungvnbn"/>
        <w:numPr>
          <w:ilvl w:val="1"/>
          <w:numId w:val="167"/>
        </w:numPr>
      </w:pPr>
      <w:r>
        <w:t>Tại trường xác nhận mật khẩu thông báo “Password confirmation does not match password!”</w:t>
      </w:r>
    </w:p>
    <w:p w14:paraId="6586D973" w14:textId="77777777" w:rsidR="00F045A6" w:rsidRDefault="00F045A6">
      <w:pPr>
        <w:pStyle w:val="Nidungvnbn"/>
      </w:pPr>
    </w:p>
    <w:p w14:paraId="01510811" w14:textId="77777777" w:rsidR="00F045A6" w:rsidRDefault="00000000">
      <w:pPr>
        <w:pStyle w:val="u4"/>
      </w:pPr>
      <w:r>
        <w:t xml:space="preserve">Positive Change Password Test </w:t>
      </w:r>
      <w:r>
        <w:rPr>
          <w:lang w:val="vi-VN"/>
        </w:rPr>
        <w:t>-</w:t>
      </w:r>
      <w:r>
        <w:t xml:space="preserve"> Hủy thay đổi mật khẩu</w:t>
      </w:r>
    </w:p>
    <w:p w14:paraId="1CAF2E3F" w14:textId="77777777" w:rsidR="00F045A6" w:rsidRDefault="00000000">
      <w:pPr>
        <w:pStyle w:val="Nidungvnbn"/>
        <w:numPr>
          <w:ilvl w:val="0"/>
          <w:numId w:val="168"/>
        </w:numPr>
      </w:pPr>
      <w:r>
        <w:t>Requirement: Khách hàng có thể hủy quá trình thay đổi mật khẩu.</w:t>
      </w:r>
    </w:p>
    <w:p w14:paraId="078DF7F7" w14:textId="77777777" w:rsidR="00F045A6" w:rsidRDefault="00000000">
      <w:pPr>
        <w:pStyle w:val="Nidungvnbn"/>
        <w:numPr>
          <w:ilvl w:val="0"/>
          <w:numId w:val="168"/>
        </w:numPr>
      </w:pPr>
      <w:r>
        <w:t>Test steps:</w:t>
      </w:r>
    </w:p>
    <w:p w14:paraId="6C6E6BDF" w14:textId="77777777" w:rsidR="00F045A6" w:rsidRDefault="00000000">
      <w:pPr>
        <w:pStyle w:val="Nidungvnbn"/>
        <w:numPr>
          <w:ilvl w:val="1"/>
          <w:numId w:val="168"/>
        </w:numPr>
      </w:pPr>
      <w:r>
        <w:t>Đăng nhập vào hệ thống.</w:t>
      </w:r>
    </w:p>
    <w:p w14:paraId="632D47DA" w14:textId="77777777" w:rsidR="00F045A6" w:rsidRDefault="00000000">
      <w:pPr>
        <w:pStyle w:val="Nidungvnbn"/>
        <w:numPr>
          <w:ilvl w:val="1"/>
          <w:numId w:val="168"/>
        </w:numPr>
      </w:pPr>
      <w:r>
        <w:t>Nhấp vào liên kết "Account" trên trang đăng nhập.</w:t>
      </w:r>
    </w:p>
    <w:p w14:paraId="5B2A65C3" w14:textId="77777777" w:rsidR="00F045A6" w:rsidRDefault="00000000">
      <w:pPr>
        <w:pStyle w:val="Nidungvnbn"/>
        <w:numPr>
          <w:ilvl w:val="1"/>
          <w:numId w:val="168"/>
        </w:numPr>
      </w:pPr>
      <w:r>
        <w:t>Nhấn vào liên kết “Change Password”.</w:t>
      </w:r>
    </w:p>
    <w:p w14:paraId="048ED571" w14:textId="77777777" w:rsidR="00F045A6" w:rsidRDefault="00000000">
      <w:pPr>
        <w:pStyle w:val="Nidungvnbn"/>
        <w:numPr>
          <w:ilvl w:val="1"/>
          <w:numId w:val="168"/>
        </w:numPr>
      </w:pPr>
      <w:r>
        <w:t>Nhập mật khẩu hiện tại, mật khẩu mới và xác nhận mật khẩu mới vào các trường tương ứng.</w:t>
      </w:r>
    </w:p>
    <w:p w14:paraId="769EFD3B" w14:textId="77777777" w:rsidR="00F045A6" w:rsidRDefault="00000000">
      <w:pPr>
        <w:pStyle w:val="Nidungvnbn"/>
        <w:numPr>
          <w:ilvl w:val="1"/>
          <w:numId w:val="168"/>
        </w:numPr>
      </w:pPr>
      <w:r>
        <w:t>Nhấp vào nút "Back".</w:t>
      </w:r>
    </w:p>
    <w:p w14:paraId="4C65AE94" w14:textId="77777777" w:rsidR="00F045A6" w:rsidRDefault="00000000">
      <w:pPr>
        <w:pStyle w:val="Nidungvnbn"/>
        <w:numPr>
          <w:ilvl w:val="0"/>
          <w:numId w:val="168"/>
        </w:numPr>
      </w:pPr>
      <w:r>
        <w:t>Expected result:</w:t>
      </w:r>
    </w:p>
    <w:p w14:paraId="73E73E34" w14:textId="77777777" w:rsidR="00F045A6" w:rsidRDefault="00000000">
      <w:pPr>
        <w:pStyle w:val="Nidungvnbn"/>
        <w:numPr>
          <w:ilvl w:val="1"/>
          <w:numId w:val="168"/>
        </w:numPr>
      </w:pPr>
      <w:r>
        <w:t>Thông tin mật khẩu ban đầu được khôi phục mà không lưu các thay đổi.</w:t>
      </w:r>
    </w:p>
    <w:p w14:paraId="094A33F3" w14:textId="77777777" w:rsidR="00F045A6" w:rsidRDefault="00000000">
      <w:pPr>
        <w:pStyle w:val="Nidungvnbn"/>
        <w:numPr>
          <w:ilvl w:val="0"/>
          <w:numId w:val="168"/>
        </w:numPr>
      </w:pPr>
      <w:r>
        <w:t>Actual result:</w:t>
      </w:r>
    </w:p>
    <w:p w14:paraId="7EB7A9D8" w14:textId="77777777" w:rsidR="00F045A6" w:rsidRDefault="00000000">
      <w:pPr>
        <w:pStyle w:val="Nidungvnbn"/>
        <w:numPr>
          <w:ilvl w:val="1"/>
          <w:numId w:val="168"/>
        </w:numPr>
      </w:pPr>
      <w:r>
        <w:t>Thông tin mật khẩu ban đầu được khôi phục mà không lưu các thay đổi.</w:t>
      </w:r>
    </w:p>
    <w:p w14:paraId="66FBC8FD" w14:textId="77777777" w:rsidR="00F045A6" w:rsidRDefault="00000000">
      <w:pPr>
        <w:pStyle w:val="u3"/>
      </w:pPr>
      <w:bookmarkStart w:id="98" w:name="_Toc32047"/>
      <w:r>
        <w:t>Phạm</w:t>
      </w:r>
      <w:r>
        <w:rPr>
          <w:lang w:val="vi-VN"/>
        </w:rPr>
        <w:t xml:space="preserve"> vi kiểm thử: </w:t>
      </w:r>
      <w:r>
        <w:t>Address Book</w:t>
      </w:r>
      <w:bookmarkEnd w:id="98"/>
    </w:p>
    <w:p w14:paraId="645A861F" w14:textId="77777777" w:rsidR="00F045A6" w:rsidRDefault="00000000">
      <w:pPr>
        <w:pStyle w:val="u4"/>
      </w:pPr>
      <w:r>
        <w:lastRenderedPageBreak/>
        <w:t xml:space="preserve">Positive Address Book Test </w:t>
      </w:r>
      <w:r>
        <w:rPr>
          <w:lang w:val="vi-VN"/>
        </w:rPr>
        <w:t>-</w:t>
      </w:r>
      <w:r>
        <w:t xml:space="preserve"> Cập nhật địa chỉ thành công</w:t>
      </w:r>
    </w:p>
    <w:p w14:paraId="7FD848E5" w14:textId="77777777" w:rsidR="00F045A6" w:rsidRDefault="00000000">
      <w:pPr>
        <w:pStyle w:val="Nidungvnbn"/>
        <w:numPr>
          <w:ilvl w:val="0"/>
          <w:numId w:val="169"/>
        </w:numPr>
      </w:pPr>
      <w:r>
        <w:t>Requirement: Khách hàng cập nhật địa chỉ thành công.</w:t>
      </w:r>
    </w:p>
    <w:p w14:paraId="27718024" w14:textId="77777777" w:rsidR="00F045A6" w:rsidRDefault="00000000">
      <w:pPr>
        <w:pStyle w:val="Nidungvnbn"/>
        <w:numPr>
          <w:ilvl w:val="0"/>
          <w:numId w:val="169"/>
        </w:numPr>
      </w:pPr>
      <w:r>
        <w:t>Test steps:</w:t>
      </w:r>
    </w:p>
    <w:p w14:paraId="484D9DCC" w14:textId="77777777" w:rsidR="00F045A6" w:rsidRDefault="00000000">
      <w:pPr>
        <w:pStyle w:val="Nidungvnbn"/>
        <w:numPr>
          <w:ilvl w:val="1"/>
          <w:numId w:val="169"/>
        </w:numPr>
      </w:pPr>
      <w:r>
        <w:t>Đăng nhập vào hệ thống.</w:t>
      </w:r>
    </w:p>
    <w:p w14:paraId="64AB8834" w14:textId="77777777" w:rsidR="00F045A6" w:rsidRDefault="00000000">
      <w:pPr>
        <w:pStyle w:val="Nidungvnbn"/>
        <w:numPr>
          <w:ilvl w:val="1"/>
          <w:numId w:val="169"/>
        </w:numPr>
      </w:pPr>
      <w:r>
        <w:t>Nhấp vào liên kết "Account" trên trang đăng nhập.</w:t>
      </w:r>
    </w:p>
    <w:p w14:paraId="23951EB7" w14:textId="77777777" w:rsidR="00F045A6" w:rsidRDefault="00000000">
      <w:pPr>
        <w:pStyle w:val="Nidungvnbn"/>
        <w:numPr>
          <w:ilvl w:val="1"/>
          <w:numId w:val="169"/>
        </w:numPr>
      </w:pPr>
      <w:r>
        <w:t>Nhấn vào liên kết “Manage Address Book”.</w:t>
      </w:r>
    </w:p>
    <w:p w14:paraId="2AC81492" w14:textId="77777777" w:rsidR="00F045A6" w:rsidRDefault="00000000">
      <w:pPr>
        <w:pStyle w:val="Nidungvnbn"/>
        <w:numPr>
          <w:ilvl w:val="1"/>
          <w:numId w:val="169"/>
        </w:numPr>
      </w:pPr>
      <w:r>
        <w:t>Chọn một địa chỉ hiện có để chỉnh sửa.</w:t>
      </w:r>
    </w:p>
    <w:p w14:paraId="58C9E075" w14:textId="77777777" w:rsidR="00F045A6" w:rsidRDefault="00000000">
      <w:pPr>
        <w:pStyle w:val="Nidungvnbn"/>
        <w:numPr>
          <w:ilvl w:val="1"/>
          <w:numId w:val="169"/>
        </w:numPr>
      </w:pPr>
      <w:r>
        <w:t>Sửa đổi thông tin địa chỉ ở các trường tương ứng.</w:t>
      </w:r>
    </w:p>
    <w:p w14:paraId="53B4C3EA" w14:textId="77777777" w:rsidR="00F045A6" w:rsidRDefault="00000000">
      <w:pPr>
        <w:pStyle w:val="Nidungvnbn"/>
        <w:numPr>
          <w:ilvl w:val="1"/>
          <w:numId w:val="169"/>
        </w:numPr>
      </w:pPr>
      <w:r>
        <w:t>Nhấp vào nút "Continue".</w:t>
      </w:r>
    </w:p>
    <w:p w14:paraId="58CCD8EC" w14:textId="77777777" w:rsidR="00F045A6" w:rsidRDefault="00000000">
      <w:pPr>
        <w:pStyle w:val="Nidungvnbn"/>
        <w:numPr>
          <w:ilvl w:val="0"/>
          <w:numId w:val="169"/>
        </w:numPr>
      </w:pPr>
      <w:r>
        <w:t>Expected result:</w:t>
      </w:r>
    </w:p>
    <w:p w14:paraId="45AACBAC" w14:textId="77777777" w:rsidR="00F045A6" w:rsidRDefault="00000000">
      <w:pPr>
        <w:pStyle w:val="Nidungvnbn"/>
        <w:numPr>
          <w:ilvl w:val="1"/>
          <w:numId w:val="169"/>
        </w:numPr>
      </w:pPr>
      <w:r>
        <w:t>Thông báo thành công “Your address has been successfully updated”.</w:t>
      </w:r>
    </w:p>
    <w:p w14:paraId="44545B94" w14:textId="77777777" w:rsidR="00F045A6" w:rsidRDefault="00000000">
      <w:pPr>
        <w:pStyle w:val="Nidungvnbn"/>
        <w:numPr>
          <w:ilvl w:val="0"/>
          <w:numId w:val="169"/>
        </w:numPr>
      </w:pPr>
      <w:r>
        <w:t>Actual result:</w:t>
      </w:r>
    </w:p>
    <w:p w14:paraId="734A0B4A" w14:textId="77777777" w:rsidR="00F045A6" w:rsidRDefault="00000000">
      <w:pPr>
        <w:pStyle w:val="Nidungvnbn"/>
        <w:numPr>
          <w:ilvl w:val="1"/>
          <w:numId w:val="169"/>
        </w:numPr>
      </w:pPr>
      <w:r>
        <w:t>Thông báo thành công “Your address has been successfully updated”.</w:t>
      </w:r>
    </w:p>
    <w:p w14:paraId="7A9FFD81" w14:textId="77777777" w:rsidR="00F045A6" w:rsidRDefault="00000000">
      <w:pPr>
        <w:pStyle w:val="u4"/>
      </w:pPr>
      <w:r>
        <w:t xml:space="preserve">Positive Address Book Test </w:t>
      </w:r>
      <w:r>
        <w:rPr>
          <w:lang w:val="vi-VN"/>
        </w:rPr>
        <w:t>-</w:t>
      </w:r>
      <w:r>
        <w:t xml:space="preserve"> Hủy cập nhật địa chỉ</w:t>
      </w:r>
    </w:p>
    <w:p w14:paraId="66CD4628" w14:textId="77777777" w:rsidR="00F045A6" w:rsidRDefault="00000000">
      <w:pPr>
        <w:pStyle w:val="Nidungvnbn"/>
        <w:numPr>
          <w:ilvl w:val="0"/>
          <w:numId w:val="170"/>
        </w:numPr>
      </w:pPr>
      <w:r>
        <w:t>Requirement: Khách hàng cập nhật địa chỉ thành công.</w:t>
      </w:r>
    </w:p>
    <w:p w14:paraId="6C0955F4" w14:textId="77777777" w:rsidR="00F045A6" w:rsidRDefault="00000000">
      <w:pPr>
        <w:pStyle w:val="Nidungvnbn"/>
        <w:numPr>
          <w:ilvl w:val="0"/>
          <w:numId w:val="170"/>
        </w:numPr>
      </w:pPr>
      <w:r>
        <w:t>Test steps:</w:t>
      </w:r>
    </w:p>
    <w:p w14:paraId="3D336149" w14:textId="77777777" w:rsidR="00F045A6" w:rsidRDefault="00000000">
      <w:pPr>
        <w:pStyle w:val="Nidungvnbn"/>
        <w:numPr>
          <w:ilvl w:val="1"/>
          <w:numId w:val="170"/>
        </w:numPr>
      </w:pPr>
      <w:r>
        <w:t>Đăng nhập vào hệ thống.</w:t>
      </w:r>
    </w:p>
    <w:p w14:paraId="7727F9DE" w14:textId="77777777" w:rsidR="00F045A6" w:rsidRDefault="00000000">
      <w:pPr>
        <w:pStyle w:val="Nidungvnbn"/>
        <w:numPr>
          <w:ilvl w:val="1"/>
          <w:numId w:val="170"/>
        </w:numPr>
      </w:pPr>
      <w:r>
        <w:t>Nhấp vào liên kết "Account" trên trang đăng nhập.</w:t>
      </w:r>
    </w:p>
    <w:p w14:paraId="53A9BD5F" w14:textId="77777777" w:rsidR="00F045A6" w:rsidRDefault="00000000">
      <w:pPr>
        <w:pStyle w:val="Nidungvnbn"/>
        <w:numPr>
          <w:ilvl w:val="1"/>
          <w:numId w:val="170"/>
        </w:numPr>
      </w:pPr>
      <w:r>
        <w:t>Nhấn vào liên kết “Manage Address Book”.</w:t>
      </w:r>
    </w:p>
    <w:p w14:paraId="31D2CBF1" w14:textId="77777777" w:rsidR="00F045A6" w:rsidRDefault="00000000">
      <w:pPr>
        <w:pStyle w:val="Nidungvnbn"/>
        <w:numPr>
          <w:ilvl w:val="1"/>
          <w:numId w:val="170"/>
        </w:numPr>
      </w:pPr>
      <w:r>
        <w:t>Chọn một địa chỉ hiện có để chỉnh sửa.</w:t>
      </w:r>
    </w:p>
    <w:p w14:paraId="7EE69BA3" w14:textId="77777777" w:rsidR="00F045A6" w:rsidRDefault="00000000">
      <w:pPr>
        <w:pStyle w:val="Nidungvnbn"/>
        <w:numPr>
          <w:ilvl w:val="1"/>
          <w:numId w:val="170"/>
        </w:numPr>
      </w:pPr>
      <w:r>
        <w:t>Sửa đổi thông tin địa chỉ ở các trường tương ứng.</w:t>
      </w:r>
    </w:p>
    <w:p w14:paraId="6FEDBA2B" w14:textId="77777777" w:rsidR="00F045A6" w:rsidRDefault="00000000">
      <w:pPr>
        <w:pStyle w:val="Nidungvnbn"/>
        <w:numPr>
          <w:ilvl w:val="1"/>
          <w:numId w:val="170"/>
        </w:numPr>
      </w:pPr>
      <w:r>
        <w:t>Nhấp vào nút "Back".</w:t>
      </w:r>
    </w:p>
    <w:p w14:paraId="0E0BEA80" w14:textId="77777777" w:rsidR="00F045A6" w:rsidRDefault="00000000">
      <w:pPr>
        <w:pStyle w:val="Nidungvnbn"/>
        <w:numPr>
          <w:ilvl w:val="0"/>
          <w:numId w:val="170"/>
        </w:numPr>
      </w:pPr>
      <w:r>
        <w:t>Expected result:</w:t>
      </w:r>
    </w:p>
    <w:p w14:paraId="7A2FF31C" w14:textId="77777777" w:rsidR="00F045A6" w:rsidRDefault="00000000">
      <w:pPr>
        <w:pStyle w:val="Nidungvnbn"/>
        <w:numPr>
          <w:ilvl w:val="1"/>
          <w:numId w:val="170"/>
        </w:numPr>
      </w:pPr>
      <w:r>
        <w:t>Thông tin địa chỉ ban đầu được khôi phục mà không lưu các thay đổi.</w:t>
      </w:r>
    </w:p>
    <w:p w14:paraId="1C8E655F" w14:textId="77777777" w:rsidR="00F045A6" w:rsidRDefault="00000000">
      <w:pPr>
        <w:pStyle w:val="Nidungvnbn"/>
        <w:numPr>
          <w:ilvl w:val="0"/>
          <w:numId w:val="170"/>
        </w:numPr>
      </w:pPr>
      <w:r>
        <w:t>Actual result:</w:t>
      </w:r>
    </w:p>
    <w:p w14:paraId="1DD3AC14" w14:textId="77777777" w:rsidR="00F045A6" w:rsidRDefault="00000000">
      <w:pPr>
        <w:pStyle w:val="Nidungvnbn"/>
        <w:numPr>
          <w:ilvl w:val="1"/>
          <w:numId w:val="170"/>
        </w:numPr>
      </w:pPr>
      <w:r>
        <w:t>Thông tin địa chỉ ban đầu được khôi phục mà không lưu các thay đổi.</w:t>
      </w:r>
    </w:p>
    <w:p w14:paraId="5C7D4871" w14:textId="77777777" w:rsidR="00F045A6" w:rsidRDefault="00000000">
      <w:pPr>
        <w:pStyle w:val="u4"/>
      </w:pPr>
      <w:r>
        <w:t xml:space="preserve">Positive Address Book Test </w:t>
      </w:r>
      <w:r>
        <w:rPr>
          <w:lang w:val="vi-VN"/>
        </w:rPr>
        <w:t>-</w:t>
      </w:r>
      <w:r>
        <w:t xml:space="preserve"> Thiếu thông tin</w:t>
      </w:r>
    </w:p>
    <w:p w14:paraId="4D50F456" w14:textId="77777777" w:rsidR="00F045A6" w:rsidRDefault="00000000">
      <w:pPr>
        <w:pStyle w:val="Nidungvnbn"/>
        <w:numPr>
          <w:ilvl w:val="0"/>
          <w:numId w:val="171"/>
        </w:numPr>
      </w:pPr>
      <w:r>
        <w:lastRenderedPageBreak/>
        <w:t>Requirement: Thông báo lỗi cho khách hàng nếu các trường bắt buộc bị bỏ trống.</w:t>
      </w:r>
    </w:p>
    <w:p w14:paraId="35BA668D" w14:textId="77777777" w:rsidR="00F045A6" w:rsidRDefault="00000000">
      <w:pPr>
        <w:pStyle w:val="Nidungvnbn"/>
        <w:numPr>
          <w:ilvl w:val="0"/>
          <w:numId w:val="171"/>
        </w:numPr>
      </w:pPr>
      <w:r>
        <w:t>Test steps:</w:t>
      </w:r>
    </w:p>
    <w:p w14:paraId="4AFD0ADC" w14:textId="77777777" w:rsidR="00F045A6" w:rsidRDefault="00000000">
      <w:pPr>
        <w:pStyle w:val="Nidungvnbn"/>
        <w:numPr>
          <w:ilvl w:val="1"/>
          <w:numId w:val="171"/>
        </w:numPr>
      </w:pPr>
      <w:r>
        <w:t>Đăng nhập vào hệ thống.</w:t>
      </w:r>
    </w:p>
    <w:p w14:paraId="68967961" w14:textId="77777777" w:rsidR="00F045A6" w:rsidRDefault="00000000">
      <w:pPr>
        <w:pStyle w:val="Nidungvnbn"/>
        <w:numPr>
          <w:ilvl w:val="1"/>
          <w:numId w:val="171"/>
        </w:numPr>
      </w:pPr>
      <w:r>
        <w:t>Nhấp vào liên kết "Account" trên trang đăng nhập.</w:t>
      </w:r>
    </w:p>
    <w:p w14:paraId="6FBB67CF" w14:textId="77777777" w:rsidR="00F045A6" w:rsidRDefault="00000000">
      <w:pPr>
        <w:pStyle w:val="Nidungvnbn"/>
        <w:numPr>
          <w:ilvl w:val="1"/>
          <w:numId w:val="171"/>
        </w:numPr>
      </w:pPr>
      <w:r>
        <w:t>Nhấn vào liên kết “Manage Address Book”.</w:t>
      </w:r>
    </w:p>
    <w:p w14:paraId="038A6DC8" w14:textId="77777777" w:rsidR="00F045A6" w:rsidRDefault="00000000">
      <w:pPr>
        <w:pStyle w:val="Nidungvnbn"/>
        <w:numPr>
          <w:ilvl w:val="1"/>
          <w:numId w:val="171"/>
        </w:numPr>
      </w:pPr>
      <w:r>
        <w:t>Chọn một địa chỉ hiện có để chỉnh sửa.</w:t>
      </w:r>
    </w:p>
    <w:p w14:paraId="70A2559D" w14:textId="77777777" w:rsidR="00F045A6" w:rsidRDefault="00000000">
      <w:pPr>
        <w:pStyle w:val="Nidungvnbn"/>
        <w:numPr>
          <w:ilvl w:val="1"/>
          <w:numId w:val="171"/>
        </w:numPr>
      </w:pPr>
      <w:r>
        <w:t>Bỏ trống một trong các trường bắt buộc.</w:t>
      </w:r>
    </w:p>
    <w:p w14:paraId="1EBB5E93" w14:textId="77777777" w:rsidR="00F045A6" w:rsidRDefault="00000000">
      <w:pPr>
        <w:pStyle w:val="Nidungvnbn"/>
        <w:numPr>
          <w:ilvl w:val="1"/>
          <w:numId w:val="171"/>
        </w:numPr>
      </w:pPr>
      <w:r>
        <w:t>Nhấp vào nút "Continue".</w:t>
      </w:r>
    </w:p>
    <w:p w14:paraId="1527EEAB" w14:textId="77777777" w:rsidR="00F045A6" w:rsidRDefault="00000000">
      <w:pPr>
        <w:pStyle w:val="Nidungvnbn"/>
        <w:numPr>
          <w:ilvl w:val="0"/>
          <w:numId w:val="171"/>
        </w:numPr>
      </w:pPr>
      <w:r>
        <w:t>Expected result:</w:t>
      </w:r>
    </w:p>
    <w:p w14:paraId="37FBD19D" w14:textId="77777777" w:rsidR="00F045A6" w:rsidRDefault="00000000">
      <w:pPr>
        <w:pStyle w:val="Nidungvnbn"/>
        <w:numPr>
          <w:ilvl w:val="1"/>
          <w:numId w:val="171"/>
        </w:numPr>
      </w:pPr>
      <w:r>
        <w:t>Thông báo lỗi tương ứng với các trường bị bỏ trống và yêu cầu người dùng điền vào các trường bắt buộc.</w:t>
      </w:r>
    </w:p>
    <w:p w14:paraId="52A5566A" w14:textId="77777777" w:rsidR="00F045A6" w:rsidRDefault="00000000">
      <w:pPr>
        <w:pStyle w:val="Nidungvnbn"/>
        <w:numPr>
          <w:ilvl w:val="0"/>
          <w:numId w:val="171"/>
        </w:numPr>
      </w:pPr>
      <w:r>
        <w:t>Actual result:</w:t>
      </w:r>
    </w:p>
    <w:p w14:paraId="2BF10D4E" w14:textId="77777777" w:rsidR="00F045A6" w:rsidRDefault="00000000">
      <w:pPr>
        <w:pStyle w:val="Nidungvnbn"/>
        <w:numPr>
          <w:ilvl w:val="1"/>
          <w:numId w:val="171"/>
        </w:numPr>
      </w:pPr>
      <w:r>
        <w:t>Thông báo lỗi tương ứng với các trường bị bỏ trống và yêu cầu người dùng điền vào các trường bắt buộc.</w:t>
      </w:r>
    </w:p>
    <w:p w14:paraId="59983948" w14:textId="77777777" w:rsidR="00F045A6" w:rsidRDefault="00000000">
      <w:pPr>
        <w:pStyle w:val="u4"/>
      </w:pPr>
      <w:r>
        <w:t xml:space="preserve">Positive Address Book Test </w:t>
      </w:r>
      <w:r>
        <w:rPr>
          <w:lang w:val="vi-VN"/>
        </w:rPr>
        <w:t>-</w:t>
      </w:r>
      <w:r>
        <w:t xml:space="preserve"> Thêm địa chỉ mới thành công</w:t>
      </w:r>
    </w:p>
    <w:p w14:paraId="3FDA7817" w14:textId="77777777" w:rsidR="00F045A6" w:rsidRDefault="00000000">
      <w:pPr>
        <w:pStyle w:val="Nidungvnbn"/>
        <w:numPr>
          <w:ilvl w:val="0"/>
          <w:numId w:val="172"/>
        </w:numPr>
      </w:pPr>
      <w:r>
        <w:t>Requirement: Khách hàng thêm địa chỉ mới thành công.</w:t>
      </w:r>
    </w:p>
    <w:p w14:paraId="3B3DEAA4" w14:textId="77777777" w:rsidR="00F045A6" w:rsidRDefault="00000000">
      <w:pPr>
        <w:pStyle w:val="Nidungvnbn"/>
        <w:numPr>
          <w:ilvl w:val="0"/>
          <w:numId w:val="172"/>
        </w:numPr>
      </w:pPr>
      <w:r>
        <w:t>Test steps:</w:t>
      </w:r>
    </w:p>
    <w:p w14:paraId="515F58B7" w14:textId="77777777" w:rsidR="00F045A6" w:rsidRDefault="00000000">
      <w:pPr>
        <w:pStyle w:val="Nidungvnbn"/>
        <w:numPr>
          <w:ilvl w:val="1"/>
          <w:numId w:val="172"/>
        </w:numPr>
      </w:pPr>
      <w:r>
        <w:t>Đăng nhập vào hệ thống.</w:t>
      </w:r>
    </w:p>
    <w:p w14:paraId="51DB34BA" w14:textId="77777777" w:rsidR="00F045A6" w:rsidRDefault="00000000">
      <w:pPr>
        <w:pStyle w:val="Nidungvnbn"/>
        <w:numPr>
          <w:ilvl w:val="1"/>
          <w:numId w:val="172"/>
        </w:numPr>
      </w:pPr>
      <w:r>
        <w:t>Nhấp vào liên kết "Account" trên trang đăng nhập.</w:t>
      </w:r>
    </w:p>
    <w:p w14:paraId="6182B203" w14:textId="77777777" w:rsidR="00F045A6" w:rsidRDefault="00000000">
      <w:pPr>
        <w:pStyle w:val="Nidungvnbn"/>
        <w:numPr>
          <w:ilvl w:val="1"/>
          <w:numId w:val="172"/>
        </w:numPr>
      </w:pPr>
      <w:r>
        <w:t>Nhấn vào liên kết “Manage Address Book”.</w:t>
      </w:r>
    </w:p>
    <w:p w14:paraId="6DF41340" w14:textId="77777777" w:rsidR="00F045A6" w:rsidRDefault="00000000">
      <w:pPr>
        <w:pStyle w:val="Nidungvnbn"/>
        <w:numPr>
          <w:ilvl w:val="1"/>
          <w:numId w:val="172"/>
        </w:numPr>
      </w:pPr>
      <w:r>
        <w:t>Chọn thêm địa chỉ “New Address”.</w:t>
      </w:r>
    </w:p>
    <w:p w14:paraId="4793693F" w14:textId="77777777" w:rsidR="00F045A6" w:rsidRDefault="00000000">
      <w:pPr>
        <w:pStyle w:val="Nidungvnbn"/>
        <w:numPr>
          <w:ilvl w:val="1"/>
          <w:numId w:val="172"/>
        </w:numPr>
      </w:pPr>
      <w:r>
        <w:t>Nhập thông tin địa chỉ mới.</w:t>
      </w:r>
    </w:p>
    <w:p w14:paraId="7D397E69" w14:textId="77777777" w:rsidR="00F045A6" w:rsidRDefault="00000000">
      <w:pPr>
        <w:pStyle w:val="Nidungvnbn"/>
        <w:numPr>
          <w:ilvl w:val="1"/>
          <w:numId w:val="172"/>
        </w:numPr>
      </w:pPr>
      <w:r>
        <w:t>Nhấp vào nút "Continue".</w:t>
      </w:r>
    </w:p>
    <w:p w14:paraId="21B36AE5" w14:textId="77777777" w:rsidR="00F045A6" w:rsidRDefault="00000000">
      <w:pPr>
        <w:pStyle w:val="Nidungvnbn"/>
        <w:numPr>
          <w:ilvl w:val="0"/>
          <w:numId w:val="172"/>
        </w:numPr>
      </w:pPr>
      <w:r>
        <w:t>Expected result:</w:t>
      </w:r>
    </w:p>
    <w:p w14:paraId="7B18AAA1" w14:textId="77777777" w:rsidR="00F045A6" w:rsidRDefault="00000000">
      <w:pPr>
        <w:pStyle w:val="Nidungvnbn"/>
        <w:numPr>
          <w:ilvl w:val="1"/>
          <w:numId w:val="172"/>
        </w:numPr>
      </w:pPr>
      <w:r>
        <w:t>Thông báo "Your address has been successfully inserted"</w:t>
      </w:r>
    </w:p>
    <w:p w14:paraId="7C56E1B7" w14:textId="77777777" w:rsidR="00F045A6" w:rsidRDefault="00000000">
      <w:pPr>
        <w:pStyle w:val="Nidungvnbn"/>
        <w:numPr>
          <w:ilvl w:val="0"/>
          <w:numId w:val="172"/>
        </w:numPr>
      </w:pPr>
      <w:r>
        <w:t>Actual result:</w:t>
      </w:r>
    </w:p>
    <w:p w14:paraId="2C1E13CE" w14:textId="77777777" w:rsidR="00F045A6" w:rsidRDefault="00000000">
      <w:pPr>
        <w:pStyle w:val="Nidungvnbn"/>
        <w:numPr>
          <w:ilvl w:val="1"/>
          <w:numId w:val="172"/>
        </w:numPr>
      </w:pPr>
      <w:r>
        <w:t>Thông báo "Your address has been successfully inserted"</w:t>
      </w:r>
    </w:p>
    <w:p w14:paraId="18EA9616" w14:textId="77777777" w:rsidR="00F045A6" w:rsidRDefault="00000000">
      <w:pPr>
        <w:pStyle w:val="u4"/>
      </w:pPr>
      <w:r>
        <w:lastRenderedPageBreak/>
        <w:t xml:space="preserve">Positive Address Book Test </w:t>
      </w:r>
      <w:r>
        <w:rPr>
          <w:lang w:val="vi-VN"/>
        </w:rPr>
        <w:t>-</w:t>
      </w:r>
      <w:r>
        <w:t xml:space="preserve"> Hủy thêm địa chỉ mới thành công</w:t>
      </w:r>
    </w:p>
    <w:p w14:paraId="7A8C9212" w14:textId="77777777" w:rsidR="00F045A6" w:rsidRDefault="00000000">
      <w:pPr>
        <w:pStyle w:val="Nidungvnbn"/>
        <w:numPr>
          <w:ilvl w:val="0"/>
          <w:numId w:val="173"/>
        </w:numPr>
      </w:pPr>
      <w:r>
        <w:t>Requirement: Khách hàng hủy thêm địa chỉ mới thành công.</w:t>
      </w:r>
    </w:p>
    <w:p w14:paraId="7DCCB2B3" w14:textId="77777777" w:rsidR="00F045A6" w:rsidRDefault="00000000">
      <w:pPr>
        <w:pStyle w:val="Nidungvnbn"/>
        <w:numPr>
          <w:ilvl w:val="0"/>
          <w:numId w:val="173"/>
        </w:numPr>
      </w:pPr>
      <w:r>
        <w:t>Test steps:</w:t>
      </w:r>
    </w:p>
    <w:p w14:paraId="30F0681A" w14:textId="77777777" w:rsidR="00F045A6" w:rsidRDefault="00000000">
      <w:pPr>
        <w:pStyle w:val="Nidungvnbn"/>
        <w:numPr>
          <w:ilvl w:val="1"/>
          <w:numId w:val="173"/>
        </w:numPr>
      </w:pPr>
      <w:r>
        <w:t>Đăng nhập vào hệ thống.</w:t>
      </w:r>
    </w:p>
    <w:p w14:paraId="11D676A7" w14:textId="77777777" w:rsidR="00F045A6" w:rsidRDefault="00000000">
      <w:pPr>
        <w:pStyle w:val="Nidungvnbn"/>
        <w:numPr>
          <w:ilvl w:val="1"/>
          <w:numId w:val="173"/>
        </w:numPr>
      </w:pPr>
      <w:r>
        <w:t>Nhấp vào liên kết "Account" trên trang đăng nhập.</w:t>
      </w:r>
    </w:p>
    <w:p w14:paraId="6B92A9E6" w14:textId="77777777" w:rsidR="00F045A6" w:rsidRDefault="00000000">
      <w:pPr>
        <w:pStyle w:val="Nidungvnbn"/>
        <w:numPr>
          <w:ilvl w:val="1"/>
          <w:numId w:val="173"/>
        </w:numPr>
      </w:pPr>
      <w:r>
        <w:t>Nhấn vào liên kết “Manage Address Book”.</w:t>
      </w:r>
    </w:p>
    <w:p w14:paraId="748CD676" w14:textId="77777777" w:rsidR="00F045A6" w:rsidRDefault="00000000">
      <w:pPr>
        <w:pStyle w:val="Nidungvnbn"/>
        <w:numPr>
          <w:ilvl w:val="1"/>
          <w:numId w:val="173"/>
        </w:numPr>
      </w:pPr>
      <w:r>
        <w:t>Chọn thêm địa chỉ “New Address”.</w:t>
      </w:r>
    </w:p>
    <w:p w14:paraId="5A0C5B16" w14:textId="77777777" w:rsidR="00F045A6" w:rsidRDefault="00000000">
      <w:pPr>
        <w:pStyle w:val="Nidungvnbn"/>
        <w:numPr>
          <w:ilvl w:val="1"/>
          <w:numId w:val="173"/>
        </w:numPr>
      </w:pPr>
      <w:r>
        <w:t>Nhập thông tin địa chỉ mới.</w:t>
      </w:r>
    </w:p>
    <w:p w14:paraId="270F3C53" w14:textId="77777777" w:rsidR="00F045A6" w:rsidRDefault="00000000">
      <w:pPr>
        <w:pStyle w:val="Nidungvnbn"/>
        <w:numPr>
          <w:ilvl w:val="1"/>
          <w:numId w:val="173"/>
        </w:numPr>
      </w:pPr>
      <w:r>
        <w:t>Nhấp vào nút "Back".</w:t>
      </w:r>
    </w:p>
    <w:p w14:paraId="0E8A141F" w14:textId="77777777" w:rsidR="00F045A6" w:rsidRDefault="00000000">
      <w:pPr>
        <w:pStyle w:val="Nidungvnbn"/>
        <w:numPr>
          <w:ilvl w:val="0"/>
          <w:numId w:val="173"/>
        </w:numPr>
      </w:pPr>
      <w:r>
        <w:t>Expected result:</w:t>
      </w:r>
    </w:p>
    <w:p w14:paraId="6232A62D" w14:textId="77777777" w:rsidR="00F045A6" w:rsidRDefault="00000000">
      <w:pPr>
        <w:pStyle w:val="Nidungvnbn"/>
        <w:numPr>
          <w:ilvl w:val="1"/>
          <w:numId w:val="173"/>
        </w:numPr>
      </w:pPr>
      <w:r>
        <w:t>Hệ thống hủy thêm địa chỉ đó.</w:t>
      </w:r>
    </w:p>
    <w:p w14:paraId="4C1E0009" w14:textId="77777777" w:rsidR="00F045A6" w:rsidRDefault="00000000">
      <w:pPr>
        <w:pStyle w:val="Nidungvnbn"/>
        <w:numPr>
          <w:ilvl w:val="0"/>
          <w:numId w:val="173"/>
        </w:numPr>
      </w:pPr>
      <w:r>
        <w:t>Actual result:</w:t>
      </w:r>
    </w:p>
    <w:p w14:paraId="35F4447E" w14:textId="77777777" w:rsidR="00F045A6" w:rsidRDefault="00000000">
      <w:pPr>
        <w:pStyle w:val="Nidungvnbn"/>
        <w:numPr>
          <w:ilvl w:val="1"/>
          <w:numId w:val="173"/>
        </w:numPr>
      </w:pPr>
      <w:r>
        <w:t>Hệ thống hủy thêm địa chỉ đó.</w:t>
      </w:r>
    </w:p>
    <w:p w14:paraId="76F46CD6" w14:textId="77777777" w:rsidR="00F045A6" w:rsidRDefault="00F045A6">
      <w:pPr>
        <w:pStyle w:val="Nidungvnbn"/>
      </w:pPr>
    </w:p>
    <w:p w14:paraId="1A00507F" w14:textId="77777777" w:rsidR="00F045A6" w:rsidRDefault="00000000">
      <w:pPr>
        <w:pStyle w:val="u4"/>
      </w:pPr>
      <w:r>
        <w:t xml:space="preserve">Positive Address Book Test </w:t>
      </w:r>
      <w:r>
        <w:rPr>
          <w:lang w:val="vi-VN"/>
        </w:rPr>
        <w:t>-</w:t>
      </w:r>
      <w:r>
        <w:t xml:space="preserve"> Xóa địa chỉ thành công với các địa chỉ không phải địa chỉ mặc định.</w:t>
      </w:r>
    </w:p>
    <w:p w14:paraId="191CCA44" w14:textId="77777777" w:rsidR="00F045A6" w:rsidRDefault="00000000">
      <w:pPr>
        <w:pStyle w:val="Nidungvnbn"/>
        <w:numPr>
          <w:ilvl w:val="0"/>
          <w:numId w:val="174"/>
        </w:numPr>
      </w:pPr>
      <w:r>
        <w:t>Requirement: Khách hàng xóa địa chỉ thành công.</w:t>
      </w:r>
    </w:p>
    <w:p w14:paraId="00885A0A" w14:textId="77777777" w:rsidR="00F045A6" w:rsidRDefault="00000000">
      <w:pPr>
        <w:pStyle w:val="Nidungvnbn"/>
        <w:numPr>
          <w:ilvl w:val="0"/>
          <w:numId w:val="174"/>
        </w:numPr>
      </w:pPr>
      <w:r>
        <w:t>Test steps:</w:t>
      </w:r>
    </w:p>
    <w:p w14:paraId="09F2E21D" w14:textId="77777777" w:rsidR="00F045A6" w:rsidRDefault="00000000">
      <w:pPr>
        <w:pStyle w:val="Nidungvnbn"/>
        <w:numPr>
          <w:ilvl w:val="1"/>
          <w:numId w:val="174"/>
        </w:numPr>
      </w:pPr>
      <w:r>
        <w:t>Đăng nhập vào hệ thống.</w:t>
      </w:r>
    </w:p>
    <w:p w14:paraId="45D93A05" w14:textId="77777777" w:rsidR="00F045A6" w:rsidRDefault="00000000">
      <w:pPr>
        <w:pStyle w:val="Nidungvnbn"/>
        <w:numPr>
          <w:ilvl w:val="1"/>
          <w:numId w:val="174"/>
        </w:numPr>
      </w:pPr>
      <w:r>
        <w:t>Nhấp vào liên kết "Account" trên trang đăng nhập.</w:t>
      </w:r>
    </w:p>
    <w:p w14:paraId="39939BBC" w14:textId="77777777" w:rsidR="00F045A6" w:rsidRDefault="00000000">
      <w:pPr>
        <w:pStyle w:val="Nidungvnbn"/>
        <w:numPr>
          <w:ilvl w:val="1"/>
          <w:numId w:val="174"/>
        </w:numPr>
      </w:pPr>
      <w:r>
        <w:t>Nhấn vào liên kết “Manage Address Book”.</w:t>
      </w:r>
    </w:p>
    <w:p w14:paraId="6ECA4938" w14:textId="77777777" w:rsidR="00F045A6" w:rsidRDefault="00000000">
      <w:pPr>
        <w:pStyle w:val="Nidungvnbn"/>
        <w:numPr>
          <w:ilvl w:val="1"/>
          <w:numId w:val="174"/>
        </w:numPr>
      </w:pPr>
      <w:r>
        <w:t>Chọn “Delete” tại địa chỉ muốn xóa.</w:t>
      </w:r>
    </w:p>
    <w:p w14:paraId="6167E5F3" w14:textId="77777777" w:rsidR="00F045A6" w:rsidRDefault="00000000">
      <w:pPr>
        <w:pStyle w:val="Nidungvnbn"/>
        <w:numPr>
          <w:ilvl w:val="0"/>
          <w:numId w:val="174"/>
        </w:numPr>
      </w:pPr>
      <w:r>
        <w:t>Expected result:</w:t>
      </w:r>
    </w:p>
    <w:p w14:paraId="69ED77D0" w14:textId="77777777" w:rsidR="00F045A6" w:rsidRDefault="00000000">
      <w:pPr>
        <w:pStyle w:val="Nidungvnbn"/>
        <w:numPr>
          <w:ilvl w:val="1"/>
          <w:numId w:val="174"/>
        </w:numPr>
      </w:pPr>
      <w:r>
        <w:t>Thông báo "Your address has been successfully deleted"</w:t>
      </w:r>
    </w:p>
    <w:p w14:paraId="561A4CEA" w14:textId="77777777" w:rsidR="00F045A6" w:rsidRDefault="00000000">
      <w:pPr>
        <w:pStyle w:val="Nidungvnbn"/>
        <w:numPr>
          <w:ilvl w:val="0"/>
          <w:numId w:val="174"/>
        </w:numPr>
      </w:pPr>
      <w:r>
        <w:t>Actual result:</w:t>
      </w:r>
    </w:p>
    <w:p w14:paraId="4A058B7E" w14:textId="77777777" w:rsidR="00F045A6" w:rsidRDefault="00000000">
      <w:pPr>
        <w:pStyle w:val="Nidungvnbn"/>
        <w:numPr>
          <w:ilvl w:val="1"/>
          <w:numId w:val="174"/>
        </w:numPr>
      </w:pPr>
      <w:r>
        <w:t>Thông báo "Your address has been successfully deleted"</w:t>
      </w:r>
    </w:p>
    <w:p w14:paraId="51C53C7C" w14:textId="77777777" w:rsidR="00F045A6" w:rsidRDefault="00000000">
      <w:pPr>
        <w:pStyle w:val="u4"/>
      </w:pPr>
      <w:r>
        <w:t xml:space="preserve">Positive Address Book Test </w:t>
      </w:r>
      <w:r>
        <w:rPr>
          <w:lang w:val="vi-VN"/>
        </w:rPr>
        <w:t>-</w:t>
      </w:r>
      <w:r>
        <w:t xml:space="preserve"> Chọn địa chỉ mặc định</w:t>
      </w:r>
    </w:p>
    <w:p w14:paraId="16AE477A" w14:textId="77777777" w:rsidR="00F045A6" w:rsidRDefault="00000000">
      <w:pPr>
        <w:pStyle w:val="Nidungvnbn"/>
        <w:numPr>
          <w:ilvl w:val="0"/>
          <w:numId w:val="175"/>
        </w:numPr>
      </w:pPr>
      <w:r>
        <w:lastRenderedPageBreak/>
        <w:t>Requirement: Khách hàng chọn địa chỉ mặc định thành công.</w:t>
      </w:r>
    </w:p>
    <w:p w14:paraId="36F8D269" w14:textId="77777777" w:rsidR="00F045A6" w:rsidRDefault="00000000">
      <w:pPr>
        <w:pStyle w:val="Nidungvnbn"/>
        <w:numPr>
          <w:ilvl w:val="0"/>
          <w:numId w:val="175"/>
        </w:numPr>
      </w:pPr>
      <w:r>
        <w:t>Test steps:</w:t>
      </w:r>
    </w:p>
    <w:p w14:paraId="02ACDDBD" w14:textId="77777777" w:rsidR="00F045A6" w:rsidRDefault="00000000">
      <w:pPr>
        <w:pStyle w:val="Nidungvnbn"/>
        <w:numPr>
          <w:ilvl w:val="1"/>
          <w:numId w:val="175"/>
        </w:numPr>
      </w:pPr>
      <w:r>
        <w:t>Đăng nhập vào hệ thống.</w:t>
      </w:r>
    </w:p>
    <w:p w14:paraId="3CC35C19" w14:textId="77777777" w:rsidR="00F045A6" w:rsidRDefault="00000000">
      <w:pPr>
        <w:pStyle w:val="Nidungvnbn"/>
        <w:numPr>
          <w:ilvl w:val="1"/>
          <w:numId w:val="175"/>
        </w:numPr>
      </w:pPr>
      <w:r>
        <w:t>Nhấp vào liên kết "Account" trên trang đăng nhập.</w:t>
      </w:r>
    </w:p>
    <w:p w14:paraId="2DB10D04" w14:textId="77777777" w:rsidR="00F045A6" w:rsidRDefault="00000000">
      <w:pPr>
        <w:pStyle w:val="Nidungvnbn"/>
        <w:numPr>
          <w:ilvl w:val="1"/>
          <w:numId w:val="175"/>
        </w:numPr>
      </w:pPr>
      <w:r>
        <w:t>Nhấn vào liên kết “Manage Address Book”.</w:t>
      </w:r>
    </w:p>
    <w:p w14:paraId="7C4D2C70" w14:textId="77777777" w:rsidR="00F045A6" w:rsidRDefault="00000000">
      <w:pPr>
        <w:pStyle w:val="Nidungvnbn"/>
        <w:numPr>
          <w:ilvl w:val="1"/>
          <w:numId w:val="175"/>
        </w:numPr>
      </w:pPr>
      <w:r>
        <w:t>Chọn một địa chỉ hiện có để chỉnh sửa.</w:t>
      </w:r>
    </w:p>
    <w:p w14:paraId="37AECAA9" w14:textId="77777777" w:rsidR="00F045A6" w:rsidRDefault="00000000">
      <w:pPr>
        <w:pStyle w:val="Nidungvnbn"/>
        <w:numPr>
          <w:ilvl w:val="1"/>
          <w:numId w:val="175"/>
        </w:numPr>
      </w:pPr>
      <w:r>
        <w:t>Nhấn “Yes” tại mục “Default Address”.</w:t>
      </w:r>
    </w:p>
    <w:p w14:paraId="47A1868B" w14:textId="77777777" w:rsidR="00F045A6" w:rsidRDefault="00000000">
      <w:pPr>
        <w:pStyle w:val="Nidungvnbn"/>
        <w:numPr>
          <w:ilvl w:val="1"/>
          <w:numId w:val="175"/>
        </w:numPr>
      </w:pPr>
      <w:r>
        <w:t>Nhấp vào nút "Continue".</w:t>
      </w:r>
    </w:p>
    <w:p w14:paraId="1AB35179" w14:textId="77777777" w:rsidR="00F045A6" w:rsidRDefault="00000000">
      <w:pPr>
        <w:pStyle w:val="Nidungvnbn"/>
        <w:numPr>
          <w:ilvl w:val="0"/>
          <w:numId w:val="175"/>
        </w:numPr>
      </w:pPr>
      <w:r>
        <w:t>Expected result:</w:t>
      </w:r>
    </w:p>
    <w:p w14:paraId="6C4953AA" w14:textId="77777777" w:rsidR="00F045A6" w:rsidRDefault="00000000">
      <w:pPr>
        <w:pStyle w:val="Nidungvnbn"/>
        <w:numPr>
          <w:ilvl w:val="1"/>
          <w:numId w:val="175"/>
        </w:numPr>
      </w:pPr>
      <w:r>
        <w:t>Thông báo "Your address has been successfully deleted"</w:t>
      </w:r>
    </w:p>
    <w:p w14:paraId="541B9040" w14:textId="77777777" w:rsidR="00F045A6" w:rsidRDefault="00000000">
      <w:pPr>
        <w:pStyle w:val="Nidungvnbn"/>
        <w:numPr>
          <w:ilvl w:val="0"/>
          <w:numId w:val="175"/>
        </w:numPr>
      </w:pPr>
      <w:r>
        <w:t>Actual result:</w:t>
      </w:r>
    </w:p>
    <w:p w14:paraId="4079CBE1" w14:textId="77777777" w:rsidR="00F045A6" w:rsidRDefault="00000000">
      <w:pPr>
        <w:pStyle w:val="Nidungvnbn"/>
        <w:numPr>
          <w:ilvl w:val="1"/>
          <w:numId w:val="175"/>
        </w:numPr>
      </w:pPr>
      <w:r>
        <w:t>Thông báo "Your address has been successfully deleted"</w:t>
      </w:r>
    </w:p>
    <w:p w14:paraId="1B8F4E68" w14:textId="77777777" w:rsidR="00F045A6" w:rsidRDefault="00000000">
      <w:pPr>
        <w:pStyle w:val="u3"/>
      </w:pPr>
      <w:bookmarkStart w:id="99" w:name="_Toc18040"/>
      <w:r>
        <w:t>Phạm</w:t>
      </w:r>
      <w:r>
        <w:rPr>
          <w:lang w:val="vi-VN"/>
        </w:rPr>
        <w:t xml:space="preserve"> vi kiểm thử: </w:t>
      </w:r>
      <w:r>
        <w:t>Xem danh sách sản phẩm</w:t>
      </w:r>
      <w:bookmarkEnd w:id="99"/>
    </w:p>
    <w:p w14:paraId="63BFB330" w14:textId="77777777" w:rsidR="00F045A6" w:rsidRDefault="00000000">
      <w:pPr>
        <w:pStyle w:val="u4"/>
      </w:pPr>
      <w:r>
        <w:t xml:space="preserve">View product list </w:t>
      </w:r>
      <w:r>
        <w:rPr>
          <w:lang w:val="vi-VN"/>
        </w:rPr>
        <w:t>-</w:t>
      </w:r>
      <w:r>
        <w:t xml:space="preserve"> Xem danh sách sản phẩm</w:t>
      </w:r>
    </w:p>
    <w:p w14:paraId="4C4A163F" w14:textId="77777777" w:rsidR="00F045A6" w:rsidRDefault="00000000">
      <w:pPr>
        <w:pStyle w:val="Nidungvnbn"/>
        <w:numPr>
          <w:ilvl w:val="0"/>
          <w:numId w:val="176"/>
        </w:numPr>
      </w:pPr>
      <w:r>
        <w:t>Requirement: Hệ thống hiển thị danh sách sản phẩm theo dạng được chọn.</w:t>
      </w:r>
    </w:p>
    <w:p w14:paraId="5144589C" w14:textId="77777777" w:rsidR="00F045A6" w:rsidRDefault="00000000">
      <w:pPr>
        <w:pStyle w:val="Nidungvnbn"/>
        <w:numPr>
          <w:ilvl w:val="0"/>
          <w:numId w:val="176"/>
        </w:numPr>
      </w:pPr>
      <w:r>
        <w:t>Test steps:</w:t>
      </w:r>
    </w:p>
    <w:p w14:paraId="46083DD3" w14:textId="77777777" w:rsidR="00F045A6" w:rsidRDefault="00000000">
      <w:pPr>
        <w:pStyle w:val="Nidungvnbn"/>
        <w:numPr>
          <w:ilvl w:val="1"/>
          <w:numId w:val="176"/>
        </w:numPr>
      </w:pPr>
      <w:r>
        <w:t>Khách hàng bấm chọn dạng hiển thị danh sách.</w:t>
      </w:r>
    </w:p>
    <w:p w14:paraId="4538A9BC" w14:textId="77777777" w:rsidR="00F045A6" w:rsidRDefault="00000000">
      <w:pPr>
        <w:pStyle w:val="Nidungvnbn"/>
        <w:numPr>
          <w:ilvl w:val="1"/>
          <w:numId w:val="176"/>
        </w:numPr>
      </w:pPr>
      <w:r>
        <w:t>Hệ thống hiển thị danh sách sản phẩm.</w:t>
      </w:r>
    </w:p>
    <w:p w14:paraId="29D46239" w14:textId="77777777" w:rsidR="00F045A6" w:rsidRDefault="00000000">
      <w:pPr>
        <w:pStyle w:val="Nidungvnbn"/>
        <w:numPr>
          <w:ilvl w:val="0"/>
          <w:numId w:val="176"/>
        </w:numPr>
      </w:pPr>
      <w:r>
        <w:t>Expected result:</w:t>
      </w:r>
    </w:p>
    <w:p w14:paraId="53C8DEC7" w14:textId="77777777" w:rsidR="00F045A6" w:rsidRDefault="00000000">
      <w:pPr>
        <w:pStyle w:val="Nidungvnbn"/>
        <w:numPr>
          <w:ilvl w:val="1"/>
          <w:numId w:val="176"/>
        </w:numPr>
      </w:pPr>
      <w:r>
        <w:t>Hệ thống hiển thị danh sách sản phẩm theo dạng vừa chọn.</w:t>
      </w:r>
    </w:p>
    <w:p w14:paraId="5C17495D" w14:textId="77777777" w:rsidR="00F045A6" w:rsidRDefault="00000000">
      <w:pPr>
        <w:pStyle w:val="Nidungvnbn"/>
        <w:numPr>
          <w:ilvl w:val="0"/>
          <w:numId w:val="176"/>
        </w:numPr>
      </w:pPr>
      <w:r>
        <w:t xml:space="preserve">Actual result: </w:t>
      </w:r>
    </w:p>
    <w:p w14:paraId="04666329" w14:textId="77777777" w:rsidR="00F045A6" w:rsidRDefault="00000000">
      <w:pPr>
        <w:pStyle w:val="Nidungvnbn"/>
        <w:numPr>
          <w:ilvl w:val="0"/>
          <w:numId w:val="177"/>
        </w:numPr>
      </w:pPr>
      <w:r>
        <w:t>Hệ thống hiển thị danh sách sản phẩm theo dạng vừa chọn.</w:t>
      </w:r>
    </w:p>
    <w:p w14:paraId="66F6BE5C" w14:textId="77777777" w:rsidR="00F045A6" w:rsidRDefault="00000000">
      <w:pPr>
        <w:pStyle w:val="u3"/>
      </w:pPr>
      <w:bookmarkStart w:id="100" w:name="_Toc19244"/>
      <w:r>
        <w:t>Phạm</w:t>
      </w:r>
      <w:r>
        <w:rPr>
          <w:lang w:val="vi-VN"/>
        </w:rPr>
        <w:t xml:space="preserve"> vi kiểm thử: </w:t>
      </w:r>
      <w:r>
        <w:t>Xem chi tiết sản phẩm</w:t>
      </w:r>
      <w:bookmarkEnd w:id="100"/>
    </w:p>
    <w:p w14:paraId="22F1BE8B" w14:textId="77777777" w:rsidR="00F045A6" w:rsidRDefault="00000000">
      <w:pPr>
        <w:pStyle w:val="u4"/>
      </w:pPr>
      <w:r>
        <w:t xml:space="preserve">View product details by selecting the image </w:t>
      </w:r>
      <w:r>
        <w:rPr>
          <w:lang w:val="vi-VN"/>
        </w:rPr>
        <w:t>-</w:t>
      </w:r>
      <w:r>
        <w:t xml:space="preserve"> Xem chi tiết sản phẩm bằng cách chọn hình ảnh</w:t>
      </w:r>
    </w:p>
    <w:p w14:paraId="2F279C49" w14:textId="77777777" w:rsidR="00F045A6" w:rsidRDefault="00000000">
      <w:pPr>
        <w:pStyle w:val="Nidungvnbn"/>
        <w:numPr>
          <w:ilvl w:val="0"/>
          <w:numId w:val="178"/>
        </w:numPr>
      </w:pPr>
      <w:r>
        <w:t>Requirement: Hệ thống hiển thị chi tiết sản phẩm khi bấm chọn hình ảnh sản phẩm</w:t>
      </w:r>
    </w:p>
    <w:p w14:paraId="1DA3626E" w14:textId="77777777" w:rsidR="00F045A6" w:rsidRDefault="00000000">
      <w:pPr>
        <w:pStyle w:val="Nidungvnbn"/>
        <w:numPr>
          <w:ilvl w:val="0"/>
          <w:numId w:val="178"/>
        </w:numPr>
      </w:pPr>
      <w:r>
        <w:lastRenderedPageBreak/>
        <w:t>Test steps:</w:t>
      </w:r>
    </w:p>
    <w:p w14:paraId="2003DB7F" w14:textId="77777777" w:rsidR="00F045A6" w:rsidRDefault="00000000">
      <w:pPr>
        <w:pStyle w:val="Nidungvnbn"/>
        <w:numPr>
          <w:ilvl w:val="1"/>
          <w:numId w:val="178"/>
        </w:numPr>
      </w:pPr>
      <w:r>
        <w:t>Khách hàng bấm chọn hình ảnh sản phẩm</w:t>
      </w:r>
    </w:p>
    <w:p w14:paraId="4F086031" w14:textId="77777777" w:rsidR="00F045A6" w:rsidRDefault="00000000">
      <w:pPr>
        <w:pStyle w:val="Nidungvnbn"/>
        <w:numPr>
          <w:ilvl w:val="1"/>
          <w:numId w:val="178"/>
        </w:numPr>
      </w:pPr>
      <w:r>
        <w:t>Hệ thống hiển thị chi tiết sản phẩm vừa được chọn</w:t>
      </w:r>
    </w:p>
    <w:p w14:paraId="0F5F1577" w14:textId="77777777" w:rsidR="00F045A6" w:rsidRDefault="00000000">
      <w:pPr>
        <w:pStyle w:val="Nidungvnbn"/>
        <w:numPr>
          <w:ilvl w:val="0"/>
          <w:numId w:val="178"/>
        </w:numPr>
      </w:pPr>
      <w:r>
        <w:t>Expected result:</w:t>
      </w:r>
    </w:p>
    <w:p w14:paraId="4DC72BA7" w14:textId="77777777" w:rsidR="00F045A6" w:rsidRDefault="00000000">
      <w:pPr>
        <w:pStyle w:val="Nidungvnbn"/>
        <w:numPr>
          <w:ilvl w:val="1"/>
          <w:numId w:val="178"/>
        </w:numPr>
      </w:pPr>
      <w:r>
        <w:t>Hệ thống hiển thị đúng chi tiết sản phẩm vừa được chọn</w:t>
      </w:r>
    </w:p>
    <w:p w14:paraId="6CE29310" w14:textId="77777777" w:rsidR="00F045A6" w:rsidRDefault="00000000">
      <w:pPr>
        <w:pStyle w:val="Nidungvnbn"/>
        <w:numPr>
          <w:ilvl w:val="0"/>
          <w:numId w:val="178"/>
        </w:numPr>
      </w:pPr>
      <w:r>
        <w:t xml:space="preserve">Actual result: </w:t>
      </w:r>
    </w:p>
    <w:p w14:paraId="4B30AE25" w14:textId="77777777" w:rsidR="00F045A6" w:rsidRDefault="00000000">
      <w:pPr>
        <w:pStyle w:val="Nidungvnbn"/>
        <w:numPr>
          <w:ilvl w:val="1"/>
          <w:numId w:val="178"/>
        </w:numPr>
      </w:pPr>
      <w:r>
        <w:t>Hệ thống hiển thị đúng chi tiết sản phẩm vừa được chọn</w:t>
      </w:r>
    </w:p>
    <w:p w14:paraId="2595997C" w14:textId="77777777" w:rsidR="00F045A6" w:rsidRDefault="00000000">
      <w:pPr>
        <w:pStyle w:val="u4"/>
      </w:pPr>
      <w:r>
        <w:t xml:space="preserve">View product details by selecting the product name </w:t>
      </w:r>
      <w:r>
        <w:rPr>
          <w:lang w:val="vi-VN"/>
        </w:rPr>
        <w:t>-</w:t>
      </w:r>
      <w:r>
        <w:t xml:space="preserve"> Xem chi tiết sản phẩm bằng cách chọn tên sản phẩm</w:t>
      </w:r>
    </w:p>
    <w:p w14:paraId="772DEDEE" w14:textId="77777777" w:rsidR="00F045A6" w:rsidRDefault="00000000">
      <w:pPr>
        <w:pStyle w:val="Nidungvnbn"/>
        <w:numPr>
          <w:ilvl w:val="0"/>
          <w:numId w:val="179"/>
        </w:numPr>
      </w:pPr>
      <w:r>
        <w:t>Requirement: Hệ thống hiển thị chi tiết sản phẩm khi bấm chọn tên sản phẩm</w:t>
      </w:r>
    </w:p>
    <w:p w14:paraId="380DB308" w14:textId="77777777" w:rsidR="00F045A6" w:rsidRDefault="00000000">
      <w:pPr>
        <w:pStyle w:val="Nidungvnbn"/>
        <w:numPr>
          <w:ilvl w:val="0"/>
          <w:numId w:val="179"/>
        </w:numPr>
      </w:pPr>
      <w:r>
        <w:t>Test steps:</w:t>
      </w:r>
    </w:p>
    <w:p w14:paraId="0099FF38" w14:textId="77777777" w:rsidR="00F045A6" w:rsidRDefault="00000000">
      <w:pPr>
        <w:pStyle w:val="Nidungvnbn"/>
        <w:numPr>
          <w:ilvl w:val="1"/>
          <w:numId w:val="179"/>
        </w:numPr>
      </w:pPr>
      <w:r>
        <w:t>Khách hàng bấm chọn hình tên sản phẩm</w:t>
      </w:r>
    </w:p>
    <w:p w14:paraId="2EE0BB7F" w14:textId="77777777" w:rsidR="00F045A6" w:rsidRDefault="00000000">
      <w:pPr>
        <w:pStyle w:val="Nidungvnbn"/>
        <w:numPr>
          <w:ilvl w:val="1"/>
          <w:numId w:val="179"/>
        </w:numPr>
      </w:pPr>
      <w:r>
        <w:t>Hệ thống hiển thị chi tiết sản phẩm vừa được chọn</w:t>
      </w:r>
    </w:p>
    <w:p w14:paraId="7E85BACB" w14:textId="77777777" w:rsidR="00F045A6" w:rsidRDefault="00000000">
      <w:pPr>
        <w:pStyle w:val="Nidungvnbn"/>
        <w:numPr>
          <w:ilvl w:val="0"/>
          <w:numId w:val="179"/>
        </w:numPr>
      </w:pPr>
      <w:r>
        <w:t>Expected result:</w:t>
      </w:r>
    </w:p>
    <w:p w14:paraId="6B5C0A46" w14:textId="77777777" w:rsidR="00F045A6" w:rsidRDefault="00000000">
      <w:pPr>
        <w:pStyle w:val="Nidungvnbn"/>
        <w:numPr>
          <w:ilvl w:val="1"/>
          <w:numId w:val="179"/>
        </w:numPr>
      </w:pPr>
      <w:r>
        <w:t>Hệ thống hiển thị đúng chi tiết sản phẩm vừa được chọn</w:t>
      </w:r>
    </w:p>
    <w:p w14:paraId="4502FFB6" w14:textId="77777777" w:rsidR="00F045A6" w:rsidRDefault="00000000">
      <w:pPr>
        <w:pStyle w:val="Nidungvnbn"/>
        <w:numPr>
          <w:ilvl w:val="0"/>
          <w:numId w:val="179"/>
        </w:numPr>
      </w:pPr>
      <w:r>
        <w:t xml:space="preserve">Actual result: </w:t>
      </w:r>
    </w:p>
    <w:p w14:paraId="1F18D2B2" w14:textId="77777777" w:rsidR="00F045A6" w:rsidRDefault="00000000">
      <w:pPr>
        <w:pStyle w:val="Nidungvnbn"/>
        <w:numPr>
          <w:ilvl w:val="1"/>
          <w:numId w:val="179"/>
        </w:numPr>
      </w:pPr>
      <w:r>
        <w:t>Hệ thống hiển thị đúng chi tiết sản phẩm vừa được chọn</w:t>
      </w:r>
    </w:p>
    <w:p w14:paraId="1657A785" w14:textId="77777777" w:rsidR="00F045A6" w:rsidRDefault="00000000">
      <w:pPr>
        <w:pStyle w:val="u3"/>
      </w:pPr>
      <w:bookmarkStart w:id="101" w:name="_Toc7961"/>
      <w:r>
        <w:t>Phạm</w:t>
      </w:r>
      <w:r>
        <w:rPr>
          <w:lang w:val="vi-VN"/>
        </w:rPr>
        <w:t xml:space="preserve"> vi kiểm thử: </w:t>
      </w:r>
      <w:r>
        <w:t>Xem danh sách theo đơn vị tiền tệ</w:t>
      </w:r>
      <w:bookmarkEnd w:id="101"/>
    </w:p>
    <w:p w14:paraId="3BC25D47" w14:textId="77777777" w:rsidR="00F045A6" w:rsidRDefault="00000000">
      <w:pPr>
        <w:pStyle w:val="u4"/>
      </w:pPr>
      <w:r>
        <w:t xml:space="preserve">View product list by currency </w:t>
      </w:r>
      <w:r>
        <w:rPr>
          <w:lang w:val="vi-VN"/>
        </w:rPr>
        <w:t>-</w:t>
      </w:r>
      <w:r>
        <w:t xml:space="preserve"> Xem danh sách sản phẩm theo đơn vị tiền tệ</w:t>
      </w:r>
    </w:p>
    <w:p w14:paraId="2A813CF8" w14:textId="77777777" w:rsidR="00F045A6" w:rsidRDefault="00000000">
      <w:pPr>
        <w:pStyle w:val="Nidungvnbn"/>
        <w:numPr>
          <w:ilvl w:val="0"/>
          <w:numId w:val="180"/>
        </w:numPr>
      </w:pPr>
      <w:r>
        <w:t>Requirement: Hệ thống hiển thị danh sách sản phẩm có theo loại tiền tệ đã chọn.</w:t>
      </w:r>
    </w:p>
    <w:p w14:paraId="3B0CB735" w14:textId="77777777" w:rsidR="00F045A6" w:rsidRDefault="00000000">
      <w:pPr>
        <w:pStyle w:val="Nidungvnbn"/>
        <w:numPr>
          <w:ilvl w:val="0"/>
          <w:numId w:val="180"/>
        </w:numPr>
      </w:pPr>
      <w:r>
        <w:t>Test steps:</w:t>
      </w:r>
    </w:p>
    <w:p w14:paraId="71DD402C" w14:textId="77777777" w:rsidR="00F045A6" w:rsidRDefault="00000000">
      <w:pPr>
        <w:pStyle w:val="Nidungvnbn"/>
        <w:numPr>
          <w:ilvl w:val="1"/>
          <w:numId w:val="180"/>
        </w:numPr>
      </w:pPr>
      <w:r>
        <w:t>Khách hàng chọn đơn vị tiền tệ mốn đổi.</w:t>
      </w:r>
    </w:p>
    <w:p w14:paraId="4FF3C29B" w14:textId="77777777" w:rsidR="00F045A6" w:rsidRDefault="00000000">
      <w:pPr>
        <w:pStyle w:val="Nidungvnbn"/>
        <w:numPr>
          <w:ilvl w:val="1"/>
          <w:numId w:val="180"/>
        </w:numPr>
      </w:pPr>
      <w:r>
        <w:t>Hệ thống hiển thị danh sách sản phẩm đã đổi đúng đơn vị tiền tệ.</w:t>
      </w:r>
    </w:p>
    <w:p w14:paraId="557DA06E" w14:textId="77777777" w:rsidR="00F045A6" w:rsidRDefault="00000000">
      <w:pPr>
        <w:pStyle w:val="Nidungvnbn"/>
        <w:numPr>
          <w:ilvl w:val="0"/>
          <w:numId w:val="180"/>
        </w:numPr>
      </w:pPr>
      <w:r>
        <w:t>Expected result:</w:t>
      </w:r>
    </w:p>
    <w:p w14:paraId="4F8079EC" w14:textId="77777777" w:rsidR="00F045A6" w:rsidRDefault="00000000">
      <w:pPr>
        <w:pStyle w:val="Nidungvnbn"/>
        <w:numPr>
          <w:ilvl w:val="1"/>
          <w:numId w:val="180"/>
        </w:numPr>
      </w:pPr>
      <w:r>
        <w:t>Hệ thống hiển thị danh sách sản phẩm có theo loại tiền tệ đã chọn.</w:t>
      </w:r>
    </w:p>
    <w:p w14:paraId="0ED22409" w14:textId="77777777" w:rsidR="00F045A6" w:rsidRDefault="00000000">
      <w:pPr>
        <w:pStyle w:val="Nidungvnbn"/>
        <w:numPr>
          <w:ilvl w:val="0"/>
          <w:numId w:val="180"/>
        </w:numPr>
      </w:pPr>
      <w:r>
        <w:lastRenderedPageBreak/>
        <w:t xml:space="preserve">Actual result: </w:t>
      </w:r>
    </w:p>
    <w:p w14:paraId="2EBD23D2" w14:textId="77777777" w:rsidR="00F045A6" w:rsidRDefault="00000000">
      <w:pPr>
        <w:pStyle w:val="Nidungvnbn"/>
        <w:numPr>
          <w:ilvl w:val="1"/>
          <w:numId w:val="180"/>
        </w:numPr>
      </w:pPr>
      <w:r>
        <w:t>Hệ thống hiển thị danh sách sản phẩm có theo loại tiền tệ đã chọn.</w:t>
      </w:r>
    </w:p>
    <w:p w14:paraId="2913EBC2" w14:textId="77777777" w:rsidR="00F045A6" w:rsidRDefault="00000000">
      <w:pPr>
        <w:pStyle w:val="u3"/>
      </w:pPr>
      <w:bookmarkStart w:id="102" w:name="_Toc12839"/>
      <w:r>
        <w:t>Phạm</w:t>
      </w:r>
      <w:r>
        <w:rPr>
          <w:lang w:val="vi-VN"/>
        </w:rPr>
        <w:t xml:space="preserve"> vi kiểm thử: </w:t>
      </w:r>
      <w:r>
        <w:t>Lọc sản phẩm theo danh mục</w:t>
      </w:r>
      <w:bookmarkEnd w:id="102"/>
    </w:p>
    <w:p w14:paraId="7C483B5A" w14:textId="77777777" w:rsidR="00F045A6" w:rsidRDefault="00000000">
      <w:pPr>
        <w:pStyle w:val="u4"/>
      </w:pPr>
      <w:r>
        <w:t xml:space="preserve">View product list by major category </w:t>
      </w:r>
      <w:r>
        <w:rPr>
          <w:lang w:val="vi-VN"/>
        </w:rPr>
        <w:t>-</w:t>
      </w:r>
      <w:r>
        <w:t xml:space="preserve"> Xem danh sách sản phẩm theo danh mục</w:t>
      </w:r>
    </w:p>
    <w:p w14:paraId="7A19EFA4" w14:textId="77777777" w:rsidR="00F045A6" w:rsidRDefault="00000000">
      <w:pPr>
        <w:pStyle w:val="Nidungvnbn"/>
        <w:numPr>
          <w:ilvl w:val="0"/>
          <w:numId w:val="181"/>
        </w:numPr>
      </w:pPr>
      <w:r>
        <w:t>Requirement: Hệ thống hiển thị danh sách sản phẩm có tag theo danh mục.</w:t>
      </w:r>
    </w:p>
    <w:p w14:paraId="500B61D6" w14:textId="77777777" w:rsidR="00F045A6" w:rsidRDefault="00000000">
      <w:pPr>
        <w:pStyle w:val="Nidungvnbn"/>
        <w:numPr>
          <w:ilvl w:val="0"/>
          <w:numId w:val="181"/>
        </w:numPr>
      </w:pPr>
      <w:r>
        <w:t>Test steps:</w:t>
      </w:r>
    </w:p>
    <w:p w14:paraId="5FB520F0" w14:textId="77777777" w:rsidR="00F045A6" w:rsidRDefault="00000000">
      <w:pPr>
        <w:pStyle w:val="Nidungvnbn"/>
        <w:numPr>
          <w:ilvl w:val="1"/>
          <w:numId w:val="181"/>
        </w:numPr>
      </w:pPr>
      <w:r>
        <w:t>Khách hàng bấm vào 1 danh mục bất kỳ.</w:t>
      </w:r>
    </w:p>
    <w:p w14:paraId="42BD7AFE" w14:textId="77777777" w:rsidR="00F045A6" w:rsidRDefault="00000000">
      <w:pPr>
        <w:pStyle w:val="Nidungvnbn"/>
        <w:numPr>
          <w:ilvl w:val="1"/>
          <w:numId w:val="181"/>
        </w:numPr>
      </w:pPr>
      <w:r>
        <w:t>Hệ thống hiển thị danh sách sản phẩm.</w:t>
      </w:r>
    </w:p>
    <w:p w14:paraId="7A243A03" w14:textId="77777777" w:rsidR="00F045A6" w:rsidRDefault="00000000">
      <w:pPr>
        <w:pStyle w:val="Nidungvnbn"/>
        <w:numPr>
          <w:ilvl w:val="0"/>
          <w:numId w:val="181"/>
        </w:numPr>
      </w:pPr>
      <w:r>
        <w:t>Expected result:</w:t>
      </w:r>
    </w:p>
    <w:p w14:paraId="5AD279D4" w14:textId="77777777" w:rsidR="00F045A6" w:rsidRDefault="00000000">
      <w:pPr>
        <w:pStyle w:val="Nidungvnbn"/>
        <w:numPr>
          <w:ilvl w:val="1"/>
          <w:numId w:val="181"/>
        </w:numPr>
      </w:pPr>
      <w:r>
        <w:t>Hệ thống hiển thị danh sách sản phẩm có tag theo danh mục.</w:t>
      </w:r>
    </w:p>
    <w:p w14:paraId="579893DB" w14:textId="77777777" w:rsidR="00F045A6" w:rsidRDefault="00000000">
      <w:pPr>
        <w:pStyle w:val="Nidungvnbn"/>
        <w:numPr>
          <w:ilvl w:val="0"/>
          <w:numId w:val="181"/>
        </w:numPr>
      </w:pPr>
      <w:r>
        <w:t xml:space="preserve">Actual result: </w:t>
      </w:r>
    </w:p>
    <w:p w14:paraId="136D0A3C" w14:textId="77777777" w:rsidR="00F045A6" w:rsidRDefault="00000000">
      <w:pPr>
        <w:pStyle w:val="Nidungvnbn"/>
        <w:numPr>
          <w:ilvl w:val="1"/>
          <w:numId w:val="181"/>
        </w:numPr>
      </w:pPr>
      <w:r>
        <w:t>Hệ thống hiển thị danh sách sản phẩm có tag theo danh mục.</w:t>
      </w:r>
    </w:p>
    <w:p w14:paraId="592E52D2" w14:textId="77777777" w:rsidR="00F045A6" w:rsidRDefault="00000000">
      <w:pPr>
        <w:pStyle w:val="u3"/>
      </w:pPr>
      <w:bookmarkStart w:id="103" w:name="_Toc28075"/>
      <w:r>
        <w:t>Phạm</w:t>
      </w:r>
      <w:r>
        <w:rPr>
          <w:lang w:val="vi-VN"/>
        </w:rPr>
        <w:t xml:space="preserve"> vi kiểm thử: </w:t>
      </w:r>
      <w:r>
        <w:t>Tìm kiếm sản phẩm</w:t>
      </w:r>
      <w:bookmarkEnd w:id="103"/>
    </w:p>
    <w:p w14:paraId="612C36E0" w14:textId="77777777" w:rsidR="00F045A6" w:rsidRDefault="00000000">
      <w:pPr>
        <w:pStyle w:val="u4"/>
      </w:pPr>
      <w:r>
        <w:t xml:space="preserve">Search in product descriptions </w:t>
      </w:r>
      <w:r>
        <w:rPr>
          <w:lang w:val="vi-VN"/>
        </w:rPr>
        <w:t>-</w:t>
      </w:r>
      <w:r>
        <w:t xml:space="preserve"> Tìm kiếm trong mô tả sản phẩm</w:t>
      </w:r>
    </w:p>
    <w:p w14:paraId="7842217D" w14:textId="77777777" w:rsidR="00F045A6" w:rsidRDefault="00000000">
      <w:pPr>
        <w:pStyle w:val="Nidungvnbn"/>
        <w:numPr>
          <w:ilvl w:val="0"/>
          <w:numId w:val="182"/>
        </w:numPr>
      </w:pPr>
      <w:r>
        <w:t>Requirement: Hệ thống hiển thị danh sách sản phẩm có phần mô tả hoặc tag chứa từ khóa tìm kiếm</w:t>
      </w:r>
    </w:p>
    <w:p w14:paraId="1C0BAAC1" w14:textId="77777777" w:rsidR="00F045A6" w:rsidRDefault="00000000">
      <w:pPr>
        <w:pStyle w:val="Nidungvnbn"/>
        <w:numPr>
          <w:ilvl w:val="0"/>
          <w:numId w:val="182"/>
        </w:numPr>
      </w:pPr>
      <w:r>
        <w:t>Test steps:</w:t>
      </w:r>
    </w:p>
    <w:p w14:paraId="06A268C9" w14:textId="77777777" w:rsidR="00F045A6" w:rsidRDefault="00000000">
      <w:pPr>
        <w:pStyle w:val="Nidungvnbn"/>
        <w:numPr>
          <w:ilvl w:val="1"/>
          <w:numId w:val="182"/>
        </w:numPr>
      </w:pPr>
      <w:r>
        <w:t>Khách hàng nhập từ khóa cần tìm kiếm.</w:t>
      </w:r>
    </w:p>
    <w:p w14:paraId="1F9AA31D" w14:textId="77777777" w:rsidR="00F045A6" w:rsidRDefault="00000000">
      <w:pPr>
        <w:pStyle w:val="Nidungvnbn"/>
        <w:numPr>
          <w:ilvl w:val="1"/>
          <w:numId w:val="182"/>
        </w:numPr>
      </w:pPr>
      <w:r>
        <w:t>Bấm icon search.</w:t>
      </w:r>
    </w:p>
    <w:p w14:paraId="0A705CF1" w14:textId="77777777" w:rsidR="00F045A6" w:rsidRDefault="00000000">
      <w:pPr>
        <w:pStyle w:val="Nidungvnbn"/>
        <w:numPr>
          <w:ilvl w:val="1"/>
          <w:numId w:val="182"/>
        </w:numPr>
      </w:pPr>
      <w:r>
        <w:t>Chọn danh mục search</w:t>
      </w:r>
    </w:p>
    <w:p w14:paraId="13AA2F05" w14:textId="77777777" w:rsidR="00F045A6" w:rsidRDefault="00000000">
      <w:pPr>
        <w:pStyle w:val="Nidungvnbn"/>
        <w:numPr>
          <w:ilvl w:val="1"/>
          <w:numId w:val="182"/>
        </w:numPr>
      </w:pPr>
      <w:r>
        <w:t>Bấm Search in product description</w:t>
      </w:r>
    </w:p>
    <w:p w14:paraId="02DA7F67" w14:textId="77777777" w:rsidR="00F045A6" w:rsidRDefault="00000000">
      <w:pPr>
        <w:pStyle w:val="Nidungvnbn"/>
        <w:numPr>
          <w:ilvl w:val="1"/>
          <w:numId w:val="182"/>
        </w:numPr>
      </w:pPr>
      <w:r>
        <w:t>Bấm nút Tìm kiếm</w:t>
      </w:r>
    </w:p>
    <w:p w14:paraId="135648D2" w14:textId="77777777" w:rsidR="00F045A6" w:rsidRDefault="00000000">
      <w:pPr>
        <w:pStyle w:val="Nidungvnbn"/>
        <w:numPr>
          <w:ilvl w:val="1"/>
          <w:numId w:val="182"/>
        </w:numPr>
      </w:pPr>
      <w:r>
        <w:t>Hệ thống hiển thị danh sách sản phẩm.</w:t>
      </w:r>
    </w:p>
    <w:p w14:paraId="70344ED2" w14:textId="77777777" w:rsidR="00F045A6" w:rsidRDefault="00000000">
      <w:pPr>
        <w:pStyle w:val="Nidungvnbn"/>
        <w:numPr>
          <w:ilvl w:val="0"/>
          <w:numId w:val="182"/>
        </w:numPr>
      </w:pPr>
      <w:r>
        <w:t>Expected result:</w:t>
      </w:r>
    </w:p>
    <w:p w14:paraId="21C0B76A" w14:textId="77777777" w:rsidR="00F045A6" w:rsidRDefault="00000000">
      <w:pPr>
        <w:pStyle w:val="Nidungvnbn"/>
        <w:numPr>
          <w:ilvl w:val="1"/>
          <w:numId w:val="182"/>
        </w:numPr>
      </w:pPr>
      <w:r>
        <w:t>Hệ thống hiển thị danh sách sản phẩm có phần mô tả hoặc tag chứa từ khóa tìm kiếm</w:t>
      </w:r>
    </w:p>
    <w:p w14:paraId="79493159" w14:textId="77777777" w:rsidR="00F045A6" w:rsidRDefault="00000000">
      <w:pPr>
        <w:pStyle w:val="Nidungvnbn"/>
        <w:numPr>
          <w:ilvl w:val="0"/>
          <w:numId w:val="182"/>
        </w:numPr>
      </w:pPr>
      <w:r>
        <w:lastRenderedPageBreak/>
        <w:t xml:space="preserve">Actual result: </w:t>
      </w:r>
    </w:p>
    <w:p w14:paraId="07F72D5B" w14:textId="77777777" w:rsidR="00F045A6" w:rsidRDefault="00000000">
      <w:pPr>
        <w:pStyle w:val="Nidungvnbn"/>
        <w:numPr>
          <w:ilvl w:val="1"/>
          <w:numId w:val="182"/>
        </w:numPr>
      </w:pPr>
      <w:r>
        <w:t>Hệ thống hiển thị danh sách sản phẩm có phần mô tả hoặc tag chứa từ khóa tìm kiếm</w:t>
      </w:r>
    </w:p>
    <w:p w14:paraId="30939FA7" w14:textId="77777777" w:rsidR="00F045A6" w:rsidRDefault="00000000">
      <w:pPr>
        <w:pStyle w:val="u4"/>
      </w:pPr>
      <w:r>
        <w:t xml:space="preserve">Search in product model </w:t>
      </w:r>
      <w:r>
        <w:rPr>
          <w:lang w:val="vi-VN"/>
        </w:rPr>
        <w:t>-</w:t>
      </w:r>
      <w:r>
        <w:t xml:space="preserve"> Tìm kiếm trong mẫu sản phẩm</w:t>
      </w:r>
    </w:p>
    <w:p w14:paraId="2A6087DC" w14:textId="77777777" w:rsidR="00F045A6" w:rsidRDefault="00000000">
      <w:pPr>
        <w:pStyle w:val="Nidungvnbn"/>
        <w:numPr>
          <w:ilvl w:val="0"/>
          <w:numId w:val="183"/>
        </w:numPr>
      </w:pPr>
      <w:r>
        <w:t>Requirement: Hệ thống hiển thị danh sách sản phẩm có tag hoặc tên chứa từ khóa tìm kiếm.</w:t>
      </w:r>
    </w:p>
    <w:p w14:paraId="5448D39E" w14:textId="77777777" w:rsidR="00F045A6" w:rsidRDefault="00000000">
      <w:pPr>
        <w:pStyle w:val="Nidungvnbn"/>
        <w:numPr>
          <w:ilvl w:val="0"/>
          <w:numId w:val="183"/>
        </w:numPr>
      </w:pPr>
      <w:r>
        <w:t>Test steps:</w:t>
      </w:r>
    </w:p>
    <w:p w14:paraId="08EB464B" w14:textId="77777777" w:rsidR="00F045A6" w:rsidRDefault="00000000">
      <w:pPr>
        <w:pStyle w:val="Nidungvnbn"/>
        <w:numPr>
          <w:ilvl w:val="1"/>
          <w:numId w:val="183"/>
        </w:numPr>
      </w:pPr>
      <w:r>
        <w:t>Khách hàng nhập từ khóa cần tìm kiếm.</w:t>
      </w:r>
    </w:p>
    <w:p w14:paraId="44F46252" w14:textId="77777777" w:rsidR="00F045A6" w:rsidRDefault="00000000">
      <w:pPr>
        <w:pStyle w:val="Nidungvnbn"/>
        <w:numPr>
          <w:ilvl w:val="1"/>
          <w:numId w:val="183"/>
        </w:numPr>
      </w:pPr>
      <w:r>
        <w:t>Bấm icon search.</w:t>
      </w:r>
    </w:p>
    <w:p w14:paraId="6E6CAAAB" w14:textId="77777777" w:rsidR="00F045A6" w:rsidRDefault="00000000">
      <w:pPr>
        <w:pStyle w:val="Nidungvnbn"/>
        <w:numPr>
          <w:ilvl w:val="1"/>
          <w:numId w:val="183"/>
        </w:numPr>
      </w:pPr>
      <w:r>
        <w:t>Chọn danh mục search.</w:t>
      </w:r>
    </w:p>
    <w:p w14:paraId="59DC5BE1" w14:textId="77777777" w:rsidR="00F045A6" w:rsidRDefault="00000000">
      <w:pPr>
        <w:pStyle w:val="Nidungvnbn"/>
        <w:numPr>
          <w:ilvl w:val="1"/>
          <w:numId w:val="183"/>
        </w:numPr>
      </w:pPr>
      <w:r>
        <w:t>Bấm Search in product model</w:t>
      </w:r>
    </w:p>
    <w:p w14:paraId="75BDA705" w14:textId="77777777" w:rsidR="00F045A6" w:rsidRDefault="00000000">
      <w:pPr>
        <w:pStyle w:val="Nidungvnbn"/>
        <w:numPr>
          <w:ilvl w:val="1"/>
          <w:numId w:val="183"/>
        </w:numPr>
      </w:pPr>
      <w:r>
        <w:t>Bấm nút Tìm kiếm</w:t>
      </w:r>
    </w:p>
    <w:p w14:paraId="07BD5452" w14:textId="77777777" w:rsidR="00F045A6" w:rsidRDefault="00000000">
      <w:pPr>
        <w:pStyle w:val="Nidungvnbn"/>
        <w:numPr>
          <w:ilvl w:val="1"/>
          <w:numId w:val="183"/>
        </w:numPr>
      </w:pPr>
      <w:r>
        <w:t>Hệ thống hiển thị danh sách sản phẩm.</w:t>
      </w:r>
    </w:p>
    <w:p w14:paraId="055877AE" w14:textId="77777777" w:rsidR="00F045A6" w:rsidRDefault="00000000">
      <w:pPr>
        <w:pStyle w:val="Nidungvnbn"/>
        <w:numPr>
          <w:ilvl w:val="0"/>
          <w:numId w:val="183"/>
        </w:numPr>
      </w:pPr>
      <w:r>
        <w:t>Expected result:</w:t>
      </w:r>
    </w:p>
    <w:p w14:paraId="2DF3EFEE" w14:textId="77777777" w:rsidR="00F045A6" w:rsidRDefault="00000000">
      <w:pPr>
        <w:pStyle w:val="Nidungvnbn"/>
        <w:numPr>
          <w:ilvl w:val="1"/>
          <w:numId w:val="183"/>
        </w:numPr>
      </w:pPr>
      <w:r>
        <w:t>Hệ thống hiển thị danh sách sản phẩm có tag hoặc tên chứa từ khóa tìm kiếm</w:t>
      </w:r>
    </w:p>
    <w:p w14:paraId="02484D43" w14:textId="77777777" w:rsidR="00F045A6" w:rsidRDefault="00000000">
      <w:pPr>
        <w:pStyle w:val="Nidungvnbn"/>
        <w:numPr>
          <w:ilvl w:val="0"/>
          <w:numId w:val="183"/>
        </w:numPr>
      </w:pPr>
      <w:r>
        <w:t xml:space="preserve">Actual result: </w:t>
      </w:r>
    </w:p>
    <w:p w14:paraId="2AC8C7FA" w14:textId="77777777" w:rsidR="00F045A6" w:rsidRDefault="00000000">
      <w:pPr>
        <w:pStyle w:val="Nidungvnbn"/>
        <w:numPr>
          <w:ilvl w:val="1"/>
          <w:numId w:val="183"/>
        </w:numPr>
      </w:pPr>
      <w:r>
        <w:t>Hệ thống hiển thị danh sách sản phẩm có tag hoặc tên chứa từ khóa tìm kiếm</w:t>
      </w:r>
    </w:p>
    <w:p w14:paraId="73AC83FB" w14:textId="77777777" w:rsidR="00F045A6" w:rsidRDefault="00000000">
      <w:pPr>
        <w:pStyle w:val="Nidungvnbn"/>
        <w:numPr>
          <w:ilvl w:val="1"/>
          <w:numId w:val="183"/>
        </w:numPr>
      </w:pPr>
      <w:r>
        <w:t>Sắp xếp sản phẩm:</w:t>
      </w:r>
    </w:p>
    <w:p w14:paraId="3C5033F0" w14:textId="77777777" w:rsidR="00F045A6" w:rsidRDefault="00000000">
      <w:pPr>
        <w:pStyle w:val="u3"/>
      </w:pPr>
      <w:bookmarkStart w:id="104" w:name="_Toc14728"/>
      <w:r>
        <w:t xml:space="preserve">Product arrangements </w:t>
      </w:r>
      <w:r>
        <w:rPr>
          <w:lang w:val="vi-VN"/>
        </w:rPr>
        <w:t>-</w:t>
      </w:r>
      <w:r>
        <w:t xml:space="preserve"> Sắp xếp sản phẩm</w:t>
      </w:r>
      <w:bookmarkEnd w:id="104"/>
    </w:p>
    <w:p w14:paraId="6BE54C7C" w14:textId="77777777" w:rsidR="00F045A6" w:rsidRDefault="00000000">
      <w:pPr>
        <w:pStyle w:val="Nidungvnbn"/>
        <w:numPr>
          <w:ilvl w:val="0"/>
          <w:numId w:val="184"/>
        </w:numPr>
      </w:pPr>
      <w:r>
        <w:t>Requirement: Hệ thống hiển thị danh sách sản phẩm đúng theo loại sắp xếp.</w:t>
      </w:r>
    </w:p>
    <w:p w14:paraId="56B42A21" w14:textId="77777777" w:rsidR="00F045A6" w:rsidRDefault="00000000">
      <w:pPr>
        <w:pStyle w:val="Nidungvnbn"/>
        <w:numPr>
          <w:ilvl w:val="0"/>
          <w:numId w:val="184"/>
        </w:numPr>
      </w:pPr>
      <w:r>
        <w:t>Test steps:</w:t>
      </w:r>
    </w:p>
    <w:p w14:paraId="58C12235" w14:textId="77777777" w:rsidR="00F045A6" w:rsidRDefault="00000000">
      <w:pPr>
        <w:pStyle w:val="Nidungvnbn"/>
        <w:numPr>
          <w:ilvl w:val="1"/>
          <w:numId w:val="184"/>
        </w:numPr>
      </w:pPr>
      <w:r>
        <w:t>Khách hàng chọn cách sắp xếp trên thanh sắp xếp.</w:t>
      </w:r>
    </w:p>
    <w:p w14:paraId="044A2C84" w14:textId="77777777" w:rsidR="00F045A6" w:rsidRDefault="00000000">
      <w:pPr>
        <w:pStyle w:val="Nidungvnbn"/>
        <w:numPr>
          <w:ilvl w:val="1"/>
          <w:numId w:val="184"/>
        </w:numPr>
      </w:pPr>
      <w:r>
        <w:t>Hệ thống hiển thị danh sách sản phẩm đã sắp xếp lại.</w:t>
      </w:r>
    </w:p>
    <w:p w14:paraId="2C9A6E97" w14:textId="77777777" w:rsidR="00F045A6" w:rsidRDefault="00000000">
      <w:pPr>
        <w:pStyle w:val="Nidungvnbn"/>
        <w:numPr>
          <w:ilvl w:val="0"/>
          <w:numId w:val="184"/>
        </w:numPr>
      </w:pPr>
      <w:r>
        <w:t>Expected result:</w:t>
      </w:r>
    </w:p>
    <w:p w14:paraId="3B9157E5" w14:textId="77777777" w:rsidR="00F045A6" w:rsidRDefault="00000000">
      <w:pPr>
        <w:pStyle w:val="Nidungvnbn"/>
        <w:numPr>
          <w:ilvl w:val="1"/>
          <w:numId w:val="184"/>
        </w:numPr>
      </w:pPr>
      <w:r>
        <w:t>Hệ thống hiển thị danh sách sản phẩm đúng theo loại sắp xếp.</w:t>
      </w:r>
    </w:p>
    <w:p w14:paraId="51E5B924" w14:textId="77777777" w:rsidR="00F045A6" w:rsidRDefault="00000000">
      <w:pPr>
        <w:pStyle w:val="Nidungvnbn"/>
        <w:numPr>
          <w:ilvl w:val="0"/>
          <w:numId w:val="184"/>
        </w:numPr>
      </w:pPr>
      <w:r>
        <w:t xml:space="preserve">Actual result: </w:t>
      </w:r>
    </w:p>
    <w:p w14:paraId="74FC88D2" w14:textId="77777777" w:rsidR="00F045A6" w:rsidRDefault="00000000">
      <w:pPr>
        <w:pStyle w:val="Nidungvnbn"/>
        <w:numPr>
          <w:ilvl w:val="1"/>
          <w:numId w:val="184"/>
        </w:numPr>
      </w:pPr>
      <w:r>
        <w:lastRenderedPageBreak/>
        <w:t>Hệ thống hiển thị danh sách sản phẩm đúng theo loại sắp xếp.</w:t>
      </w:r>
    </w:p>
    <w:p w14:paraId="1719CBF7" w14:textId="77777777" w:rsidR="00F045A6" w:rsidRDefault="00000000">
      <w:pPr>
        <w:pStyle w:val="u3"/>
      </w:pPr>
      <w:bookmarkStart w:id="105" w:name="_Toc1378"/>
      <w:r>
        <w:t>Phạm</w:t>
      </w:r>
      <w:r>
        <w:rPr>
          <w:lang w:val="vi-VN"/>
        </w:rPr>
        <w:t xml:space="preserve"> vi kiểm thử: </w:t>
      </w:r>
      <w:r>
        <w:t>In chi tiết sản phẩm</w:t>
      </w:r>
      <w:bookmarkEnd w:id="105"/>
    </w:p>
    <w:p w14:paraId="53B276F4" w14:textId="77777777" w:rsidR="00F045A6" w:rsidRDefault="00000000">
      <w:pPr>
        <w:pStyle w:val="u4"/>
      </w:pPr>
      <w:r>
        <w:t xml:space="preserve">Print product details </w:t>
      </w:r>
      <w:r>
        <w:rPr>
          <w:lang w:val="vi-VN"/>
        </w:rPr>
        <w:t>-</w:t>
      </w:r>
      <w:r>
        <w:t xml:space="preserve"> In chi tiết sản phẩm</w:t>
      </w:r>
    </w:p>
    <w:p w14:paraId="008A5FA3" w14:textId="77777777" w:rsidR="00F045A6" w:rsidRDefault="00000000">
      <w:pPr>
        <w:pStyle w:val="Nidungvnbn"/>
        <w:numPr>
          <w:ilvl w:val="0"/>
          <w:numId w:val="185"/>
        </w:numPr>
      </w:pPr>
      <w:r>
        <w:t>Requirement: Hệ thống hiển thị form in thông tin sản phẩm khi bấm nút in.</w:t>
      </w:r>
    </w:p>
    <w:p w14:paraId="5783A065" w14:textId="77777777" w:rsidR="00F045A6" w:rsidRDefault="00000000">
      <w:pPr>
        <w:pStyle w:val="Nidungvnbn"/>
        <w:numPr>
          <w:ilvl w:val="0"/>
          <w:numId w:val="185"/>
        </w:numPr>
      </w:pPr>
      <w:r>
        <w:t>Test steps:</w:t>
      </w:r>
    </w:p>
    <w:p w14:paraId="6FAD14A9" w14:textId="77777777" w:rsidR="00F045A6" w:rsidRDefault="00000000">
      <w:pPr>
        <w:pStyle w:val="Nidungvnbn"/>
        <w:numPr>
          <w:ilvl w:val="1"/>
          <w:numId w:val="185"/>
        </w:numPr>
      </w:pPr>
      <w:r>
        <w:t>Khách hàng bấm nút in thông tin chi tiết sản phẩm.</w:t>
      </w:r>
    </w:p>
    <w:p w14:paraId="5DFE981F" w14:textId="77777777" w:rsidR="00F045A6" w:rsidRDefault="00000000">
      <w:pPr>
        <w:pStyle w:val="Nidungvnbn"/>
        <w:numPr>
          <w:ilvl w:val="1"/>
          <w:numId w:val="185"/>
        </w:numPr>
      </w:pPr>
      <w:r>
        <w:t>Hệ thống hiển thị form in thông tin sản phẩm</w:t>
      </w:r>
    </w:p>
    <w:p w14:paraId="0B1EB981" w14:textId="77777777" w:rsidR="00F045A6" w:rsidRDefault="00000000">
      <w:pPr>
        <w:pStyle w:val="Nidungvnbn"/>
        <w:numPr>
          <w:ilvl w:val="0"/>
          <w:numId w:val="185"/>
        </w:numPr>
      </w:pPr>
      <w:r>
        <w:t>Expected result:</w:t>
      </w:r>
    </w:p>
    <w:p w14:paraId="34BF2DFB" w14:textId="77777777" w:rsidR="00F045A6" w:rsidRDefault="00000000">
      <w:pPr>
        <w:pStyle w:val="Nidungvnbn"/>
        <w:numPr>
          <w:ilvl w:val="1"/>
          <w:numId w:val="185"/>
        </w:numPr>
      </w:pPr>
      <w:r>
        <w:t>Hệ thống hiển thị form in thông tin sản phẩm</w:t>
      </w:r>
    </w:p>
    <w:p w14:paraId="2553BECB" w14:textId="77777777" w:rsidR="00F045A6" w:rsidRDefault="00000000">
      <w:pPr>
        <w:pStyle w:val="Nidungvnbn"/>
        <w:numPr>
          <w:ilvl w:val="0"/>
          <w:numId w:val="185"/>
        </w:numPr>
      </w:pPr>
      <w:r>
        <w:t xml:space="preserve">Actual result: </w:t>
      </w:r>
    </w:p>
    <w:p w14:paraId="18CB2599" w14:textId="77777777" w:rsidR="00F045A6" w:rsidRDefault="00000000">
      <w:pPr>
        <w:pStyle w:val="Nidungvnbn"/>
        <w:numPr>
          <w:ilvl w:val="0"/>
          <w:numId w:val="186"/>
        </w:numPr>
      </w:pPr>
      <w:r>
        <w:t>Hệ thống hiển thị form in thông tin sản phẩm</w:t>
      </w:r>
    </w:p>
    <w:p w14:paraId="446E2CBB" w14:textId="77777777" w:rsidR="00F045A6" w:rsidRDefault="00000000">
      <w:pPr>
        <w:pStyle w:val="u3"/>
      </w:pPr>
      <w:bookmarkStart w:id="106" w:name="_Toc21365"/>
      <w:r>
        <w:t>Phạm</w:t>
      </w:r>
      <w:r>
        <w:rPr>
          <w:lang w:val="vi-VN"/>
        </w:rPr>
        <w:t xml:space="preserve"> vi kiểm thử: </w:t>
      </w:r>
      <w:r>
        <w:t>Xem giỏ hàng</w:t>
      </w:r>
      <w:bookmarkEnd w:id="106"/>
      <w:r>
        <w:t xml:space="preserve"> </w:t>
      </w:r>
    </w:p>
    <w:p w14:paraId="51B6ED15" w14:textId="77777777" w:rsidR="00F045A6" w:rsidRDefault="00000000">
      <w:pPr>
        <w:pStyle w:val="u4"/>
      </w:pPr>
      <w:r>
        <w:t xml:space="preserve">Positive Test </w:t>
      </w:r>
      <w:r>
        <w:rPr>
          <w:lang w:val="vi-VN"/>
        </w:rPr>
        <w:t>-</w:t>
      </w:r>
      <w:r>
        <w:t xml:space="preserve"> Xem giỏ hàng</w:t>
      </w:r>
    </w:p>
    <w:p w14:paraId="71B20EB9" w14:textId="77777777" w:rsidR="00F045A6" w:rsidRDefault="00000000">
      <w:pPr>
        <w:pStyle w:val="Nidungvnbn"/>
        <w:numPr>
          <w:ilvl w:val="0"/>
          <w:numId w:val="187"/>
        </w:numPr>
      </w:pPr>
      <w:r>
        <w:t>Requirement: Xem được tổng thể giỏ hàng</w:t>
      </w:r>
    </w:p>
    <w:p w14:paraId="56EBD614" w14:textId="77777777" w:rsidR="00F045A6" w:rsidRDefault="00000000">
      <w:pPr>
        <w:pStyle w:val="Nidungvnbn"/>
        <w:numPr>
          <w:ilvl w:val="0"/>
          <w:numId w:val="187"/>
        </w:numPr>
      </w:pPr>
      <w:r>
        <w:t>Test steps:</w:t>
      </w:r>
    </w:p>
    <w:p w14:paraId="3080954F" w14:textId="77777777" w:rsidR="00F045A6" w:rsidRDefault="00000000">
      <w:pPr>
        <w:pStyle w:val="Nidungvnbn"/>
        <w:numPr>
          <w:ilvl w:val="1"/>
          <w:numId w:val="187"/>
        </w:numPr>
      </w:pPr>
      <w:r>
        <w:t>Truy cập vào trang web Automation Test Store</w:t>
      </w:r>
    </w:p>
    <w:p w14:paraId="4FECBB95" w14:textId="77777777" w:rsidR="00F045A6" w:rsidRDefault="00000000">
      <w:pPr>
        <w:pStyle w:val="Nidungvnbn"/>
        <w:numPr>
          <w:ilvl w:val="1"/>
          <w:numId w:val="187"/>
        </w:numPr>
      </w:pPr>
      <w:r>
        <w:t>Nhấn vào “Cart” trên thanh navbar</w:t>
      </w:r>
    </w:p>
    <w:p w14:paraId="47E532B2" w14:textId="77777777" w:rsidR="00F045A6" w:rsidRDefault="00000000">
      <w:pPr>
        <w:pStyle w:val="Nidungvnbn"/>
        <w:numPr>
          <w:ilvl w:val="0"/>
          <w:numId w:val="187"/>
        </w:numPr>
      </w:pPr>
      <w:r>
        <w:t>Expected result:</w:t>
      </w:r>
    </w:p>
    <w:p w14:paraId="3ED6C243" w14:textId="77777777" w:rsidR="00F045A6" w:rsidRDefault="00000000">
      <w:pPr>
        <w:pStyle w:val="Nidungvnbn"/>
        <w:numPr>
          <w:ilvl w:val="1"/>
          <w:numId w:val="187"/>
        </w:numPr>
      </w:pPr>
      <w:r>
        <w:t>Hiển thị đầy đủ các sản phẩm có trong giỏ hàng</w:t>
      </w:r>
    </w:p>
    <w:p w14:paraId="4FE757E2" w14:textId="77777777" w:rsidR="00F045A6" w:rsidRDefault="00000000">
      <w:pPr>
        <w:pStyle w:val="Nidungvnbn"/>
        <w:numPr>
          <w:ilvl w:val="0"/>
          <w:numId w:val="187"/>
        </w:numPr>
      </w:pPr>
      <w:r>
        <w:t xml:space="preserve">Actual result: </w:t>
      </w:r>
    </w:p>
    <w:p w14:paraId="7923673E" w14:textId="77777777" w:rsidR="00F045A6" w:rsidRDefault="00000000">
      <w:pPr>
        <w:pStyle w:val="Nidungvnbn"/>
        <w:numPr>
          <w:ilvl w:val="1"/>
          <w:numId w:val="187"/>
        </w:numPr>
      </w:pPr>
      <w:r>
        <w:t>Hiển thị đầy đủ các sản phẩm có trong giỏ hàng</w:t>
      </w:r>
    </w:p>
    <w:p w14:paraId="5E3CB62C" w14:textId="77777777" w:rsidR="00F045A6" w:rsidRDefault="00000000">
      <w:pPr>
        <w:pStyle w:val="u3"/>
      </w:pPr>
      <w:bookmarkStart w:id="107" w:name="_Toc21638"/>
      <w:r>
        <w:t>Phạm</w:t>
      </w:r>
      <w:r>
        <w:rPr>
          <w:lang w:val="vi-VN"/>
        </w:rPr>
        <w:t xml:space="preserve"> vi kiểm thử: </w:t>
      </w:r>
      <w:r>
        <w:t>Thêm sản phẩm vào giỏ hàng</w:t>
      </w:r>
      <w:bookmarkEnd w:id="107"/>
    </w:p>
    <w:p w14:paraId="5A25B18A" w14:textId="77777777" w:rsidR="00F045A6" w:rsidRDefault="00000000">
      <w:pPr>
        <w:pStyle w:val="u4"/>
      </w:pPr>
      <w:r>
        <w:t xml:space="preserve">Positive Test </w:t>
      </w:r>
      <w:r>
        <w:rPr>
          <w:lang w:val="vi-VN"/>
        </w:rPr>
        <w:t xml:space="preserve">- </w:t>
      </w:r>
      <w:r>
        <w:t xml:space="preserve">Thêm sản phẩm vào giỏ hàng (đang ở trang chủ). </w:t>
      </w:r>
    </w:p>
    <w:p w14:paraId="7318E920" w14:textId="77777777" w:rsidR="00F045A6" w:rsidRDefault="00000000">
      <w:pPr>
        <w:pStyle w:val="Nidungvnbn"/>
        <w:numPr>
          <w:ilvl w:val="0"/>
          <w:numId w:val="188"/>
        </w:numPr>
      </w:pPr>
      <w:r>
        <w:t>Requirement: Thêm thành công sản phẩm ở trang chủ vào giỏ hàng.</w:t>
      </w:r>
    </w:p>
    <w:p w14:paraId="1DB46358" w14:textId="77777777" w:rsidR="00F045A6" w:rsidRDefault="00000000">
      <w:pPr>
        <w:pStyle w:val="Nidungvnbn"/>
        <w:numPr>
          <w:ilvl w:val="0"/>
          <w:numId w:val="188"/>
        </w:numPr>
      </w:pPr>
      <w:r>
        <w:t>Test steps:</w:t>
      </w:r>
    </w:p>
    <w:p w14:paraId="2C53DE0B" w14:textId="77777777" w:rsidR="00F045A6" w:rsidRDefault="00000000">
      <w:pPr>
        <w:pStyle w:val="Nidungvnbn"/>
        <w:numPr>
          <w:ilvl w:val="1"/>
          <w:numId w:val="188"/>
        </w:numPr>
      </w:pPr>
      <w:r>
        <w:t xml:space="preserve">Truy cập vào trang web Automation Test Store </w:t>
      </w:r>
    </w:p>
    <w:p w14:paraId="287A12E1" w14:textId="77777777" w:rsidR="00F045A6" w:rsidRDefault="00000000">
      <w:pPr>
        <w:pStyle w:val="Nidungvnbn"/>
        <w:numPr>
          <w:ilvl w:val="1"/>
          <w:numId w:val="188"/>
        </w:numPr>
      </w:pPr>
      <w:r>
        <w:lastRenderedPageBreak/>
        <w:t>Nhấp vào icon thêm giỏ hàng bên dưới sản phẩm muốn thêm (trừ ở khu vực BESTSELLERS)</w:t>
      </w:r>
    </w:p>
    <w:p w14:paraId="6E331522" w14:textId="77777777" w:rsidR="00F045A6" w:rsidRDefault="00000000">
      <w:pPr>
        <w:pStyle w:val="Nidungvnbn"/>
        <w:numPr>
          <w:ilvl w:val="0"/>
          <w:numId w:val="188"/>
        </w:numPr>
      </w:pPr>
      <w:r>
        <w:t>Expected result:</w:t>
      </w:r>
    </w:p>
    <w:p w14:paraId="38BE998F" w14:textId="77777777" w:rsidR="00F045A6" w:rsidRDefault="00000000">
      <w:pPr>
        <w:pStyle w:val="Nidungvnbn"/>
        <w:numPr>
          <w:ilvl w:val="1"/>
          <w:numId w:val="188"/>
        </w:numPr>
      </w:pPr>
      <w:r>
        <w:t xml:space="preserve">Sản phẩm được thêm thành công và thông tin của nó xuất hiện trong giỏ hàng </w:t>
      </w:r>
    </w:p>
    <w:p w14:paraId="0315E57C" w14:textId="77777777" w:rsidR="00F045A6" w:rsidRDefault="00000000">
      <w:pPr>
        <w:pStyle w:val="Nidungvnbn"/>
        <w:numPr>
          <w:ilvl w:val="1"/>
          <w:numId w:val="188"/>
        </w:numPr>
      </w:pPr>
      <w:r>
        <w:t>Tại sản phẩm đã thêm hiện nền xanh và xuất hiện icon giỏ hàng</w:t>
      </w:r>
    </w:p>
    <w:p w14:paraId="7A11740D" w14:textId="77777777" w:rsidR="00F045A6" w:rsidRDefault="00000000">
      <w:pPr>
        <w:pStyle w:val="Nidungvnbn"/>
        <w:numPr>
          <w:ilvl w:val="0"/>
          <w:numId w:val="188"/>
        </w:numPr>
      </w:pPr>
      <w:r>
        <w:t xml:space="preserve">Actual result: </w:t>
      </w:r>
    </w:p>
    <w:p w14:paraId="0A9E04CC" w14:textId="77777777" w:rsidR="00F045A6" w:rsidRDefault="00000000">
      <w:pPr>
        <w:pStyle w:val="Nidungvnbn"/>
        <w:numPr>
          <w:ilvl w:val="1"/>
          <w:numId w:val="188"/>
        </w:numPr>
      </w:pPr>
      <w:r>
        <w:t xml:space="preserve">Sản phẩm được thêm thành công và thông tin của nó xuất hiện trong giỏ hàng </w:t>
      </w:r>
    </w:p>
    <w:p w14:paraId="6B2ACA11" w14:textId="77777777" w:rsidR="00F045A6" w:rsidRDefault="00000000">
      <w:pPr>
        <w:pStyle w:val="Nidungvnbn"/>
        <w:numPr>
          <w:ilvl w:val="1"/>
          <w:numId w:val="188"/>
        </w:numPr>
      </w:pPr>
      <w:r>
        <w:t>Tại sản phẩm đã thêm hiện nền xanh và xuất hiện icon giỏ hàng</w:t>
      </w:r>
    </w:p>
    <w:p w14:paraId="6396E4B6" w14:textId="77777777" w:rsidR="00F045A6" w:rsidRDefault="00000000">
      <w:pPr>
        <w:pStyle w:val="u4"/>
      </w:pPr>
      <w:r>
        <w:t xml:space="preserve">Positive Test </w:t>
      </w:r>
      <w:r>
        <w:rPr>
          <w:lang w:val="vi-VN"/>
        </w:rPr>
        <w:t>-</w:t>
      </w:r>
      <w:r>
        <w:t xml:space="preserve"> Thêm sản phẩm vào giỏ hàng (đang ở trang sản phẩm). </w:t>
      </w:r>
    </w:p>
    <w:p w14:paraId="2ED101BF" w14:textId="77777777" w:rsidR="00F045A6" w:rsidRDefault="00000000">
      <w:pPr>
        <w:pStyle w:val="Nidungvnbn"/>
        <w:numPr>
          <w:ilvl w:val="0"/>
          <w:numId w:val="189"/>
        </w:numPr>
      </w:pPr>
      <w:r>
        <w:t>Requirement: Thêm thành công sản phẩm ở trang sản phẩm vào giỏ hàng.</w:t>
      </w:r>
    </w:p>
    <w:p w14:paraId="233CB7E2" w14:textId="77777777" w:rsidR="00F045A6" w:rsidRDefault="00000000">
      <w:pPr>
        <w:pStyle w:val="Nidungvnbn"/>
        <w:numPr>
          <w:ilvl w:val="0"/>
          <w:numId w:val="189"/>
        </w:numPr>
      </w:pPr>
      <w:r>
        <w:t>Test steps:</w:t>
      </w:r>
    </w:p>
    <w:p w14:paraId="6B67151E" w14:textId="77777777" w:rsidR="00F045A6" w:rsidRDefault="00000000">
      <w:pPr>
        <w:pStyle w:val="Nidungvnbn"/>
        <w:numPr>
          <w:ilvl w:val="1"/>
          <w:numId w:val="189"/>
        </w:numPr>
      </w:pPr>
      <w:r>
        <w:t xml:space="preserve">Truy cập vào trang web Automation Test Store </w:t>
      </w:r>
    </w:p>
    <w:p w14:paraId="6CA20CB1" w14:textId="77777777" w:rsidR="00F045A6" w:rsidRDefault="00000000">
      <w:pPr>
        <w:pStyle w:val="Nidungvnbn"/>
        <w:numPr>
          <w:ilvl w:val="1"/>
          <w:numId w:val="189"/>
        </w:numPr>
      </w:pPr>
      <w:r>
        <w:t>Click SPECIALS ở thanh navbar để chuyển sang trang sản phẩm</w:t>
      </w:r>
    </w:p>
    <w:p w14:paraId="1FCDD89D" w14:textId="77777777" w:rsidR="00F045A6" w:rsidRDefault="00000000">
      <w:pPr>
        <w:pStyle w:val="Nidungvnbn"/>
        <w:numPr>
          <w:ilvl w:val="1"/>
          <w:numId w:val="189"/>
        </w:numPr>
      </w:pPr>
      <w:r>
        <w:t xml:space="preserve">Nhấp vào icon thêm giỏ hàng bên dưới sản phẩm muốn thêm </w:t>
      </w:r>
    </w:p>
    <w:p w14:paraId="36FBD1AF" w14:textId="77777777" w:rsidR="00F045A6" w:rsidRDefault="00000000">
      <w:pPr>
        <w:pStyle w:val="Nidungvnbn"/>
        <w:numPr>
          <w:ilvl w:val="0"/>
          <w:numId w:val="189"/>
        </w:numPr>
      </w:pPr>
      <w:r>
        <w:t>Expected result:</w:t>
      </w:r>
    </w:p>
    <w:p w14:paraId="75A7E776" w14:textId="77777777" w:rsidR="00F045A6" w:rsidRDefault="00000000">
      <w:pPr>
        <w:pStyle w:val="Nidungvnbn"/>
        <w:numPr>
          <w:ilvl w:val="1"/>
          <w:numId w:val="189"/>
        </w:numPr>
      </w:pPr>
      <w:r>
        <w:t xml:space="preserve">Sản phẩm được thêm thành công và thông tin của nó xuất hiện trong giỏ hàng </w:t>
      </w:r>
    </w:p>
    <w:p w14:paraId="45677F3F" w14:textId="77777777" w:rsidR="00F045A6" w:rsidRDefault="00000000">
      <w:pPr>
        <w:pStyle w:val="Nidungvnbn"/>
        <w:numPr>
          <w:ilvl w:val="1"/>
          <w:numId w:val="189"/>
        </w:numPr>
      </w:pPr>
      <w:r>
        <w:t>Tại sản phẩm đã thêm hiện nền xanh và xuất hiện icon giỏ hàng</w:t>
      </w:r>
    </w:p>
    <w:p w14:paraId="2E896496" w14:textId="77777777" w:rsidR="00F045A6" w:rsidRDefault="00000000">
      <w:pPr>
        <w:pStyle w:val="Nidungvnbn"/>
        <w:numPr>
          <w:ilvl w:val="0"/>
          <w:numId w:val="189"/>
        </w:numPr>
      </w:pPr>
      <w:r>
        <w:t xml:space="preserve">Actual result: </w:t>
      </w:r>
    </w:p>
    <w:p w14:paraId="67E49A05" w14:textId="77777777" w:rsidR="00F045A6" w:rsidRDefault="00000000">
      <w:pPr>
        <w:pStyle w:val="Nidungvnbn"/>
        <w:numPr>
          <w:ilvl w:val="1"/>
          <w:numId w:val="189"/>
        </w:numPr>
      </w:pPr>
      <w:r>
        <w:t xml:space="preserve">Sản phẩm được thêm thành công và thông tin của nó xuất hiện trong giỏ hàng </w:t>
      </w:r>
    </w:p>
    <w:p w14:paraId="47F58F40" w14:textId="77777777" w:rsidR="00F045A6" w:rsidRDefault="00000000">
      <w:pPr>
        <w:pStyle w:val="Nidungvnbn"/>
        <w:numPr>
          <w:ilvl w:val="1"/>
          <w:numId w:val="189"/>
        </w:numPr>
      </w:pPr>
      <w:r>
        <w:t>Tại sản phẩm đã thêm hiện nền xanh và xuất hiện icon giỏ hàng</w:t>
      </w:r>
    </w:p>
    <w:p w14:paraId="3285777F" w14:textId="77777777" w:rsidR="00F045A6" w:rsidRDefault="00000000">
      <w:pPr>
        <w:pStyle w:val="u4"/>
      </w:pPr>
      <w:r>
        <w:t xml:space="preserve">Positive Test </w:t>
      </w:r>
      <w:r>
        <w:rPr>
          <w:lang w:val="vi-VN"/>
        </w:rPr>
        <w:t>-</w:t>
      </w:r>
      <w:r>
        <w:t xml:space="preserve"> Thêm sản phẩm vào giỏ hàng (đang ở trang chi tiết sản phẩm). </w:t>
      </w:r>
    </w:p>
    <w:p w14:paraId="45461688" w14:textId="77777777" w:rsidR="00F045A6" w:rsidRDefault="00000000">
      <w:pPr>
        <w:pStyle w:val="Nidungvnbn"/>
        <w:numPr>
          <w:ilvl w:val="0"/>
          <w:numId w:val="190"/>
        </w:numPr>
      </w:pPr>
      <w:r>
        <w:lastRenderedPageBreak/>
        <w:t>Requirement: Thêm thành công sản phẩm ở trang chi tiết sản phẩm vào giỏ hàng.</w:t>
      </w:r>
    </w:p>
    <w:p w14:paraId="2CDB3F9E" w14:textId="77777777" w:rsidR="00F045A6" w:rsidRDefault="00000000">
      <w:pPr>
        <w:pStyle w:val="Nidungvnbn"/>
        <w:numPr>
          <w:ilvl w:val="0"/>
          <w:numId w:val="190"/>
        </w:numPr>
      </w:pPr>
      <w:r>
        <w:t>Test steps:</w:t>
      </w:r>
    </w:p>
    <w:p w14:paraId="72244C90" w14:textId="77777777" w:rsidR="00F045A6" w:rsidRDefault="00000000">
      <w:pPr>
        <w:pStyle w:val="Nidungvnbn"/>
        <w:numPr>
          <w:ilvl w:val="1"/>
          <w:numId w:val="190"/>
        </w:numPr>
      </w:pPr>
      <w:r>
        <w:t xml:space="preserve">Truy cập vào trang web Automation Test Store </w:t>
      </w:r>
    </w:p>
    <w:p w14:paraId="759A2B0B" w14:textId="77777777" w:rsidR="00F045A6" w:rsidRDefault="00000000">
      <w:pPr>
        <w:pStyle w:val="Nidungvnbn"/>
        <w:numPr>
          <w:ilvl w:val="1"/>
          <w:numId w:val="190"/>
        </w:numPr>
      </w:pPr>
      <w:r>
        <w:t>Click vào tên một sản phẩm bất kỳ (còn hàng) để đến trang chi tiết</w:t>
      </w:r>
    </w:p>
    <w:p w14:paraId="36723337" w14:textId="77777777" w:rsidR="00F045A6" w:rsidRDefault="00000000">
      <w:pPr>
        <w:pStyle w:val="Nidungvnbn"/>
        <w:numPr>
          <w:ilvl w:val="1"/>
          <w:numId w:val="190"/>
        </w:numPr>
      </w:pPr>
      <w:r>
        <w:t>Chọn số lượng (nếu muốn)</w:t>
      </w:r>
    </w:p>
    <w:p w14:paraId="5623A650" w14:textId="77777777" w:rsidR="00F045A6" w:rsidRDefault="00000000">
      <w:pPr>
        <w:pStyle w:val="Nidungvnbn"/>
        <w:numPr>
          <w:ilvl w:val="1"/>
          <w:numId w:val="190"/>
        </w:numPr>
      </w:pPr>
      <w:r>
        <w:t>Click vào button “Add to cart”</w:t>
      </w:r>
    </w:p>
    <w:p w14:paraId="30B02308" w14:textId="77777777" w:rsidR="00F045A6" w:rsidRDefault="00000000">
      <w:pPr>
        <w:pStyle w:val="Nidungvnbn"/>
        <w:numPr>
          <w:ilvl w:val="0"/>
          <w:numId w:val="190"/>
        </w:numPr>
      </w:pPr>
      <w:r>
        <w:t>Expected result:</w:t>
      </w:r>
    </w:p>
    <w:p w14:paraId="703CA6D2" w14:textId="77777777" w:rsidR="00F045A6" w:rsidRDefault="00000000">
      <w:pPr>
        <w:pStyle w:val="Nidungvnbn"/>
        <w:numPr>
          <w:ilvl w:val="1"/>
          <w:numId w:val="190"/>
        </w:numPr>
      </w:pPr>
      <w:r>
        <w:t xml:space="preserve">Sản phẩm được thêm thành công và thông tin của nó xuất hiện trong giỏ hàng </w:t>
      </w:r>
    </w:p>
    <w:p w14:paraId="61D8B9FA" w14:textId="77777777" w:rsidR="00F045A6" w:rsidRDefault="00000000">
      <w:pPr>
        <w:pStyle w:val="Nidungvnbn"/>
        <w:numPr>
          <w:ilvl w:val="1"/>
          <w:numId w:val="190"/>
        </w:numPr>
      </w:pPr>
      <w:r>
        <w:t>Chuyển hướng trang web đến trang giỏ hàng</w:t>
      </w:r>
    </w:p>
    <w:p w14:paraId="5263970B" w14:textId="77777777" w:rsidR="00F045A6" w:rsidRDefault="00000000">
      <w:pPr>
        <w:pStyle w:val="Nidungvnbn"/>
        <w:numPr>
          <w:ilvl w:val="0"/>
          <w:numId w:val="190"/>
        </w:numPr>
      </w:pPr>
      <w:r>
        <w:t xml:space="preserve">Actual result: </w:t>
      </w:r>
    </w:p>
    <w:p w14:paraId="51A65810" w14:textId="77777777" w:rsidR="00F045A6" w:rsidRDefault="00000000">
      <w:pPr>
        <w:pStyle w:val="Nidungvnbn"/>
        <w:numPr>
          <w:ilvl w:val="1"/>
          <w:numId w:val="190"/>
        </w:numPr>
      </w:pPr>
      <w:r>
        <w:t xml:space="preserve">Sản phẩm được thêm thành công và thông tin của nó xuất hiện trong giỏ hàng </w:t>
      </w:r>
    </w:p>
    <w:p w14:paraId="758D3A32" w14:textId="77777777" w:rsidR="00F045A6" w:rsidRDefault="00000000">
      <w:pPr>
        <w:pStyle w:val="Nidungvnbn"/>
        <w:numPr>
          <w:ilvl w:val="1"/>
          <w:numId w:val="190"/>
        </w:numPr>
      </w:pPr>
      <w:r>
        <w:t>Chuyển hướng trang web đến trang giỏ hàng</w:t>
      </w:r>
    </w:p>
    <w:p w14:paraId="45FE8EF1" w14:textId="77777777" w:rsidR="00F045A6" w:rsidRDefault="00000000">
      <w:pPr>
        <w:pStyle w:val="u4"/>
      </w:pPr>
      <w:r>
        <w:t xml:space="preserve">Positive Test </w:t>
      </w:r>
      <w:r>
        <w:rPr>
          <w:lang w:val="vi-VN"/>
        </w:rPr>
        <w:t>-</w:t>
      </w:r>
      <w:r>
        <w:t xml:space="preserve"> Thêm sản phẩm vào giỏ hàng (đang ở trang my wish list). </w:t>
      </w:r>
    </w:p>
    <w:p w14:paraId="51BE9A47" w14:textId="77777777" w:rsidR="00F045A6" w:rsidRDefault="00000000">
      <w:pPr>
        <w:pStyle w:val="Nidungvnbn"/>
        <w:numPr>
          <w:ilvl w:val="0"/>
          <w:numId w:val="191"/>
        </w:numPr>
      </w:pPr>
      <w:r>
        <w:t>Requirement: Thêm thành công sản phẩm trong my wish list vào giỏ hàng</w:t>
      </w:r>
    </w:p>
    <w:p w14:paraId="183170C2" w14:textId="77777777" w:rsidR="00F045A6" w:rsidRDefault="00000000">
      <w:pPr>
        <w:pStyle w:val="Nidungvnbn"/>
        <w:numPr>
          <w:ilvl w:val="0"/>
          <w:numId w:val="191"/>
        </w:numPr>
      </w:pPr>
      <w:r>
        <w:t>Test steps:</w:t>
      </w:r>
    </w:p>
    <w:p w14:paraId="3BBF8996" w14:textId="77777777" w:rsidR="00F045A6" w:rsidRDefault="00000000">
      <w:pPr>
        <w:pStyle w:val="Nidungvnbn"/>
        <w:numPr>
          <w:ilvl w:val="1"/>
          <w:numId w:val="191"/>
        </w:numPr>
      </w:pPr>
      <w:r>
        <w:t xml:space="preserve">Đăng nhập vào hệ thống </w:t>
      </w:r>
    </w:p>
    <w:p w14:paraId="3E0E016E" w14:textId="77777777" w:rsidR="00F045A6" w:rsidRDefault="00000000">
      <w:pPr>
        <w:pStyle w:val="Nidungvnbn"/>
        <w:numPr>
          <w:ilvl w:val="1"/>
          <w:numId w:val="191"/>
        </w:numPr>
      </w:pPr>
      <w:r>
        <w:t>Click My wish list để truy cập trang</w:t>
      </w:r>
    </w:p>
    <w:p w14:paraId="3A59ACCE" w14:textId="77777777" w:rsidR="00F045A6" w:rsidRDefault="00000000">
      <w:pPr>
        <w:pStyle w:val="Nidungvnbn"/>
        <w:numPr>
          <w:ilvl w:val="1"/>
          <w:numId w:val="191"/>
        </w:numPr>
      </w:pPr>
      <w:r>
        <w:t xml:space="preserve">Nhấp vào icon thêm giỏ hàng bên cột action của hàng có sản phẩm muốn thêm </w:t>
      </w:r>
    </w:p>
    <w:p w14:paraId="1D473E7E" w14:textId="77777777" w:rsidR="00F045A6" w:rsidRDefault="00000000">
      <w:pPr>
        <w:pStyle w:val="Nidungvnbn"/>
        <w:numPr>
          <w:ilvl w:val="0"/>
          <w:numId w:val="191"/>
        </w:numPr>
      </w:pPr>
      <w:r>
        <w:t>Expected result:</w:t>
      </w:r>
    </w:p>
    <w:p w14:paraId="51353194" w14:textId="77777777" w:rsidR="00F045A6" w:rsidRDefault="00000000">
      <w:pPr>
        <w:pStyle w:val="Nidungvnbn"/>
        <w:numPr>
          <w:ilvl w:val="1"/>
          <w:numId w:val="191"/>
        </w:numPr>
      </w:pPr>
      <w:r>
        <w:t xml:space="preserve">Sản phẩm được thêm thành công và thông tin của nó xuất hiện trong giỏ hàng </w:t>
      </w:r>
    </w:p>
    <w:p w14:paraId="00BBD163" w14:textId="77777777" w:rsidR="00F045A6" w:rsidRDefault="00000000">
      <w:pPr>
        <w:pStyle w:val="Nidungvnbn"/>
        <w:numPr>
          <w:ilvl w:val="1"/>
          <w:numId w:val="191"/>
        </w:numPr>
      </w:pPr>
      <w:r>
        <w:t>Hệ thống điều hướng đến trang giỏ hàng</w:t>
      </w:r>
    </w:p>
    <w:p w14:paraId="405C758B" w14:textId="77777777" w:rsidR="00F045A6" w:rsidRDefault="00000000">
      <w:pPr>
        <w:pStyle w:val="Nidungvnbn"/>
        <w:numPr>
          <w:ilvl w:val="0"/>
          <w:numId w:val="191"/>
        </w:numPr>
      </w:pPr>
      <w:r>
        <w:t xml:space="preserve">Actual result: </w:t>
      </w:r>
    </w:p>
    <w:p w14:paraId="36162047" w14:textId="77777777" w:rsidR="00F045A6" w:rsidRDefault="00000000">
      <w:pPr>
        <w:pStyle w:val="Nidungvnbn"/>
        <w:numPr>
          <w:ilvl w:val="1"/>
          <w:numId w:val="191"/>
        </w:numPr>
      </w:pPr>
      <w:r>
        <w:lastRenderedPageBreak/>
        <w:t xml:space="preserve">Sản phẩm được thêm thành công và thông tin của nó xuất hiện trong giỏ hàng </w:t>
      </w:r>
    </w:p>
    <w:p w14:paraId="09E10D60" w14:textId="77777777" w:rsidR="00F045A6" w:rsidRDefault="00000000">
      <w:pPr>
        <w:pStyle w:val="Nidungvnbn"/>
        <w:numPr>
          <w:ilvl w:val="1"/>
          <w:numId w:val="191"/>
        </w:numPr>
      </w:pPr>
      <w:r>
        <w:t>Hệ thống điều hướng đến trang giỏ hàng</w:t>
      </w:r>
    </w:p>
    <w:p w14:paraId="19CADD97" w14:textId="77777777" w:rsidR="00F045A6" w:rsidRDefault="00000000">
      <w:pPr>
        <w:pStyle w:val="u3"/>
      </w:pPr>
      <w:bookmarkStart w:id="108" w:name="_Toc20199"/>
      <w:r>
        <w:t>Phạm</w:t>
      </w:r>
      <w:r>
        <w:rPr>
          <w:lang w:val="vi-VN"/>
        </w:rPr>
        <w:t xml:space="preserve"> vi kiểm thử: </w:t>
      </w:r>
      <w:r>
        <w:t>Cập nhật số lượng sản phẩm trong giỏ hàng</w:t>
      </w:r>
      <w:bookmarkEnd w:id="108"/>
      <w:r>
        <w:t xml:space="preserve"> </w:t>
      </w:r>
    </w:p>
    <w:p w14:paraId="16A3A8CC" w14:textId="77777777" w:rsidR="00F045A6" w:rsidRDefault="00000000">
      <w:pPr>
        <w:pStyle w:val="u4"/>
      </w:pPr>
      <w:r>
        <w:t xml:space="preserve">Positive Test </w:t>
      </w:r>
      <w:r>
        <w:rPr>
          <w:lang w:val="vi-VN"/>
        </w:rPr>
        <w:t>-</w:t>
      </w:r>
      <w:r>
        <w:t xml:space="preserve"> Cập nhật số lượng sản phẩm (số &gt; 1) trong giỏ hàng </w:t>
      </w:r>
    </w:p>
    <w:p w14:paraId="1F8F63C4" w14:textId="77777777" w:rsidR="00F045A6" w:rsidRDefault="00000000">
      <w:pPr>
        <w:pStyle w:val="Nidungvnbn"/>
        <w:numPr>
          <w:ilvl w:val="0"/>
          <w:numId w:val="192"/>
        </w:numPr>
      </w:pPr>
      <w:r>
        <w:t>Requirement: Cập nhật thành công số lượng của một sản phẩm nào đó đã được thêm trong giỏ hàng. (Số lượng &gt; 1)</w:t>
      </w:r>
    </w:p>
    <w:p w14:paraId="5AF31EE2" w14:textId="77777777" w:rsidR="00F045A6" w:rsidRDefault="00000000">
      <w:pPr>
        <w:pStyle w:val="Nidungvnbn"/>
        <w:numPr>
          <w:ilvl w:val="0"/>
          <w:numId w:val="192"/>
        </w:numPr>
      </w:pPr>
      <w:r>
        <w:t>Test steps:</w:t>
      </w:r>
    </w:p>
    <w:p w14:paraId="3BF4A549" w14:textId="77777777" w:rsidR="00F045A6" w:rsidRDefault="00000000">
      <w:pPr>
        <w:pStyle w:val="Nidungvnbn"/>
        <w:numPr>
          <w:ilvl w:val="1"/>
          <w:numId w:val="192"/>
        </w:numPr>
      </w:pPr>
      <w:r>
        <w:t>Truy cập vào trang giỏ hàng</w:t>
      </w:r>
    </w:p>
    <w:p w14:paraId="3375AB8D" w14:textId="77777777" w:rsidR="00F045A6" w:rsidRDefault="00000000">
      <w:pPr>
        <w:pStyle w:val="Nidungvnbn"/>
        <w:numPr>
          <w:ilvl w:val="1"/>
          <w:numId w:val="192"/>
        </w:numPr>
      </w:pPr>
      <w:r>
        <w:t>Nhấn vào ô “Quantity” của sản phẩm muốn sửa số lượng và nhập lại số lượng mới (số lượng &gt; 1)</w:t>
      </w:r>
    </w:p>
    <w:p w14:paraId="44430562" w14:textId="77777777" w:rsidR="00F045A6" w:rsidRDefault="00000000">
      <w:pPr>
        <w:pStyle w:val="Nidungvnbn"/>
        <w:numPr>
          <w:ilvl w:val="1"/>
          <w:numId w:val="192"/>
        </w:numPr>
      </w:pPr>
      <w:r>
        <w:t>Nhấn nút “Update”</w:t>
      </w:r>
    </w:p>
    <w:p w14:paraId="5A324D2D" w14:textId="77777777" w:rsidR="00F045A6" w:rsidRDefault="00000000">
      <w:pPr>
        <w:pStyle w:val="Nidungvnbn"/>
        <w:numPr>
          <w:ilvl w:val="0"/>
          <w:numId w:val="192"/>
        </w:numPr>
      </w:pPr>
      <w:r>
        <w:t>Expected result:</w:t>
      </w:r>
    </w:p>
    <w:p w14:paraId="56C7A99D" w14:textId="77777777" w:rsidR="00F045A6" w:rsidRDefault="00000000">
      <w:pPr>
        <w:pStyle w:val="Nidungvnbn"/>
        <w:numPr>
          <w:ilvl w:val="1"/>
          <w:numId w:val="192"/>
        </w:numPr>
      </w:pPr>
      <w:r>
        <w:t xml:space="preserve">Giỏ hàng cập nhật, số lượng của sản phẩm được cập nhật </w:t>
      </w:r>
    </w:p>
    <w:p w14:paraId="44C2C5F3" w14:textId="77777777" w:rsidR="00F045A6" w:rsidRDefault="00000000">
      <w:pPr>
        <w:pStyle w:val="Nidungvnbn"/>
        <w:numPr>
          <w:ilvl w:val="0"/>
          <w:numId w:val="192"/>
        </w:numPr>
      </w:pPr>
      <w:r>
        <w:t xml:space="preserve">Actual result: </w:t>
      </w:r>
    </w:p>
    <w:p w14:paraId="7F30D3EA" w14:textId="77777777" w:rsidR="00F045A6" w:rsidRDefault="00000000">
      <w:pPr>
        <w:pStyle w:val="Nidungvnbn"/>
        <w:numPr>
          <w:ilvl w:val="1"/>
          <w:numId w:val="192"/>
        </w:numPr>
      </w:pPr>
      <w:r>
        <w:t xml:space="preserve">Giỏ hàng cập nhật, số lượng của sản phẩm được cập nhật </w:t>
      </w:r>
    </w:p>
    <w:p w14:paraId="0F3EB3A5" w14:textId="77777777" w:rsidR="00F045A6" w:rsidRDefault="00000000">
      <w:pPr>
        <w:pStyle w:val="u4"/>
      </w:pPr>
      <w:r>
        <w:t xml:space="preserve">Positive Test </w:t>
      </w:r>
      <w:r>
        <w:rPr>
          <w:lang w:val="vi-VN"/>
        </w:rPr>
        <w:t>-</w:t>
      </w:r>
      <w:r>
        <w:t xml:space="preserve"> Cập nhật số lượng sản phẩm (số &lt; 1) trong giỏ hàng </w:t>
      </w:r>
    </w:p>
    <w:p w14:paraId="737E6953" w14:textId="77777777" w:rsidR="00F045A6" w:rsidRDefault="00000000">
      <w:pPr>
        <w:pStyle w:val="Nidungvnbn"/>
        <w:numPr>
          <w:ilvl w:val="0"/>
          <w:numId w:val="193"/>
        </w:numPr>
      </w:pPr>
      <w:r>
        <w:t>Requirement: Cập nhật thành công số lượng của một sản phẩm nào đó đã được thêm trong giỏ hàng. (Số lượng &lt; 1)</w:t>
      </w:r>
    </w:p>
    <w:p w14:paraId="539B91AF" w14:textId="77777777" w:rsidR="00F045A6" w:rsidRDefault="00000000">
      <w:pPr>
        <w:pStyle w:val="Nidungvnbn"/>
        <w:numPr>
          <w:ilvl w:val="0"/>
          <w:numId w:val="193"/>
        </w:numPr>
      </w:pPr>
      <w:r>
        <w:t>Test steps:</w:t>
      </w:r>
    </w:p>
    <w:p w14:paraId="1230BC38" w14:textId="77777777" w:rsidR="00F045A6" w:rsidRDefault="00000000">
      <w:pPr>
        <w:pStyle w:val="Nidungvnbn"/>
        <w:numPr>
          <w:ilvl w:val="1"/>
          <w:numId w:val="193"/>
        </w:numPr>
      </w:pPr>
      <w:r>
        <w:t>Truy cập vào trang giỏ hàng</w:t>
      </w:r>
    </w:p>
    <w:p w14:paraId="72B17B6B" w14:textId="77777777" w:rsidR="00F045A6" w:rsidRDefault="00000000">
      <w:pPr>
        <w:pStyle w:val="Nidungvnbn"/>
        <w:numPr>
          <w:ilvl w:val="1"/>
          <w:numId w:val="193"/>
        </w:numPr>
      </w:pPr>
      <w:r>
        <w:t>Nhấn vào ô “Quantity” của sản phẩm muốn sửa số lượng và nhập lại số lượng mới (số lượng &lt; 1)</w:t>
      </w:r>
    </w:p>
    <w:p w14:paraId="1DD8B83A" w14:textId="77777777" w:rsidR="00F045A6" w:rsidRDefault="00000000">
      <w:pPr>
        <w:pStyle w:val="Nidungvnbn"/>
        <w:numPr>
          <w:ilvl w:val="1"/>
          <w:numId w:val="193"/>
        </w:numPr>
      </w:pPr>
      <w:r>
        <w:t>Nhấn nút “Update”</w:t>
      </w:r>
    </w:p>
    <w:p w14:paraId="1E204265" w14:textId="77777777" w:rsidR="00F045A6" w:rsidRDefault="00000000">
      <w:pPr>
        <w:pStyle w:val="Nidungvnbn"/>
        <w:numPr>
          <w:ilvl w:val="0"/>
          <w:numId w:val="193"/>
        </w:numPr>
      </w:pPr>
      <w:r>
        <w:t>Expected result:</w:t>
      </w:r>
    </w:p>
    <w:p w14:paraId="569FCE71" w14:textId="77777777" w:rsidR="00F045A6" w:rsidRDefault="00000000">
      <w:pPr>
        <w:pStyle w:val="Nidungvnbn"/>
        <w:numPr>
          <w:ilvl w:val="1"/>
          <w:numId w:val="193"/>
        </w:numPr>
      </w:pPr>
      <w:r>
        <w:t xml:space="preserve">Giỏ hàng cập nhật, sản phẩm bị xóa khỏi giỏ hàng </w:t>
      </w:r>
    </w:p>
    <w:p w14:paraId="4BBFB644" w14:textId="77777777" w:rsidR="00F045A6" w:rsidRDefault="00000000">
      <w:pPr>
        <w:pStyle w:val="Nidungvnbn"/>
        <w:numPr>
          <w:ilvl w:val="0"/>
          <w:numId w:val="193"/>
        </w:numPr>
      </w:pPr>
      <w:r>
        <w:t xml:space="preserve">Actual result: </w:t>
      </w:r>
    </w:p>
    <w:p w14:paraId="14C03A27" w14:textId="77777777" w:rsidR="00F045A6" w:rsidRDefault="00000000">
      <w:pPr>
        <w:pStyle w:val="Nidungvnbn"/>
        <w:numPr>
          <w:ilvl w:val="1"/>
          <w:numId w:val="193"/>
        </w:numPr>
      </w:pPr>
      <w:r>
        <w:t>Giỏ hàng cập nhật, sản phẩm bị xóa khỏi giỏ hàng</w:t>
      </w:r>
    </w:p>
    <w:p w14:paraId="2D83AFC7" w14:textId="77777777" w:rsidR="00F045A6" w:rsidRDefault="00000000">
      <w:pPr>
        <w:pStyle w:val="u3"/>
      </w:pPr>
      <w:bookmarkStart w:id="109" w:name="_Toc26806"/>
      <w:r>
        <w:lastRenderedPageBreak/>
        <w:t>Phạm</w:t>
      </w:r>
      <w:r>
        <w:rPr>
          <w:lang w:val="vi-VN"/>
        </w:rPr>
        <w:t xml:space="preserve"> vi kiểm thử: </w:t>
      </w:r>
      <w:r>
        <w:t>Xóa sản phẩm khỏi giỏ hàng</w:t>
      </w:r>
      <w:bookmarkEnd w:id="109"/>
      <w:r>
        <w:t xml:space="preserve"> </w:t>
      </w:r>
    </w:p>
    <w:p w14:paraId="2FFB3551" w14:textId="77777777" w:rsidR="00F045A6" w:rsidRDefault="00000000">
      <w:pPr>
        <w:pStyle w:val="u4"/>
      </w:pPr>
      <w:r>
        <w:t xml:space="preserve">Positive Test </w:t>
      </w:r>
      <w:r>
        <w:rPr>
          <w:lang w:val="vi-VN"/>
        </w:rPr>
        <w:t>-</w:t>
      </w:r>
      <w:r>
        <w:t xml:space="preserve"> Xóa sản phẩm khỏi giỏ hàng </w:t>
      </w:r>
    </w:p>
    <w:p w14:paraId="53393DF7" w14:textId="77777777" w:rsidR="00F045A6" w:rsidRDefault="00000000">
      <w:pPr>
        <w:pStyle w:val="Nidungvnbn"/>
        <w:numPr>
          <w:ilvl w:val="0"/>
          <w:numId w:val="194"/>
        </w:numPr>
      </w:pPr>
      <w:r>
        <w:t>Requirement: Xóa thành công sản phẩm nào đó ra khỏi giỏ hàng.</w:t>
      </w:r>
    </w:p>
    <w:p w14:paraId="560B08E4" w14:textId="77777777" w:rsidR="00F045A6" w:rsidRDefault="00000000">
      <w:pPr>
        <w:pStyle w:val="Nidungvnbn"/>
        <w:numPr>
          <w:ilvl w:val="0"/>
          <w:numId w:val="194"/>
        </w:numPr>
      </w:pPr>
      <w:r>
        <w:t>Test steps:</w:t>
      </w:r>
    </w:p>
    <w:p w14:paraId="0060FCB5" w14:textId="77777777" w:rsidR="00F045A6" w:rsidRDefault="00000000">
      <w:pPr>
        <w:pStyle w:val="Nidungvnbn"/>
        <w:numPr>
          <w:ilvl w:val="1"/>
          <w:numId w:val="194"/>
        </w:numPr>
      </w:pPr>
      <w:r>
        <w:t>Truy cập vào trang giỏ hàng</w:t>
      </w:r>
    </w:p>
    <w:p w14:paraId="23CB521F" w14:textId="77777777" w:rsidR="00F045A6" w:rsidRDefault="00000000">
      <w:pPr>
        <w:pStyle w:val="Nidungvnbn"/>
        <w:numPr>
          <w:ilvl w:val="1"/>
          <w:numId w:val="194"/>
        </w:numPr>
      </w:pPr>
      <w:r>
        <w:t>Tìm sản phẩm cần xóa và nhấn icon “Remove”</w:t>
      </w:r>
    </w:p>
    <w:p w14:paraId="4A1A22BD" w14:textId="77777777" w:rsidR="00F045A6" w:rsidRDefault="00000000">
      <w:pPr>
        <w:pStyle w:val="Nidungvnbn"/>
        <w:numPr>
          <w:ilvl w:val="0"/>
          <w:numId w:val="194"/>
        </w:numPr>
      </w:pPr>
      <w:r>
        <w:t>Expected result:</w:t>
      </w:r>
    </w:p>
    <w:p w14:paraId="67B38CB7" w14:textId="77777777" w:rsidR="00F045A6" w:rsidRDefault="00000000">
      <w:pPr>
        <w:pStyle w:val="Nidungvnbn"/>
        <w:numPr>
          <w:ilvl w:val="1"/>
          <w:numId w:val="194"/>
        </w:numPr>
      </w:pPr>
      <w:r>
        <w:t xml:space="preserve">Giỏ hàng cập nhật, sản phẩm bị xóa khỏi giỏ hàng </w:t>
      </w:r>
    </w:p>
    <w:p w14:paraId="6E2A436F" w14:textId="77777777" w:rsidR="00F045A6" w:rsidRDefault="00000000">
      <w:pPr>
        <w:pStyle w:val="Nidungvnbn"/>
        <w:numPr>
          <w:ilvl w:val="0"/>
          <w:numId w:val="194"/>
        </w:numPr>
      </w:pPr>
      <w:r>
        <w:t xml:space="preserve">Actual result: </w:t>
      </w:r>
    </w:p>
    <w:p w14:paraId="6669FC4C" w14:textId="77777777" w:rsidR="00F045A6" w:rsidRDefault="00000000">
      <w:pPr>
        <w:pStyle w:val="Nidungvnbn"/>
        <w:numPr>
          <w:ilvl w:val="1"/>
          <w:numId w:val="194"/>
        </w:numPr>
      </w:pPr>
      <w:r>
        <w:t xml:space="preserve">Giỏ hàng cập nhật, sản phẩm bị xóa khỏi giỏ hàng </w:t>
      </w:r>
    </w:p>
    <w:p w14:paraId="0B00DCEF" w14:textId="77777777" w:rsidR="00F045A6" w:rsidRDefault="00000000">
      <w:pPr>
        <w:pStyle w:val="u3"/>
      </w:pPr>
      <w:bookmarkStart w:id="110" w:name="_Toc15205"/>
      <w:r>
        <w:t>Phạm</w:t>
      </w:r>
      <w:r>
        <w:rPr>
          <w:lang w:val="vi-VN"/>
        </w:rPr>
        <w:t xml:space="preserve"> vi kiểm thử: </w:t>
      </w:r>
      <w:r>
        <w:t>Đặt hàng</w:t>
      </w:r>
      <w:bookmarkEnd w:id="110"/>
      <w:r>
        <w:t xml:space="preserve"> </w:t>
      </w:r>
    </w:p>
    <w:p w14:paraId="3B2870D3" w14:textId="77777777" w:rsidR="00F045A6" w:rsidRDefault="00000000">
      <w:pPr>
        <w:pStyle w:val="u4"/>
      </w:pPr>
      <w:r>
        <w:t xml:space="preserve">Positive Test </w:t>
      </w:r>
      <w:r>
        <w:rPr>
          <w:lang w:val="vi-VN"/>
        </w:rPr>
        <w:t>-</w:t>
      </w:r>
      <w:r>
        <w:t xml:space="preserve"> Đặt hàng thành công khi thao tác với RETURNING CUSTOMER (ở trang checkout) </w:t>
      </w:r>
    </w:p>
    <w:p w14:paraId="197D2ABE" w14:textId="77777777" w:rsidR="00F045A6" w:rsidRDefault="00000000">
      <w:pPr>
        <w:pStyle w:val="Nidungvnbn"/>
        <w:numPr>
          <w:ilvl w:val="0"/>
          <w:numId w:val="195"/>
        </w:numPr>
      </w:pPr>
      <w:r>
        <w:t>Requirement: Vào trang web, tới trang checkout và tiến hành đặt hàng với tài khoản đã tạo trước đó</w:t>
      </w:r>
    </w:p>
    <w:p w14:paraId="71DD7790" w14:textId="77777777" w:rsidR="00F045A6" w:rsidRDefault="00000000">
      <w:pPr>
        <w:pStyle w:val="Nidungvnbn"/>
        <w:numPr>
          <w:ilvl w:val="0"/>
          <w:numId w:val="195"/>
        </w:numPr>
      </w:pPr>
      <w:r>
        <w:t>Test steps:</w:t>
      </w:r>
    </w:p>
    <w:p w14:paraId="5840C686" w14:textId="77777777" w:rsidR="00F045A6" w:rsidRDefault="00000000">
      <w:pPr>
        <w:pStyle w:val="Nidungvnbn"/>
        <w:numPr>
          <w:ilvl w:val="1"/>
          <w:numId w:val="195"/>
        </w:numPr>
      </w:pPr>
      <w:r>
        <w:t>Truy cập vào trang web Automation Test Store</w:t>
      </w:r>
    </w:p>
    <w:p w14:paraId="480CDC38" w14:textId="77777777" w:rsidR="00F045A6" w:rsidRDefault="00000000">
      <w:pPr>
        <w:pStyle w:val="Nidungvnbn"/>
        <w:numPr>
          <w:ilvl w:val="1"/>
          <w:numId w:val="195"/>
        </w:numPr>
      </w:pPr>
      <w:r>
        <w:t>Vào trang checkout</w:t>
      </w:r>
    </w:p>
    <w:p w14:paraId="30692C82" w14:textId="77777777" w:rsidR="00F045A6" w:rsidRDefault="00000000">
      <w:pPr>
        <w:pStyle w:val="Nidungvnbn"/>
        <w:numPr>
          <w:ilvl w:val="1"/>
          <w:numId w:val="195"/>
        </w:numPr>
      </w:pPr>
      <w:r>
        <w:t>Điền thông tin phần RETURNING CUSTOMER</w:t>
      </w:r>
    </w:p>
    <w:p w14:paraId="4DDD3ABD" w14:textId="77777777" w:rsidR="00F045A6" w:rsidRDefault="00000000">
      <w:pPr>
        <w:pStyle w:val="Nidungvnbn"/>
        <w:numPr>
          <w:ilvl w:val="1"/>
          <w:numId w:val="195"/>
        </w:numPr>
      </w:pPr>
      <w:r>
        <w:t>Nhập Login Name</w:t>
      </w:r>
    </w:p>
    <w:p w14:paraId="3B233163" w14:textId="77777777" w:rsidR="00F045A6" w:rsidRDefault="00000000">
      <w:pPr>
        <w:pStyle w:val="Nidungvnbn"/>
        <w:numPr>
          <w:ilvl w:val="1"/>
          <w:numId w:val="195"/>
        </w:numPr>
      </w:pPr>
      <w:r>
        <w:t>Nhập Password</w:t>
      </w:r>
    </w:p>
    <w:p w14:paraId="502A7CCE" w14:textId="77777777" w:rsidR="00F045A6" w:rsidRDefault="00000000">
      <w:pPr>
        <w:pStyle w:val="Nidungvnbn"/>
        <w:numPr>
          <w:ilvl w:val="1"/>
          <w:numId w:val="195"/>
        </w:numPr>
      </w:pPr>
      <w:r>
        <w:t>Nhấn Login</w:t>
      </w:r>
    </w:p>
    <w:p w14:paraId="0902BC83" w14:textId="77777777" w:rsidR="00F045A6" w:rsidRDefault="00000000">
      <w:pPr>
        <w:pStyle w:val="Nidungvnbn"/>
        <w:numPr>
          <w:ilvl w:val="1"/>
          <w:numId w:val="195"/>
        </w:numPr>
      </w:pPr>
      <w:r>
        <w:t>Nhấn “Confirm Order” ở trang Check Confirmation</w:t>
      </w:r>
    </w:p>
    <w:p w14:paraId="4906A09E" w14:textId="77777777" w:rsidR="00F045A6" w:rsidRDefault="00000000">
      <w:pPr>
        <w:pStyle w:val="Nidungvnbn"/>
        <w:numPr>
          <w:ilvl w:val="0"/>
          <w:numId w:val="195"/>
        </w:numPr>
      </w:pPr>
      <w:r>
        <w:t>Expected result:</w:t>
      </w:r>
    </w:p>
    <w:p w14:paraId="1E4C9BA0" w14:textId="77777777" w:rsidR="00F045A6" w:rsidRDefault="00000000">
      <w:pPr>
        <w:pStyle w:val="Nidungvnbn"/>
        <w:numPr>
          <w:ilvl w:val="1"/>
          <w:numId w:val="195"/>
        </w:numPr>
      </w:pPr>
      <w:r>
        <w:t>Hệ thống hiển thị thông báo đặt hàng thành công</w:t>
      </w:r>
    </w:p>
    <w:p w14:paraId="7BFB14E0" w14:textId="77777777" w:rsidR="00F045A6" w:rsidRDefault="00000000">
      <w:pPr>
        <w:pStyle w:val="Nidungvnbn"/>
        <w:numPr>
          <w:ilvl w:val="0"/>
          <w:numId w:val="195"/>
        </w:numPr>
      </w:pPr>
      <w:r>
        <w:t xml:space="preserve">Actual result: </w:t>
      </w:r>
    </w:p>
    <w:p w14:paraId="6A5CC7B7" w14:textId="77777777" w:rsidR="00F045A6" w:rsidRDefault="00000000">
      <w:pPr>
        <w:pStyle w:val="Nidungvnbn"/>
        <w:numPr>
          <w:ilvl w:val="1"/>
          <w:numId w:val="195"/>
        </w:numPr>
      </w:pPr>
      <w:r>
        <w:t>Hệ thống hiển thị thông báo đặt hàng thành công</w:t>
      </w:r>
    </w:p>
    <w:p w14:paraId="04669884" w14:textId="77777777" w:rsidR="00F045A6" w:rsidRDefault="00000000">
      <w:pPr>
        <w:pStyle w:val="u4"/>
      </w:pPr>
      <w:r>
        <w:lastRenderedPageBreak/>
        <w:t xml:space="preserve">Positive Test </w:t>
      </w:r>
      <w:r>
        <w:rPr>
          <w:lang w:val="vi-VN"/>
        </w:rPr>
        <w:t>-</w:t>
      </w:r>
      <w:r>
        <w:t xml:space="preserve"> Đặt hàng thành công khi thao tác với RETURNING CUSTOMER (ở trang giỏ hàng) </w:t>
      </w:r>
    </w:p>
    <w:p w14:paraId="6EF5BC0B" w14:textId="77777777" w:rsidR="00F045A6" w:rsidRDefault="00000000">
      <w:pPr>
        <w:pStyle w:val="Nidungvnbn"/>
        <w:numPr>
          <w:ilvl w:val="0"/>
          <w:numId w:val="196"/>
        </w:numPr>
      </w:pPr>
      <w:r>
        <w:t>Requirement: Vào trang web, tới trang giỏ hàng và tiến hành đặt hàng với tài khoản đã tạo trước đó</w:t>
      </w:r>
    </w:p>
    <w:p w14:paraId="643BE5C2" w14:textId="77777777" w:rsidR="00F045A6" w:rsidRDefault="00000000">
      <w:pPr>
        <w:pStyle w:val="Nidungvnbn"/>
        <w:numPr>
          <w:ilvl w:val="0"/>
          <w:numId w:val="196"/>
        </w:numPr>
      </w:pPr>
      <w:r>
        <w:t>Test steps:</w:t>
      </w:r>
    </w:p>
    <w:p w14:paraId="68EA35BD" w14:textId="77777777" w:rsidR="00F045A6" w:rsidRDefault="00000000">
      <w:pPr>
        <w:pStyle w:val="Nidungvnbn"/>
        <w:numPr>
          <w:ilvl w:val="1"/>
          <w:numId w:val="196"/>
        </w:numPr>
      </w:pPr>
      <w:r>
        <w:t>Truy cập vào trang web Automation Test Store</w:t>
      </w:r>
    </w:p>
    <w:p w14:paraId="7C1C93EF" w14:textId="77777777" w:rsidR="00F045A6" w:rsidRDefault="00000000">
      <w:pPr>
        <w:pStyle w:val="Nidungvnbn"/>
        <w:numPr>
          <w:ilvl w:val="1"/>
          <w:numId w:val="196"/>
        </w:numPr>
      </w:pPr>
      <w:r>
        <w:t>Vào trang giỏ hàng</w:t>
      </w:r>
    </w:p>
    <w:p w14:paraId="6F6436D3" w14:textId="77777777" w:rsidR="00F045A6" w:rsidRDefault="00000000">
      <w:pPr>
        <w:pStyle w:val="Nidungvnbn"/>
        <w:numPr>
          <w:ilvl w:val="1"/>
          <w:numId w:val="196"/>
        </w:numPr>
      </w:pPr>
      <w:r>
        <w:t xml:space="preserve">Kiểm tra và điển thông tin (nếu muốn) </w:t>
      </w:r>
    </w:p>
    <w:p w14:paraId="7298385B" w14:textId="77777777" w:rsidR="00F045A6" w:rsidRDefault="00000000">
      <w:pPr>
        <w:pStyle w:val="Nidungvnbn"/>
        <w:numPr>
          <w:ilvl w:val="1"/>
          <w:numId w:val="196"/>
        </w:numPr>
      </w:pPr>
      <w:r>
        <w:t>Nhập Coupon</w:t>
      </w:r>
    </w:p>
    <w:p w14:paraId="54B6F710" w14:textId="77777777" w:rsidR="00F045A6" w:rsidRDefault="00000000">
      <w:pPr>
        <w:pStyle w:val="Nidungvnbn"/>
        <w:numPr>
          <w:ilvl w:val="1"/>
          <w:numId w:val="196"/>
        </w:numPr>
      </w:pPr>
      <w:r>
        <w:t>Nhấn Apply Coupon</w:t>
      </w:r>
    </w:p>
    <w:p w14:paraId="0A311255" w14:textId="77777777" w:rsidR="00F045A6" w:rsidRDefault="00000000">
      <w:pPr>
        <w:pStyle w:val="Nidungvnbn"/>
        <w:numPr>
          <w:ilvl w:val="1"/>
          <w:numId w:val="196"/>
        </w:numPr>
      </w:pPr>
      <w:r>
        <w:t>Nhập Country and State</w:t>
      </w:r>
    </w:p>
    <w:p w14:paraId="1799017A" w14:textId="77777777" w:rsidR="00F045A6" w:rsidRDefault="00000000">
      <w:pPr>
        <w:pStyle w:val="Nidungvnbn"/>
        <w:numPr>
          <w:ilvl w:val="1"/>
          <w:numId w:val="196"/>
        </w:numPr>
      </w:pPr>
      <w:r>
        <w:t>Nhập ZIP/Post Code</w:t>
      </w:r>
    </w:p>
    <w:p w14:paraId="63DA5A71" w14:textId="77777777" w:rsidR="00F045A6" w:rsidRDefault="00000000">
      <w:pPr>
        <w:pStyle w:val="Nidungvnbn"/>
        <w:numPr>
          <w:ilvl w:val="1"/>
          <w:numId w:val="196"/>
        </w:numPr>
      </w:pPr>
      <w:r>
        <w:t>Click Checkout</w:t>
      </w:r>
    </w:p>
    <w:p w14:paraId="4ACC98F0" w14:textId="77777777" w:rsidR="00F045A6" w:rsidRDefault="00000000">
      <w:pPr>
        <w:pStyle w:val="Nidungvnbn"/>
        <w:numPr>
          <w:ilvl w:val="1"/>
          <w:numId w:val="196"/>
        </w:numPr>
      </w:pPr>
      <w:r>
        <w:t>Điền thông tin phần RETURNING CUSTOMER</w:t>
      </w:r>
    </w:p>
    <w:p w14:paraId="2613FAA4" w14:textId="77777777" w:rsidR="00F045A6" w:rsidRDefault="00000000">
      <w:pPr>
        <w:pStyle w:val="Nidungvnbn"/>
        <w:numPr>
          <w:ilvl w:val="1"/>
          <w:numId w:val="196"/>
        </w:numPr>
      </w:pPr>
      <w:r>
        <w:t>Nhập Login Name</w:t>
      </w:r>
    </w:p>
    <w:p w14:paraId="67833C0B" w14:textId="77777777" w:rsidR="00F045A6" w:rsidRDefault="00000000">
      <w:pPr>
        <w:pStyle w:val="Nidungvnbn"/>
        <w:numPr>
          <w:ilvl w:val="1"/>
          <w:numId w:val="196"/>
        </w:numPr>
      </w:pPr>
      <w:r>
        <w:t>Nhập Password</w:t>
      </w:r>
    </w:p>
    <w:p w14:paraId="30A3635D" w14:textId="77777777" w:rsidR="00F045A6" w:rsidRDefault="00000000">
      <w:pPr>
        <w:pStyle w:val="Nidungvnbn"/>
        <w:numPr>
          <w:ilvl w:val="1"/>
          <w:numId w:val="196"/>
        </w:numPr>
      </w:pPr>
      <w:r>
        <w:t>Nhấn Login</w:t>
      </w:r>
    </w:p>
    <w:p w14:paraId="0727B9CF" w14:textId="77777777" w:rsidR="00F045A6" w:rsidRDefault="00000000">
      <w:pPr>
        <w:pStyle w:val="Nidungvnbn"/>
        <w:numPr>
          <w:ilvl w:val="1"/>
          <w:numId w:val="196"/>
        </w:numPr>
      </w:pPr>
      <w:r>
        <w:t>Nhấn “Confirm Order” ở trang Check Confirmation</w:t>
      </w:r>
    </w:p>
    <w:p w14:paraId="1A0FF791" w14:textId="77777777" w:rsidR="00F045A6" w:rsidRDefault="00000000">
      <w:pPr>
        <w:pStyle w:val="Nidungvnbn"/>
        <w:numPr>
          <w:ilvl w:val="0"/>
          <w:numId w:val="196"/>
        </w:numPr>
      </w:pPr>
      <w:r>
        <w:t>Expected result:</w:t>
      </w:r>
    </w:p>
    <w:p w14:paraId="71994672" w14:textId="77777777" w:rsidR="00F045A6" w:rsidRDefault="00000000">
      <w:pPr>
        <w:pStyle w:val="Nidungvnbn"/>
        <w:numPr>
          <w:ilvl w:val="1"/>
          <w:numId w:val="196"/>
        </w:numPr>
      </w:pPr>
      <w:r>
        <w:t>Hệ thống hiển thị thông báo đặt hàng thành công</w:t>
      </w:r>
    </w:p>
    <w:p w14:paraId="20307C47" w14:textId="77777777" w:rsidR="00F045A6" w:rsidRDefault="00000000">
      <w:pPr>
        <w:pStyle w:val="Nidungvnbn"/>
        <w:numPr>
          <w:ilvl w:val="0"/>
          <w:numId w:val="196"/>
        </w:numPr>
      </w:pPr>
      <w:r>
        <w:t xml:space="preserve">Actual result: </w:t>
      </w:r>
    </w:p>
    <w:p w14:paraId="7F1C62D1" w14:textId="77777777" w:rsidR="00F045A6" w:rsidRDefault="00000000">
      <w:pPr>
        <w:pStyle w:val="Nidungvnbn"/>
        <w:numPr>
          <w:ilvl w:val="1"/>
          <w:numId w:val="196"/>
        </w:numPr>
      </w:pPr>
      <w:r>
        <w:t>Hệ thống hiển thị thông báo đặt hàng thành công</w:t>
      </w:r>
    </w:p>
    <w:p w14:paraId="7F07E083" w14:textId="77777777" w:rsidR="00F045A6" w:rsidRDefault="00000000">
      <w:pPr>
        <w:pStyle w:val="u4"/>
      </w:pPr>
      <w:r>
        <w:t xml:space="preserve">Positive Test </w:t>
      </w:r>
      <w:r>
        <w:rPr>
          <w:lang w:val="vi-VN"/>
        </w:rPr>
        <w:t>-</w:t>
      </w:r>
      <w:r>
        <w:t xml:space="preserve"> Đặt hàng thành công khi thao tác với I AM A NEW CUSTOMER   Register Account  (ở trang checkout) </w:t>
      </w:r>
    </w:p>
    <w:p w14:paraId="6C3CF3B4" w14:textId="77777777" w:rsidR="00F045A6" w:rsidRDefault="00000000">
      <w:pPr>
        <w:pStyle w:val="Nidungvnbn"/>
        <w:numPr>
          <w:ilvl w:val="0"/>
          <w:numId w:val="197"/>
        </w:numPr>
      </w:pPr>
      <w:r>
        <w:t>Requirement: Vào trang web, tới trang checkout, tạo tài khoản và tiến hành đặt hàng</w:t>
      </w:r>
    </w:p>
    <w:p w14:paraId="795E32CE" w14:textId="77777777" w:rsidR="00F045A6" w:rsidRDefault="00000000">
      <w:pPr>
        <w:pStyle w:val="Nidungvnbn"/>
        <w:numPr>
          <w:ilvl w:val="0"/>
          <w:numId w:val="197"/>
        </w:numPr>
      </w:pPr>
      <w:r>
        <w:t>Test steps:</w:t>
      </w:r>
    </w:p>
    <w:p w14:paraId="2DCFF0C3" w14:textId="77777777" w:rsidR="00F045A6" w:rsidRDefault="00000000">
      <w:pPr>
        <w:pStyle w:val="Nidungvnbn"/>
        <w:numPr>
          <w:ilvl w:val="1"/>
          <w:numId w:val="197"/>
        </w:numPr>
      </w:pPr>
      <w:r>
        <w:t>Truy cập vào trang web Automation Test Store</w:t>
      </w:r>
    </w:p>
    <w:p w14:paraId="1D544049" w14:textId="77777777" w:rsidR="00F045A6" w:rsidRDefault="00000000">
      <w:pPr>
        <w:pStyle w:val="Nidungvnbn"/>
        <w:numPr>
          <w:ilvl w:val="1"/>
          <w:numId w:val="197"/>
        </w:numPr>
      </w:pPr>
      <w:r>
        <w:lastRenderedPageBreak/>
        <w:t>Vào trang checkout</w:t>
      </w:r>
    </w:p>
    <w:p w14:paraId="4432E305" w14:textId="77777777" w:rsidR="00F045A6" w:rsidRDefault="00000000">
      <w:pPr>
        <w:pStyle w:val="Nidungvnbn"/>
        <w:numPr>
          <w:ilvl w:val="1"/>
          <w:numId w:val="197"/>
        </w:numPr>
      </w:pPr>
      <w:r>
        <w:t xml:space="preserve">Tại phần I AM A NEW CUSTOMER chọn Register Account  </w:t>
      </w:r>
    </w:p>
    <w:p w14:paraId="6F3C20FD" w14:textId="77777777" w:rsidR="00F045A6" w:rsidRDefault="00000000">
      <w:pPr>
        <w:pStyle w:val="Nidungvnbn"/>
        <w:numPr>
          <w:ilvl w:val="1"/>
          <w:numId w:val="197"/>
        </w:numPr>
      </w:pPr>
      <w:r>
        <w:t>Nhấn Continue</w:t>
      </w:r>
    </w:p>
    <w:p w14:paraId="70CA7282" w14:textId="77777777" w:rsidR="00F045A6" w:rsidRDefault="00000000">
      <w:pPr>
        <w:pStyle w:val="Nidungvnbn"/>
        <w:numPr>
          <w:ilvl w:val="1"/>
          <w:numId w:val="197"/>
        </w:numPr>
      </w:pPr>
      <w:r>
        <w:t>Nhập thông tin cá nhân:</w:t>
      </w:r>
    </w:p>
    <w:p w14:paraId="2197D4F2" w14:textId="77777777" w:rsidR="00F045A6" w:rsidRDefault="00000000">
      <w:pPr>
        <w:pStyle w:val="Nidungvnbn"/>
        <w:numPr>
          <w:ilvl w:val="1"/>
          <w:numId w:val="197"/>
        </w:numPr>
      </w:pPr>
      <w:r>
        <w:t>Nhập họ vào trường “First name”.</w:t>
      </w:r>
    </w:p>
    <w:p w14:paraId="58D11B29" w14:textId="77777777" w:rsidR="00F045A6" w:rsidRDefault="00000000">
      <w:pPr>
        <w:pStyle w:val="Nidungvnbn"/>
        <w:numPr>
          <w:ilvl w:val="1"/>
          <w:numId w:val="197"/>
        </w:numPr>
      </w:pPr>
      <w:r>
        <w:t>Nhập tên vào trường “Last name”.</w:t>
      </w:r>
    </w:p>
    <w:p w14:paraId="690BC62A" w14:textId="77777777" w:rsidR="00F045A6" w:rsidRDefault="00000000">
      <w:pPr>
        <w:pStyle w:val="Nidungvnbn"/>
        <w:numPr>
          <w:ilvl w:val="1"/>
          <w:numId w:val="197"/>
        </w:numPr>
      </w:pPr>
      <w:r>
        <w:t>Nhập địa chỉ email hợp lệ và duy nhất vào trường email.</w:t>
      </w:r>
    </w:p>
    <w:p w14:paraId="03BE2409" w14:textId="77777777" w:rsidR="00F045A6" w:rsidRDefault="00000000">
      <w:pPr>
        <w:pStyle w:val="Nidungvnbn"/>
        <w:numPr>
          <w:ilvl w:val="1"/>
          <w:numId w:val="197"/>
        </w:numPr>
      </w:pPr>
      <w:r>
        <w:t>Nhập số điện thoại  hợp lệ và duy nhất vào trường “Telephone”.</w:t>
      </w:r>
    </w:p>
    <w:p w14:paraId="30791A87" w14:textId="77777777" w:rsidR="00F045A6" w:rsidRDefault="00000000">
      <w:pPr>
        <w:pStyle w:val="Nidungvnbn"/>
        <w:numPr>
          <w:ilvl w:val="1"/>
          <w:numId w:val="197"/>
        </w:numPr>
      </w:pPr>
      <w:r>
        <w:t>Nhập Fax hợp lệ (nếu có).</w:t>
      </w:r>
    </w:p>
    <w:p w14:paraId="30FB7BCB" w14:textId="77777777" w:rsidR="00F045A6" w:rsidRDefault="00000000">
      <w:pPr>
        <w:pStyle w:val="Nidungvnbn"/>
        <w:numPr>
          <w:ilvl w:val="1"/>
          <w:numId w:val="197"/>
        </w:numPr>
      </w:pPr>
      <w:r>
        <w:t>Nhập thông tin công ty.</w:t>
      </w:r>
    </w:p>
    <w:p w14:paraId="3AC8F0EA" w14:textId="77777777" w:rsidR="00F045A6" w:rsidRDefault="00000000">
      <w:pPr>
        <w:pStyle w:val="Nidungvnbn"/>
        <w:numPr>
          <w:ilvl w:val="1"/>
          <w:numId w:val="197"/>
        </w:numPr>
      </w:pPr>
      <w:r>
        <w:t>Nhập tên công ty (nếu có).</w:t>
      </w:r>
    </w:p>
    <w:p w14:paraId="49CF1680" w14:textId="77777777" w:rsidR="00F045A6" w:rsidRDefault="00000000">
      <w:pPr>
        <w:pStyle w:val="Nidungvnbn"/>
        <w:numPr>
          <w:ilvl w:val="1"/>
          <w:numId w:val="197"/>
        </w:numPr>
      </w:pPr>
      <w:r>
        <w:t>Nhập địa chỉ 1.</w:t>
      </w:r>
    </w:p>
    <w:p w14:paraId="289F1002" w14:textId="77777777" w:rsidR="00F045A6" w:rsidRDefault="00000000">
      <w:pPr>
        <w:pStyle w:val="Nidungvnbn"/>
        <w:numPr>
          <w:ilvl w:val="1"/>
          <w:numId w:val="197"/>
        </w:numPr>
      </w:pPr>
      <w:r>
        <w:t>Nhập địa chỉ 2 (nếu có).</w:t>
      </w:r>
    </w:p>
    <w:p w14:paraId="7935D897" w14:textId="77777777" w:rsidR="00F045A6" w:rsidRDefault="00000000">
      <w:pPr>
        <w:pStyle w:val="Nidungvnbn"/>
        <w:numPr>
          <w:ilvl w:val="1"/>
          <w:numId w:val="197"/>
        </w:numPr>
      </w:pPr>
      <w:r>
        <w:t>Nhập thành phố và khu vực.</w:t>
      </w:r>
    </w:p>
    <w:p w14:paraId="21C31E15" w14:textId="77777777" w:rsidR="00F045A6" w:rsidRDefault="00000000">
      <w:pPr>
        <w:pStyle w:val="Nidungvnbn"/>
        <w:numPr>
          <w:ilvl w:val="1"/>
          <w:numId w:val="197"/>
        </w:numPr>
      </w:pPr>
      <w:r>
        <w:t>Nhập mã ZIP Code.</w:t>
      </w:r>
    </w:p>
    <w:p w14:paraId="5565BD9B" w14:textId="77777777" w:rsidR="00F045A6" w:rsidRDefault="00000000">
      <w:pPr>
        <w:pStyle w:val="Nidungvnbn"/>
        <w:numPr>
          <w:ilvl w:val="1"/>
          <w:numId w:val="197"/>
        </w:numPr>
      </w:pPr>
      <w:r>
        <w:t>Nhập quốc gia.</w:t>
      </w:r>
    </w:p>
    <w:p w14:paraId="3B27C311" w14:textId="77777777" w:rsidR="00F045A6" w:rsidRDefault="00000000">
      <w:pPr>
        <w:pStyle w:val="Nidungvnbn"/>
        <w:numPr>
          <w:ilvl w:val="1"/>
          <w:numId w:val="197"/>
        </w:numPr>
      </w:pPr>
      <w:r>
        <w:t xml:space="preserve">Nhập thông tin đăng nhập: </w:t>
      </w:r>
    </w:p>
    <w:p w14:paraId="7F734242" w14:textId="77777777" w:rsidR="00F045A6" w:rsidRDefault="00000000">
      <w:pPr>
        <w:pStyle w:val="Nidungvnbn"/>
        <w:numPr>
          <w:ilvl w:val="1"/>
          <w:numId w:val="197"/>
        </w:numPr>
      </w:pPr>
      <w:r>
        <w:t>Nhập tên đăng nhập hợp lệ và duy nhất vào trường “Login name”.</w:t>
      </w:r>
    </w:p>
    <w:p w14:paraId="03C1CB13" w14:textId="77777777" w:rsidR="00F045A6" w:rsidRDefault="00000000">
      <w:pPr>
        <w:pStyle w:val="Nidungvnbn"/>
        <w:numPr>
          <w:ilvl w:val="1"/>
          <w:numId w:val="197"/>
        </w:numPr>
      </w:pPr>
      <w:r>
        <w:t>Nhập mật khẩu hợp lệ vào trường “Password”.</w:t>
      </w:r>
    </w:p>
    <w:p w14:paraId="3C985D5D" w14:textId="77777777" w:rsidR="00F045A6" w:rsidRDefault="00000000">
      <w:pPr>
        <w:pStyle w:val="Nidungvnbn"/>
        <w:numPr>
          <w:ilvl w:val="1"/>
          <w:numId w:val="197"/>
        </w:numPr>
      </w:pPr>
      <w:r>
        <w:t>Xác nhận mật khẩu vừa nhập vào trường “Password Confirm”.</w:t>
      </w:r>
    </w:p>
    <w:p w14:paraId="3C427ADF" w14:textId="77777777" w:rsidR="00F045A6" w:rsidRDefault="00000000">
      <w:pPr>
        <w:pStyle w:val="Nidungvnbn"/>
        <w:numPr>
          <w:ilvl w:val="1"/>
          <w:numId w:val="197"/>
        </w:numPr>
      </w:pPr>
      <w:r>
        <w:t>Nhấn nút “Continue”.</w:t>
      </w:r>
    </w:p>
    <w:p w14:paraId="5D709ECB" w14:textId="77777777" w:rsidR="00F045A6" w:rsidRDefault="00000000">
      <w:pPr>
        <w:pStyle w:val="Nidungvnbn"/>
        <w:numPr>
          <w:ilvl w:val="1"/>
          <w:numId w:val="197"/>
        </w:numPr>
      </w:pPr>
      <w:r>
        <w:t>Nhấn “Confirm Order” ở trang Check Confirmation</w:t>
      </w:r>
    </w:p>
    <w:p w14:paraId="4488AD29" w14:textId="77777777" w:rsidR="00F045A6" w:rsidRDefault="00000000">
      <w:pPr>
        <w:pStyle w:val="Nidungvnbn"/>
        <w:numPr>
          <w:ilvl w:val="0"/>
          <w:numId w:val="197"/>
        </w:numPr>
      </w:pPr>
      <w:r>
        <w:t>Expected result:</w:t>
      </w:r>
    </w:p>
    <w:p w14:paraId="4A67C873" w14:textId="77777777" w:rsidR="00F045A6" w:rsidRDefault="00000000">
      <w:pPr>
        <w:pStyle w:val="Nidungvnbn"/>
        <w:numPr>
          <w:ilvl w:val="1"/>
          <w:numId w:val="197"/>
        </w:numPr>
      </w:pPr>
      <w:r>
        <w:t>Hệ thống hiển thị thông báo đặt hàng thành công</w:t>
      </w:r>
    </w:p>
    <w:p w14:paraId="0A81B35B" w14:textId="77777777" w:rsidR="00F045A6" w:rsidRDefault="00000000">
      <w:pPr>
        <w:pStyle w:val="Nidungvnbn"/>
        <w:numPr>
          <w:ilvl w:val="0"/>
          <w:numId w:val="197"/>
        </w:numPr>
      </w:pPr>
      <w:r>
        <w:t xml:space="preserve">Actual result: </w:t>
      </w:r>
    </w:p>
    <w:p w14:paraId="2CCA59CA" w14:textId="77777777" w:rsidR="00F045A6" w:rsidRDefault="00000000">
      <w:pPr>
        <w:pStyle w:val="Nidungvnbn"/>
        <w:numPr>
          <w:ilvl w:val="1"/>
          <w:numId w:val="197"/>
        </w:numPr>
      </w:pPr>
      <w:r>
        <w:t>Hệ thống hiển thị thông báo đặt hàng thành công</w:t>
      </w:r>
    </w:p>
    <w:p w14:paraId="69E368E8" w14:textId="77777777" w:rsidR="00F045A6" w:rsidRDefault="00000000">
      <w:pPr>
        <w:pStyle w:val="u4"/>
      </w:pPr>
      <w:r>
        <w:t xml:space="preserve">Positive Test </w:t>
      </w:r>
      <w:r>
        <w:rPr>
          <w:lang w:val="vi-VN"/>
        </w:rPr>
        <w:t>-</w:t>
      </w:r>
      <w:r>
        <w:t xml:space="preserve"> Đặt hàng thành công khi thao tác với I AM A NEW CUSTOMER Guest Checkout (ở trang checkout) </w:t>
      </w:r>
    </w:p>
    <w:p w14:paraId="543C73E8" w14:textId="77777777" w:rsidR="00F045A6" w:rsidRDefault="00000000">
      <w:pPr>
        <w:pStyle w:val="Nidungvnbn"/>
        <w:numPr>
          <w:ilvl w:val="0"/>
          <w:numId w:val="198"/>
        </w:numPr>
      </w:pPr>
      <w:r>
        <w:lastRenderedPageBreak/>
        <w:t>Requirement: Vào trang web, tới trang checkout và tiến hành đặt hàng với vai trò là khách không muốn tạo tài khoản</w:t>
      </w:r>
    </w:p>
    <w:p w14:paraId="2E376D24" w14:textId="77777777" w:rsidR="00F045A6" w:rsidRDefault="00000000">
      <w:pPr>
        <w:pStyle w:val="Nidungvnbn"/>
        <w:numPr>
          <w:ilvl w:val="0"/>
          <w:numId w:val="198"/>
        </w:numPr>
      </w:pPr>
      <w:r>
        <w:t>Test steps:</w:t>
      </w:r>
    </w:p>
    <w:p w14:paraId="1F62BA19" w14:textId="77777777" w:rsidR="00F045A6" w:rsidRDefault="00000000">
      <w:pPr>
        <w:pStyle w:val="Nidungvnbn"/>
        <w:numPr>
          <w:ilvl w:val="1"/>
          <w:numId w:val="198"/>
        </w:numPr>
      </w:pPr>
      <w:r>
        <w:t>Truy cập vào trang web Automation Test Store</w:t>
      </w:r>
    </w:p>
    <w:p w14:paraId="298A1784" w14:textId="77777777" w:rsidR="00F045A6" w:rsidRDefault="00000000">
      <w:pPr>
        <w:pStyle w:val="Nidungvnbn"/>
        <w:numPr>
          <w:ilvl w:val="1"/>
          <w:numId w:val="198"/>
        </w:numPr>
      </w:pPr>
      <w:r>
        <w:t>Vào trang checkout</w:t>
      </w:r>
    </w:p>
    <w:p w14:paraId="31B4F2E7" w14:textId="77777777" w:rsidR="00F045A6" w:rsidRDefault="00000000">
      <w:pPr>
        <w:pStyle w:val="Nidungvnbn"/>
        <w:numPr>
          <w:ilvl w:val="1"/>
          <w:numId w:val="198"/>
        </w:numPr>
      </w:pPr>
      <w:r>
        <w:t xml:space="preserve">Tại phần I AM A NEW CUSTOMER chọn Guest Checkout   </w:t>
      </w:r>
    </w:p>
    <w:p w14:paraId="05D75A7E" w14:textId="77777777" w:rsidR="00F045A6" w:rsidRDefault="00000000">
      <w:pPr>
        <w:pStyle w:val="Nidungvnbn"/>
        <w:numPr>
          <w:ilvl w:val="1"/>
          <w:numId w:val="198"/>
        </w:numPr>
      </w:pPr>
      <w:r>
        <w:t>Nhấn Continue</w:t>
      </w:r>
    </w:p>
    <w:p w14:paraId="31B74DB2" w14:textId="77777777" w:rsidR="00F045A6" w:rsidRDefault="00000000">
      <w:pPr>
        <w:pStyle w:val="Nidungvnbn"/>
        <w:numPr>
          <w:ilvl w:val="1"/>
          <w:numId w:val="198"/>
        </w:numPr>
      </w:pPr>
      <w:r>
        <w:t>Nhập thông tin cá nhân:</w:t>
      </w:r>
    </w:p>
    <w:p w14:paraId="602C68CC" w14:textId="77777777" w:rsidR="00F045A6" w:rsidRDefault="00000000">
      <w:pPr>
        <w:pStyle w:val="Nidungvnbn"/>
        <w:numPr>
          <w:ilvl w:val="1"/>
          <w:numId w:val="198"/>
        </w:numPr>
      </w:pPr>
      <w:r>
        <w:t>Nhập họ vào trường “First name”.</w:t>
      </w:r>
    </w:p>
    <w:p w14:paraId="22BD50B9" w14:textId="77777777" w:rsidR="00F045A6" w:rsidRDefault="00000000">
      <w:pPr>
        <w:pStyle w:val="Nidungvnbn"/>
        <w:numPr>
          <w:ilvl w:val="1"/>
          <w:numId w:val="198"/>
        </w:numPr>
      </w:pPr>
      <w:r>
        <w:t>Nhập tên vào trường “Last name”.</w:t>
      </w:r>
    </w:p>
    <w:p w14:paraId="53CE914A" w14:textId="77777777" w:rsidR="00F045A6" w:rsidRDefault="00000000">
      <w:pPr>
        <w:pStyle w:val="Nidungvnbn"/>
        <w:numPr>
          <w:ilvl w:val="1"/>
          <w:numId w:val="198"/>
        </w:numPr>
      </w:pPr>
      <w:r>
        <w:t>Nhập địa chỉ email hợp lệ và duy nhất vào trường email.</w:t>
      </w:r>
    </w:p>
    <w:p w14:paraId="36A893AF" w14:textId="77777777" w:rsidR="00F045A6" w:rsidRDefault="00000000">
      <w:pPr>
        <w:pStyle w:val="Nidungvnbn"/>
        <w:numPr>
          <w:ilvl w:val="1"/>
          <w:numId w:val="198"/>
        </w:numPr>
      </w:pPr>
      <w:r>
        <w:t>Nhập số điện thoại  hợp lệ và duy nhất vào trường “Telephone”.</w:t>
      </w:r>
    </w:p>
    <w:p w14:paraId="7C366535" w14:textId="77777777" w:rsidR="00F045A6" w:rsidRDefault="00000000">
      <w:pPr>
        <w:pStyle w:val="Nidungvnbn"/>
        <w:numPr>
          <w:ilvl w:val="1"/>
          <w:numId w:val="198"/>
        </w:numPr>
      </w:pPr>
      <w:r>
        <w:t>Nhập Fax hợp lệ (nếu có).</w:t>
      </w:r>
    </w:p>
    <w:p w14:paraId="4DD58AC7" w14:textId="77777777" w:rsidR="00F045A6" w:rsidRDefault="00000000">
      <w:pPr>
        <w:pStyle w:val="Nidungvnbn"/>
        <w:numPr>
          <w:ilvl w:val="1"/>
          <w:numId w:val="198"/>
        </w:numPr>
      </w:pPr>
      <w:r>
        <w:t>Nhập thông tin công ty.</w:t>
      </w:r>
    </w:p>
    <w:p w14:paraId="1439DD1F" w14:textId="77777777" w:rsidR="00F045A6" w:rsidRDefault="00000000">
      <w:pPr>
        <w:pStyle w:val="Nidungvnbn"/>
        <w:numPr>
          <w:ilvl w:val="1"/>
          <w:numId w:val="198"/>
        </w:numPr>
      </w:pPr>
      <w:r>
        <w:t>Nhập tên công ty (nếu có).</w:t>
      </w:r>
    </w:p>
    <w:p w14:paraId="0AE4A629" w14:textId="77777777" w:rsidR="00F045A6" w:rsidRDefault="00000000">
      <w:pPr>
        <w:pStyle w:val="Nidungvnbn"/>
        <w:numPr>
          <w:ilvl w:val="1"/>
          <w:numId w:val="198"/>
        </w:numPr>
      </w:pPr>
      <w:r>
        <w:t>Nhập địa chỉ 1.</w:t>
      </w:r>
    </w:p>
    <w:p w14:paraId="00C739B5" w14:textId="77777777" w:rsidR="00F045A6" w:rsidRDefault="00000000">
      <w:pPr>
        <w:pStyle w:val="Nidungvnbn"/>
        <w:numPr>
          <w:ilvl w:val="1"/>
          <w:numId w:val="198"/>
        </w:numPr>
      </w:pPr>
      <w:r>
        <w:t>Nhập địa chỉ 2 (nếu có).</w:t>
      </w:r>
    </w:p>
    <w:p w14:paraId="75FD7AD1" w14:textId="77777777" w:rsidR="00F045A6" w:rsidRDefault="00000000">
      <w:pPr>
        <w:pStyle w:val="Nidungvnbn"/>
        <w:numPr>
          <w:ilvl w:val="1"/>
          <w:numId w:val="198"/>
        </w:numPr>
      </w:pPr>
      <w:r>
        <w:t>Nhập thành phố và khu vực.</w:t>
      </w:r>
    </w:p>
    <w:p w14:paraId="185D8842" w14:textId="77777777" w:rsidR="00F045A6" w:rsidRDefault="00000000">
      <w:pPr>
        <w:pStyle w:val="Nidungvnbn"/>
        <w:numPr>
          <w:ilvl w:val="1"/>
          <w:numId w:val="198"/>
        </w:numPr>
      </w:pPr>
      <w:r>
        <w:t>Nhập mã ZIP Code.</w:t>
      </w:r>
    </w:p>
    <w:p w14:paraId="57411362" w14:textId="77777777" w:rsidR="00F045A6" w:rsidRDefault="00000000">
      <w:pPr>
        <w:pStyle w:val="Nidungvnbn"/>
        <w:numPr>
          <w:ilvl w:val="1"/>
          <w:numId w:val="198"/>
        </w:numPr>
      </w:pPr>
      <w:r>
        <w:t>Nhập quốc gia.</w:t>
      </w:r>
    </w:p>
    <w:p w14:paraId="76917469" w14:textId="77777777" w:rsidR="00F045A6" w:rsidRDefault="00000000">
      <w:pPr>
        <w:pStyle w:val="Nidungvnbn"/>
        <w:numPr>
          <w:ilvl w:val="1"/>
          <w:numId w:val="198"/>
        </w:numPr>
      </w:pPr>
      <w:r>
        <w:t xml:space="preserve">Chọn “Check here if you have a separate shipping address” (nếu muốn thêm thông tin giao hàng khác): </w:t>
      </w:r>
    </w:p>
    <w:p w14:paraId="452BC9DE" w14:textId="77777777" w:rsidR="00F045A6" w:rsidRDefault="00000000">
      <w:pPr>
        <w:pStyle w:val="Nidungvnbn"/>
        <w:numPr>
          <w:ilvl w:val="1"/>
          <w:numId w:val="198"/>
        </w:numPr>
      </w:pPr>
      <w:r>
        <w:t>Nhập tên công ty (nếu có).</w:t>
      </w:r>
    </w:p>
    <w:p w14:paraId="3BEC2EE1" w14:textId="77777777" w:rsidR="00F045A6" w:rsidRDefault="00000000">
      <w:pPr>
        <w:pStyle w:val="Nidungvnbn"/>
        <w:numPr>
          <w:ilvl w:val="1"/>
          <w:numId w:val="198"/>
        </w:numPr>
      </w:pPr>
      <w:r>
        <w:t>Nhập địa chỉ 1.</w:t>
      </w:r>
    </w:p>
    <w:p w14:paraId="6ECF306C" w14:textId="77777777" w:rsidR="00F045A6" w:rsidRDefault="00000000">
      <w:pPr>
        <w:pStyle w:val="Nidungvnbn"/>
        <w:numPr>
          <w:ilvl w:val="1"/>
          <w:numId w:val="198"/>
        </w:numPr>
      </w:pPr>
      <w:r>
        <w:t>Nhập địa chỉ 2 (nếu có).</w:t>
      </w:r>
    </w:p>
    <w:p w14:paraId="1D819267" w14:textId="77777777" w:rsidR="00F045A6" w:rsidRDefault="00000000">
      <w:pPr>
        <w:pStyle w:val="Nidungvnbn"/>
        <w:numPr>
          <w:ilvl w:val="1"/>
          <w:numId w:val="198"/>
        </w:numPr>
      </w:pPr>
      <w:r>
        <w:t>Nhập thành phố và khu vực.</w:t>
      </w:r>
    </w:p>
    <w:p w14:paraId="0EDA33F1" w14:textId="77777777" w:rsidR="00F045A6" w:rsidRDefault="00000000">
      <w:pPr>
        <w:pStyle w:val="Nidungvnbn"/>
        <w:numPr>
          <w:ilvl w:val="1"/>
          <w:numId w:val="198"/>
        </w:numPr>
      </w:pPr>
      <w:r>
        <w:t>Nhập mã ZIP Code.</w:t>
      </w:r>
    </w:p>
    <w:p w14:paraId="640752B4" w14:textId="77777777" w:rsidR="00F045A6" w:rsidRDefault="00000000">
      <w:pPr>
        <w:pStyle w:val="Nidungvnbn"/>
        <w:numPr>
          <w:ilvl w:val="1"/>
          <w:numId w:val="198"/>
        </w:numPr>
      </w:pPr>
      <w:r>
        <w:t>Nhập quốc gia.</w:t>
      </w:r>
    </w:p>
    <w:p w14:paraId="07FCBF67" w14:textId="77777777" w:rsidR="00F045A6" w:rsidRDefault="00000000">
      <w:pPr>
        <w:pStyle w:val="Nidungvnbn"/>
        <w:numPr>
          <w:ilvl w:val="1"/>
          <w:numId w:val="198"/>
        </w:numPr>
      </w:pPr>
      <w:r>
        <w:t>Nhấn nút “Continue”.</w:t>
      </w:r>
    </w:p>
    <w:p w14:paraId="06477723" w14:textId="77777777" w:rsidR="00F045A6" w:rsidRDefault="00000000">
      <w:pPr>
        <w:pStyle w:val="Nidungvnbn"/>
        <w:numPr>
          <w:ilvl w:val="1"/>
          <w:numId w:val="198"/>
        </w:numPr>
      </w:pPr>
      <w:r>
        <w:lastRenderedPageBreak/>
        <w:t>Nhấn “Confirm Order” ở trang Check Confirmation</w:t>
      </w:r>
    </w:p>
    <w:p w14:paraId="7EB22D56" w14:textId="77777777" w:rsidR="00F045A6" w:rsidRDefault="00000000">
      <w:pPr>
        <w:pStyle w:val="Nidungvnbn"/>
        <w:numPr>
          <w:ilvl w:val="0"/>
          <w:numId w:val="198"/>
        </w:numPr>
      </w:pPr>
      <w:r>
        <w:t>Expected result:</w:t>
      </w:r>
    </w:p>
    <w:p w14:paraId="14824238" w14:textId="77777777" w:rsidR="00F045A6" w:rsidRDefault="00000000">
      <w:pPr>
        <w:pStyle w:val="Nidungvnbn"/>
        <w:numPr>
          <w:ilvl w:val="1"/>
          <w:numId w:val="198"/>
        </w:numPr>
      </w:pPr>
      <w:r>
        <w:t>Hệ thống hiển thị thông báo đặt hàng thành công</w:t>
      </w:r>
    </w:p>
    <w:p w14:paraId="64330920" w14:textId="77777777" w:rsidR="00F045A6" w:rsidRDefault="00000000">
      <w:pPr>
        <w:pStyle w:val="Nidungvnbn"/>
        <w:numPr>
          <w:ilvl w:val="0"/>
          <w:numId w:val="198"/>
        </w:numPr>
      </w:pPr>
      <w:r>
        <w:t xml:space="preserve">Actual result: </w:t>
      </w:r>
    </w:p>
    <w:p w14:paraId="14F205F7" w14:textId="77777777" w:rsidR="00F045A6" w:rsidRDefault="00000000">
      <w:pPr>
        <w:pStyle w:val="Nidungvnbn"/>
        <w:numPr>
          <w:ilvl w:val="1"/>
          <w:numId w:val="198"/>
        </w:numPr>
      </w:pPr>
      <w:r>
        <w:t>Hệ thống hiển thị thông báo đặt hàng thành công</w:t>
      </w:r>
    </w:p>
    <w:p w14:paraId="23DB9971" w14:textId="77777777" w:rsidR="00F045A6" w:rsidRDefault="00000000">
      <w:pPr>
        <w:pStyle w:val="u4"/>
      </w:pPr>
      <w:r>
        <w:t xml:space="preserve">Positive Test </w:t>
      </w:r>
      <w:r>
        <w:rPr>
          <w:lang w:val="vi-VN"/>
        </w:rPr>
        <w:t>-</w:t>
      </w:r>
      <w:r>
        <w:t xml:space="preserve"> Đặt hàng thành công khi thao tác với I AM A NEW CUSTOMER Register Account  (ở trang giỏ hàng) </w:t>
      </w:r>
    </w:p>
    <w:p w14:paraId="3A9A4D2E" w14:textId="77777777" w:rsidR="00F045A6" w:rsidRDefault="00000000">
      <w:pPr>
        <w:pStyle w:val="Nidungvnbn"/>
        <w:numPr>
          <w:ilvl w:val="0"/>
          <w:numId w:val="199"/>
        </w:numPr>
      </w:pPr>
      <w:r>
        <w:t>Requirement: Vào trang web, tới trang giỏ hàng, tạo tài khoản và tiến hành đặt hàng</w:t>
      </w:r>
    </w:p>
    <w:p w14:paraId="4C8FC257" w14:textId="77777777" w:rsidR="00F045A6" w:rsidRDefault="00000000">
      <w:pPr>
        <w:pStyle w:val="Nidungvnbn"/>
        <w:numPr>
          <w:ilvl w:val="0"/>
          <w:numId w:val="199"/>
        </w:numPr>
      </w:pPr>
      <w:r>
        <w:t>Test steps:</w:t>
      </w:r>
    </w:p>
    <w:p w14:paraId="421F5B46" w14:textId="77777777" w:rsidR="00F045A6" w:rsidRDefault="00000000">
      <w:pPr>
        <w:pStyle w:val="Nidungvnbn"/>
        <w:numPr>
          <w:ilvl w:val="1"/>
          <w:numId w:val="199"/>
        </w:numPr>
      </w:pPr>
      <w:r>
        <w:t>Truy cập vào trang web Automation Test Store</w:t>
      </w:r>
    </w:p>
    <w:p w14:paraId="47FD53D6" w14:textId="77777777" w:rsidR="00F045A6" w:rsidRDefault="00000000">
      <w:pPr>
        <w:pStyle w:val="Nidungvnbn"/>
        <w:numPr>
          <w:ilvl w:val="1"/>
          <w:numId w:val="199"/>
        </w:numPr>
      </w:pPr>
      <w:r>
        <w:t>Vào trang giỏ hàng</w:t>
      </w:r>
    </w:p>
    <w:p w14:paraId="5C86168D" w14:textId="77777777" w:rsidR="00F045A6" w:rsidRDefault="00000000">
      <w:pPr>
        <w:pStyle w:val="Nidungvnbn"/>
        <w:numPr>
          <w:ilvl w:val="1"/>
          <w:numId w:val="199"/>
        </w:numPr>
      </w:pPr>
      <w:r>
        <w:t xml:space="preserve">Kiểm tra và điển thông tin (nếu muốn) </w:t>
      </w:r>
    </w:p>
    <w:p w14:paraId="1F1C08F3" w14:textId="77777777" w:rsidR="00F045A6" w:rsidRDefault="00000000">
      <w:pPr>
        <w:pStyle w:val="Nidungvnbn"/>
        <w:numPr>
          <w:ilvl w:val="1"/>
          <w:numId w:val="199"/>
        </w:numPr>
      </w:pPr>
      <w:r>
        <w:t>Nhập Coupon</w:t>
      </w:r>
    </w:p>
    <w:p w14:paraId="11901112" w14:textId="77777777" w:rsidR="00F045A6" w:rsidRDefault="00000000">
      <w:pPr>
        <w:pStyle w:val="Nidungvnbn"/>
        <w:numPr>
          <w:ilvl w:val="1"/>
          <w:numId w:val="199"/>
        </w:numPr>
      </w:pPr>
      <w:r>
        <w:t>Nhấn Apply Coupon</w:t>
      </w:r>
    </w:p>
    <w:p w14:paraId="5EEB9B41" w14:textId="77777777" w:rsidR="00F045A6" w:rsidRDefault="00000000">
      <w:pPr>
        <w:pStyle w:val="Nidungvnbn"/>
        <w:numPr>
          <w:ilvl w:val="1"/>
          <w:numId w:val="199"/>
        </w:numPr>
      </w:pPr>
      <w:r>
        <w:t>Nhập Country and State</w:t>
      </w:r>
    </w:p>
    <w:p w14:paraId="0FB003E7" w14:textId="77777777" w:rsidR="00F045A6" w:rsidRDefault="00000000">
      <w:pPr>
        <w:pStyle w:val="Nidungvnbn"/>
        <w:numPr>
          <w:ilvl w:val="1"/>
          <w:numId w:val="199"/>
        </w:numPr>
      </w:pPr>
      <w:r>
        <w:t>Nhập ZIP/Post Code</w:t>
      </w:r>
    </w:p>
    <w:p w14:paraId="6E926EFC" w14:textId="77777777" w:rsidR="00F045A6" w:rsidRDefault="00000000">
      <w:pPr>
        <w:pStyle w:val="Nidungvnbn"/>
        <w:numPr>
          <w:ilvl w:val="1"/>
          <w:numId w:val="199"/>
        </w:numPr>
      </w:pPr>
      <w:r>
        <w:t>Click Checkout</w:t>
      </w:r>
    </w:p>
    <w:p w14:paraId="02B8B0FD" w14:textId="77777777" w:rsidR="00F045A6" w:rsidRDefault="00000000">
      <w:pPr>
        <w:pStyle w:val="Nidungvnbn"/>
        <w:numPr>
          <w:ilvl w:val="1"/>
          <w:numId w:val="199"/>
        </w:numPr>
      </w:pPr>
      <w:r>
        <w:t xml:space="preserve">Tại phần I AM A NEW CUSTOMER chọn Register Account  </w:t>
      </w:r>
    </w:p>
    <w:p w14:paraId="026A7BB5" w14:textId="77777777" w:rsidR="00F045A6" w:rsidRDefault="00000000">
      <w:pPr>
        <w:pStyle w:val="Nidungvnbn"/>
        <w:numPr>
          <w:ilvl w:val="1"/>
          <w:numId w:val="199"/>
        </w:numPr>
      </w:pPr>
      <w:r>
        <w:t>Nhấn Continue</w:t>
      </w:r>
    </w:p>
    <w:p w14:paraId="4A187F29" w14:textId="77777777" w:rsidR="00F045A6" w:rsidRDefault="00000000">
      <w:pPr>
        <w:pStyle w:val="Nidungvnbn"/>
        <w:numPr>
          <w:ilvl w:val="1"/>
          <w:numId w:val="199"/>
        </w:numPr>
      </w:pPr>
      <w:r>
        <w:t>Nhập thông tin cá nhân:</w:t>
      </w:r>
    </w:p>
    <w:p w14:paraId="28D31F68" w14:textId="77777777" w:rsidR="00F045A6" w:rsidRDefault="00000000">
      <w:pPr>
        <w:pStyle w:val="Nidungvnbn"/>
        <w:numPr>
          <w:ilvl w:val="1"/>
          <w:numId w:val="199"/>
        </w:numPr>
      </w:pPr>
      <w:r>
        <w:t>Nhập họ vào trường “First name”.</w:t>
      </w:r>
    </w:p>
    <w:p w14:paraId="4668B0F9" w14:textId="77777777" w:rsidR="00F045A6" w:rsidRDefault="00000000">
      <w:pPr>
        <w:pStyle w:val="Nidungvnbn"/>
        <w:numPr>
          <w:ilvl w:val="1"/>
          <w:numId w:val="199"/>
        </w:numPr>
      </w:pPr>
      <w:r>
        <w:t>Nhập tên vào trường “Last name”.</w:t>
      </w:r>
    </w:p>
    <w:p w14:paraId="395A1248" w14:textId="77777777" w:rsidR="00F045A6" w:rsidRDefault="00000000">
      <w:pPr>
        <w:pStyle w:val="Nidungvnbn"/>
        <w:numPr>
          <w:ilvl w:val="1"/>
          <w:numId w:val="199"/>
        </w:numPr>
      </w:pPr>
      <w:r>
        <w:t>Nhập địa chỉ email hợp lệ và duy nhất vào trường email.</w:t>
      </w:r>
    </w:p>
    <w:p w14:paraId="4F7C151E" w14:textId="77777777" w:rsidR="00F045A6" w:rsidRDefault="00000000">
      <w:pPr>
        <w:pStyle w:val="Nidungvnbn"/>
        <w:numPr>
          <w:ilvl w:val="1"/>
          <w:numId w:val="199"/>
        </w:numPr>
      </w:pPr>
      <w:r>
        <w:t>Nhập số điện thoại  hợp lệ và duy nhất vào trường “Telephone”.</w:t>
      </w:r>
    </w:p>
    <w:p w14:paraId="66430C3E" w14:textId="77777777" w:rsidR="00F045A6" w:rsidRDefault="00000000">
      <w:pPr>
        <w:pStyle w:val="Nidungvnbn"/>
        <w:numPr>
          <w:ilvl w:val="1"/>
          <w:numId w:val="199"/>
        </w:numPr>
      </w:pPr>
      <w:r>
        <w:t>Nhập Fax hợp lệ (nếu có).</w:t>
      </w:r>
    </w:p>
    <w:p w14:paraId="35399964" w14:textId="77777777" w:rsidR="00F045A6" w:rsidRDefault="00000000">
      <w:pPr>
        <w:pStyle w:val="Nidungvnbn"/>
        <w:numPr>
          <w:ilvl w:val="1"/>
          <w:numId w:val="199"/>
        </w:numPr>
      </w:pPr>
      <w:r>
        <w:t>Nhập thông tin công ty.</w:t>
      </w:r>
    </w:p>
    <w:p w14:paraId="7DBE5642" w14:textId="77777777" w:rsidR="00F045A6" w:rsidRDefault="00000000">
      <w:pPr>
        <w:pStyle w:val="Nidungvnbn"/>
        <w:numPr>
          <w:ilvl w:val="1"/>
          <w:numId w:val="199"/>
        </w:numPr>
      </w:pPr>
      <w:r>
        <w:t>Nhập tên công ty (nếu có).</w:t>
      </w:r>
    </w:p>
    <w:p w14:paraId="0A002661" w14:textId="77777777" w:rsidR="00F045A6" w:rsidRDefault="00000000">
      <w:pPr>
        <w:pStyle w:val="Nidungvnbn"/>
        <w:numPr>
          <w:ilvl w:val="1"/>
          <w:numId w:val="199"/>
        </w:numPr>
      </w:pPr>
      <w:r>
        <w:lastRenderedPageBreak/>
        <w:t>Nhập địa chỉ 1.</w:t>
      </w:r>
    </w:p>
    <w:p w14:paraId="42CD0937" w14:textId="77777777" w:rsidR="00F045A6" w:rsidRDefault="00000000">
      <w:pPr>
        <w:pStyle w:val="Nidungvnbn"/>
        <w:numPr>
          <w:ilvl w:val="1"/>
          <w:numId w:val="199"/>
        </w:numPr>
      </w:pPr>
      <w:r>
        <w:t>Nhập địa chỉ 2 (nếu có).</w:t>
      </w:r>
    </w:p>
    <w:p w14:paraId="4EE762BD" w14:textId="77777777" w:rsidR="00F045A6" w:rsidRDefault="00000000">
      <w:pPr>
        <w:pStyle w:val="Nidungvnbn"/>
        <w:numPr>
          <w:ilvl w:val="1"/>
          <w:numId w:val="199"/>
        </w:numPr>
      </w:pPr>
      <w:r>
        <w:t>Nhập thành phố và khu vực.</w:t>
      </w:r>
    </w:p>
    <w:p w14:paraId="1DC3CBBF" w14:textId="77777777" w:rsidR="00F045A6" w:rsidRDefault="00000000">
      <w:pPr>
        <w:pStyle w:val="Nidungvnbn"/>
        <w:numPr>
          <w:ilvl w:val="1"/>
          <w:numId w:val="199"/>
        </w:numPr>
      </w:pPr>
      <w:r>
        <w:t>Nhập mã ZIP Code.</w:t>
      </w:r>
    </w:p>
    <w:p w14:paraId="7B6C251E" w14:textId="77777777" w:rsidR="00F045A6" w:rsidRDefault="00000000">
      <w:pPr>
        <w:pStyle w:val="Nidungvnbn"/>
        <w:numPr>
          <w:ilvl w:val="1"/>
          <w:numId w:val="199"/>
        </w:numPr>
      </w:pPr>
      <w:r>
        <w:t>Nhập quốc gia.</w:t>
      </w:r>
    </w:p>
    <w:p w14:paraId="7ED8DBB7" w14:textId="77777777" w:rsidR="00F045A6" w:rsidRDefault="00000000">
      <w:pPr>
        <w:pStyle w:val="Nidungvnbn"/>
        <w:numPr>
          <w:ilvl w:val="1"/>
          <w:numId w:val="199"/>
        </w:numPr>
      </w:pPr>
      <w:r>
        <w:t xml:space="preserve">Nhập thông tin đăng nhập: </w:t>
      </w:r>
    </w:p>
    <w:p w14:paraId="60720A5E" w14:textId="77777777" w:rsidR="00F045A6" w:rsidRDefault="00000000">
      <w:pPr>
        <w:pStyle w:val="Nidungvnbn"/>
        <w:numPr>
          <w:ilvl w:val="1"/>
          <w:numId w:val="199"/>
        </w:numPr>
      </w:pPr>
      <w:r>
        <w:t>Nhập tên đăng nhập hợp lệ và duy nhất vào trường “Login name”.</w:t>
      </w:r>
    </w:p>
    <w:p w14:paraId="1204A0FA" w14:textId="77777777" w:rsidR="00F045A6" w:rsidRDefault="00000000">
      <w:pPr>
        <w:pStyle w:val="Nidungvnbn"/>
        <w:numPr>
          <w:ilvl w:val="1"/>
          <w:numId w:val="199"/>
        </w:numPr>
      </w:pPr>
      <w:r>
        <w:t>Nhập mật khẩu hợp lệ vào trường “Password”.</w:t>
      </w:r>
    </w:p>
    <w:p w14:paraId="56A04EB7" w14:textId="77777777" w:rsidR="00F045A6" w:rsidRDefault="00000000">
      <w:pPr>
        <w:pStyle w:val="Nidungvnbn"/>
        <w:numPr>
          <w:ilvl w:val="1"/>
          <w:numId w:val="199"/>
        </w:numPr>
      </w:pPr>
      <w:r>
        <w:t>Xác nhận mật khẩu vừa nhập vào trường “Password Confirm”.</w:t>
      </w:r>
    </w:p>
    <w:p w14:paraId="5EF8AFA6" w14:textId="77777777" w:rsidR="00F045A6" w:rsidRDefault="00000000">
      <w:pPr>
        <w:pStyle w:val="Nidungvnbn"/>
        <w:numPr>
          <w:ilvl w:val="1"/>
          <w:numId w:val="199"/>
        </w:numPr>
      </w:pPr>
      <w:r>
        <w:t>Nhấn nút “Continue”.</w:t>
      </w:r>
    </w:p>
    <w:p w14:paraId="05776619" w14:textId="77777777" w:rsidR="00F045A6" w:rsidRDefault="00000000">
      <w:pPr>
        <w:pStyle w:val="Nidungvnbn"/>
        <w:numPr>
          <w:ilvl w:val="1"/>
          <w:numId w:val="199"/>
        </w:numPr>
      </w:pPr>
      <w:r>
        <w:t>Nhấn “Confirm Order” ở trang Check Confirmation</w:t>
      </w:r>
    </w:p>
    <w:p w14:paraId="50948B0C" w14:textId="77777777" w:rsidR="00F045A6" w:rsidRDefault="00000000">
      <w:pPr>
        <w:pStyle w:val="Nidungvnbn"/>
        <w:numPr>
          <w:ilvl w:val="0"/>
          <w:numId w:val="199"/>
        </w:numPr>
      </w:pPr>
      <w:r>
        <w:t>Expected result:</w:t>
      </w:r>
    </w:p>
    <w:p w14:paraId="6DA72D83" w14:textId="77777777" w:rsidR="00F045A6" w:rsidRDefault="00000000">
      <w:pPr>
        <w:pStyle w:val="Nidungvnbn"/>
        <w:numPr>
          <w:ilvl w:val="1"/>
          <w:numId w:val="199"/>
        </w:numPr>
      </w:pPr>
      <w:r>
        <w:t>Hệ thống hiển thị thông báo đặt hàng thành công</w:t>
      </w:r>
    </w:p>
    <w:p w14:paraId="4189F8D8" w14:textId="77777777" w:rsidR="00F045A6" w:rsidRDefault="00000000">
      <w:pPr>
        <w:pStyle w:val="Nidungvnbn"/>
        <w:numPr>
          <w:ilvl w:val="0"/>
          <w:numId w:val="199"/>
        </w:numPr>
      </w:pPr>
      <w:r>
        <w:t xml:space="preserve">Actual result: </w:t>
      </w:r>
    </w:p>
    <w:p w14:paraId="651C52DA" w14:textId="77777777" w:rsidR="00F045A6" w:rsidRDefault="00000000">
      <w:pPr>
        <w:pStyle w:val="Nidungvnbn"/>
        <w:numPr>
          <w:ilvl w:val="1"/>
          <w:numId w:val="199"/>
        </w:numPr>
      </w:pPr>
      <w:r>
        <w:t>Hệ thống hiển thị thông báo đặt hàng thành công</w:t>
      </w:r>
    </w:p>
    <w:p w14:paraId="0AA373FA" w14:textId="77777777" w:rsidR="00F045A6" w:rsidRDefault="00000000">
      <w:pPr>
        <w:pStyle w:val="u4"/>
      </w:pPr>
      <w:r>
        <w:t xml:space="preserve">Positive Test </w:t>
      </w:r>
      <w:r>
        <w:rPr>
          <w:lang w:val="vi-VN"/>
        </w:rPr>
        <w:t>-</w:t>
      </w:r>
      <w:r>
        <w:t xml:space="preserve"> Đặt hàng thành công khi thao tác với I AM A NEW CUSTOMER Guest Checkout (ở trang giỏ hàng) </w:t>
      </w:r>
    </w:p>
    <w:p w14:paraId="3BA4FE2F" w14:textId="77777777" w:rsidR="00F045A6" w:rsidRDefault="00000000">
      <w:pPr>
        <w:pStyle w:val="Nidungvnbn"/>
        <w:numPr>
          <w:ilvl w:val="0"/>
          <w:numId w:val="200"/>
        </w:numPr>
      </w:pPr>
      <w:r>
        <w:t>Requirement: Vào trang web, tới trang giỏ hàng và tiến hành đặt hàng với vai trò là khách không muốn tạo tài khoản</w:t>
      </w:r>
    </w:p>
    <w:p w14:paraId="43B82C0A" w14:textId="77777777" w:rsidR="00F045A6" w:rsidRDefault="00000000">
      <w:pPr>
        <w:pStyle w:val="Nidungvnbn"/>
        <w:numPr>
          <w:ilvl w:val="0"/>
          <w:numId w:val="200"/>
        </w:numPr>
      </w:pPr>
      <w:r>
        <w:t>Test steps:</w:t>
      </w:r>
    </w:p>
    <w:p w14:paraId="0B7E42BE" w14:textId="77777777" w:rsidR="00F045A6" w:rsidRDefault="00000000">
      <w:pPr>
        <w:pStyle w:val="Nidungvnbn"/>
        <w:numPr>
          <w:ilvl w:val="1"/>
          <w:numId w:val="200"/>
        </w:numPr>
      </w:pPr>
      <w:r>
        <w:t>Truy cập vào trang web Automation Test Store</w:t>
      </w:r>
    </w:p>
    <w:p w14:paraId="05D334F7" w14:textId="77777777" w:rsidR="00F045A6" w:rsidRDefault="00000000">
      <w:pPr>
        <w:pStyle w:val="Nidungvnbn"/>
        <w:numPr>
          <w:ilvl w:val="1"/>
          <w:numId w:val="200"/>
        </w:numPr>
      </w:pPr>
      <w:r>
        <w:t>Vào trang giỏ hàng</w:t>
      </w:r>
    </w:p>
    <w:p w14:paraId="12A39537" w14:textId="77777777" w:rsidR="00F045A6" w:rsidRDefault="00000000">
      <w:pPr>
        <w:pStyle w:val="Nidungvnbn"/>
        <w:numPr>
          <w:ilvl w:val="1"/>
          <w:numId w:val="200"/>
        </w:numPr>
      </w:pPr>
      <w:r>
        <w:t xml:space="preserve">Kiểm tra và điển thông tin (nếu muốn) </w:t>
      </w:r>
    </w:p>
    <w:p w14:paraId="28A01C46" w14:textId="77777777" w:rsidR="00F045A6" w:rsidRDefault="00000000">
      <w:pPr>
        <w:pStyle w:val="Nidungvnbn"/>
        <w:numPr>
          <w:ilvl w:val="1"/>
          <w:numId w:val="200"/>
        </w:numPr>
      </w:pPr>
      <w:r>
        <w:t>Nhập Coupon</w:t>
      </w:r>
    </w:p>
    <w:p w14:paraId="2169733C" w14:textId="77777777" w:rsidR="00F045A6" w:rsidRDefault="00000000">
      <w:pPr>
        <w:pStyle w:val="Nidungvnbn"/>
        <w:numPr>
          <w:ilvl w:val="1"/>
          <w:numId w:val="200"/>
        </w:numPr>
      </w:pPr>
      <w:r>
        <w:t>Nhấn Apply Coupon</w:t>
      </w:r>
    </w:p>
    <w:p w14:paraId="65769B69" w14:textId="77777777" w:rsidR="00F045A6" w:rsidRDefault="00000000">
      <w:pPr>
        <w:pStyle w:val="Nidungvnbn"/>
        <w:numPr>
          <w:ilvl w:val="1"/>
          <w:numId w:val="200"/>
        </w:numPr>
      </w:pPr>
      <w:r>
        <w:t>Nhập Country and State</w:t>
      </w:r>
    </w:p>
    <w:p w14:paraId="12350A73" w14:textId="77777777" w:rsidR="00F045A6" w:rsidRDefault="00000000">
      <w:pPr>
        <w:pStyle w:val="Nidungvnbn"/>
        <w:numPr>
          <w:ilvl w:val="1"/>
          <w:numId w:val="200"/>
        </w:numPr>
      </w:pPr>
      <w:r>
        <w:t>Nhập ZIP/Post Code</w:t>
      </w:r>
    </w:p>
    <w:p w14:paraId="17DEA88F" w14:textId="77777777" w:rsidR="00F045A6" w:rsidRDefault="00000000">
      <w:pPr>
        <w:pStyle w:val="Nidungvnbn"/>
        <w:numPr>
          <w:ilvl w:val="1"/>
          <w:numId w:val="200"/>
        </w:numPr>
      </w:pPr>
      <w:r>
        <w:t>Click Checkout</w:t>
      </w:r>
    </w:p>
    <w:p w14:paraId="53F53410" w14:textId="77777777" w:rsidR="00F045A6" w:rsidRDefault="00000000">
      <w:pPr>
        <w:pStyle w:val="Nidungvnbn"/>
        <w:numPr>
          <w:ilvl w:val="1"/>
          <w:numId w:val="200"/>
        </w:numPr>
      </w:pPr>
      <w:r>
        <w:lastRenderedPageBreak/>
        <w:t xml:space="preserve">Tại phần I AM A NEW CUSTOMER chọn Guest Checkout   </w:t>
      </w:r>
    </w:p>
    <w:p w14:paraId="00DB39E9" w14:textId="77777777" w:rsidR="00F045A6" w:rsidRDefault="00000000">
      <w:pPr>
        <w:pStyle w:val="Nidungvnbn"/>
        <w:numPr>
          <w:ilvl w:val="1"/>
          <w:numId w:val="200"/>
        </w:numPr>
      </w:pPr>
      <w:r>
        <w:t>Nhấn Continue</w:t>
      </w:r>
    </w:p>
    <w:p w14:paraId="754948ED" w14:textId="77777777" w:rsidR="00F045A6" w:rsidRDefault="00000000">
      <w:pPr>
        <w:pStyle w:val="Nidungvnbn"/>
        <w:numPr>
          <w:ilvl w:val="1"/>
          <w:numId w:val="200"/>
        </w:numPr>
      </w:pPr>
      <w:r>
        <w:t>Nhập thông tin cá nhân:</w:t>
      </w:r>
    </w:p>
    <w:p w14:paraId="177FAF87" w14:textId="77777777" w:rsidR="00F045A6" w:rsidRDefault="00000000">
      <w:pPr>
        <w:pStyle w:val="Nidungvnbn"/>
        <w:numPr>
          <w:ilvl w:val="1"/>
          <w:numId w:val="200"/>
        </w:numPr>
      </w:pPr>
      <w:r>
        <w:t>Nhập họ vào trường “First name”.</w:t>
      </w:r>
    </w:p>
    <w:p w14:paraId="187D7DA0" w14:textId="77777777" w:rsidR="00F045A6" w:rsidRDefault="00000000">
      <w:pPr>
        <w:pStyle w:val="Nidungvnbn"/>
        <w:numPr>
          <w:ilvl w:val="1"/>
          <w:numId w:val="200"/>
        </w:numPr>
      </w:pPr>
      <w:r>
        <w:t>Nhập tên vào trường “Last name”.</w:t>
      </w:r>
    </w:p>
    <w:p w14:paraId="214923B7" w14:textId="77777777" w:rsidR="00F045A6" w:rsidRDefault="00000000">
      <w:pPr>
        <w:pStyle w:val="Nidungvnbn"/>
        <w:numPr>
          <w:ilvl w:val="1"/>
          <w:numId w:val="200"/>
        </w:numPr>
      </w:pPr>
      <w:r>
        <w:t>Nhập địa chỉ email hợp lệ và duy nhất vào trường email.</w:t>
      </w:r>
    </w:p>
    <w:p w14:paraId="0DEBECFD" w14:textId="77777777" w:rsidR="00F045A6" w:rsidRDefault="00000000">
      <w:pPr>
        <w:pStyle w:val="Nidungvnbn"/>
        <w:numPr>
          <w:ilvl w:val="1"/>
          <w:numId w:val="200"/>
        </w:numPr>
      </w:pPr>
      <w:r>
        <w:t>Nhập số điện thoại  hợp lệ và duy nhất vào trường “Telephone”.</w:t>
      </w:r>
    </w:p>
    <w:p w14:paraId="2EEF60A8" w14:textId="77777777" w:rsidR="00F045A6" w:rsidRDefault="00000000">
      <w:pPr>
        <w:pStyle w:val="Nidungvnbn"/>
        <w:numPr>
          <w:ilvl w:val="1"/>
          <w:numId w:val="200"/>
        </w:numPr>
      </w:pPr>
      <w:r>
        <w:t>Nhập Fax hợp lệ (nếu có).</w:t>
      </w:r>
    </w:p>
    <w:p w14:paraId="305BD018" w14:textId="77777777" w:rsidR="00F045A6" w:rsidRDefault="00000000">
      <w:pPr>
        <w:pStyle w:val="Nidungvnbn"/>
        <w:numPr>
          <w:ilvl w:val="1"/>
          <w:numId w:val="200"/>
        </w:numPr>
      </w:pPr>
      <w:r>
        <w:t>Nhập thông tin công ty.</w:t>
      </w:r>
    </w:p>
    <w:p w14:paraId="4D4AF200" w14:textId="77777777" w:rsidR="00F045A6" w:rsidRDefault="00000000">
      <w:pPr>
        <w:pStyle w:val="Nidungvnbn"/>
        <w:numPr>
          <w:ilvl w:val="1"/>
          <w:numId w:val="200"/>
        </w:numPr>
      </w:pPr>
      <w:r>
        <w:t>Nhập tên công ty (nếu có).</w:t>
      </w:r>
    </w:p>
    <w:p w14:paraId="4F32B634" w14:textId="77777777" w:rsidR="00F045A6" w:rsidRDefault="00000000">
      <w:pPr>
        <w:pStyle w:val="Nidungvnbn"/>
        <w:numPr>
          <w:ilvl w:val="1"/>
          <w:numId w:val="200"/>
        </w:numPr>
      </w:pPr>
      <w:r>
        <w:t>Nhập địa chỉ 1.</w:t>
      </w:r>
    </w:p>
    <w:p w14:paraId="6784B850" w14:textId="77777777" w:rsidR="00F045A6" w:rsidRDefault="00000000">
      <w:pPr>
        <w:pStyle w:val="Nidungvnbn"/>
        <w:numPr>
          <w:ilvl w:val="1"/>
          <w:numId w:val="200"/>
        </w:numPr>
      </w:pPr>
      <w:r>
        <w:t>Nhập địa chỉ 2 (nếu có).</w:t>
      </w:r>
    </w:p>
    <w:p w14:paraId="699FC394" w14:textId="77777777" w:rsidR="00F045A6" w:rsidRDefault="00000000">
      <w:pPr>
        <w:pStyle w:val="Nidungvnbn"/>
        <w:numPr>
          <w:ilvl w:val="1"/>
          <w:numId w:val="200"/>
        </w:numPr>
      </w:pPr>
      <w:r>
        <w:t>Nhập thành phố và khu vực.</w:t>
      </w:r>
    </w:p>
    <w:p w14:paraId="311F01E6" w14:textId="77777777" w:rsidR="00F045A6" w:rsidRDefault="00000000">
      <w:pPr>
        <w:pStyle w:val="Nidungvnbn"/>
        <w:numPr>
          <w:ilvl w:val="1"/>
          <w:numId w:val="200"/>
        </w:numPr>
      </w:pPr>
      <w:r>
        <w:t>Nhập mã ZIP Code.</w:t>
      </w:r>
    </w:p>
    <w:p w14:paraId="0D989512" w14:textId="77777777" w:rsidR="00F045A6" w:rsidRDefault="00000000">
      <w:pPr>
        <w:pStyle w:val="Nidungvnbn"/>
        <w:numPr>
          <w:ilvl w:val="1"/>
          <w:numId w:val="200"/>
        </w:numPr>
      </w:pPr>
      <w:r>
        <w:t>Nhập quốc gia.</w:t>
      </w:r>
    </w:p>
    <w:p w14:paraId="319B9614" w14:textId="77777777" w:rsidR="00F045A6" w:rsidRDefault="00000000">
      <w:pPr>
        <w:pStyle w:val="Nidungvnbn"/>
        <w:numPr>
          <w:ilvl w:val="1"/>
          <w:numId w:val="200"/>
        </w:numPr>
      </w:pPr>
      <w:r>
        <w:t xml:space="preserve">Chọn “Check here if you have a separate shipping address” (nếu muốn thêm thông tin giao hàng khác): </w:t>
      </w:r>
    </w:p>
    <w:p w14:paraId="38D93C22" w14:textId="77777777" w:rsidR="00F045A6" w:rsidRDefault="00000000">
      <w:pPr>
        <w:pStyle w:val="Nidungvnbn"/>
        <w:numPr>
          <w:ilvl w:val="1"/>
          <w:numId w:val="200"/>
        </w:numPr>
      </w:pPr>
      <w:r>
        <w:t>Nhập tên công ty (nếu có).</w:t>
      </w:r>
    </w:p>
    <w:p w14:paraId="00E4A70B" w14:textId="77777777" w:rsidR="00F045A6" w:rsidRDefault="00000000">
      <w:pPr>
        <w:pStyle w:val="Nidungvnbn"/>
        <w:numPr>
          <w:ilvl w:val="1"/>
          <w:numId w:val="200"/>
        </w:numPr>
      </w:pPr>
      <w:r>
        <w:t>Nhập địa chỉ 1.</w:t>
      </w:r>
    </w:p>
    <w:p w14:paraId="5EE8F76F" w14:textId="77777777" w:rsidR="00F045A6" w:rsidRDefault="00000000">
      <w:pPr>
        <w:pStyle w:val="Nidungvnbn"/>
        <w:numPr>
          <w:ilvl w:val="1"/>
          <w:numId w:val="200"/>
        </w:numPr>
      </w:pPr>
      <w:r>
        <w:t>Nhập địa chỉ 2 (nếu có).</w:t>
      </w:r>
    </w:p>
    <w:p w14:paraId="2A693E22" w14:textId="77777777" w:rsidR="00F045A6" w:rsidRDefault="00000000">
      <w:pPr>
        <w:pStyle w:val="Nidungvnbn"/>
        <w:numPr>
          <w:ilvl w:val="1"/>
          <w:numId w:val="200"/>
        </w:numPr>
      </w:pPr>
      <w:r>
        <w:t>Nhập thành phố và khu vực.</w:t>
      </w:r>
    </w:p>
    <w:p w14:paraId="2281775E" w14:textId="77777777" w:rsidR="00F045A6" w:rsidRDefault="00000000">
      <w:pPr>
        <w:pStyle w:val="Nidungvnbn"/>
        <w:numPr>
          <w:ilvl w:val="1"/>
          <w:numId w:val="200"/>
        </w:numPr>
      </w:pPr>
      <w:r>
        <w:t>Nhập mã ZIP Code.</w:t>
      </w:r>
    </w:p>
    <w:p w14:paraId="5BCD22E5" w14:textId="77777777" w:rsidR="00F045A6" w:rsidRDefault="00000000">
      <w:pPr>
        <w:pStyle w:val="Nidungvnbn"/>
        <w:numPr>
          <w:ilvl w:val="1"/>
          <w:numId w:val="200"/>
        </w:numPr>
      </w:pPr>
      <w:r>
        <w:t>Nhập quốc gia.</w:t>
      </w:r>
    </w:p>
    <w:p w14:paraId="67C08B8C" w14:textId="77777777" w:rsidR="00F045A6" w:rsidRDefault="00000000">
      <w:pPr>
        <w:pStyle w:val="Nidungvnbn"/>
        <w:numPr>
          <w:ilvl w:val="1"/>
          <w:numId w:val="200"/>
        </w:numPr>
      </w:pPr>
      <w:r>
        <w:t>Nhấn nút “Continue”.</w:t>
      </w:r>
    </w:p>
    <w:p w14:paraId="60B66A53" w14:textId="77777777" w:rsidR="00F045A6" w:rsidRDefault="00000000">
      <w:pPr>
        <w:pStyle w:val="Nidungvnbn"/>
        <w:numPr>
          <w:ilvl w:val="1"/>
          <w:numId w:val="200"/>
        </w:numPr>
      </w:pPr>
      <w:r>
        <w:t>Nhấn “Confirm Order” ở trang Check Confirmation</w:t>
      </w:r>
    </w:p>
    <w:p w14:paraId="5119E4A4" w14:textId="77777777" w:rsidR="00F045A6" w:rsidRDefault="00000000">
      <w:pPr>
        <w:pStyle w:val="Nidungvnbn"/>
        <w:numPr>
          <w:ilvl w:val="0"/>
          <w:numId w:val="200"/>
        </w:numPr>
      </w:pPr>
      <w:r>
        <w:t>Expected result:</w:t>
      </w:r>
    </w:p>
    <w:p w14:paraId="69655665" w14:textId="77777777" w:rsidR="00F045A6" w:rsidRDefault="00000000">
      <w:pPr>
        <w:pStyle w:val="Nidungvnbn"/>
        <w:numPr>
          <w:ilvl w:val="1"/>
          <w:numId w:val="200"/>
        </w:numPr>
      </w:pPr>
      <w:r>
        <w:t>Hệ thống hiển thị thông báo đặt hàng thành công</w:t>
      </w:r>
    </w:p>
    <w:p w14:paraId="6FB05354" w14:textId="77777777" w:rsidR="00F045A6" w:rsidRDefault="00000000">
      <w:pPr>
        <w:pStyle w:val="Nidungvnbn"/>
        <w:numPr>
          <w:ilvl w:val="0"/>
          <w:numId w:val="200"/>
        </w:numPr>
      </w:pPr>
      <w:r>
        <w:t xml:space="preserve">Actual result: </w:t>
      </w:r>
    </w:p>
    <w:p w14:paraId="5A79BA45" w14:textId="77777777" w:rsidR="00F045A6" w:rsidRDefault="00000000">
      <w:pPr>
        <w:pStyle w:val="Nidungvnbn"/>
        <w:numPr>
          <w:ilvl w:val="1"/>
          <w:numId w:val="200"/>
        </w:numPr>
      </w:pPr>
      <w:r>
        <w:t>Hệ thống hiển thị thông báo đặt hàng thành công</w:t>
      </w:r>
    </w:p>
    <w:p w14:paraId="0AEBD38B" w14:textId="77777777" w:rsidR="00F045A6" w:rsidRDefault="00000000">
      <w:pPr>
        <w:pStyle w:val="u4"/>
      </w:pPr>
      <w:r>
        <w:lastRenderedPageBreak/>
        <w:t xml:space="preserve">Positive Test </w:t>
      </w:r>
      <w:r>
        <w:rPr>
          <w:lang w:val="vi-VN"/>
        </w:rPr>
        <w:t>-</w:t>
      </w:r>
      <w:r>
        <w:t xml:space="preserve"> Đặt hàng thành công có bước edit shipping ở I AM A NEW CUSTOMER Register Account và RETURNING CUSTOMER</w:t>
      </w:r>
    </w:p>
    <w:p w14:paraId="141F333F" w14:textId="77777777" w:rsidR="00F045A6" w:rsidRDefault="00000000">
      <w:pPr>
        <w:pStyle w:val="Nidungvnbn"/>
        <w:numPr>
          <w:ilvl w:val="0"/>
          <w:numId w:val="201"/>
        </w:numPr>
      </w:pPr>
      <w:r>
        <w:t>Requirement: Vào trang web, tới trang checkout và tiến hành đặt hàng với tài khoản đã tạo và edit shipping ở CHECKOUT CONFIRMATION</w:t>
      </w:r>
    </w:p>
    <w:p w14:paraId="0BFDB0C3" w14:textId="77777777" w:rsidR="00F045A6" w:rsidRDefault="00000000">
      <w:pPr>
        <w:pStyle w:val="Nidungvnbn"/>
        <w:numPr>
          <w:ilvl w:val="0"/>
          <w:numId w:val="201"/>
        </w:numPr>
      </w:pPr>
      <w:r>
        <w:t>Test steps:</w:t>
      </w:r>
    </w:p>
    <w:p w14:paraId="1E72D726" w14:textId="77777777" w:rsidR="00F045A6" w:rsidRDefault="00000000">
      <w:pPr>
        <w:pStyle w:val="Nidungvnbn"/>
        <w:numPr>
          <w:ilvl w:val="1"/>
          <w:numId w:val="201"/>
        </w:numPr>
      </w:pPr>
      <w:r>
        <w:t>Truy cập vào trang web Automation Test Store</w:t>
      </w:r>
    </w:p>
    <w:p w14:paraId="36B48A06" w14:textId="77777777" w:rsidR="00F045A6" w:rsidRDefault="00000000">
      <w:pPr>
        <w:pStyle w:val="Nidungvnbn"/>
        <w:numPr>
          <w:ilvl w:val="1"/>
          <w:numId w:val="201"/>
        </w:numPr>
      </w:pPr>
      <w:r>
        <w:t>Vào trang checkout</w:t>
      </w:r>
    </w:p>
    <w:p w14:paraId="471FCB04" w14:textId="77777777" w:rsidR="00F045A6" w:rsidRDefault="00000000">
      <w:pPr>
        <w:pStyle w:val="Nidungvnbn"/>
        <w:numPr>
          <w:ilvl w:val="1"/>
          <w:numId w:val="201"/>
        </w:numPr>
      </w:pPr>
      <w:r>
        <w:t>Điền thông tin phần RETURNING CUSTOMER</w:t>
      </w:r>
    </w:p>
    <w:p w14:paraId="29BC3331" w14:textId="77777777" w:rsidR="00F045A6" w:rsidRDefault="00000000">
      <w:pPr>
        <w:pStyle w:val="Nidungvnbn"/>
        <w:numPr>
          <w:ilvl w:val="1"/>
          <w:numId w:val="201"/>
        </w:numPr>
      </w:pPr>
      <w:r>
        <w:t>Nhập Login Name</w:t>
      </w:r>
    </w:p>
    <w:p w14:paraId="3404B75E" w14:textId="77777777" w:rsidR="00F045A6" w:rsidRDefault="00000000">
      <w:pPr>
        <w:pStyle w:val="Nidungvnbn"/>
        <w:numPr>
          <w:ilvl w:val="1"/>
          <w:numId w:val="201"/>
        </w:numPr>
      </w:pPr>
      <w:r>
        <w:t>Nhập Password</w:t>
      </w:r>
    </w:p>
    <w:p w14:paraId="33FB5F73" w14:textId="77777777" w:rsidR="00F045A6" w:rsidRDefault="00000000">
      <w:pPr>
        <w:pStyle w:val="Nidungvnbn"/>
        <w:numPr>
          <w:ilvl w:val="1"/>
          <w:numId w:val="201"/>
        </w:numPr>
      </w:pPr>
      <w:r>
        <w:t>Nhấn Login</w:t>
      </w:r>
    </w:p>
    <w:p w14:paraId="4D89917F" w14:textId="77777777" w:rsidR="00F045A6" w:rsidRDefault="00000000">
      <w:pPr>
        <w:pStyle w:val="Nidungvnbn"/>
        <w:numPr>
          <w:ilvl w:val="1"/>
          <w:numId w:val="201"/>
        </w:numPr>
      </w:pPr>
      <w:r>
        <w:t>Nhấn chọn “Edit Shipping”</w:t>
      </w:r>
    </w:p>
    <w:p w14:paraId="319FA35C" w14:textId="77777777" w:rsidR="00F045A6" w:rsidRDefault="00000000">
      <w:pPr>
        <w:pStyle w:val="Nidungvnbn"/>
        <w:numPr>
          <w:ilvl w:val="1"/>
          <w:numId w:val="201"/>
        </w:numPr>
      </w:pPr>
      <w:r>
        <w:t>Click Change Address</w:t>
      </w:r>
    </w:p>
    <w:p w14:paraId="544ABB51" w14:textId="77777777" w:rsidR="00F045A6" w:rsidRDefault="00000000">
      <w:pPr>
        <w:pStyle w:val="Nidungvnbn"/>
        <w:numPr>
          <w:ilvl w:val="1"/>
          <w:numId w:val="201"/>
        </w:numPr>
      </w:pPr>
      <w:r>
        <w:t>Chọn địa chỉ khác ở Address Book Entries (nếu muốn)</w:t>
      </w:r>
    </w:p>
    <w:p w14:paraId="5200E36C" w14:textId="77777777" w:rsidR="00F045A6" w:rsidRDefault="00000000">
      <w:pPr>
        <w:pStyle w:val="Nidungvnbn"/>
        <w:numPr>
          <w:ilvl w:val="1"/>
          <w:numId w:val="201"/>
        </w:numPr>
      </w:pPr>
      <w:r>
        <w:t xml:space="preserve">Thêm địa chỉ mới (nếu muốn) </w:t>
      </w:r>
    </w:p>
    <w:p w14:paraId="07218DA4" w14:textId="77777777" w:rsidR="00F045A6" w:rsidRDefault="00000000">
      <w:pPr>
        <w:pStyle w:val="Nidungvnbn"/>
        <w:numPr>
          <w:ilvl w:val="1"/>
          <w:numId w:val="201"/>
        </w:numPr>
      </w:pPr>
      <w:r>
        <w:t>Nhập họ vào trường “First name”.</w:t>
      </w:r>
    </w:p>
    <w:p w14:paraId="2D43732B" w14:textId="77777777" w:rsidR="00F045A6" w:rsidRDefault="00000000">
      <w:pPr>
        <w:pStyle w:val="Nidungvnbn"/>
        <w:numPr>
          <w:ilvl w:val="1"/>
          <w:numId w:val="201"/>
        </w:numPr>
      </w:pPr>
      <w:r>
        <w:t>Nhập tên vào trường “Last name”.</w:t>
      </w:r>
    </w:p>
    <w:p w14:paraId="0FA60101" w14:textId="77777777" w:rsidR="00F045A6" w:rsidRDefault="00000000">
      <w:pPr>
        <w:pStyle w:val="Nidungvnbn"/>
        <w:numPr>
          <w:ilvl w:val="1"/>
          <w:numId w:val="201"/>
        </w:numPr>
      </w:pPr>
      <w:r>
        <w:t>Nhập tên công ty (nếu có).</w:t>
      </w:r>
    </w:p>
    <w:p w14:paraId="6E8148AB" w14:textId="77777777" w:rsidR="00F045A6" w:rsidRDefault="00000000">
      <w:pPr>
        <w:pStyle w:val="Nidungvnbn"/>
        <w:numPr>
          <w:ilvl w:val="1"/>
          <w:numId w:val="201"/>
        </w:numPr>
      </w:pPr>
      <w:r>
        <w:t>Nhập địa chỉ 1.</w:t>
      </w:r>
    </w:p>
    <w:p w14:paraId="70CDC8FF" w14:textId="77777777" w:rsidR="00F045A6" w:rsidRDefault="00000000">
      <w:pPr>
        <w:pStyle w:val="Nidungvnbn"/>
        <w:numPr>
          <w:ilvl w:val="1"/>
          <w:numId w:val="201"/>
        </w:numPr>
      </w:pPr>
      <w:r>
        <w:t>Nhập địa chỉ 2 (nếu có).</w:t>
      </w:r>
    </w:p>
    <w:p w14:paraId="21A4C8AA" w14:textId="77777777" w:rsidR="00F045A6" w:rsidRDefault="00000000">
      <w:pPr>
        <w:pStyle w:val="Nidungvnbn"/>
        <w:numPr>
          <w:ilvl w:val="1"/>
          <w:numId w:val="201"/>
        </w:numPr>
      </w:pPr>
      <w:r>
        <w:t>Nhập thành phố và khu vực.</w:t>
      </w:r>
    </w:p>
    <w:p w14:paraId="49B2D622" w14:textId="77777777" w:rsidR="00F045A6" w:rsidRDefault="00000000">
      <w:pPr>
        <w:pStyle w:val="Nidungvnbn"/>
        <w:numPr>
          <w:ilvl w:val="1"/>
          <w:numId w:val="201"/>
        </w:numPr>
      </w:pPr>
      <w:r>
        <w:t>Nhập mã ZIP Code.</w:t>
      </w:r>
    </w:p>
    <w:p w14:paraId="6CCDAEEA" w14:textId="77777777" w:rsidR="00F045A6" w:rsidRDefault="00000000">
      <w:pPr>
        <w:pStyle w:val="Nidungvnbn"/>
        <w:numPr>
          <w:ilvl w:val="1"/>
          <w:numId w:val="201"/>
        </w:numPr>
      </w:pPr>
      <w:r>
        <w:t>Nhập quốc gia.</w:t>
      </w:r>
    </w:p>
    <w:p w14:paraId="29BC3BAC" w14:textId="77777777" w:rsidR="00F045A6" w:rsidRDefault="00000000">
      <w:pPr>
        <w:pStyle w:val="Nidungvnbn"/>
        <w:numPr>
          <w:ilvl w:val="1"/>
          <w:numId w:val="201"/>
        </w:numPr>
        <w:rPr>
          <w:lang w:val="fr-FR"/>
        </w:rPr>
      </w:pPr>
      <w:r>
        <w:rPr>
          <w:lang w:val="fr-FR"/>
        </w:rPr>
        <w:t>Nhấn nút “Continue”.</w:t>
      </w:r>
    </w:p>
    <w:p w14:paraId="354A0848" w14:textId="77777777" w:rsidR="00F045A6" w:rsidRDefault="00000000">
      <w:pPr>
        <w:pStyle w:val="Nidungvnbn"/>
        <w:numPr>
          <w:ilvl w:val="1"/>
          <w:numId w:val="201"/>
        </w:numPr>
      </w:pPr>
      <w:r>
        <w:t>Nhập comment (nếu muốn)</w:t>
      </w:r>
    </w:p>
    <w:p w14:paraId="742C80FA" w14:textId="77777777" w:rsidR="00F045A6" w:rsidRDefault="00000000">
      <w:pPr>
        <w:pStyle w:val="Nidungvnbn"/>
        <w:numPr>
          <w:ilvl w:val="1"/>
          <w:numId w:val="201"/>
        </w:numPr>
      </w:pPr>
      <w:r>
        <w:t>Nhấn “Confirm Order” ở trang Check Confirmation</w:t>
      </w:r>
    </w:p>
    <w:p w14:paraId="6A5CFA51" w14:textId="77777777" w:rsidR="00F045A6" w:rsidRDefault="00000000">
      <w:pPr>
        <w:pStyle w:val="Nidungvnbn"/>
        <w:numPr>
          <w:ilvl w:val="0"/>
          <w:numId w:val="201"/>
        </w:numPr>
      </w:pPr>
      <w:r>
        <w:t>Expected result:</w:t>
      </w:r>
    </w:p>
    <w:p w14:paraId="0BFBED3D" w14:textId="77777777" w:rsidR="00F045A6" w:rsidRDefault="00000000">
      <w:pPr>
        <w:pStyle w:val="Nidungvnbn"/>
        <w:numPr>
          <w:ilvl w:val="1"/>
          <w:numId w:val="201"/>
        </w:numPr>
      </w:pPr>
      <w:r>
        <w:t>Hệ thống hiển thị thông báo đặt hàng thành công</w:t>
      </w:r>
    </w:p>
    <w:p w14:paraId="5AC901A5" w14:textId="77777777" w:rsidR="00F045A6" w:rsidRDefault="00000000">
      <w:pPr>
        <w:pStyle w:val="Nidungvnbn"/>
        <w:numPr>
          <w:ilvl w:val="0"/>
          <w:numId w:val="201"/>
        </w:numPr>
      </w:pPr>
      <w:r>
        <w:t xml:space="preserve">Actual result: </w:t>
      </w:r>
    </w:p>
    <w:p w14:paraId="6C50F187" w14:textId="77777777" w:rsidR="00F045A6" w:rsidRDefault="00000000">
      <w:pPr>
        <w:pStyle w:val="Nidungvnbn"/>
        <w:numPr>
          <w:ilvl w:val="1"/>
          <w:numId w:val="201"/>
        </w:numPr>
      </w:pPr>
      <w:r>
        <w:lastRenderedPageBreak/>
        <w:t>Hệ thống hiển thị thông báo đặt hàng thành công</w:t>
      </w:r>
    </w:p>
    <w:p w14:paraId="784EB908" w14:textId="77777777" w:rsidR="00F045A6" w:rsidRDefault="00000000">
      <w:pPr>
        <w:pStyle w:val="u4"/>
      </w:pPr>
      <w:r>
        <w:t xml:space="preserve">Positive Test </w:t>
      </w:r>
      <w:r>
        <w:rPr>
          <w:lang w:val="vi-VN"/>
        </w:rPr>
        <w:t xml:space="preserve">- </w:t>
      </w:r>
      <w:r>
        <w:t>Đặt hàng thành công có bước edit payment hoặc edit coupon ở I AM A NEW CUSTOMER Register Account và RETURNING CUSTOMER</w:t>
      </w:r>
    </w:p>
    <w:p w14:paraId="7F1D64CF" w14:textId="77777777" w:rsidR="00F045A6" w:rsidRDefault="00000000">
      <w:pPr>
        <w:pStyle w:val="Nidungvnbn"/>
        <w:numPr>
          <w:ilvl w:val="0"/>
          <w:numId w:val="202"/>
        </w:numPr>
      </w:pPr>
      <w:r>
        <w:t>Requirement: Vào trang web, tới trang checkout và tiến hành đặt hàng với tài khoản đã tạo và edit payment hoặc edit coupon ở CHECKOUT CONFIRMATION. (ở đây lấy mẫu là  RETURNING CUSTOMER, thực hiện tương tự cho I AM A NEW CUSTOMER   Register Account)</w:t>
      </w:r>
    </w:p>
    <w:p w14:paraId="25B1519C" w14:textId="77777777" w:rsidR="00F045A6" w:rsidRDefault="00000000">
      <w:pPr>
        <w:pStyle w:val="Nidungvnbn"/>
        <w:numPr>
          <w:ilvl w:val="0"/>
          <w:numId w:val="202"/>
        </w:numPr>
      </w:pPr>
      <w:r>
        <w:t>Test steps:</w:t>
      </w:r>
    </w:p>
    <w:p w14:paraId="1E94A39E" w14:textId="77777777" w:rsidR="00F045A6" w:rsidRDefault="00000000">
      <w:pPr>
        <w:pStyle w:val="Nidungvnbn"/>
        <w:numPr>
          <w:ilvl w:val="1"/>
          <w:numId w:val="202"/>
        </w:numPr>
      </w:pPr>
      <w:r>
        <w:t>Truy cập vào trang web Automation Test Store</w:t>
      </w:r>
    </w:p>
    <w:p w14:paraId="4755A4FD" w14:textId="77777777" w:rsidR="00F045A6" w:rsidRDefault="00000000">
      <w:pPr>
        <w:pStyle w:val="Nidungvnbn"/>
        <w:numPr>
          <w:ilvl w:val="1"/>
          <w:numId w:val="202"/>
        </w:numPr>
      </w:pPr>
      <w:r>
        <w:t>Vào trang checkout</w:t>
      </w:r>
    </w:p>
    <w:p w14:paraId="3BA7476A" w14:textId="77777777" w:rsidR="00F045A6" w:rsidRDefault="00000000">
      <w:pPr>
        <w:pStyle w:val="Nidungvnbn"/>
        <w:numPr>
          <w:ilvl w:val="1"/>
          <w:numId w:val="202"/>
        </w:numPr>
      </w:pPr>
      <w:r>
        <w:t>Điền thông tin phần RETURNING CUSTOMER</w:t>
      </w:r>
    </w:p>
    <w:p w14:paraId="1B6B8E9E" w14:textId="77777777" w:rsidR="00F045A6" w:rsidRDefault="00000000">
      <w:pPr>
        <w:pStyle w:val="Nidungvnbn"/>
        <w:numPr>
          <w:ilvl w:val="1"/>
          <w:numId w:val="202"/>
        </w:numPr>
      </w:pPr>
      <w:r>
        <w:t>Nhập Login Name</w:t>
      </w:r>
    </w:p>
    <w:p w14:paraId="084B0677" w14:textId="77777777" w:rsidR="00F045A6" w:rsidRDefault="00000000">
      <w:pPr>
        <w:pStyle w:val="Nidungvnbn"/>
        <w:numPr>
          <w:ilvl w:val="1"/>
          <w:numId w:val="202"/>
        </w:numPr>
      </w:pPr>
      <w:r>
        <w:t>Nhập Password</w:t>
      </w:r>
    </w:p>
    <w:p w14:paraId="4143A626" w14:textId="77777777" w:rsidR="00F045A6" w:rsidRDefault="00000000">
      <w:pPr>
        <w:pStyle w:val="Nidungvnbn"/>
        <w:numPr>
          <w:ilvl w:val="1"/>
          <w:numId w:val="202"/>
        </w:numPr>
      </w:pPr>
      <w:r>
        <w:t>Nhấn Login</w:t>
      </w:r>
    </w:p>
    <w:p w14:paraId="5B49CC01" w14:textId="77777777" w:rsidR="00F045A6" w:rsidRDefault="00000000">
      <w:pPr>
        <w:pStyle w:val="Nidungvnbn"/>
        <w:numPr>
          <w:ilvl w:val="1"/>
          <w:numId w:val="202"/>
        </w:numPr>
      </w:pPr>
      <w:r>
        <w:t>Nhấn chọn “Edit Payment” hoặc “Edit Coupon)</w:t>
      </w:r>
    </w:p>
    <w:p w14:paraId="39243827" w14:textId="77777777" w:rsidR="00F045A6" w:rsidRDefault="00000000">
      <w:pPr>
        <w:pStyle w:val="Nidungvnbn"/>
        <w:numPr>
          <w:ilvl w:val="1"/>
          <w:numId w:val="202"/>
        </w:numPr>
      </w:pPr>
      <w:r>
        <w:t>Click Change Address (nếu muốn)</w:t>
      </w:r>
    </w:p>
    <w:p w14:paraId="3D8AF853" w14:textId="77777777" w:rsidR="00F045A6" w:rsidRDefault="00000000">
      <w:pPr>
        <w:pStyle w:val="Nidungvnbn"/>
        <w:numPr>
          <w:ilvl w:val="1"/>
          <w:numId w:val="202"/>
        </w:numPr>
      </w:pPr>
      <w:r>
        <w:t>Chọn địa chỉ khác ở Address Book Entries (nếu muốn)</w:t>
      </w:r>
    </w:p>
    <w:p w14:paraId="17655EEC" w14:textId="77777777" w:rsidR="00F045A6" w:rsidRDefault="00000000">
      <w:pPr>
        <w:pStyle w:val="Nidungvnbn"/>
        <w:numPr>
          <w:ilvl w:val="1"/>
          <w:numId w:val="202"/>
        </w:numPr>
      </w:pPr>
      <w:r>
        <w:t xml:space="preserve">Thêm địa chỉ mới (nếu muốn) </w:t>
      </w:r>
    </w:p>
    <w:p w14:paraId="26F74440" w14:textId="77777777" w:rsidR="00F045A6" w:rsidRDefault="00000000">
      <w:pPr>
        <w:pStyle w:val="Nidungvnbn"/>
        <w:numPr>
          <w:ilvl w:val="1"/>
          <w:numId w:val="202"/>
        </w:numPr>
      </w:pPr>
      <w:r>
        <w:t>Nhập họ vào trường “First name”.</w:t>
      </w:r>
    </w:p>
    <w:p w14:paraId="77020DC9" w14:textId="77777777" w:rsidR="00F045A6" w:rsidRDefault="00000000">
      <w:pPr>
        <w:pStyle w:val="Nidungvnbn"/>
        <w:numPr>
          <w:ilvl w:val="1"/>
          <w:numId w:val="202"/>
        </w:numPr>
      </w:pPr>
      <w:r>
        <w:t>Nhập tên vào trường “Last name”.</w:t>
      </w:r>
    </w:p>
    <w:p w14:paraId="24D7BD40" w14:textId="77777777" w:rsidR="00F045A6" w:rsidRDefault="00000000">
      <w:pPr>
        <w:pStyle w:val="Nidungvnbn"/>
        <w:numPr>
          <w:ilvl w:val="1"/>
          <w:numId w:val="202"/>
        </w:numPr>
      </w:pPr>
      <w:r>
        <w:t>Nhập tên công ty (nếu có).</w:t>
      </w:r>
    </w:p>
    <w:p w14:paraId="03840304" w14:textId="77777777" w:rsidR="00F045A6" w:rsidRDefault="00000000">
      <w:pPr>
        <w:pStyle w:val="Nidungvnbn"/>
        <w:numPr>
          <w:ilvl w:val="1"/>
          <w:numId w:val="202"/>
        </w:numPr>
      </w:pPr>
      <w:r>
        <w:t>Nhập địa chỉ 1.</w:t>
      </w:r>
    </w:p>
    <w:p w14:paraId="7A745DDB" w14:textId="77777777" w:rsidR="00F045A6" w:rsidRDefault="00000000">
      <w:pPr>
        <w:pStyle w:val="Nidungvnbn"/>
        <w:numPr>
          <w:ilvl w:val="1"/>
          <w:numId w:val="202"/>
        </w:numPr>
      </w:pPr>
      <w:r>
        <w:t>Nhập địa chỉ 2 (nếu có).</w:t>
      </w:r>
    </w:p>
    <w:p w14:paraId="5D419D9B" w14:textId="77777777" w:rsidR="00F045A6" w:rsidRDefault="00000000">
      <w:pPr>
        <w:pStyle w:val="Nidungvnbn"/>
        <w:numPr>
          <w:ilvl w:val="1"/>
          <w:numId w:val="202"/>
        </w:numPr>
      </w:pPr>
      <w:r>
        <w:t>Nhập thành phố và khu vực.</w:t>
      </w:r>
    </w:p>
    <w:p w14:paraId="394837AC" w14:textId="77777777" w:rsidR="00F045A6" w:rsidRDefault="00000000">
      <w:pPr>
        <w:pStyle w:val="Nidungvnbn"/>
        <w:numPr>
          <w:ilvl w:val="1"/>
          <w:numId w:val="202"/>
        </w:numPr>
      </w:pPr>
      <w:r>
        <w:t>Nhập mã ZIP Code.</w:t>
      </w:r>
    </w:p>
    <w:p w14:paraId="228C9EB3" w14:textId="77777777" w:rsidR="00F045A6" w:rsidRDefault="00000000">
      <w:pPr>
        <w:pStyle w:val="Nidungvnbn"/>
        <w:numPr>
          <w:ilvl w:val="1"/>
          <w:numId w:val="202"/>
        </w:numPr>
      </w:pPr>
      <w:r>
        <w:t>Nhập quốc gia.</w:t>
      </w:r>
    </w:p>
    <w:p w14:paraId="07B0EB02" w14:textId="77777777" w:rsidR="00F045A6" w:rsidRDefault="00000000">
      <w:pPr>
        <w:pStyle w:val="Nidungvnbn"/>
        <w:numPr>
          <w:ilvl w:val="1"/>
          <w:numId w:val="202"/>
        </w:numPr>
      </w:pPr>
      <w:r>
        <w:t>Nhấn nút “Continue”.</w:t>
      </w:r>
    </w:p>
    <w:p w14:paraId="29346520" w14:textId="77777777" w:rsidR="00F045A6" w:rsidRDefault="00000000">
      <w:pPr>
        <w:pStyle w:val="Nidungvnbn"/>
        <w:numPr>
          <w:ilvl w:val="1"/>
          <w:numId w:val="202"/>
        </w:numPr>
      </w:pPr>
      <w:r>
        <w:lastRenderedPageBreak/>
        <w:t xml:space="preserve">Điền thêm thông tin (nếu muốn) </w:t>
      </w:r>
    </w:p>
    <w:p w14:paraId="5A183558" w14:textId="77777777" w:rsidR="00F045A6" w:rsidRDefault="00000000">
      <w:pPr>
        <w:pStyle w:val="Nidungvnbn"/>
        <w:numPr>
          <w:ilvl w:val="1"/>
          <w:numId w:val="202"/>
        </w:numPr>
      </w:pPr>
      <w:r>
        <w:t>Nhập Coupon</w:t>
      </w:r>
    </w:p>
    <w:p w14:paraId="6DC35E10" w14:textId="77777777" w:rsidR="00F045A6" w:rsidRDefault="00000000">
      <w:pPr>
        <w:pStyle w:val="Nidungvnbn"/>
        <w:numPr>
          <w:ilvl w:val="1"/>
          <w:numId w:val="202"/>
        </w:numPr>
      </w:pPr>
      <w:r>
        <w:t>Nhấn Apply Coupon</w:t>
      </w:r>
    </w:p>
    <w:p w14:paraId="7AFC77A2" w14:textId="77777777" w:rsidR="00F045A6" w:rsidRDefault="00000000">
      <w:pPr>
        <w:pStyle w:val="Nidungvnbn"/>
        <w:numPr>
          <w:ilvl w:val="1"/>
          <w:numId w:val="202"/>
        </w:numPr>
      </w:pPr>
      <w:r>
        <w:t>Nhập comment (nếu muốn)</w:t>
      </w:r>
    </w:p>
    <w:p w14:paraId="42866A60" w14:textId="77777777" w:rsidR="00F045A6" w:rsidRDefault="00000000">
      <w:pPr>
        <w:pStyle w:val="Nidungvnbn"/>
        <w:numPr>
          <w:ilvl w:val="1"/>
          <w:numId w:val="202"/>
        </w:numPr>
      </w:pPr>
      <w:r>
        <w:t>Chọn “I have read and agree to the Return Policy”</w:t>
      </w:r>
    </w:p>
    <w:p w14:paraId="39ABCDB3" w14:textId="77777777" w:rsidR="00F045A6" w:rsidRDefault="00000000">
      <w:pPr>
        <w:pStyle w:val="Nidungvnbn"/>
        <w:numPr>
          <w:ilvl w:val="1"/>
          <w:numId w:val="202"/>
        </w:numPr>
      </w:pPr>
      <w:r>
        <w:t>Nhấn Continue</w:t>
      </w:r>
    </w:p>
    <w:p w14:paraId="0EFF2A4A" w14:textId="77777777" w:rsidR="00F045A6" w:rsidRDefault="00000000">
      <w:pPr>
        <w:pStyle w:val="Nidungvnbn"/>
        <w:numPr>
          <w:ilvl w:val="1"/>
          <w:numId w:val="202"/>
        </w:numPr>
      </w:pPr>
      <w:r>
        <w:t>Nhấn “Confirm Order” ở trang Check Confirmation</w:t>
      </w:r>
    </w:p>
    <w:p w14:paraId="6E061FB0" w14:textId="77777777" w:rsidR="00F045A6" w:rsidRDefault="00000000">
      <w:pPr>
        <w:pStyle w:val="Nidungvnbn"/>
        <w:numPr>
          <w:ilvl w:val="0"/>
          <w:numId w:val="202"/>
        </w:numPr>
      </w:pPr>
      <w:r>
        <w:t>Expected result:</w:t>
      </w:r>
    </w:p>
    <w:p w14:paraId="7BFA95B9" w14:textId="77777777" w:rsidR="00F045A6" w:rsidRDefault="00000000">
      <w:pPr>
        <w:pStyle w:val="Nidungvnbn"/>
        <w:numPr>
          <w:ilvl w:val="1"/>
          <w:numId w:val="202"/>
        </w:numPr>
      </w:pPr>
      <w:r>
        <w:t>Hệ thống hiển thị thông báo đặt hàng thành công</w:t>
      </w:r>
    </w:p>
    <w:p w14:paraId="574EE4E6" w14:textId="77777777" w:rsidR="00F045A6" w:rsidRDefault="00000000">
      <w:pPr>
        <w:pStyle w:val="Nidungvnbn"/>
        <w:numPr>
          <w:ilvl w:val="0"/>
          <w:numId w:val="202"/>
        </w:numPr>
      </w:pPr>
      <w:r>
        <w:t xml:space="preserve">Actual result: </w:t>
      </w:r>
    </w:p>
    <w:p w14:paraId="08B02DCA" w14:textId="77777777" w:rsidR="00F045A6" w:rsidRDefault="00000000">
      <w:pPr>
        <w:pStyle w:val="Nidungvnbn"/>
        <w:numPr>
          <w:ilvl w:val="1"/>
          <w:numId w:val="202"/>
        </w:numPr>
      </w:pPr>
      <w:r>
        <w:t>Hệ thống hiển thị thông báo đặt hàng thành công</w:t>
      </w:r>
    </w:p>
    <w:p w14:paraId="69D956E0" w14:textId="77777777" w:rsidR="00F045A6" w:rsidRDefault="00000000">
      <w:pPr>
        <w:pStyle w:val="u4"/>
      </w:pPr>
      <w:r>
        <w:t xml:space="preserve">Positive Test </w:t>
      </w:r>
      <w:r>
        <w:rPr>
          <w:lang w:val="vi-VN"/>
        </w:rPr>
        <w:t>-</w:t>
      </w:r>
      <w:r>
        <w:t xml:space="preserve"> Đặt hàng thành công có bước edit shipping hoặc edit payment hoặc edit coupon ở I AM A NEW CUSTOMER Guest Checkout (ở trang checkout) </w:t>
      </w:r>
    </w:p>
    <w:p w14:paraId="51E6CDEE" w14:textId="77777777" w:rsidR="00F045A6" w:rsidRDefault="00000000">
      <w:pPr>
        <w:pStyle w:val="Nidungvnbn"/>
        <w:numPr>
          <w:ilvl w:val="0"/>
          <w:numId w:val="203"/>
        </w:numPr>
      </w:pPr>
      <w:r>
        <w:t>Requirement: Vào trang web, tới trang checkout và tiến hành đặt hàng với vai trò là khách không muốn tạo tài khoản và edit shipping hoặc edit payment hoặc edit coupon ở CHECKOUT CONFIRMATION</w:t>
      </w:r>
    </w:p>
    <w:p w14:paraId="1E76F549" w14:textId="77777777" w:rsidR="00F045A6" w:rsidRDefault="00000000">
      <w:pPr>
        <w:pStyle w:val="Nidungvnbn"/>
        <w:numPr>
          <w:ilvl w:val="0"/>
          <w:numId w:val="203"/>
        </w:numPr>
      </w:pPr>
      <w:r>
        <w:t>Test steps:</w:t>
      </w:r>
    </w:p>
    <w:p w14:paraId="54ACB27B" w14:textId="77777777" w:rsidR="00F045A6" w:rsidRDefault="00000000">
      <w:pPr>
        <w:pStyle w:val="Nidungvnbn"/>
        <w:numPr>
          <w:ilvl w:val="1"/>
          <w:numId w:val="203"/>
        </w:numPr>
      </w:pPr>
      <w:r>
        <w:t>Truy cập vào trang web Automation Test Store</w:t>
      </w:r>
    </w:p>
    <w:p w14:paraId="00480509" w14:textId="77777777" w:rsidR="00F045A6" w:rsidRDefault="00000000">
      <w:pPr>
        <w:pStyle w:val="Nidungvnbn"/>
        <w:numPr>
          <w:ilvl w:val="1"/>
          <w:numId w:val="203"/>
        </w:numPr>
      </w:pPr>
      <w:r>
        <w:t>Vào trang Checkout</w:t>
      </w:r>
    </w:p>
    <w:p w14:paraId="65F5D068" w14:textId="77777777" w:rsidR="00F045A6" w:rsidRDefault="00000000">
      <w:pPr>
        <w:pStyle w:val="Nidungvnbn"/>
        <w:numPr>
          <w:ilvl w:val="1"/>
          <w:numId w:val="203"/>
        </w:numPr>
      </w:pPr>
      <w:r>
        <w:t xml:space="preserve">Tại phần I AM A NEW CUSTOMER chọn Guest Checkout   </w:t>
      </w:r>
    </w:p>
    <w:p w14:paraId="22491115" w14:textId="77777777" w:rsidR="00F045A6" w:rsidRDefault="00000000">
      <w:pPr>
        <w:pStyle w:val="Nidungvnbn"/>
        <w:numPr>
          <w:ilvl w:val="1"/>
          <w:numId w:val="203"/>
        </w:numPr>
      </w:pPr>
      <w:r>
        <w:t>Nhấn Continue</w:t>
      </w:r>
    </w:p>
    <w:p w14:paraId="682118AF" w14:textId="77777777" w:rsidR="00F045A6" w:rsidRDefault="00000000">
      <w:pPr>
        <w:pStyle w:val="Nidungvnbn"/>
        <w:numPr>
          <w:ilvl w:val="1"/>
          <w:numId w:val="203"/>
        </w:numPr>
      </w:pPr>
      <w:r>
        <w:t>Nhập thông tin cá nhân:</w:t>
      </w:r>
    </w:p>
    <w:p w14:paraId="58BCEB68" w14:textId="77777777" w:rsidR="00F045A6" w:rsidRDefault="00000000">
      <w:pPr>
        <w:pStyle w:val="Nidungvnbn"/>
        <w:numPr>
          <w:ilvl w:val="1"/>
          <w:numId w:val="203"/>
        </w:numPr>
      </w:pPr>
      <w:r>
        <w:t>Nhập họ vào trường “First name”.</w:t>
      </w:r>
    </w:p>
    <w:p w14:paraId="629FDBF5" w14:textId="77777777" w:rsidR="00F045A6" w:rsidRDefault="00000000">
      <w:pPr>
        <w:pStyle w:val="Nidungvnbn"/>
        <w:numPr>
          <w:ilvl w:val="1"/>
          <w:numId w:val="203"/>
        </w:numPr>
      </w:pPr>
      <w:r>
        <w:t>Nhập tên vào trường “Last name”.</w:t>
      </w:r>
    </w:p>
    <w:p w14:paraId="29C6246A" w14:textId="77777777" w:rsidR="00F045A6" w:rsidRDefault="00000000">
      <w:pPr>
        <w:pStyle w:val="Nidungvnbn"/>
        <w:numPr>
          <w:ilvl w:val="1"/>
          <w:numId w:val="203"/>
        </w:numPr>
      </w:pPr>
      <w:r>
        <w:t>Nhập địa chỉ email hợp lệ và duy nhất vào trường email.</w:t>
      </w:r>
    </w:p>
    <w:p w14:paraId="316FCB41" w14:textId="77777777" w:rsidR="00F045A6" w:rsidRDefault="00000000">
      <w:pPr>
        <w:pStyle w:val="Nidungvnbn"/>
        <w:numPr>
          <w:ilvl w:val="1"/>
          <w:numId w:val="203"/>
        </w:numPr>
      </w:pPr>
      <w:r>
        <w:t>Nhập số điện thoại  hợp lệ và duy nhất vào trường “Telephone”.</w:t>
      </w:r>
    </w:p>
    <w:p w14:paraId="28D540CD" w14:textId="77777777" w:rsidR="00F045A6" w:rsidRDefault="00000000">
      <w:pPr>
        <w:pStyle w:val="Nidungvnbn"/>
        <w:numPr>
          <w:ilvl w:val="1"/>
          <w:numId w:val="203"/>
        </w:numPr>
      </w:pPr>
      <w:r>
        <w:t>Nhập Fax hợp lệ (nếu có).</w:t>
      </w:r>
    </w:p>
    <w:p w14:paraId="1823B731" w14:textId="77777777" w:rsidR="00F045A6" w:rsidRDefault="00000000">
      <w:pPr>
        <w:pStyle w:val="Nidungvnbn"/>
        <w:numPr>
          <w:ilvl w:val="1"/>
          <w:numId w:val="203"/>
        </w:numPr>
      </w:pPr>
      <w:r>
        <w:lastRenderedPageBreak/>
        <w:t>Nhập thông tin công ty.</w:t>
      </w:r>
    </w:p>
    <w:p w14:paraId="2D37878D" w14:textId="77777777" w:rsidR="00F045A6" w:rsidRDefault="00000000">
      <w:pPr>
        <w:pStyle w:val="Nidungvnbn"/>
        <w:numPr>
          <w:ilvl w:val="1"/>
          <w:numId w:val="203"/>
        </w:numPr>
      </w:pPr>
      <w:r>
        <w:t>Nhập tên công ty (nếu có).</w:t>
      </w:r>
    </w:p>
    <w:p w14:paraId="46580144" w14:textId="77777777" w:rsidR="00F045A6" w:rsidRDefault="00000000">
      <w:pPr>
        <w:pStyle w:val="Nidungvnbn"/>
        <w:numPr>
          <w:ilvl w:val="1"/>
          <w:numId w:val="203"/>
        </w:numPr>
      </w:pPr>
      <w:r>
        <w:t>Nhập địa chỉ 1.</w:t>
      </w:r>
    </w:p>
    <w:p w14:paraId="39356DC3" w14:textId="77777777" w:rsidR="00F045A6" w:rsidRDefault="00000000">
      <w:pPr>
        <w:pStyle w:val="Nidungvnbn"/>
        <w:numPr>
          <w:ilvl w:val="1"/>
          <w:numId w:val="203"/>
        </w:numPr>
      </w:pPr>
      <w:r>
        <w:t>Nhập địa chỉ 2 (nếu có).</w:t>
      </w:r>
    </w:p>
    <w:p w14:paraId="51C0A66F" w14:textId="77777777" w:rsidR="00F045A6" w:rsidRDefault="00000000">
      <w:pPr>
        <w:pStyle w:val="Nidungvnbn"/>
        <w:numPr>
          <w:ilvl w:val="1"/>
          <w:numId w:val="203"/>
        </w:numPr>
      </w:pPr>
      <w:r>
        <w:t>Nhập thành phố và khu vực.</w:t>
      </w:r>
    </w:p>
    <w:p w14:paraId="66BDCCEF" w14:textId="77777777" w:rsidR="00F045A6" w:rsidRDefault="00000000">
      <w:pPr>
        <w:pStyle w:val="Nidungvnbn"/>
        <w:numPr>
          <w:ilvl w:val="1"/>
          <w:numId w:val="203"/>
        </w:numPr>
      </w:pPr>
      <w:r>
        <w:t>Nhập mã ZIP Code.</w:t>
      </w:r>
    </w:p>
    <w:p w14:paraId="1A6BDA26" w14:textId="77777777" w:rsidR="00F045A6" w:rsidRDefault="00000000">
      <w:pPr>
        <w:pStyle w:val="Nidungvnbn"/>
        <w:numPr>
          <w:ilvl w:val="1"/>
          <w:numId w:val="203"/>
        </w:numPr>
      </w:pPr>
      <w:r>
        <w:t>Nhập quốc gia.</w:t>
      </w:r>
    </w:p>
    <w:p w14:paraId="369C97CE" w14:textId="77777777" w:rsidR="00F045A6" w:rsidRDefault="00000000">
      <w:pPr>
        <w:pStyle w:val="Nidungvnbn"/>
        <w:numPr>
          <w:ilvl w:val="1"/>
          <w:numId w:val="203"/>
        </w:numPr>
      </w:pPr>
      <w:r>
        <w:t xml:space="preserve">Chọn “Check here if you have a separate shipping address” (nếu muốn thêm thông tin giao hàng khác): </w:t>
      </w:r>
    </w:p>
    <w:p w14:paraId="307895ED" w14:textId="77777777" w:rsidR="00F045A6" w:rsidRDefault="00000000">
      <w:pPr>
        <w:pStyle w:val="Nidungvnbn"/>
        <w:numPr>
          <w:ilvl w:val="1"/>
          <w:numId w:val="203"/>
        </w:numPr>
      </w:pPr>
      <w:r>
        <w:t>Nhập tên công ty (nếu có).</w:t>
      </w:r>
    </w:p>
    <w:p w14:paraId="1D1C61A4" w14:textId="77777777" w:rsidR="00F045A6" w:rsidRDefault="00000000">
      <w:pPr>
        <w:pStyle w:val="Nidungvnbn"/>
        <w:numPr>
          <w:ilvl w:val="1"/>
          <w:numId w:val="203"/>
        </w:numPr>
      </w:pPr>
      <w:r>
        <w:t>Nhập địa chỉ 1.</w:t>
      </w:r>
    </w:p>
    <w:p w14:paraId="64DAA16D" w14:textId="77777777" w:rsidR="00F045A6" w:rsidRDefault="00000000">
      <w:pPr>
        <w:pStyle w:val="Nidungvnbn"/>
        <w:numPr>
          <w:ilvl w:val="1"/>
          <w:numId w:val="203"/>
        </w:numPr>
      </w:pPr>
      <w:r>
        <w:t>Nhập địa chỉ 2 (nếu có).</w:t>
      </w:r>
    </w:p>
    <w:p w14:paraId="326FAC10" w14:textId="77777777" w:rsidR="00F045A6" w:rsidRDefault="00000000">
      <w:pPr>
        <w:pStyle w:val="Nidungvnbn"/>
        <w:numPr>
          <w:ilvl w:val="1"/>
          <w:numId w:val="203"/>
        </w:numPr>
      </w:pPr>
      <w:r>
        <w:t>Nhập thành phố và khu vực.</w:t>
      </w:r>
    </w:p>
    <w:p w14:paraId="0128B703" w14:textId="77777777" w:rsidR="00F045A6" w:rsidRDefault="00000000">
      <w:pPr>
        <w:pStyle w:val="Nidungvnbn"/>
        <w:numPr>
          <w:ilvl w:val="1"/>
          <w:numId w:val="203"/>
        </w:numPr>
      </w:pPr>
      <w:r>
        <w:t>Nhập mã ZIP Code.</w:t>
      </w:r>
    </w:p>
    <w:p w14:paraId="12018F5C" w14:textId="77777777" w:rsidR="00F045A6" w:rsidRDefault="00000000">
      <w:pPr>
        <w:pStyle w:val="Nidungvnbn"/>
        <w:numPr>
          <w:ilvl w:val="1"/>
          <w:numId w:val="203"/>
        </w:numPr>
      </w:pPr>
      <w:r>
        <w:t>Nhập quốc gia.</w:t>
      </w:r>
    </w:p>
    <w:p w14:paraId="60E588C6" w14:textId="77777777" w:rsidR="00F045A6" w:rsidRDefault="00000000">
      <w:pPr>
        <w:pStyle w:val="Nidungvnbn"/>
        <w:numPr>
          <w:ilvl w:val="1"/>
          <w:numId w:val="203"/>
        </w:numPr>
      </w:pPr>
      <w:r>
        <w:t>Nhấn nút “Continue”.</w:t>
      </w:r>
    </w:p>
    <w:p w14:paraId="60BCFCCA" w14:textId="77777777" w:rsidR="00F045A6" w:rsidRDefault="00000000">
      <w:pPr>
        <w:pStyle w:val="Nidungvnbn"/>
        <w:numPr>
          <w:ilvl w:val="1"/>
          <w:numId w:val="203"/>
        </w:numPr>
      </w:pPr>
      <w:r>
        <w:t>Nhấn chọn “Edit Shipping” hoặc “Edit Payment” hoặc “Edit Coupon”</w:t>
      </w:r>
    </w:p>
    <w:p w14:paraId="4D3AC645" w14:textId="77777777" w:rsidR="00F045A6" w:rsidRDefault="00000000">
      <w:pPr>
        <w:pStyle w:val="Nidungvnbn"/>
        <w:numPr>
          <w:ilvl w:val="1"/>
          <w:numId w:val="203"/>
        </w:numPr>
      </w:pPr>
      <w:r>
        <w:t xml:space="preserve">Điền thêm thông tin (nếu muốn) </w:t>
      </w:r>
    </w:p>
    <w:p w14:paraId="62D52CB1" w14:textId="77777777" w:rsidR="00F045A6" w:rsidRDefault="00000000">
      <w:pPr>
        <w:pStyle w:val="Nidungvnbn"/>
        <w:numPr>
          <w:ilvl w:val="1"/>
          <w:numId w:val="203"/>
        </w:numPr>
      </w:pPr>
      <w:r>
        <w:t>Nhập Coupon</w:t>
      </w:r>
    </w:p>
    <w:p w14:paraId="27206429" w14:textId="77777777" w:rsidR="00F045A6" w:rsidRDefault="00000000">
      <w:pPr>
        <w:pStyle w:val="Nidungvnbn"/>
        <w:numPr>
          <w:ilvl w:val="1"/>
          <w:numId w:val="203"/>
        </w:numPr>
      </w:pPr>
      <w:r>
        <w:t>Nhấn Apply Coupon</w:t>
      </w:r>
    </w:p>
    <w:p w14:paraId="20AF34EA" w14:textId="77777777" w:rsidR="00F045A6" w:rsidRDefault="00000000">
      <w:pPr>
        <w:pStyle w:val="Nidungvnbn"/>
        <w:numPr>
          <w:ilvl w:val="1"/>
          <w:numId w:val="203"/>
        </w:numPr>
      </w:pPr>
      <w:r>
        <w:t>Chọn “I have read and agree to the Return Policy”</w:t>
      </w:r>
    </w:p>
    <w:p w14:paraId="7C8DBB70" w14:textId="77777777" w:rsidR="00F045A6" w:rsidRDefault="00000000">
      <w:pPr>
        <w:pStyle w:val="Nidungvnbn"/>
        <w:numPr>
          <w:ilvl w:val="1"/>
          <w:numId w:val="203"/>
        </w:numPr>
      </w:pPr>
      <w:r>
        <w:t>Nhấn Continue</w:t>
      </w:r>
    </w:p>
    <w:p w14:paraId="645CADFF" w14:textId="77777777" w:rsidR="00F045A6" w:rsidRDefault="00000000">
      <w:pPr>
        <w:pStyle w:val="Nidungvnbn"/>
        <w:numPr>
          <w:ilvl w:val="1"/>
          <w:numId w:val="203"/>
        </w:numPr>
      </w:pPr>
      <w:r>
        <w:t>Nhấn “Confirm Order” ở trang Check Confirmation</w:t>
      </w:r>
    </w:p>
    <w:p w14:paraId="528C08A5" w14:textId="77777777" w:rsidR="00F045A6" w:rsidRDefault="00000000">
      <w:pPr>
        <w:pStyle w:val="Nidungvnbn"/>
        <w:numPr>
          <w:ilvl w:val="0"/>
          <w:numId w:val="203"/>
        </w:numPr>
      </w:pPr>
      <w:r>
        <w:t>Expected result:</w:t>
      </w:r>
    </w:p>
    <w:p w14:paraId="61348931" w14:textId="77777777" w:rsidR="00F045A6" w:rsidRDefault="00000000">
      <w:pPr>
        <w:pStyle w:val="Nidungvnbn"/>
        <w:numPr>
          <w:ilvl w:val="1"/>
          <w:numId w:val="203"/>
        </w:numPr>
      </w:pPr>
      <w:r>
        <w:t>Hệ thống hiển thị thông báo đặt hàng thành công</w:t>
      </w:r>
    </w:p>
    <w:p w14:paraId="3780022E" w14:textId="77777777" w:rsidR="00F045A6" w:rsidRDefault="00000000">
      <w:pPr>
        <w:pStyle w:val="Nidungvnbn"/>
        <w:numPr>
          <w:ilvl w:val="0"/>
          <w:numId w:val="203"/>
        </w:numPr>
      </w:pPr>
      <w:r>
        <w:t xml:space="preserve">Actual result: </w:t>
      </w:r>
    </w:p>
    <w:p w14:paraId="44E06F55" w14:textId="77777777" w:rsidR="00F045A6" w:rsidRDefault="00000000">
      <w:pPr>
        <w:pStyle w:val="Nidungvnbn"/>
        <w:numPr>
          <w:ilvl w:val="1"/>
          <w:numId w:val="203"/>
        </w:numPr>
      </w:pPr>
      <w:r>
        <w:t>Hệ thống hiển thị thông báo đặt hàng thành công</w:t>
      </w:r>
    </w:p>
    <w:p w14:paraId="711BFACD" w14:textId="77777777" w:rsidR="00F045A6" w:rsidRDefault="00000000">
      <w:pPr>
        <w:pStyle w:val="u4"/>
      </w:pPr>
      <w:r>
        <w:t xml:space="preserve">TC10: Positive Test </w:t>
      </w:r>
      <w:r>
        <w:rPr>
          <w:lang w:val="vi-VN"/>
        </w:rPr>
        <w:t xml:space="preserve">- </w:t>
      </w:r>
      <w:r>
        <w:t xml:space="preserve">Đặt hàng thành công khi đã đăng nhập </w:t>
      </w:r>
    </w:p>
    <w:p w14:paraId="59716C07" w14:textId="77777777" w:rsidR="00F045A6" w:rsidRDefault="00000000">
      <w:pPr>
        <w:pStyle w:val="Nidungvnbn"/>
        <w:numPr>
          <w:ilvl w:val="0"/>
          <w:numId w:val="204"/>
        </w:numPr>
      </w:pPr>
      <w:r>
        <w:lastRenderedPageBreak/>
        <w:t>Requirement: Đăng nhập vào trang web tới trang checkout và tiến hành đặt hàng.</w:t>
      </w:r>
    </w:p>
    <w:p w14:paraId="6F4A3590" w14:textId="77777777" w:rsidR="00F045A6" w:rsidRDefault="00000000">
      <w:pPr>
        <w:pStyle w:val="Nidungvnbn"/>
        <w:numPr>
          <w:ilvl w:val="0"/>
          <w:numId w:val="204"/>
        </w:numPr>
      </w:pPr>
      <w:r>
        <w:t>Test steps:</w:t>
      </w:r>
    </w:p>
    <w:p w14:paraId="0CF5BA2B" w14:textId="77777777" w:rsidR="00F045A6" w:rsidRDefault="00000000">
      <w:pPr>
        <w:pStyle w:val="Nidungvnbn"/>
        <w:numPr>
          <w:ilvl w:val="1"/>
          <w:numId w:val="204"/>
        </w:numPr>
      </w:pPr>
      <w:r>
        <w:t>Đăng nhập vào hệ thống</w:t>
      </w:r>
    </w:p>
    <w:p w14:paraId="49F3C9FA" w14:textId="77777777" w:rsidR="00F045A6" w:rsidRDefault="00000000">
      <w:pPr>
        <w:pStyle w:val="Nidungvnbn"/>
        <w:numPr>
          <w:ilvl w:val="1"/>
          <w:numId w:val="204"/>
        </w:numPr>
      </w:pPr>
      <w:r>
        <w:t>Vào trang checkout</w:t>
      </w:r>
    </w:p>
    <w:p w14:paraId="28986B2A" w14:textId="77777777" w:rsidR="00F045A6" w:rsidRDefault="00000000">
      <w:pPr>
        <w:pStyle w:val="Nidungvnbn"/>
        <w:numPr>
          <w:ilvl w:val="1"/>
          <w:numId w:val="204"/>
        </w:numPr>
      </w:pPr>
      <w:r>
        <w:t xml:space="preserve">Kiểm tra thông tin và nhấn “Confirm Order” </w:t>
      </w:r>
    </w:p>
    <w:p w14:paraId="7A5400F2" w14:textId="77777777" w:rsidR="00F045A6" w:rsidRDefault="00000000">
      <w:pPr>
        <w:pStyle w:val="Nidungvnbn"/>
        <w:numPr>
          <w:ilvl w:val="0"/>
          <w:numId w:val="204"/>
        </w:numPr>
      </w:pPr>
      <w:r>
        <w:t>Expected result:</w:t>
      </w:r>
    </w:p>
    <w:p w14:paraId="03B54A31" w14:textId="77777777" w:rsidR="00F045A6" w:rsidRDefault="00000000">
      <w:pPr>
        <w:pStyle w:val="Nidungvnbn"/>
        <w:numPr>
          <w:ilvl w:val="1"/>
          <w:numId w:val="204"/>
        </w:numPr>
      </w:pPr>
      <w:r>
        <w:t>Hệ thống hiển thị thông báo đặt hàng thành công</w:t>
      </w:r>
    </w:p>
    <w:p w14:paraId="5CEBDA18" w14:textId="77777777" w:rsidR="00F045A6" w:rsidRDefault="00000000">
      <w:pPr>
        <w:pStyle w:val="Nidungvnbn"/>
        <w:numPr>
          <w:ilvl w:val="0"/>
          <w:numId w:val="204"/>
        </w:numPr>
      </w:pPr>
      <w:r>
        <w:t xml:space="preserve">Actual result: </w:t>
      </w:r>
    </w:p>
    <w:p w14:paraId="5F1AAF92" w14:textId="77777777" w:rsidR="00F045A6" w:rsidRDefault="00000000">
      <w:pPr>
        <w:pStyle w:val="Nidungvnbn"/>
        <w:numPr>
          <w:ilvl w:val="1"/>
          <w:numId w:val="204"/>
        </w:numPr>
      </w:pPr>
      <w:r>
        <w:t>Hệ thống hiển thị thông báo đặt hàng thành công</w:t>
      </w:r>
    </w:p>
    <w:p w14:paraId="1DCE609D" w14:textId="77777777" w:rsidR="00F045A6" w:rsidRDefault="00000000">
      <w:pPr>
        <w:pStyle w:val="u3"/>
      </w:pPr>
      <w:bookmarkStart w:id="111" w:name="_Toc29241"/>
      <w:r>
        <w:t>Phạm</w:t>
      </w:r>
      <w:r>
        <w:rPr>
          <w:lang w:val="vi-VN"/>
        </w:rPr>
        <w:t xml:space="preserve"> vi kiểm thử: Xem</w:t>
      </w:r>
      <w:r>
        <w:t xml:space="preserve"> danh sách mong muốn</w:t>
      </w:r>
      <w:bookmarkEnd w:id="111"/>
    </w:p>
    <w:p w14:paraId="115D2215" w14:textId="77777777" w:rsidR="00F045A6" w:rsidRDefault="00000000">
      <w:pPr>
        <w:pStyle w:val="u4"/>
      </w:pPr>
      <w:r>
        <w:t xml:space="preserve">Positive Test </w:t>
      </w:r>
      <w:r>
        <w:rPr>
          <w:lang w:val="vi-VN"/>
        </w:rPr>
        <w:t xml:space="preserve">- </w:t>
      </w:r>
      <w:r>
        <w:t xml:space="preserve">Xem danh sách mong muốn  </w:t>
      </w:r>
    </w:p>
    <w:p w14:paraId="3CF13833" w14:textId="77777777" w:rsidR="00F045A6" w:rsidRDefault="00000000">
      <w:pPr>
        <w:pStyle w:val="Nidungvnbn"/>
        <w:numPr>
          <w:ilvl w:val="0"/>
          <w:numId w:val="205"/>
        </w:numPr>
      </w:pPr>
      <w:r>
        <w:t xml:space="preserve">Requirement: </w:t>
      </w:r>
      <w:r>
        <w:rPr>
          <w:lang w:val="vi-VN"/>
        </w:rPr>
        <w:t>Xem</w:t>
      </w:r>
      <w:r>
        <w:t xml:space="preserve"> </w:t>
      </w:r>
      <w:r>
        <w:rPr>
          <w:lang w:val="vi-VN"/>
        </w:rPr>
        <w:t>được các sản phẩm trong</w:t>
      </w:r>
      <w:r>
        <w:t xml:space="preserve"> danh sách mong muốn của bản thân.</w:t>
      </w:r>
    </w:p>
    <w:p w14:paraId="0D05DBB1" w14:textId="77777777" w:rsidR="00F045A6" w:rsidRDefault="00000000">
      <w:pPr>
        <w:pStyle w:val="Nidungvnbn"/>
        <w:numPr>
          <w:ilvl w:val="0"/>
          <w:numId w:val="205"/>
        </w:numPr>
      </w:pPr>
      <w:r>
        <w:t>Test steps:</w:t>
      </w:r>
    </w:p>
    <w:p w14:paraId="34C9BCA4" w14:textId="77777777" w:rsidR="00F045A6" w:rsidRDefault="00000000">
      <w:pPr>
        <w:pStyle w:val="Nidungvnbn"/>
        <w:numPr>
          <w:ilvl w:val="1"/>
          <w:numId w:val="205"/>
        </w:numPr>
      </w:pPr>
      <w:r>
        <w:t>Đăng nhập vào hệ thống</w:t>
      </w:r>
    </w:p>
    <w:p w14:paraId="3A56A0EB" w14:textId="77777777" w:rsidR="00F045A6" w:rsidRDefault="00000000">
      <w:pPr>
        <w:pStyle w:val="Nidungvnbn"/>
        <w:numPr>
          <w:ilvl w:val="1"/>
          <w:numId w:val="205"/>
        </w:numPr>
      </w:pPr>
      <w:r>
        <w:t xml:space="preserve">Vào trang </w:t>
      </w:r>
      <w:r>
        <w:rPr>
          <w:lang w:val="vi-VN"/>
        </w:rPr>
        <w:t>My wish list</w:t>
      </w:r>
    </w:p>
    <w:p w14:paraId="286819D6" w14:textId="77777777" w:rsidR="00F045A6" w:rsidRDefault="00000000">
      <w:pPr>
        <w:pStyle w:val="Nidungvnbn"/>
        <w:numPr>
          <w:ilvl w:val="0"/>
          <w:numId w:val="205"/>
        </w:numPr>
      </w:pPr>
      <w:r>
        <w:t>Expected result:</w:t>
      </w:r>
    </w:p>
    <w:p w14:paraId="3CB3DEA4" w14:textId="77777777" w:rsidR="00F045A6" w:rsidRDefault="00000000">
      <w:pPr>
        <w:pStyle w:val="Nidungvnbn"/>
        <w:numPr>
          <w:ilvl w:val="1"/>
          <w:numId w:val="205"/>
        </w:numPr>
      </w:pPr>
      <w:r>
        <w:rPr>
          <w:lang w:val="vi-VN"/>
        </w:rPr>
        <w:t xml:space="preserve">Thông tin sản phẩm đã thêm vào danh sách được hiện </w:t>
      </w:r>
    </w:p>
    <w:p w14:paraId="5B710062" w14:textId="77777777" w:rsidR="00F045A6" w:rsidRDefault="00000000">
      <w:pPr>
        <w:pStyle w:val="Nidungvnbn"/>
        <w:numPr>
          <w:ilvl w:val="0"/>
          <w:numId w:val="205"/>
        </w:numPr>
      </w:pPr>
      <w:r>
        <w:t xml:space="preserve">Actual result: </w:t>
      </w:r>
    </w:p>
    <w:p w14:paraId="1928A265" w14:textId="77777777" w:rsidR="00F045A6" w:rsidRDefault="00000000">
      <w:pPr>
        <w:pStyle w:val="Nidungvnbn"/>
        <w:numPr>
          <w:ilvl w:val="1"/>
          <w:numId w:val="205"/>
        </w:numPr>
      </w:pPr>
      <w:r>
        <w:rPr>
          <w:lang w:val="vi-VN"/>
        </w:rPr>
        <w:t>Thông tin sản phẩm đã thêm vào danh sách được hiện</w:t>
      </w:r>
    </w:p>
    <w:p w14:paraId="46EABAA8" w14:textId="77777777" w:rsidR="00F045A6" w:rsidRDefault="00000000">
      <w:pPr>
        <w:pStyle w:val="u3"/>
      </w:pPr>
      <w:bookmarkStart w:id="112" w:name="_Toc21383"/>
      <w:r>
        <w:t>Phạm</w:t>
      </w:r>
      <w:r>
        <w:rPr>
          <w:lang w:val="vi-VN"/>
        </w:rPr>
        <w:t xml:space="preserve"> vi kiểm thử: </w:t>
      </w:r>
      <w:r>
        <w:t>Thêm sản phẩm vào danh sách mong muốn</w:t>
      </w:r>
      <w:bookmarkEnd w:id="112"/>
    </w:p>
    <w:p w14:paraId="3607A130" w14:textId="77777777" w:rsidR="00F045A6" w:rsidRDefault="00000000">
      <w:pPr>
        <w:pStyle w:val="u4"/>
      </w:pPr>
      <w:r>
        <w:t xml:space="preserve">Positive Test </w:t>
      </w:r>
      <w:r>
        <w:rPr>
          <w:lang w:val="vi-VN"/>
        </w:rPr>
        <w:t xml:space="preserve">- </w:t>
      </w:r>
      <w:r>
        <w:t xml:space="preserve">Thêm sản phẩm vào danh sách mong muốn </w:t>
      </w:r>
    </w:p>
    <w:p w14:paraId="5DBF8654" w14:textId="77777777" w:rsidR="00F045A6" w:rsidRDefault="00000000">
      <w:pPr>
        <w:pStyle w:val="Nidungvnbn"/>
        <w:numPr>
          <w:ilvl w:val="0"/>
          <w:numId w:val="205"/>
        </w:numPr>
      </w:pPr>
      <w:r>
        <w:t>Requirement: Thêm thành công sản phẩm vào danh sách mong muốn của bản thân.</w:t>
      </w:r>
    </w:p>
    <w:p w14:paraId="179120D4" w14:textId="77777777" w:rsidR="00F045A6" w:rsidRDefault="00000000">
      <w:pPr>
        <w:pStyle w:val="Nidungvnbn"/>
        <w:numPr>
          <w:ilvl w:val="0"/>
          <w:numId w:val="205"/>
        </w:numPr>
      </w:pPr>
      <w:r>
        <w:t>Test steps:</w:t>
      </w:r>
    </w:p>
    <w:p w14:paraId="35A53677" w14:textId="77777777" w:rsidR="00F045A6" w:rsidRDefault="00000000">
      <w:pPr>
        <w:pStyle w:val="Nidungvnbn"/>
        <w:numPr>
          <w:ilvl w:val="1"/>
          <w:numId w:val="205"/>
        </w:numPr>
      </w:pPr>
      <w:r>
        <w:t>Đăng nhập vào hệ thống</w:t>
      </w:r>
    </w:p>
    <w:p w14:paraId="1E2737B8" w14:textId="77777777" w:rsidR="00F045A6" w:rsidRDefault="00000000">
      <w:pPr>
        <w:pStyle w:val="Nidungvnbn"/>
        <w:numPr>
          <w:ilvl w:val="1"/>
          <w:numId w:val="205"/>
        </w:numPr>
      </w:pPr>
      <w:r>
        <w:lastRenderedPageBreak/>
        <w:t>Vào trang chi tiết sản phẩm của 1 sản phẩm nào đó</w:t>
      </w:r>
    </w:p>
    <w:p w14:paraId="61914211" w14:textId="77777777" w:rsidR="00F045A6" w:rsidRDefault="00000000">
      <w:pPr>
        <w:pStyle w:val="Nidungvnbn"/>
        <w:numPr>
          <w:ilvl w:val="1"/>
          <w:numId w:val="205"/>
        </w:numPr>
      </w:pPr>
      <w:r>
        <w:t>Nhấn chọn “Add to wish list”</w:t>
      </w:r>
    </w:p>
    <w:p w14:paraId="1CA0772C" w14:textId="77777777" w:rsidR="00F045A6" w:rsidRDefault="00000000">
      <w:pPr>
        <w:pStyle w:val="Nidungvnbn"/>
        <w:numPr>
          <w:ilvl w:val="0"/>
          <w:numId w:val="205"/>
        </w:numPr>
      </w:pPr>
      <w:r>
        <w:t>Expected result:</w:t>
      </w:r>
    </w:p>
    <w:p w14:paraId="5308832A" w14:textId="77777777" w:rsidR="00F045A6" w:rsidRDefault="00000000">
      <w:pPr>
        <w:pStyle w:val="Nidungvnbn"/>
        <w:numPr>
          <w:ilvl w:val="1"/>
          <w:numId w:val="205"/>
        </w:numPr>
      </w:pPr>
      <w:r>
        <w:t>Sản phẩm được thêm thành công vào wish list</w:t>
      </w:r>
    </w:p>
    <w:p w14:paraId="089CB43C" w14:textId="77777777" w:rsidR="00F045A6" w:rsidRDefault="00000000">
      <w:pPr>
        <w:pStyle w:val="Nidungvnbn"/>
        <w:numPr>
          <w:ilvl w:val="0"/>
          <w:numId w:val="205"/>
        </w:numPr>
      </w:pPr>
      <w:r>
        <w:t xml:space="preserve">Actual result: </w:t>
      </w:r>
    </w:p>
    <w:p w14:paraId="7EBB0A54" w14:textId="77777777" w:rsidR="00F045A6" w:rsidRDefault="00000000">
      <w:pPr>
        <w:pStyle w:val="Nidungvnbn"/>
        <w:numPr>
          <w:ilvl w:val="1"/>
          <w:numId w:val="205"/>
        </w:numPr>
      </w:pPr>
      <w:r>
        <w:t>Sản phẩm được thêm thành công vào wish list</w:t>
      </w:r>
    </w:p>
    <w:p w14:paraId="688842FB" w14:textId="77777777" w:rsidR="00F045A6" w:rsidRDefault="00000000">
      <w:pPr>
        <w:pStyle w:val="u3"/>
      </w:pPr>
      <w:bookmarkStart w:id="113" w:name="_Toc9966"/>
      <w:r>
        <w:t>Phạm</w:t>
      </w:r>
      <w:r>
        <w:rPr>
          <w:lang w:val="vi-VN"/>
        </w:rPr>
        <w:t xml:space="preserve"> vi kiểm thử: </w:t>
      </w:r>
      <w:r>
        <w:t>Xóa sản phẩm khỏi danh sách mong muốn</w:t>
      </w:r>
      <w:bookmarkEnd w:id="113"/>
    </w:p>
    <w:p w14:paraId="4E7E8ACC" w14:textId="77777777" w:rsidR="00F045A6" w:rsidRDefault="00000000">
      <w:pPr>
        <w:pStyle w:val="u4"/>
      </w:pPr>
      <w:r>
        <w:t xml:space="preserve">Positive Test </w:t>
      </w:r>
      <w:r>
        <w:rPr>
          <w:lang w:val="vi-VN"/>
        </w:rPr>
        <w:t>-</w:t>
      </w:r>
      <w:r>
        <w:t xml:space="preserve"> Xóa sản phẩm khỏi danh sách mong muốn (đang ở trang chi tiết sản phẩm)</w:t>
      </w:r>
    </w:p>
    <w:p w14:paraId="679F985D" w14:textId="77777777" w:rsidR="00F045A6" w:rsidRDefault="00000000">
      <w:pPr>
        <w:pStyle w:val="Nidungvnbn"/>
        <w:numPr>
          <w:ilvl w:val="0"/>
          <w:numId w:val="206"/>
        </w:numPr>
      </w:pPr>
      <w:r>
        <w:t>Requirement: Xóa thành công sản phẩm khỏi danh sách mong muốn của bản thân khi đang đứng ở trang chi tiết của sản phẩm đó</w:t>
      </w:r>
    </w:p>
    <w:p w14:paraId="70A502F8" w14:textId="77777777" w:rsidR="00F045A6" w:rsidRDefault="00000000">
      <w:pPr>
        <w:pStyle w:val="Nidungvnbn"/>
        <w:numPr>
          <w:ilvl w:val="0"/>
          <w:numId w:val="206"/>
        </w:numPr>
      </w:pPr>
      <w:r>
        <w:t>Test steps:</w:t>
      </w:r>
    </w:p>
    <w:p w14:paraId="056FE679" w14:textId="77777777" w:rsidR="00F045A6" w:rsidRDefault="00000000">
      <w:pPr>
        <w:pStyle w:val="Nidungvnbn"/>
        <w:numPr>
          <w:ilvl w:val="1"/>
          <w:numId w:val="206"/>
        </w:numPr>
      </w:pPr>
      <w:r>
        <w:t>Đăng nhập vào hệ thống</w:t>
      </w:r>
    </w:p>
    <w:p w14:paraId="30E96588" w14:textId="77777777" w:rsidR="00F045A6" w:rsidRDefault="00000000">
      <w:pPr>
        <w:pStyle w:val="Nidungvnbn"/>
        <w:numPr>
          <w:ilvl w:val="1"/>
          <w:numId w:val="206"/>
        </w:numPr>
      </w:pPr>
      <w:r>
        <w:t>Vào trang chi tiết sản phẩm của 1 sản phẩm có trong wish list</w:t>
      </w:r>
    </w:p>
    <w:p w14:paraId="04E8E761" w14:textId="77777777" w:rsidR="00F045A6" w:rsidRDefault="00000000">
      <w:pPr>
        <w:pStyle w:val="Nidungvnbn"/>
        <w:numPr>
          <w:ilvl w:val="1"/>
          <w:numId w:val="206"/>
        </w:numPr>
      </w:pPr>
      <w:r>
        <w:t>Nhấn chọn “Remove from wish list”</w:t>
      </w:r>
    </w:p>
    <w:p w14:paraId="760126F6" w14:textId="77777777" w:rsidR="00F045A6" w:rsidRDefault="00000000">
      <w:pPr>
        <w:pStyle w:val="Nidungvnbn"/>
        <w:numPr>
          <w:ilvl w:val="0"/>
          <w:numId w:val="206"/>
        </w:numPr>
      </w:pPr>
      <w:r>
        <w:t>Expected result:</w:t>
      </w:r>
    </w:p>
    <w:p w14:paraId="2540AA73" w14:textId="77777777" w:rsidR="00F045A6" w:rsidRDefault="00000000">
      <w:pPr>
        <w:pStyle w:val="Nidungvnbn"/>
        <w:numPr>
          <w:ilvl w:val="1"/>
          <w:numId w:val="206"/>
        </w:numPr>
      </w:pPr>
      <w:r>
        <w:t>Sản phẩm được xóa thành công khỏi wish list</w:t>
      </w:r>
    </w:p>
    <w:p w14:paraId="3CD7B3A7" w14:textId="77777777" w:rsidR="00F045A6" w:rsidRDefault="00000000">
      <w:pPr>
        <w:pStyle w:val="Nidungvnbn"/>
        <w:numPr>
          <w:ilvl w:val="0"/>
          <w:numId w:val="206"/>
        </w:numPr>
      </w:pPr>
      <w:r>
        <w:t xml:space="preserve">Actual result: </w:t>
      </w:r>
    </w:p>
    <w:p w14:paraId="3A13D826" w14:textId="77777777" w:rsidR="00F045A6" w:rsidRDefault="00000000">
      <w:pPr>
        <w:pStyle w:val="Nidungvnbn"/>
        <w:numPr>
          <w:ilvl w:val="1"/>
          <w:numId w:val="206"/>
        </w:numPr>
      </w:pPr>
      <w:r>
        <w:t>Sản phẩm được xóa thành công khỏi wish list</w:t>
      </w:r>
    </w:p>
    <w:p w14:paraId="2657F269" w14:textId="77777777" w:rsidR="00F045A6" w:rsidRDefault="00000000">
      <w:pPr>
        <w:pStyle w:val="u4"/>
      </w:pPr>
      <w:r>
        <w:t xml:space="preserve">Positive Test </w:t>
      </w:r>
      <w:r>
        <w:rPr>
          <w:lang w:val="vi-VN"/>
        </w:rPr>
        <w:t>-</w:t>
      </w:r>
      <w:r>
        <w:t xml:space="preserve"> Xóa sản phẩm khỏi danh sách mong muốn (đang ở trang My wish list)</w:t>
      </w:r>
    </w:p>
    <w:p w14:paraId="16FB805C" w14:textId="77777777" w:rsidR="00F045A6" w:rsidRDefault="00000000">
      <w:pPr>
        <w:pStyle w:val="Nidungvnbn"/>
        <w:numPr>
          <w:ilvl w:val="0"/>
          <w:numId w:val="207"/>
        </w:numPr>
      </w:pPr>
      <w:r>
        <w:t>Requirement: Xóa thành công sản phẩm khỏi danh sách mong muốn của bản thân khi đang đứng ở trang My wish list</w:t>
      </w:r>
    </w:p>
    <w:p w14:paraId="49781792" w14:textId="77777777" w:rsidR="00F045A6" w:rsidRDefault="00000000">
      <w:pPr>
        <w:pStyle w:val="Nidungvnbn"/>
        <w:numPr>
          <w:ilvl w:val="0"/>
          <w:numId w:val="207"/>
        </w:numPr>
      </w:pPr>
      <w:r>
        <w:t>Test steps:</w:t>
      </w:r>
    </w:p>
    <w:p w14:paraId="1F2D2730" w14:textId="77777777" w:rsidR="00F045A6" w:rsidRDefault="00000000">
      <w:pPr>
        <w:pStyle w:val="Nidungvnbn"/>
        <w:numPr>
          <w:ilvl w:val="1"/>
          <w:numId w:val="207"/>
        </w:numPr>
      </w:pPr>
      <w:r>
        <w:t>Đăng nhập vào hệ thống</w:t>
      </w:r>
    </w:p>
    <w:p w14:paraId="22452C8A" w14:textId="77777777" w:rsidR="00F045A6" w:rsidRDefault="00000000">
      <w:pPr>
        <w:pStyle w:val="Nidungvnbn"/>
        <w:numPr>
          <w:ilvl w:val="1"/>
          <w:numId w:val="207"/>
        </w:numPr>
      </w:pPr>
      <w:r>
        <w:t>Nhấn chọn My wish list</w:t>
      </w:r>
    </w:p>
    <w:p w14:paraId="52CA6447" w14:textId="77777777" w:rsidR="00F045A6" w:rsidRDefault="00000000">
      <w:pPr>
        <w:pStyle w:val="Nidungvnbn"/>
        <w:numPr>
          <w:ilvl w:val="1"/>
          <w:numId w:val="207"/>
        </w:numPr>
      </w:pPr>
      <w:r>
        <w:t>Nhấn chọn “Remove from wish list”</w:t>
      </w:r>
    </w:p>
    <w:p w14:paraId="3975CFD6" w14:textId="77777777" w:rsidR="00F045A6" w:rsidRDefault="00000000">
      <w:pPr>
        <w:pStyle w:val="Nidungvnbn"/>
        <w:numPr>
          <w:ilvl w:val="0"/>
          <w:numId w:val="207"/>
        </w:numPr>
      </w:pPr>
      <w:r>
        <w:lastRenderedPageBreak/>
        <w:t>Expected result:</w:t>
      </w:r>
    </w:p>
    <w:p w14:paraId="77B308A0" w14:textId="77777777" w:rsidR="00F045A6" w:rsidRDefault="00000000">
      <w:pPr>
        <w:pStyle w:val="Nidungvnbn"/>
        <w:numPr>
          <w:ilvl w:val="1"/>
          <w:numId w:val="207"/>
        </w:numPr>
      </w:pPr>
      <w:r>
        <w:t>Sản phẩm được xóa thành công khỏi wish list</w:t>
      </w:r>
    </w:p>
    <w:p w14:paraId="2A5ED1B2" w14:textId="77777777" w:rsidR="00F045A6" w:rsidRDefault="00000000">
      <w:pPr>
        <w:pStyle w:val="Nidungvnbn"/>
        <w:numPr>
          <w:ilvl w:val="0"/>
          <w:numId w:val="207"/>
        </w:numPr>
      </w:pPr>
      <w:r>
        <w:t xml:space="preserve">Actual result: </w:t>
      </w:r>
    </w:p>
    <w:p w14:paraId="129F5EFA" w14:textId="77777777" w:rsidR="00F045A6" w:rsidRDefault="00000000">
      <w:pPr>
        <w:pStyle w:val="Nidungvnbn"/>
        <w:numPr>
          <w:ilvl w:val="1"/>
          <w:numId w:val="207"/>
        </w:numPr>
      </w:pPr>
      <w:r>
        <w:t>Sản phẩm được xóa thành công khỏi wish list</w:t>
      </w:r>
    </w:p>
    <w:p w14:paraId="070B50F9" w14:textId="77777777" w:rsidR="00F045A6" w:rsidRDefault="00000000">
      <w:pPr>
        <w:pStyle w:val="u3"/>
      </w:pPr>
      <w:bookmarkStart w:id="114" w:name="_Toc27830"/>
      <w:r>
        <w:t>Phạm</w:t>
      </w:r>
      <w:r>
        <w:rPr>
          <w:lang w:val="vi-VN"/>
        </w:rPr>
        <w:t xml:space="preserve"> vi kiểm thử: </w:t>
      </w:r>
      <w:r>
        <w:t>Xem chi tiết đơn mua</w:t>
      </w:r>
      <w:bookmarkEnd w:id="114"/>
    </w:p>
    <w:p w14:paraId="582E241E" w14:textId="77777777" w:rsidR="00F045A6" w:rsidRDefault="00000000">
      <w:pPr>
        <w:pStyle w:val="u4"/>
      </w:pPr>
      <w:r>
        <w:t xml:space="preserve">Positive Test </w:t>
      </w:r>
      <w:r>
        <w:rPr>
          <w:lang w:val="vi-VN"/>
        </w:rPr>
        <w:t xml:space="preserve">- </w:t>
      </w:r>
      <w:r>
        <w:t>Xem chi tiết đơn hàng đã mua</w:t>
      </w:r>
    </w:p>
    <w:p w14:paraId="7D2C6D8F" w14:textId="77777777" w:rsidR="00F045A6" w:rsidRDefault="00000000">
      <w:pPr>
        <w:pStyle w:val="Nidungvnbn"/>
        <w:numPr>
          <w:ilvl w:val="0"/>
          <w:numId w:val="208"/>
        </w:numPr>
      </w:pPr>
      <w:r>
        <w:t>Requirement: Xem thành công các thông tin chi tiết của đơn hàng đã mua</w:t>
      </w:r>
    </w:p>
    <w:p w14:paraId="2C73FEE9" w14:textId="77777777" w:rsidR="00F045A6" w:rsidRDefault="00000000">
      <w:pPr>
        <w:pStyle w:val="Nidungvnbn"/>
        <w:numPr>
          <w:ilvl w:val="0"/>
          <w:numId w:val="208"/>
        </w:numPr>
      </w:pPr>
      <w:r>
        <w:t>Test steps:</w:t>
      </w:r>
    </w:p>
    <w:p w14:paraId="79070323" w14:textId="77777777" w:rsidR="00F045A6" w:rsidRDefault="00000000">
      <w:pPr>
        <w:pStyle w:val="Nidungvnbn"/>
        <w:numPr>
          <w:ilvl w:val="1"/>
          <w:numId w:val="208"/>
        </w:numPr>
      </w:pPr>
      <w:r>
        <w:t>Đăng nhập vào hệ thống</w:t>
      </w:r>
    </w:p>
    <w:p w14:paraId="1D105565" w14:textId="77777777" w:rsidR="00F045A6" w:rsidRDefault="00000000">
      <w:pPr>
        <w:pStyle w:val="Nidungvnbn"/>
        <w:numPr>
          <w:ilvl w:val="1"/>
          <w:numId w:val="208"/>
        </w:numPr>
      </w:pPr>
      <w:r>
        <w:t>Vào trang Order history (lịch sử mua hàng)</w:t>
      </w:r>
    </w:p>
    <w:p w14:paraId="16A8CAF3" w14:textId="77777777" w:rsidR="00F045A6" w:rsidRDefault="00000000">
      <w:pPr>
        <w:pStyle w:val="Nidungvnbn"/>
        <w:numPr>
          <w:ilvl w:val="1"/>
          <w:numId w:val="208"/>
        </w:numPr>
      </w:pPr>
      <w:r>
        <w:t>Tìm order muốn xem xem chi tiết và nhấn “View”</w:t>
      </w:r>
    </w:p>
    <w:p w14:paraId="647E9C26" w14:textId="77777777" w:rsidR="00F045A6" w:rsidRDefault="00000000">
      <w:pPr>
        <w:pStyle w:val="Nidungvnbn"/>
        <w:numPr>
          <w:ilvl w:val="0"/>
          <w:numId w:val="208"/>
        </w:numPr>
      </w:pPr>
      <w:r>
        <w:t>Expected result:</w:t>
      </w:r>
    </w:p>
    <w:p w14:paraId="68394FC5" w14:textId="77777777" w:rsidR="00F045A6" w:rsidRDefault="00000000">
      <w:pPr>
        <w:pStyle w:val="Nidungvnbn"/>
        <w:numPr>
          <w:ilvl w:val="1"/>
          <w:numId w:val="208"/>
        </w:numPr>
      </w:pPr>
      <w:r>
        <w:t>Hiển thị thông tin chi tiết đơn hàng ở trang ORDER DETAILS bao gồm danh sách mua, thông tin người mua ,....</w:t>
      </w:r>
    </w:p>
    <w:p w14:paraId="79B61CF8" w14:textId="77777777" w:rsidR="00F045A6" w:rsidRDefault="00000000">
      <w:pPr>
        <w:pStyle w:val="Nidungvnbn"/>
        <w:numPr>
          <w:ilvl w:val="0"/>
          <w:numId w:val="208"/>
        </w:numPr>
      </w:pPr>
      <w:r>
        <w:t xml:space="preserve">Actual result: </w:t>
      </w:r>
    </w:p>
    <w:p w14:paraId="5A823F38" w14:textId="77777777" w:rsidR="00F045A6" w:rsidRDefault="00000000">
      <w:pPr>
        <w:pStyle w:val="Nidungvnbn"/>
        <w:numPr>
          <w:ilvl w:val="1"/>
          <w:numId w:val="208"/>
        </w:numPr>
      </w:pPr>
      <w:r>
        <w:t>Hiển thị thông tin chi tiết đơn hàng ở trang ORDER DETAILS bao gồm danh sách mua, thông tin người mua ,....</w:t>
      </w:r>
    </w:p>
    <w:p w14:paraId="51C01B30" w14:textId="77777777" w:rsidR="00F045A6" w:rsidRDefault="00000000">
      <w:pPr>
        <w:pStyle w:val="u2"/>
      </w:pPr>
      <w:bookmarkStart w:id="115" w:name="_Toc10646"/>
      <w:r>
        <w:t>Kết quả kiểm thử (Test Result)</w:t>
      </w:r>
      <w:bookmarkEnd w:id="115"/>
    </w:p>
    <w:p w14:paraId="51DFE417" w14:textId="77777777" w:rsidR="00F045A6" w:rsidRDefault="00000000">
      <w:pPr>
        <w:pStyle w:val="u3"/>
        <w:rPr>
          <w:lang w:val="vi-VN"/>
        </w:rPr>
      </w:pPr>
      <w:bookmarkStart w:id="116" w:name="_Toc18736"/>
      <w:bookmarkStart w:id="117" w:name="_Toc7618"/>
      <w:r>
        <w:rPr>
          <w:lang w:val="vi-VN"/>
        </w:rPr>
        <w:t>Kết quả</w:t>
      </w:r>
      <w:bookmarkEnd w:id="116"/>
      <w:bookmarkEnd w:id="117"/>
    </w:p>
    <w:p w14:paraId="153E3687" w14:textId="77777777" w:rsidR="00F045A6" w:rsidRDefault="00000000">
      <w:pPr>
        <w:pStyle w:val="Nidungvnbn"/>
        <w:numPr>
          <w:ilvl w:val="0"/>
          <w:numId w:val="209"/>
        </w:numPr>
        <w:rPr>
          <w:lang w:val="vi-VN"/>
        </w:rPr>
      </w:pPr>
      <w:r>
        <w:rPr>
          <w:lang w:val="vi-VN"/>
        </w:rPr>
        <w:t>Tổng số testcases: 3</w:t>
      </w:r>
      <w:r>
        <w:t>31</w:t>
      </w:r>
    </w:p>
    <w:p w14:paraId="0EBE894D" w14:textId="77777777" w:rsidR="00F045A6" w:rsidRDefault="00000000">
      <w:pPr>
        <w:pStyle w:val="Nidungvnbn"/>
        <w:numPr>
          <w:ilvl w:val="0"/>
          <w:numId w:val="209"/>
        </w:numPr>
        <w:rPr>
          <w:lang w:val="vi-VN"/>
        </w:rPr>
      </w:pPr>
      <w:r>
        <w:rPr>
          <w:lang w:val="vi-VN"/>
        </w:rPr>
        <w:t xml:space="preserve">Số testcases passed: </w:t>
      </w:r>
      <w:r>
        <w:t>318</w:t>
      </w:r>
    </w:p>
    <w:p w14:paraId="3EA6018D" w14:textId="77777777" w:rsidR="00F045A6" w:rsidRDefault="00000000">
      <w:pPr>
        <w:pStyle w:val="Nidungvnbn"/>
        <w:numPr>
          <w:ilvl w:val="0"/>
          <w:numId w:val="209"/>
        </w:numPr>
        <w:rPr>
          <w:lang w:val="vi-VN"/>
        </w:rPr>
      </w:pPr>
      <w:r>
        <w:rPr>
          <w:lang w:val="vi-VN"/>
        </w:rPr>
        <w:t xml:space="preserve">Số testcases failed: </w:t>
      </w:r>
      <w:r>
        <w:t>13</w:t>
      </w:r>
    </w:p>
    <w:p w14:paraId="01964901" w14:textId="77777777" w:rsidR="00F045A6" w:rsidRDefault="00000000">
      <w:pPr>
        <w:pStyle w:val="Nidungvnbn"/>
        <w:numPr>
          <w:ilvl w:val="0"/>
          <w:numId w:val="209"/>
        </w:numPr>
        <w:rPr>
          <w:lang w:val="vi-VN"/>
        </w:rPr>
      </w:pPr>
      <w:r>
        <w:t>Testing Coverage</w:t>
      </w:r>
      <w:r>
        <w:rPr>
          <w:lang w:val="vi-VN"/>
        </w:rPr>
        <w:t xml:space="preserve">: </w:t>
      </w:r>
      <w:r>
        <w:t>92</w:t>
      </w:r>
      <w:r>
        <w:rPr>
          <w:lang w:val="vi-VN"/>
        </w:rPr>
        <w:t>%</w:t>
      </w:r>
    </w:p>
    <w:p w14:paraId="7D7B697A" w14:textId="77777777" w:rsidR="00F045A6" w:rsidRPr="00647A9F" w:rsidRDefault="00000000">
      <w:pPr>
        <w:pStyle w:val="u3"/>
        <w:rPr>
          <w:lang w:val="vi-VN"/>
        </w:rPr>
      </w:pPr>
      <w:bookmarkStart w:id="118" w:name="_Toc6015"/>
      <w:bookmarkStart w:id="119" w:name="_Toc137"/>
      <w:r>
        <w:rPr>
          <w:lang w:val="vi-VN"/>
        </w:rPr>
        <w:t>Danh sách lỗi được tìm thấy</w:t>
      </w:r>
      <w:bookmarkEnd w:id="118"/>
      <w:bookmarkEnd w:id="119"/>
    </w:p>
    <w:tbl>
      <w:tblPr>
        <w:tblStyle w:val="LiBang"/>
        <w:tblW w:w="0" w:type="auto"/>
        <w:tblLayout w:type="fixed"/>
        <w:tblLook w:val="04A0" w:firstRow="1" w:lastRow="0" w:firstColumn="1" w:lastColumn="0" w:noHBand="0" w:noVBand="1"/>
      </w:tblPr>
      <w:tblGrid>
        <w:gridCol w:w="708"/>
        <w:gridCol w:w="1423"/>
        <w:gridCol w:w="2830"/>
        <w:gridCol w:w="1428"/>
        <w:gridCol w:w="2016"/>
      </w:tblGrid>
      <w:tr w:rsidR="00F045A6" w14:paraId="44561C6F" w14:textId="77777777">
        <w:tc>
          <w:tcPr>
            <w:tcW w:w="708" w:type="dxa"/>
            <w:shd w:val="clear" w:color="auto" w:fill="D8D8D8" w:themeFill="background1" w:themeFillShade="D8"/>
          </w:tcPr>
          <w:p w14:paraId="028A5D6B" w14:textId="77777777" w:rsidR="00F045A6" w:rsidRDefault="00000000">
            <w:pPr>
              <w:pStyle w:val="Banghinhminhhoa"/>
              <w:jc w:val="center"/>
              <w:rPr>
                <w:b/>
                <w:bCs/>
                <w:lang w:val="vi-VN"/>
              </w:rPr>
            </w:pPr>
            <w:r>
              <w:rPr>
                <w:b/>
                <w:bCs/>
                <w:lang w:val="vi-VN"/>
              </w:rPr>
              <w:t>STT</w:t>
            </w:r>
          </w:p>
        </w:tc>
        <w:tc>
          <w:tcPr>
            <w:tcW w:w="1423" w:type="dxa"/>
            <w:shd w:val="clear" w:color="auto" w:fill="D8D8D8" w:themeFill="background1" w:themeFillShade="D8"/>
          </w:tcPr>
          <w:p w14:paraId="112E86B3" w14:textId="77777777" w:rsidR="00F045A6" w:rsidRDefault="00000000">
            <w:pPr>
              <w:pStyle w:val="Banghinhminhhoa"/>
              <w:jc w:val="center"/>
              <w:rPr>
                <w:b/>
                <w:bCs/>
                <w:lang w:val="vi-VN"/>
              </w:rPr>
            </w:pPr>
            <w:r>
              <w:rPr>
                <w:b/>
                <w:bCs/>
                <w:lang w:val="vi-VN"/>
              </w:rPr>
              <w:t>Module</w:t>
            </w:r>
          </w:p>
        </w:tc>
        <w:tc>
          <w:tcPr>
            <w:tcW w:w="2830" w:type="dxa"/>
            <w:shd w:val="clear" w:color="auto" w:fill="D8D8D8" w:themeFill="background1" w:themeFillShade="D8"/>
          </w:tcPr>
          <w:p w14:paraId="40F236AE" w14:textId="77777777" w:rsidR="00F045A6" w:rsidRDefault="00000000">
            <w:pPr>
              <w:pStyle w:val="Banghinhminhhoa"/>
              <w:jc w:val="center"/>
              <w:rPr>
                <w:b/>
                <w:bCs/>
                <w:lang w:val="vi-VN"/>
              </w:rPr>
            </w:pPr>
            <w:r>
              <w:rPr>
                <w:b/>
                <w:bCs/>
                <w:lang w:val="vi-VN"/>
              </w:rPr>
              <w:t>Tên lỗi</w:t>
            </w:r>
          </w:p>
        </w:tc>
        <w:tc>
          <w:tcPr>
            <w:tcW w:w="1428" w:type="dxa"/>
            <w:shd w:val="clear" w:color="auto" w:fill="D8D8D8" w:themeFill="background1" w:themeFillShade="D8"/>
          </w:tcPr>
          <w:p w14:paraId="27287DCA" w14:textId="77777777" w:rsidR="00F045A6" w:rsidRDefault="00000000">
            <w:pPr>
              <w:pStyle w:val="Banghinhminhhoa"/>
              <w:jc w:val="center"/>
              <w:rPr>
                <w:b/>
                <w:bCs/>
                <w:lang w:val="vi-VN"/>
              </w:rPr>
            </w:pPr>
            <w:r>
              <w:rPr>
                <w:b/>
                <w:bCs/>
                <w:lang w:val="vi-VN"/>
              </w:rPr>
              <w:t>Độ ưu tiên</w:t>
            </w:r>
          </w:p>
        </w:tc>
        <w:tc>
          <w:tcPr>
            <w:tcW w:w="2016" w:type="dxa"/>
            <w:shd w:val="clear" w:color="auto" w:fill="D8D8D8" w:themeFill="background1" w:themeFillShade="D8"/>
          </w:tcPr>
          <w:p w14:paraId="576E7A49" w14:textId="77777777" w:rsidR="00F045A6" w:rsidRDefault="00000000">
            <w:pPr>
              <w:pStyle w:val="Banghinhminhhoa"/>
              <w:jc w:val="center"/>
              <w:rPr>
                <w:b/>
                <w:bCs/>
                <w:lang w:val="vi-VN"/>
              </w:rPr>
            </w:pPr>
            <w:r>
              <w:rPr>
                <w:b/>
                <w:bCs/>
                <w:lang w:val="vi-VN"/>
              </w:rPr>
              <w:t>Trạng thái</w:t>
            </w:r>
          </w:p>
        </w:tc>
      </w:tr>
      <w:tr w:rsidR="00F045A6" w14:paraId="446DB746" w14:textId="77777777">
        <w:tc>
          <w:tcPr>
            <w:tcW w:w="708" w:type="dxa"/>
          </w:tcPr>
          <w:p w14:paraId="368DA6F7" w14:textId="77777777" w:rsidR="00F045A6" w:rsidRDefault="00000000">
            <w:pPr>
              <w:pStyle w:val="Banghinhminhhoa"/>
              <w:jc w:val="center"/>
              <w:rPr>
                <w:lang w:val="vi-VN"/>
              </w:rPr>
            </w:pPr>
            <w:r>
              <w:rPr>
                <w:lang w:val="vi-VN"/>
              </w:rPr>
              <w:lastRenderedPageBreak/>
              <w:t>1</w:t>
            </w:r>
          </w:p>
        </w:tc>
        <w:tc>
          <w:tcPr>
            <w:tcW w:w="1423" w:type="dxa"/>
          </w:tcPr>
          <w:p w14:paraId="734B26FF" w14:textId="77777777" w:rsidR="00F045A6" w:rsidRDefault="00000000">
            <w:pPr>
              <w:pStyle w:val="Banghinhminhhoa"/>
              <w:rPr>
                <w:lang w:val="vi-VN"/>
              </w:rPr>
            </w:pPr>
            <w:r>
              <w:rPr>
                <w:lang w:val="vi-VN"/>
              </w:rPr>
              <w:t>Đăng ký</w:t>
            </w:r>
          </w:p>
        </w:tc>
        <w:tc>
          <w:tcPr>
            <w:tcW w:w="2830" w:type="dxa"/>
          </w:tcPr>
          <w:p w14:paraId="2523F99A" w14:textId="77777777" w:rsidR="00F045A6" w:rsidRDefault="00000000">
            <w:pPr>
              <w:pStyle w:val="Banghinhminhhoa"/>
              <w:rPr>
                <w:lang w:val="vi-VN"/>
              </w:rPr>
            </w:pPr>
            <w:r>
              <w:rPr>
                <w:lang w:val="vi-VN"/>
              </w:rPr>
              <w:t>Hệ thống không báo lỗi khi khách hàng nhập email nhiều hơn 3 dấu chấm</w:t>
            </w:r>
          </w:p>
        </w:tc>
        <w:tc>
          <w:tcPr>
            <w:tcW w:w="1428" w:type="dxa"/>
          </w:tcPr>
          <w:p w14:paraId="702B5140" w14:textId="77777777" w:rsidR="00F045A6" w:rsidRDefault="00000000">
            <w:pPr>
              <w:pStyle w:val="Banghinhminhhoa"/>
              <w:jc w:val="center"/>
              <w:rPr>
                <w:lang w:val="vi-VN"/>
              </w:rPr>
            </w:pPr>
            <w:r>
              <w:rPr>
                <w:lang w:val="vi-VN"/>
              </w:rPr>
              <w:t>Low</w:t>
            </w:r>
          </w:p>
        </w:tc>
        <w:tc>
          <w:tcPr>
            <w:tcW w:w="2016" w:type="dxa"/>
          </w:tcPr>
          <w:p w14:paraId="48D8E8F4" w14:textId="77777777" w:rsidR="00F045A6" w:rsidRDefault="00000000">
            <w:pPr>
              <w:pStyle w:val="Banghinhminhhoa"/>
              <w:jc w:val="center"/>
              <w:rPr>
                <w:lang w:val="vi-VN"/>
              </w:rPr>
            </w:pPr>
            <w:r>
              <w:rPr>
                <w:lang w:val="vi-VN"/>
              </w:rPr>
              <w:t>Accepted</w:t>
            </w:r>
          </w:p>
        </w:tc>
      </w:tr>
      <w:tr w:rsidR="00F045A6" w14:paraId="7EA47024" w14:textId="77777777">
        <w:tc>
          <w:tcPr>
            <w:tcW w:w="708" w:type="dxa"/>
          </w:tcPr>
          <w:p w14:paraId="401CE214" w14:textId="77777777" w:rsidR="00F045A6" w:rsidRDefault="00000000">
            <w:pPr>
              <w:pStyle w:val="Banghinhminhhoa"/>
              <w:jc w:val="center"/>
              <w:rPr>
                <w:lang w:val="vi-VN"/>
              </w:rPr>
            </w:pPr>
            <w:r>
              <w:rPr>
                <w:lang w:val="vi-VN"/>
              </w:rPr>
              <w:t>2</w:t>
            </w:r>
          </w:p>
        </w:tc>
        <w:tc>
          <w:tcPr>
            <w:tcW w:w="1423" w:type="dxa"/>
          </w:tcPr>
          <w:p w14:paraId="2F19F774" w14:textId="77777777" w:rsidR="00F045A6" w:rsidRDefault="00000000">
            <w:pPr>
              <w:pStyle w:val="Banghinhminhhoa"/>
              <w:rPr>
                <w:lang w:val="vi-VN"/>
              </w:rPr>
            </w:pPr>
            <w:r>
              <w:rPr>
                <w:lang w:val="vi-VN"/>
              </w:rPr>
              <w:t>Đăng nhập</w:t>
            </w:r>
          </w:p>
        </w:tc>
        <w:tc>
          <w:tcPr>
            <w:tcW w:w="2830" w:type="dxa"/>
          </w:tcPr>
          <w:p w14:paraId="1236DCFC" w14:textId="77777777" w:rsidR="00F045A6" w:rsidRDefault="00000000">
            <w:pPr>
              <w:pStyle w:val="Banghinhminhhoa"/>
              <w:rPr>
                <w:lang w:val="vi-VN"/>
              </w:rPr>
            </w:pPr>
            <w:r>
              <w:rPr>
                <w:lang w:val="vi-VN"/>
              </w:rPr>
              <w:t>Hệ thống từ chối khách hàng khi trước tên đăng nhập có khoảng trắng</w:t>
            </w:r>
          </w:p>
        </w:tc>
        <w:tc>
          <w:tcPr>
            <w:tcW w:w="1428" w:type="dxa"/>
          </w:tcPr>
          <w:p w14:paraId="5DC859BB" w14:textId="77777777" w:rsidR="00F045A6" w:rsidRDefault="00000000">
            <w:pPr>
              <w:pStyle w:val="Banghinhminhhoa"/>
              <w:jc w:val="center"/>
              <w:rPr>
                <w:lang w:val="vi-VN"/>
              </w:rPr>
            </w:pPr>
            <w:r>
              <w:rPr>
                <w:lang w:val="vi-VN"/>
              </w:rPr>
              <w:t>Medium</w:t>
            </w:r>
          </w:p>
        </w:tc>
        <w:tc>
          <w:tcPr>
            <w:tcW w:w="2016" w:type="dxa"/>
          </w:tcPr>
          <w:p w14:paraId="6A273EE3" w14:textId="77777777" w:rsidR="00F045A6" w:rsidRDefault="00000000">
            <w:pPr>
              <w:pStyle w:val="Banghinhminhhoa"/>
              <w:jc w:val="center"/>
              <w:rPr>
                <w:lang w:val="vi-VN"/>
              </w:rPr>
            </w:pPr>
            <w:r>
              <w:rPr>
                <w:lang w:val="vi-VN"/>
              </w:rPr>
              <w:t>Accepted</w:t>
            </w:r>
          </w:p>
        </w:tc>
      </w:tr>
      <w:tr w:rsidR="00F045A6" w14:paraId="56B4CC44" w14:textId="77777777">
        <w:tc>
          <w:tcPr>
            <w:tcW w:w="708" w:type="dxa"/>
          </w:tcPr>
          <w:p w14:paraId="056F0194" w14:textId="77777777" w:rsidR="00F045A6" w:rsidRDefault="00000000">
            <w:pPr>
              <w:pStyle w:val="Banghinhminhhoa"/>
              <w:jc w:val="center"/>
              <w:rPr>
                <w:lang w:val="vi-VN"/>
              </w:rPr>
            </w:pPr>
            <w:r>
              <w:rPr>
                <w:lang w:val="vi-VN"/>
              </w:rPr>
              <w:t>3</w:t>
            </w:r>
          </w:p>
        </w:tc>
        <w:tc>
          <w:tcPr>
            <w:tcW w:w="1423" w:type="dxa"/>
          </w:tcPr>
          <w:p w14:paraId="0E9C3ED8" w14:textId="77777777" w:rsidR="00F045A6" w:rsidRDefault="00000000">
            <w:pPr>
              <w:pStyle w:val="Banghinhminhhoa"/>
              <w:rPr>
                <w:lang w:val="vi-VN"/>
              </w:rPr>
            </w:pPr>
            <w:r>
              <w:rPr>
                <w:lang w:val="vi-VN"/>
              </w:rPr>
              <w:t>Chỉnh sửa thông tin tài khoản</w:t>
            </w:r>
          </w:p>
        </w:tc>
        <w:tc>
          <w:tcPr>
            <w:tcW w:w="2830" w:type="dxa"/>
          </w:tcPr>
          <w:p w14:paraId="1B23A12A" w14:textId="77777777" w:rsidR="00F045A6" w:rsidRDefault="00000000">
            <w:pPr>
              <w:pStyle w:val="Banghinhminhhoa"/>
              <w:rPr>
                <w:lang w:val="vi-VN"/>
              </w:rPr>
            </w:pPr>
            <w:r>
              <w:rPr>
                <w:lang w:val="vi-VN"/>
              </w:rPr>
              <w:t>Hệ thống không báo lỗi khi khách hàng nhập email nhiều hơn 3 dấu chấm</w:t>
            </w:r>
          </w:p>
        </w:tc>
        <w:tc>
          <w:tcPr>
            <w:tcW w:w="1428" w:type="dxa"/>
          </w:tcPr>
          <w:p w14:paraId="40EA80AE" w14:textId="77777777" w:rsidR="00F045A6" w:rsidRDefault="00000000">
            <w:pPr>
              <w:pStyle w:val="Banghinhminhhoa"/>
              <w:jc w:val="center"/>
              <w:rPr>
                <w:lang w:val="vi-VN"/>
              </w:rPr>
            </w:pPr>
            <w:r>
              <w:rPr>
                <w:lang w:val="vi-VN"/>
              </w:rPr>
              <w:t>Low</w:t>
            </w:r>
          </w:p>
        </w:tc>
        <w:tc>
          <w:tcPr>
            <w:tcW w:w="2016" w:type="dxa"/>
          </w:tcPr>
          <w:p w14:paraId="7F57646E" w14:textId="77777777" w:rsidR="00F045A6" w:rsidRDefault="00000000">
            <w:pPr>
              <w:pStyle w:val="Banghinhminhhoa"/>
              <w:jc w:val="center"/>
              <w:rPr>
                <w:lang w:val="vi-VN"/>
              </w:rPr>
            </w:pPr>
            <w:r>
              <w:rPr>
                <w:lang w:val="vi-VN"/>
              </w:rPr>
              <w:t>Accepted</w:t>
            </w:r>
          </w:p>
        </w:tc>
      </w:tr>
      <w:tr w:rsidR="00F045A6" w14:paraId="793757A0" w14:textId="77777777">
        <w:tc>
          <w:tcPr>
            <w:tcW w:w="708" w:type="dxa"/>
          </w:tcPr>
          <w:p w14:paraId="710D33BA" w14:textId="77777777" w:rsidR="00F045A6" w:rsidRDefault="00000000">
            <w:pPr>
              <w:pStyle w:val="Banghinhminhhoa"/>
              <w:jc w:val="center"/>
              <w:rPr>
                <w:lang w:val="vi-VN"/>
              </w:rPr>
            </w:pPr>
            <w:r>
              <w:rPr>
                <w:lang w:val="vi-VN"/>
              </w:rPr>
              <w:t>4</w:t>
            </w:r>
          </w:p>
        </w:tc>
        <w:tc>
          <w:tcPr>
            <w:tcW w:w="1423" w:type="dxa"/>
            <w:vMerge w:val="restart"/>
          </w:tcPr>
          <w:p w14:paraId="22865D69" w14:textId="77777777" w:rsidR="00F045A6" w:rsidRDefault="00000000">
            <w:pPr>
              <w:pStyle w:val="Banghinhminhhoa"/>
              <w:jc w:val="center"/>
              <w:rPr>
                <w:lang w:val="vi-VN"/>
              </w:rPr>
            </w:pPr>
            <w:r>
              <w:rPr>
                <w:lang w:val="vi-VN"/>
              </w:rPr>
              <w:t>Lọc sản phẩm theo danh mục</w:t>
            </w:r>
          </w:p>
        </w:tc>
        <w:tc>
          <w:tcPr>
            <w:tcW w:w="2830" w:type="dxa"/>
          </w:tcPr>
          <w:p w14:paraId="17BA3BEB" w14:textId="77777777" w:rsidR="00F045A6" w:rsidRDefault="00000000">
            <w:pPr>
              <w:pStyle w:val="Banghinhminhhoa"/>
              <w:rPr>
                <w:lang w:val="vi-VN"/>
              </w:rPr>
            </w:pPr>
            <w:r>
              <w:rPr>
                <w:lang w:val="vi-VN"/>
              </w:rPr>
              <w:t>Hệ thống không hiển thị danh sách sản phẩm có tag theo tên danh mục “Cheeks” trong Makeup</w:t>
            </w:r>
          </w:p>
        </w:tc>
        <w:tc>
          <w:tcPr>
            <w:tcW w:w="1428" w:type="dxa"/>
          </w:tcPr>
          <w:p w14:paraId="5E9977BE" w14:textId="77777777" w:rsidR="00F045A6" w:rsidRDefault="00000000">
            <w:pPr>
              <w:pStyle w:val="Banghinhminhhoa"/>
              <w:jc w:val="center"/>
              <w:rPr>
                <w:lang w:val="vi-VN"/>
              </w:rPr>
            </w:pPr>
            <w:r>
              <w:rPr>
                <w:lang w:val="vi-VN"/>
              </w:rPr>
              <w:t>High</w:t>
            </w:r>
          </w:p>
        </w:tc>
        <w:tc>
          <w:tcPr>
            <w:tcW w:w="2016" w:type="dxa"/>
          </w:tcPr>
          <w:p w14:paraId="409397E7" w14:textId="77777777" w:rsidR="00F045A6" w:rsidRDefault="00000000">
            <w:pPr>
              <w:pStyle w:val="Banghinhminhhoa"/>
              <w:jc w:val="center"/>
              <w:rPr>
                <w:lang w:val="vi-VN"/>
              </w:rPr>
            </w:pPr>
            <w:r>
              <w:rPr>
                <w:lang w:val="vi-VN"/>
              </w:rPr>
              <w:t>Accepted</w:t>
            </w:r>
          </w:p>
        </w:tc>
      </w:tr>
      <w:tr w:rsidR="00F045A6" w14:paraId="53275E99" w14:textId="77777777">
        <w:tc>
          <w:tcPr>
            <w:tcW w:w="708" w:type="dxa"/>
          </w:tcPr>
          <w:p w14:paraId="5B2985BE" w14:textId="77777777" w:rsidR="00F045A6" w:rsidRDefault="00000000">
            <w:pPr>
              <w:pStyle w:val="Banghinhminhhoa"/>
              <w:jc w:val="center"/>
              <w:rPr>
                <w:lang w:val="vi-VN"/>
              </w:rPr>
            </w:pPr>
            <w:r>
              <w:rPr>
                <w:lang w:val="vi-VN"/>
              </w:rPr>
              <w:t>5</w:t>
            </w:r>
          </w:p>
        </w:tc>
        <w:tc>
          <w:tcPr>
            <w:tcW w:w="1423" w:type="dxa"/>
            <w:vMerge/>
          </w:tcPr>
          <w:p w14:paraId="62FCA429" w14:textId="77777777" w:rsidR="00F045A6" w:rsidRDefault="00F045A6">
            <w:pPr>
              <w:pStyle w:val="Banghinhminhhoa"/>
              <w:rPr>
                <w:lang w:val="vi-VN"/>
              </w:rPr>
            </w:pPr>
          </w:p>
        </w:tc>
        <w:tc>
          <w:tcPr>
            <w:tcW w:w="2830" w:type="dxa"/>
          </w:tcPr>
          <w:p w14:paraId="1132A671" w14:textId="77777777" w:rsidR="00F045A6" w:rsidRDefault="00000000">
            <w:pPr>
              <w:pStyle w:val="Banghinhminhhoa"/>
              <w:rPr>
                <w:lang w:val="vi-VN"/>
              </w:rPr>
            </w:pPr>
            <w:r>
              <w:rPr>
                <w:lang w:val="vi-VN"/>
              </w:rPr>
              <w:t>Hệ thống không hiển thị danh sách sản phẩm có tag theo tên danh mục “Face” trong Makeup</w:t>
            </w:r>
          </w:p>
        </w:tc>
        <w:tc>
          <w:tcPr>
            <w:tcW w:w="1428" w:type="dxa"/>
          </w:tcPr>
          <w:p w14:paraId="5F2805F4" w14:textId="77777777" w:rsidR="00F045A6" w:rsidRDefault="00000000">
            <w:pPr>
              <w:pStyle w:val="Banghinhminhhoa"/>
              <w:jc w:val="center"/>
              <w:rPr>
                <w:lang w:val="vi-VN"/>
              </w:rPr>
            </w:pPr>
            <w:r>
              <w:rPr>
                <w:lang w:val="vi-VN"/>
              </w:rPr>
              <w:t>High</w:t>
            </w:r>
          </w:p>
        </w:tc>
        <w:tc>
          <w:tcPr>
            <w:tcW w:w="2016" w:type="dxa"/>
          </w:tcPr>
          <w:p w14:paraId="1D7957BB" w14:textId="77777777" w:rsidR="00F045A6" w:rsidRDefault="00000000">
            <w:pPr>
              <w:pStyle w:val="Banghinhminhhoa"/>
              <w:jc w:val="center"/>
              <w:rPr>
                <w:lang w:val="vi-VN"/>
              </w:rPr>
            </w:pPr>
            <w:r>
              <w:rPr>
                <w:lang w:val="vi-VN"/>
              </w:rPr>
              <w:t>Accepted</w:t>
            </w:r>
          </w:p>
        </w:tc>
      </w:tr>
      <w:tr w:rsidR="00F045A6" w14:paraId="28D58B74" w14:textId="77777777">
        <w:tc>
          <w:tcPr>
            <w:tcW w:w="708" w:type="dxa"/>
          </w:tcPr>
          <w:p w14:paraId="2865003B" w14:textId="77777777" w:rsidR="00F045A6" w:rsidRDefault="00000000">
            <w:pPr>
              <w:pStyle w:val="Banghinhminhhoa"/>
              <w:jc w:val="center"/>
              <w:rPr>
                <w:lang w:val="vi-VN"/>
              </w:rPr>
            </w:pPr>
            <w:r>
              <w:rPr>
                <w:lang w:val="vi-VN"/>
              </w:rPr>
              <w:t>6</w:t>
            </w:r>
          </w:p>
        </w:tc>
        <w:tc>
          <w:tcPr>
            <w:tcW w:w="1423" w:type="dxa"/>
            <w:vMerge/>
          </w:tcPr>
          <w:p w14:paraId="45C69972" w14:textId="77777777" w:rsidR="00F045A6" w:rsidRDefault="00F045A6">
            <w:pPr>
              <w:pStyle w:val="Banghinhminhhoa"/>
              <w:rPr>
                <w:lang w:val="vi-VN"/>
              </w:rPr>
            </w:pPr>
          </w:p>
        </w:tc>
        <w:tc>
          <w:tcPr>
            <w:tcW w:w="2830" w:type="dxa"/>
          </w:tcPr>
          <w:p w14:paraId="6EF9853A" w14:textId="77777777" w:rsidR="00F045A6" w:rsidRDefault="00000000">
            <w:pPr>
              <w:pStyle w:val="Banghinhminhhoa"/>
              <w:rPr>
                <w:lang w:val="vi-VN"/>
              </w:rPr>
            </w:pPr>
            <w:r>
              <w:rPr>
                <w:lang w:val="vi-VN"/>
              </w:rPr>
              <w:t>Hệ thống không hiển thị danh sách sản phẩm có tag theo tên danh mục “Lips” trong Makeup</w:t>
            </w:r>
          </w:p>
        </w:tc>
        <w:tc>
          <w:tcPr>
            <w:tcW w:w="1428" w:type="dxa"/>
          </w:tcPr>
          <w:p w14:paraId="7578E19A" w14:textId="77777777" w:rsidR="00F045A6" w:rsidRDefault="00000000">
            <w:pPr>
              <w:pStyle w:val="Banghinhminhhoa"/>
              <w:jc w:val="center"/>
              <w:rPr>
                <w:lang w:val="vi-VN"/>
              </w:rPr>
            </w:pPr>
            <w:r>
              <w:rPr>
                <w:lang w:val="vi-VN"/>
              </w:rPr>
              <w:t>High</w:t>
            </w:r>
          </w:p>
        </w:tc>
        <w:tc>
          <w:tcPr>
            <w:tcW w:w="2016" w:type="dxa"/>
          </w:tcPr>
          <w:p w14:paraId="3973C190" w14:textId="77777777" w:rsidR="00F045A6" w:rsidRDefault="00000000">
            <w:pPr>
              <w:pStyle w:val="Banghinhminhhoa"/>
              <w:jc w:val="center"/>
              <w:rPr>
                <w:lang w:val="vi-VN"/>
              </w:rPr>
            </w:pPr>
            <w:r>
              <w:rPr>
                <w:lang w:val="vi-VN"/>
              </w:rPr>
              <w:t>Accepted</w:t>
            </w:r>
          </w:p>
        </w:tc>
      </w:tr>
      <w:tr w:rsidR="00F045A6" w14:paraId="75534FAB" w14:textId="77777777">
        <w:tc>
          <w:tcPr>
            <w:tcW w:w="708" w:type="dxa"/>
          </w:tcPr>
          <w:p w14:paraId="2353A853" w14:textId="77777777" w:rsidR="00F045A6" w:rsidRDefault="00000000">
            <w:pPr>
              <w:pStyle w:val="Banghinhminhhoa"/>
              <w:jc w:val="center"/>
              <w:rPr>
                <w:lang w:val="vi-VN"/>
              </w:rPr>
            </w:pPr>
            <w:r>
              <w:rPr>
                <w:lang w:val="vi-VN"/>
              </w:rPr>
              <w:t>7</w:t>
            </w:r>
          </w:p>
        </w:tc>
        <w:tc>
          <w:tcPr>
            <w:tcW w:w="1423" w:type="dxa"/>
            <w:vMerge/>
          </w:tcPr>
          <w:p w14:paraId="5B6D410E" w14:textId="77777777" w:rsidR="00F045A6" w:rsidRDefault="00F045A6">
            <w:pPr>
              <w:pStyle w:val="Banghinhminhhoa"/>
              <w:rPr>
                <w:lang w:val="vi-VN"/>
              </w:rPr>
            </w:pPr>
          </w:p>
        </w:tc>
        <w:tc>
          <w:tcPr>
            <w:tcW w:w="2830" w:type="dxa"/>
          </w:tcPr>
          <w:p w14:paraId="0965AC2D" w14:textId="77777777" w:rsidR="00F045A6" w:rsidRDefault="00000000">
            <w:pPr>
              <w:pStyle w:val="Banghinhminhhoa"/>
              <w:rPr>
                <w:lang w:val="vi-VN"/>
              </w:rPr>
            </w:pPr>
            <w:r>
              <w:rPr>
                <w:lang w:val="vi-VN"/>
              </w:rPr>
              <w:t xml:space="preserve">Hệ thống không hiển thị danh sách sản phẩm có </w:t>
            </w:r>
            <w:r>
              <w:rPr>
                <w:lang w:val="vi-VN"/>
              </w:rPr>
              <w:lastRenderedPageBreak/>
              <w:t>tag theo tên danh mục “Value Sets” trong Makeup</w:t>
            </w:r>
          </w:p>
        </w:tc>
        <w:tc>
          <w:tcPr>
            <w:tcW w:w="1428" w:type="dxa"/>
          </w:tcPr>
          <w:p w14:paraId="1C8AF804" w14:textId="77777777" w:rsidR="00F045A6" w:rsidRDefault="00000000">
            <w:pPr>
              <w:pStyle w:val="Banghinhminhhoa"/>
              <w:jc w:val="center"/>
              <w:rPr>
                <w:lang w:val="vi-VN"/>
              </w:rPr>
            </w:pPr>
            <w:r>
              <w:rPr>
                <w:lang w:val="vi-VN"/>
              </w:rPr>
              <w:lastRenderedPageBreak/>
              <w:t>High</w:t>
            </w:r>
          </w:p>
        </w:tc>
        <w:tc>
          <w:tcPr>
            <w:tcW w:w="2016" w:type="dxa"/>
          </w:tcPr>
          <w:p w14:paraId="1A5977BD" w14:textId="77777777" w:rsidR="00F045A6" w:rsidRDefault="00000000">
            <w:pPr>
              <w:pStyle w:val="Banghinhminhhoa"/>
              <w:jc w:val="center"/>
              <w:rPr>
                <w:lang w:val="vi-VN"/>
              </w:rPr>
            </w:pPr>
            <w:r>
              <w:rPr>
                <w:lang w:val="vi-VN"/>
              </w:rPr>
              <w:t>Accepted</w:t>
            </w:r>
          </w:p>
        </w:tc>
      </w:tr>
      <w:tr w:rsidR="00F045A6" w14:paraId="46CC5293" w14:textId="77777777">
        <w:tc>
          <w:tcPr>
            <w:tcW w:w="708" w:type="dxa"/>
          </w:tcPr>
          <w:p w14:paraId="1824544D" w14:textId="77777777" w:rsidR="00F045A6" w:rsidRDefault="00000000">
            <w:pPr>
              <w:pStyle w:val="Banghinhminhhoa"/>
              <w:jc w:val="center"/>
            </w:pPr>
            <w:r>
              <w:t>8</w:t>
            </w:r>
          </w:p>
        </w:tc>
        <w:tc>
          <w:tcPr>
            <w:tcW w:w="1423" w:type="dxa"/>
            <w:vMerge/>
          </w:tcPr>
          <w:p w14:paraId="44C2C725" w14:textId="77777777" w:rsidR="00F045A6" w:rsidRDefault="00F045A6">
            <w:pPr>
              <w:pStyle w:val="Banghinhminhhoa"/>
              <w:rPr>
                <w:lang w:val="vi-VN"/>
              </w:rPr>
            </w:pPr>
          </w:p>
        </w:tc>
        <w:tc>
          <w:tcPr>
            <w:tcW w:w="2830" w:type="dxa"/>
          </w:tcPr>
          <w:p w14:paraId="7F5EA09E" w14:textId="77777777" w:rsidR="00F045A6" w:rsidRDefault="00000000">
            <w:pPr>
              <w:pStyle w:val="Banghinhminhhoa"/>
              <w:rPr>
                <w:lang w:val="vi-VN"/>
              </w:rPr>
            </w:pPr>
            <w:r>
              <w:rPr>
                <w:lang w:val="vi-VN"/>
              </w:rPr>
              <w:t>Hệ thống không hiển thị danh sách sản phẩm có tag theo tên danh mục “Face” trong Skincare</w:t>
            </w:r>
          </w:p>
        </w:tc>
        <w:tc>
          <w:tcPr>
            <w:tcW w:w="1428" w:type="dxa"/>
          </w:tcPr>
          <w:p w14:paraId="6C44C6DB" w14:textId="77777777" w:rsidR="00F045A6" w:rsidRDefault="00F045A6">
            <w:pPr>
              <w:pStyle w:val="Banghinhminhhoa"/>
              <w:jc w:val="center"/>
              <w:rPr>
                <w:lang w:val="vi-VN"/>
              </w:rPr>
            </w:pPr>
          </w:p>
        </w:tc>
        <w:tc>
          <w:tcPr>
            <w:tcW w:w="2016" w:type="dxa"/>
          </w:tcPr>
          <w:p w14:paraId="258DAA55" w14:textId="77777777" w:rsidR="00F045A6" w:rsidRDefault="00000000">
            <w:pPr>
              <w:pStyle w:val="Banghinhminhhoa"/>
              <w:jc w:val="center"/>
              <w:rPr>
                <w:lang w:val="vi-VN"/>
              </w:rPr>
            </w:pPr>
            <w:r>
              <w:rPr>
                <w:lang w:val="vi-VN"/>
              </w:rPr>
              <w:t>Accepted</w:t>
            </w:r>
          </w:p>
        </w:tc>
      </w:tr>
      <w:tr w:rsidR="00F045A6" w14:paraId="68CFA58C" w14:textId="77777777">
        <w:tc>
          <w:tcPr>
            <w:tcW w:w="708" w:type="dxa"/>
          </w:tcPr>
          <w:p w14:paraId="2788A71F" w14:textId="77777777" w:rsidR="00F045A6" w:rsidRDefault="00000000">
            <w:pPr>
              <w:pStyle w:val="Banghinhminhhoa"/>
              <w:jc w:val="center"/>
            </w:pPr>
            <w:r>
              <w:t>9</w:t>
            </w:r>
          </w:p>
        </w:tc>
        <w:tc>
          <w:tcPr>
            <w:tcW w:w="1423" w:type="dxa"/>
            <w:vMerge/>
          </w:tcPr>
          <w:p w14:paraId="4080224F" w14:textId="77777777" w:rsidR="00F045A6" w:rsidRDefault="00F045A6">
            <w:pPr>
              <w:pStyle w:val="Banghinhminhhoa"/>
              <w:rPr>
                <w:lang w:val="vi-VN"/>
              </w:rPr>
            </w:pPr>
          </w:p>
        </w:tc>
        <w:tc>
          <w:tcPr>
            <w:tcW w:w="2830" w:type="dxa"/>
          </w:tcPr>
          <w:p w14:paraId="0EB10692" w14:textId="77777777" w:rsidR="00F045A6" w:rsidRDefault="00000000">
            <w:pPr>
              <w:pStyle w:val="Banghinhminhhoa"/>
              <w:rPr>
                <w:lang w:val="vi-VN"/>
              </w:rPr>
            </w:pPr>
            <w:r>
              <w:rPr>
                <w:lang w:val="vi-VN"/>
              </w:rPr>
              <w:t>Hệ thống không hiển thị danh sách sản phẩm có tag theo tên danh mục “Gift Ideas &amp; Sets” trong Skincare</w:t>
            </w:r>
          </w:p>
        </w:tc>
        <w:tc>
          <w:tcPr>
            <w:tcW w:w="1428" w:type="dxa"/>
          </w:tcPr>
          <w:p w14:paraId="3855C8A9" w14:textId="77777777" w:rsidR="00F045A6" w:rsidRDefault="00000000">
            <w:pPr>
              <w:pStyle w:val="Banghinhminhhoa"/>
              <w:jc w:val="center"/>
              <w:rPr>
                <w:lang w:val="vi-VN"/>
              </w:rPr>
            </w:pPr>
            <w:r>
              <w:rPr>
                <w:lang w:val="vi-VN"/>
              </w:rPr>
              <w:t>High</w:t>
            </w:r>
          </w:p>
        </w:tc>
        <w:tc>
          <w:tcPr>
            <w:tcW w:w="2016" w:type="dxa"/>
          </w:tcPr>
          <w:p w14:paraId="4DFFC905" w14:textId="77777777" w:rsidR="00F045A6" w:rsidRDefault="00000000">
            <w:pPr>
              <w:pStyle w:val="Banghinhminhhoa"/>
              <w:jc w:val="center"/>
              <w:rPr>
                <w:lang w:val="vi-VN"/>
              </w:rPr>
            </w:pPr>
            <w:r>
              <w:rPr>
                <w:lang w:val="vi-VN"/>
              </w:rPr>
              <w:t>Accepted</w:t>
            </w:r>
          </w:p>
        </w:tc>
      </w:tr>
      <w:tr w:rsidR="00F045A6" w14:paraId="40F90304" w14:textId="77777777">
        <w:tc>
          <w:tcPr>
            <w:tcW w:w="708" w:type="dxa"/>
          </w:tcPr>
          <w:p w14:paraId="010ED8CF" w14:textId="77777777" w:rsidR="00F045A6" w:rsidRDefault="00000000">
            <w:pPr>
              <w:pStyle w:val="Banghinhminhhoa"/>
              <w:jc w:val="center"/>
            </w:pPr>
            <w:r>
              <w:t>10</w:t>
            </w:r>
          </w:p>
        </w:tc>
        <w:tc>
          <w:tcPr>
            <w:tcW w:w="1423" w:type="dxa"/>
            <w:vMerge/>
          </w:tcPr>
          <w:p w14:paraId="31A034B9" w14:textId="77777777" w:rsidR="00F045A6" w:rsidRDefault="00F045A6">
            <w:pPr>
              <w:pStyle w:val="Banghinhminhhoa"/>
              <w:rPr>
                <w:lang w:val="vi-VN"/>
              </w:rPr>
            </w:pPr>
          </w:p>
        </w:tc>
        <w:tc>
          <w:tcPr>
            <w:tcW w:w="2830" w:type="dxa"/>
          </w:tcPr>
          <w:p w14:paraId="6A136789" w14:textId="77777777" w:rsidR="00F045A6" w:rsidRDefault="00000000">
            <w:pPr>
              <w:pStyle w:val="Banghinhminhhoa"/>
              <w:rPr>
                <w:lang w:val="vi-VN"/>
              </w:rPr>
            </w:pPr>
            <w:r>
              <w:rPr>
                <w:lang w:val="vi-VN"/>
              </w:rPr>
              <w:t>Hệ thống không hiển thị danh sách sản phẩm có tag theo tên danh mục “Sun” trong Skincare</w:t>
            </w:r>
          </w:p>
        </w:tc>
        <w:tc>
          <w:tcPr>
            <w:tcW w:w="1428" w:type="dxa"/>
          </w:tcPr>
          <w:p w14:paraId="0577DF4F" w14:textId="77777777" w:rsidR="00F045A6" w:rsidRDefault="00000000">
            <w:pPr>
              <w:pStyle w:val="Banghinhminhhoa"/>
              <w:jc w:val="center"/>
              <w:rPr>
                <w:lang w:val="vi-VN"/>
              </w:rPr>
            </w:pPr>
            <w:r>
              <w:rPr>
                <w:lang w:val="vi-VN"/>
              </w:rPr>
              <w:t>High</w:t>
            </w:r>
          </w:p>
        </w:tc>
        <w:tc>
          <w:tcPr>
            <w:tcW w:w="2016" w:type="dxa"/>
          </w:tcPr>
          <w:p w14:paraId="62BE7E1D" w14:textId="77777777" w:rsidR="00F045A6" w:rsidRDefault="00000000">
            <w:pPr>
              <w:pStyle w:val="Banghinhminhhoa"/>
              <w:jc w:val="center"/>
              <w:rPr>
                <w:lang w:val="vi-VN"/>
              </w:rPr>
            </w:pPr>
            <w:r>
              <w:rPr>
                <w:lang w:val="vi-VN"/>
              </w:rPr>
              <w:t>Accepted</w:t>
            </w:r>
          </w:p>
        </w:tc>
      </w:tr>
      <w:tr w:rsidR="00F045A6" w14:paraId="1D53DF8E" w14:textId="77777777">
        <w:tc>
          <w:tcPr>
            <w:tcW w:w="708" w:type="dxa"/>
          </w:tcPr>
          <w:p w14:paraId="2BF57A2F" w14:textId="77777777" w:rsidR="00F045A6" w:rsidRDefault="00000000">
            <w:pPr>
              <w:pStyle w:val="Banghinhminhhoa"/>
              <w:jc w:val="center"/>
            </w:pPr>
            <w:r>
              <w:t>11</w:t>
            </w:r>
          </w:p>
        </w:tc>
        <w:tc>
          <w:tcPr>
            <w:tcW w:w="1423" w:type="dxa"/>
            <w:vMerge/>
          </w:tcPr>
          <w:p w14:paraId="035D2CBA" w14:textId="77777777" w:rsidR="00F045A6" w:rsidRDefault="00F045A6">
            <w:pPr>
              <w:pStyle w:val="Banghinhminhhoa"/>
              <w:rPr>
                <w:lang w:val="vi-VN"/>
              </w:rPr>
            </w:pPr>
          </w:p>
        </w:tc>
        <w:tc>
          <w:tcPr>
            <w:tcW w:w="2830" w:type="dxa"/>
          </w:tcPr>
          <w:p w14:paraId="28899245" w14:textId="77777777" w:rsidR="00F045A6" w:rsidRDefault="00000000">
            <w:pPr>
              <w:pStyle w:val="Banghinhminhhoa"/>
              <w:rPr>
                <w:lang w:val="vi-VN"/>
              </w:rPr>
            </w:pPr>
            <w:r>
              <w:rPr>
                <w:lang w:val="vi-VN"/>
              </w:rPr>
              <w:t>Hệ thống không hiển thị danh sách sản phẩm có tag theo tên danh mục “Women” trong Fragrance</w:t>
            </w:r>
          </w:p>
        </w:tc>
        <w:tc>
          <w:tcPr>
            <w:tcW w:w="1428" w:type="dxa"/>
          </w:tcPr>
          <w:p w14:paraId="40BD2B78" w14:textId="77777777" w:rsidR="00F045A6" w:rsidRDefault="00000000">
            <w:pPr>
              <w:pStyle w:val="Banghinhminhhoa"/>
              <w:jc w:val="center"/>
              <w:rPr>
                <w:lang w:val="vi-VN"/>
              </w:rPr>
            </w:pPr>
            <w:r>
              <w:rPr>
                <w:lang w:val="vi-VN"/>
              </w:rPr>
              <w:t>High</w:t>
            </w:r>
          </w:p>
        </w:tc>
        <w:tc>
          <w:tcPr>
            <w:tcW w:w="2016" w:type="dxa"/>
          </w:tcPr>
          <w:p w14:paraId="34398298" w14:textId="77777777" w:rsidR="00F045A6" w:rsidRDefault="00000000">
            <w:pPr>
              <w:pStyle w:val="Banghinhminhhoa"/>
              <w:jc w:val="center"/>
              <w:rPr>
                <w:lang w:val="vi-VN"/>
              </w:rPr>
            </w:pPr>
            <w:r>
              <w:rPr>
                <w:lang w:val="vi-VN"/>
              </w:rPr>
              <w:t>Accepted</w:t>
            </w:r>
          </w:p>
        </w:tc>
      </w:tr>
      <w:tr w:rsidR="00F045A6" w14:paraId="46AA85D9" w14:textId="77777777">
        <w:tc>
          <w:tcPr>
            <w:tcW w:w="708" w:type="dxa"/>
          </w:tcPr>
          <w:p w14:paraId="35B4185D" w14:textId="77777777" w:rsidR="00F045A6" w:rsidRDefault="00000000">
            <w:pPr>
              <w:pStyle w:val="Banghinhminhhoa"/>
              <w:jc w:val="center"/>
            </w:pPr>
            <w:r>
              <w:t>12</w:t>
            </w:r>
          </w:p>
        </w:tc>
        <w:tc>
          <w:tcPr>
            <w:tcW w:w="1423" w:type="dxa"/>
            <w:vMerge/>
          </w:tcPr>
          <w:p w14:paraId="59177017" w14:textId="77777777" w:rsidR="00F045A6" w:rsidRDefault="00F045A6">
            <w:pPr>
              <w:pStyle w:val="Banghinhminhhoa"/>
              <w:rPr>
                <w:lang w:val="vi-VN"/>
              </w:rPr>
            </w:pPr>
          </w:p>
        </w:tc>
        <w:tc>
          <w:tcPr>
            <w:tcW w:w="2830" w:type="dxa"/>
          </w:tcPr>
          <w:p w14:paraId="7334070E" w14:textId="77777777" w:rsidR="00F045A6" w:rsidRDefault="00000000">
            <w:pPr>
              <w:pStyle w:val="Banghinhminhhoa"/>
              <w:rPr>
                <w:lang w:val="vi-VN"/>
              </w:rPr>
            </w:pPr>
            <w:r>
              <w:rPr>
                <w:lang w:val="vi-VN"/>
              </w:rPr>
              <w:t>Hệ thống không hiển thị danh sách sản phẩm có tag theo tên danh mục “Skincare” trong Fragrance</w:t>
            </w:r>
          </w:p>
        </w:tc>
        <w:tc>
          <w:tcPr>
            <w:tcW w:w="1428" w:type="dxa"/>
          </w:tcPr>
          <w:p w14:paraId="2DFFA916" w14:textId="77777777" w:rsidR="00F045A6" w:rsidRDefault="00000000">
            <w:pPr>
              <w:pStyle w:val="Banghinhminhhoa"/>
              <w:jc w:val="center"/>
              <w:rPr>
                <w:lang w:val="vi-VN"/>
              </w:rPr>
            </w:pPr>
            <w:r>
              <w:rPr>
                <w:lang w:val="vi-VN"/>
              </w:rPr>
              <w:t>High</w:t>
            </w:r>
          </w:p>
        </w:tc>
        <w:tc>
          <w:tcPr>
            <w:tcW w:w="2016" w:type="dxa"/>
          </w:tcPr>
          <w:p w14:paraId="4406745A" w14:textId="77777777" w:rsidR="00F045A6" w:rsidRDefault="00000000">
            <w:pPr>
              <w:pStyle w:val="Banghinhminhhoa"/>
              <w:jc w:val="center"/>
              <w:rPr>
                <w:lang w:val="vi-VN"/>
              </w:rPr>
            </w:pPr>
            <w:r>
              <w:rPr>
                <w:lang w:val="vi-VN"/>
              </w:rPr>
              <w:t>Accepted</w:t>
            </w:r>
          </w:p>
        </w:tc>
      </w:tr>
      <w:tr w:rsidR="00F045A6" w14:paraId="0472A6F4" w14:textId="77777777">
        <w:tc>
          <w:tcPr>
            <w:tcW w:w="708" w:type="dxa"/>
          </w:tcPr>
          <w:p w14:paraId="16DDB7EA" w14:textId="77777777" w:rsidR="00F045A6" w:rsidRDefault="00000000">
            <w:pPr>
              <w:pStyle w:val="Banghinhminhhoa"/>
              <w:jc w:val="center"/>
            </w:pPr>
            <w:r>
              <w:lastRenderedPageBreak/>
              <w:t>13</w:t>
            </w:r>
          </w:p>
        </w:tc>
        <w:tc>
          <w:tcPr>
            <w:tcW w:w="1423" w:type="dxa"/>
            <w:vMerge/>
          </w:tcPr>
          <w:p w14:paraId="52E55CEE" w14:textId="77777777" w:rsidR="00F045A6" w:rsidRDefault="00F045A6">
            <w:pPr>
              <w:pStyle w:val="Banghinhminhhoa"/>
              <w:rPr>
                <w:lang w:val="vi-VN"/>
              </w:rPr>
            </w:pPr>
          </w:p>
        </w:tc>
        <w:tc>
          <w:tcPr>
            <w:tcW w:w="2830" w:type="dxa"/>
          </w:tcPr>
          <w:p w14:paraId="442AF6E5" w14:textId="77777777" w:rsidR="00F045A6" w:rsidRDefault="00000000">
            <w:pPr>
              <w:pStyle w:val="Banghinhminhhoa"/>
              <w:rPr>
                <w:lang w:val="vi-VN"/>
              </w:rPr>
            </w:pPr>
            <w:r>
              <w:rPr>
                <w:lang w:val="vi-VN"/>
              </w:rPr>
              <w:t>Hệ thống không hiển thị danh sách sản phẩm có tag theo tên danh mục “Skincare” trong Men</w:t>
            </w:r>
          </w:p>
        </w:tc>
        <w:tc>
          <w:tcPr>
            <w:tcW w:w="1428" w:type="dxa"/>
          </w:tcPr>
          <w:p w14:paraId="3F4E8044" w14:textId="77777777" w:rsidR="00F045A6" w:rsidRDefault="00000000">
            <w:pPr>
              <w:pStyle w:val="Banghinhminhhoa"/>
              <w:jc w:val="center"/>
              <w:rPr>
                <w:lang w:val="vi-VN"/>
              </w:rPr>
            </w:pPr>
            <w:r>
              <w:rPr>
                <w:lang w:val="vi-VN"/>
              </w:rPr>
              <w:t>High</w:t>
            </w:r>
          </w:p>
        </w:tc>
        <w:tc>
          <w:tcPr>
            <w:tcW w:w="2016" w:type="dxa"/>
          </w:tcPr>
          <w:p w14:paraId="419B78B6" w14:textId="77777777" w:rsidR="00F045A6" w:rsidRDefault="00000000">
            <w:pPr>
              <w:pStyle w:val="Banghinhminhhoa"/>
              <w:jc w:val="center"/>
              <w:rPr>
                <w:lang w:val="vi-VN"/>
              </w:rPr>
            </w:pPr>
            <w:r>
              <w:rPr>
                <w:lang w:val="vi-VN"/>
              </w:rPr>
              <w:t>Accepted</w:t>
            </w:r>
          </w:p>
        </w:tc>
      </w:tr>
    </w:tbl>
    <w:p w14:paraId="3D7B8108" w14:textId="77777777" w:rsidR="00F045A6" w:rsidRDefault="00F045A6"/>
    <w:p w14:paraId="4611F80E" w14:textId="77777777" w:rsidR="00F045A6" w:rsidRDefault="00000000">
      <w:pPr>
        <w:pStyle w:val="u2"/>
      </w:pPr>
      <w:bookmarkStart w:id="120" w:name="_Toc6976"/>
      <w:r>
        <w:t>Kiểm tra đánh giá (Testing Evaluation)</w:t>
      </w:r>
      <w:bookmarkEnd w:id="120"/>
    </w:p>
    <w:p w14:paraId="3A661D5C" w14:textId="77777777" w:rsidR="00F045A6" w:rsidRPr="00647A9F" w:rsidRDefault="00000000">
      <w:pPr>
        <w:pStyle w:val="Nidungvnbn"/>
        <w:rPr>
          <w:lang w:val="vi-VN"/>
        </w:rPr>
      </w:pPr>
      <w:r w:rsidRPr="00647A9F">
        <w:rPr>
          <w:lang w:val="vi-VN"/>
        </w:rPr>
        <w:t>Trong giai đoạn thử nghiệm, nhóm thử nghiệm đã xác định được</w:t>
      </w:r>
      <w:r>
        <w:rPr>
          <w:lang w:val="vi-VN"/>
        </w:rPr>
        <w:t xml:space="preserve"> 13</w:t>
      </w:r>
      <w:r w:rsidRPr="00647A9F">
        <w:rPr>
          <w:lang w:val="vi-VN"/>
        </w:rPr>
        <w:t xml:space="preserve"> lỗi, bao gồm cả các vấn đề nghiêm trọng cần được chú ý ngay lập tức. Những </w:t>
      </w:r>
      <w:r>
        <w:rPr>
          <w:lang w:val="vi-VN"/>
        </w:rPr>
        <w:t>lỗi</w:t>
      </w:r>
      <w:r w:rsidRPr="00647A9F">
        <w:rPr>
          <w:lang w:val="vi-VN"/>
        </w:rPr>
        <w:t xml:space="preserve"> này có khả năng ảnh hưởng đến hiệu suất và trải nghiệm người dùng</w:t>
      </w:r>
      <w:r>
        <w:rPr>
          <w:lang w:val="vi-VN"/>
        </w:rPr>
        <w:t xml:space="preserve"> n</w:t>
      </w:r>
      <w:r w:rsidRPr="00647A9F">
        <w:rPr>
          <w:lang w:val="vi-VN"/>
        </w:rPr>
        <w:t>ên giải quyết những vấn đề này kịp thời để đảm bảo phát hành thành công và chất lượng cao. Cần phân bổ đủ nguồn lực và ưu tiên các lỗi có mức độ ưu tiên cao, cùng với việc kiểm tra hồi quy kỹ lưỡng. Việc thiết lập một quy trình quản lý lỗi mạnh mẽ và duy trì liên lạc thường xuyên giữa các nhóm phát triển, thử nghiệm và quản lý dự án là rất quan trọng. Mục tiêu là nâng cao tính ổn định, độ tin cậy và trải nghiệm người dùng của hệ thống.</w:t>
      </w:r>
    </w:p>
    <w:p w14:paraId="7A8117F4" w14:textId="77777777" w:rsidR="00F045A6" w:rsidRDefault="00000000">
      <w:pPr>
        <w:pStyle w:val="u2"/>
      </w:pPr>
      <w:bookmarkStart w:id="121" w:name="_Toc16162"/>
      <w:r>
        <w:t>Đề xuất cải tiến (Improvement proposal)</w:t>
      </w:r>
      <w:bookmarkEnd w:id="121"/>
    </w:p>
    <w:p w14:paraId="4580DB0F" w14:textId="77777777" w:rsidR="00F045A6" w:rsidRPr="00647A9F" w:rsidRDefault="00000000">
      <w:pPr>
        <w:pStyle w:val="Nidungvnbn"/>
        <w:numPr>
          <w:ilvl w:val="0"/>
          <w:numId w:val="210"/>
        </w:numPr>
        <w:rPr>
          <w:lang w:val="vi-VN"/>
        </w:rPr>
      </w:pPr>
      <w:r w:rsidRPr="00647A9F">
        <w:rPr>
          <w:lang w:val="vi-VN"/>
        </w:rPr>
        <w:t xml:space="preserve">Tăng cường xác thực thông tin đầu vào của người dùng </w:t>
      </w:r>
      <w:r>
        <w:rPr>
          <w:lang w:val="vi-VN"/>
        </w:rPr>
        <w:t>khi</w:t>
      </w:r>
      <w:r w:rsidRPr="00647A9F">
        <w:rPr>
          <w:lang w:val="vi-VN"/>
        </w:rPr>
        <w:t xml:space="preserve"> đăng nhập.</w:t>
      </w:r>
    </w:p>
    <w:p w14:paraId="7B60AC2E" w14:textId="77777777" w:rsidR="00F045A6" w:rsidRPr="00647A9F" w:rsidRDefault="00000000">
      <w:pPr>
        <w:pStyle w:val="Nidungvnbn"/>
        <w:numPr>
          <w:ilvl w:val="0"/>
          <w:numId w:val="210"/>
        </w:numPr>
        <w:rPr>
          <w:lang w:val="vi-VN"/>
        </w:rPr>
      </w:pPr>
      <w:r w:rsidRPr="00647A9F">
        <w:rPr>
          <w:lang w:val="vi-VN"/>
        </w:rPr>
        <w:t>Cải thiện việc xử lý lỗi và cung cấp thông báo lỗi rõ ràng cho người dùng.</w:t>
      </w:r>
    </w:p>
    <w:p w14:paraId="46BA69D4" w14:textId="77777777" w:rsidR="00F045A6" w:rsidRPr="00647A9F" w:rsidRDefault="00000000">
      <w:pPr>
        <w:pStyle w:val="Nidungvnbn"/>
        <w:numPr>
          <w:ilvl w:val="0"/>
          <w:numId w:val="210"/>
        </w:numPr>
        <w:rPr>
          <w:lang w:val="vi-VN"/>
        </w:rPr>
      </w:pPr>
      <w:r w:rsidRPr="00647A9F">
        <w:rPr>
          <w:lang w:val="vi-VN"/>
        </w:rPr>
        <w:t>Triển khai các biện pháp bảo mật bổ sung, chẳng hạn như CAPTCHA hoặc xác thực hai yếu tố, để tăng cường tính bảo mật cho tài khoản người dùng.</w:t>
      </w:r>
    </w:p>
    <w:p w14:paraId="787AD370" w14:textId="77777777" w:rsidR="00F045A6" w:rsidRPr="00647A9F" w:rsidRDefault="00000000">
      <w:pPr>
        <w:pStyle w:val="Nidungvnbn"/>
        <w:numPr>
          <w:ilvl w:val="0"/>
          <w:numId w:val="210"/>
        </w:numPr>
        <w:rPr>
          <w:lang w:val="vi-VN"/>
        </w:rPr>
      </w:pPr>
      <w:r w:rsidRPr="00647A9F">
        <w:rPr>
          <w:lang w:val="vi-VN"/>
        </w:rPr>
        <w:t>Tích hợp các phương thức thanh toán phổ biến như thẻ tín dụng, ví điện tử, và thanh toán qua ngân hàng để tạo sự tiện lợi cho người dùng</w:t>
      </w:r>
    </w:p>
    <w:p w14:paraId="1B0E5F55" w14:textId="77777777" w:rsidR="00F045A6" w:rsidRDefault="00000000">
      <w:pPr>
        <w:pStyle w:val="Nidungvnbn"/>
        <w:numPr>
          <w:ilvl w:val="0"/>
          <w:numId w:val="210"/>
        </w:numPr>
        <w:rPr>
          <w:lang w:val="vi-VN"/>
        </w:rPr>
      </w:pPr>
      <w:r w:rsidRPr="00647A9F">
        <w:rPr>
          <w:lang w:val="vi-VN"/>
        </w:rPr>
        <w:t>Tối ưu hóa cơ sở dữ liệu</w:t>
      </w:r>
      <w:r>
        <w:rPr>
          <w:lang w:val="vi-VN"/>
        </w:rPr>
        <w:t xml:space="preserve"> để cải thiện hiệu suất hệ thống</w:t>
      </w:r>
    </w:p>
    <w:p w14:paraId="116C0C3C" w14:textId="77777777" w:rsidR="00F045A6" w:rsidRPr="00647A9F" w:rsidRDefault="00000000">
      <w:pPr>
        <w:pStyle w:val="Nidungvnbn"/>
        <w:numPr>
          <w:ilvl w:val="0"/>
          <w:numId w:val="210"/>
        </w:numPr>
        <w:rPr>
          <w:lang w:val="vi-VN"/>
        </w:rPr>
      </w:pPr>
      <w:r>
        <w:rPr>
          <w:lang w:val="vi-VN"/>
        </w:rPr>
        <w:t>Cung cấp nhiều tùy chọn sắp xếp như giá từ thấp đến cao, giá từ cao đến thấp, mới nhất, bán chạy nhất, và đánh giá cao nhất.</w:t>
      </w:r>
    </w:p>
    <w:p w14:paraId="791E10CB" w14:textId="77777777" w:rsidR="00F045A6" w:rsidRPr="00647A9F" w:rsidRDefault="00000000">
      <w:pPr>
        <w:pStyle w:val="Nidungvnbn"/>
        <w:numPr>
          <w:ilvl w:val="0"/>
          <w:numId w:val="210"/>
        </w:numPr>
        <w:rPr>
          <w:lang w:val="vi-VN"/>
        </w:rPr>
      </w:pPr>
      <w:r w:rsidRPr="00647A9F">
        <w:rPr>
          <w:lang w:val="vi-VN"/>
        </w:rPr>
        <w:t>Thêm kiểm tra để đảm bảo rằng email chỉ chứa tối đa 1 dấu chấm trong phần tên miền. Nếu khách hàng nhập email với nhiều hơn 1 dấu chấm trong phần tên miền, hệ thống sẽ hiển thị thông báo lỗi hoặc từ chối đăng ký.</w:t>
      </w:r>
    </w:p>
    <w:p w14:paraId="11772207" w14:textId="77777777" w:rsidR="00F045A6" w:rsidRPr="00647A9F" w:rsidRDefault="00000000">
      <w:pPr>
        <w:pStyle w:val="Nidungvnbn"/>
        <w:numPr>
          <w:ilvl w:val="0"/>
          <w:numId w:val="210"/>
        </w:numPr>
        <w:rPr>
          <w:lang w:val="vi-VN"/>
        </w:rPr>
      </w:pPr>
      <w:r w:rsidRPr="00647A9F">
        <w:rPr>
          <w:lang w:val="vi-VN"/>
        </w:rPr>
        <w:lastRenderedPageBreak/>
        <w:t>Thực hiện xử lý để loại bỏ khoảng trắng ở đầu và cuối tên đăng nhập. Nếu có khoảng trắng trong tên đăng nhập, hệ thống sẽ hiển thị thông báo lỗi và từ chối đăng nhập.</w:t>
      </w:r>
    </w:p>
    <w:p w14:paraId="226117C6" w14:textId="77777777" w:rsidR="00F045A6" w:rsidRPr="00647A9F" w:rsidRDefault="00000000">
      <w:pPr>
        <w:pStyle w:val="Nidungvnbn"/>
        <w:numPr>
          <w:ilvl w:val="0"/>
          <w:numId w:val="210"/>
        </w:numPr>
        <w:rPr>
          <w:lang w:val="vi-VN"/>
        </w:rPr>
      </w:pPr>
      <w:r w:rsidRPr="00647A9F">
        <w:rPr>
          <w:lang w:val="vi-VN"/>
        </w:rPr>
        <w:t>Kiểm tra logic hoặc truy vấn cơ sở dữ liệu để đảm bảo rằng danh sách sản phẩm được hiển thị chính xác dựa trên các tag tương ứng với tên danh mục.</w:t>
      </w:r>
    </w:p>
    <w:p w14:paraId="01D9C75F" w14:textId="77777777" w:rsidR="00F045A6" w:rsidRDefault="00000000">
      <w:pPr>
        <w:pStyle w:val="u2"/>
      </w:pPr>
      <w:bookmarkStart w:id="122" w:name="_Toc32727"/>
      <w:r>
        <w:t>Tổng kết (Summary)</w:t>
      </w:r>
      <w:bookmarkEnd w:id="122"/>
    </w:p>
    <w:p w14:paraId="1AC24315" w14:textId="77777777" w:rsidR="00F045A6" w:rsidRDefault="00000000">
      <w:pPr>
        <w:spacing w:line="360" w:lineRule="auto"/>
        <w:ind w:firstLine="720"/>
        <w:rPr>
          <w:sz w:val="26"/>
          <w:szCs w:val="26"/>
          <w:lang w:val="vi-VN"/>
        </w:rPr>
      </w:pPr>
      <w:r>
        <w:rPr>
          <w:rStyle w:val="NidungvnbnChar"/>
          <w:lang w:val="vi-VN"/>
        </w:rPr>
        <w:t xml:space="preserve">Các hoạt động thử nghiệm được thực hiện trên trang </w:t>
      </w:r>
      <w:r w:rsidRPr="00647A9F">
        <w:rPr>
          <w:rStyle w:val="NidungvnbnChar"/>
          <w:lang w:val="vi-VN"/>
        </w:rPr>
        <w:t>Automation Test Store</w:t>
      </w:r>
      <w:r>
        <w:rPr>
          <w:rStyle w:val="NidungvnbnChar"/>
          <w:lang w:val="vi-VN"/>
        </w:rPr>
        <w:t xml:space="preserve"> đã bộc lộ những khiếm khuyết nhất định và những lĩnh vực cần cải thiện. Bằng cách giải quyết những vấn đề này và triển khai các cải tiến được đề xuất, trải nghiệm người dùng tổng thể và tính bảo mật của trang web có thể được cải thiện đáng kể. Nên kiểm tra lại các chức năng sau khi thực hiện các cải tiến được đề xuất để đảm bảo chất lượng và độ tin cậy mong muốn của hệ thống.</w:t>
      </w:r>
    </w:p>
    <w:p w14:paraId="29943F9E" w14:textId="77777777" w:rsidR="00F045A6" w:rsidRPr="00647A9F" w:rsidRDefault="00F045A6">
      <w:pPr>
        <w:rPr>
          <w:lang w:val="vi-VN"/>
        </w:rPr>
      </w:pPr>
    </w:p>
    <w:p w14:paraId="375969B7" w14:textId="77777777" w:rsidR="00F045A6" w:rsidRPr="00647A9F" w:rsidRDefault="00000000">
      <w:pPr>
        <w:spacing w:before="0" w:after="0"/>
        <w:rPr>
          <w:lang w:val="vi-VN"/>
        </w:rPr>
      </w:pPr>
      <w:r w:rsidRPr="00647A9F">
        <w:rPr>
          <w:lang w:val="vi-VN"/>
        </w:rPr>
        <w:br w:type="page"/>
      </w:r>
    </w:p>
    <w:p w14:paraId="7C3958BC" w14:textId="77777777" w:rsidR="00F045A6" w:rsidRDefault="00000000">
      <w:pPr>
        <w:pStyle w:val="u1"/>
        <w:numPr>
          <w:ilvl w:val="0"/>
          <w:numId w:val="0"/>
        </w:numPr>
        <w:jc w:val="center"/>
      </w:pPr>
      <w:bookmarkStart w:id="123" w:name="_Toc24410"/>
      <w:r>
        <w:lastRenderedPageBreak/>
        <w:t>TÀI LIỆU THAM KHẢO</w:t>
      </w:r>
      <w:bookmarkEnd w:id="123"/>
    </w:p>
    <w:p w14:paraId="3F0E1A89" w14:textId="77777777" w:rsidR="00F045A6" w:rsidRDefault="00000000">
      <w:pPr>
        <w:pStyle w:val="Nidungvnbn"/>
        <w:rPr>
          <w:lang w:val="vi-VN"/>
        </w:rPr>
      </w:pPr>
      <w:r>
        <w:rPr>
          <w:lang w:val="vi-VN"/>
        </w:rPr>
        <w:t>Tiếng Việt</w:t>
      </w:r>
    </w:p>
    <w:p w14:paraId="1B1CC586" w14:textId="77777777" w:rsidR="00F045A6" w:rsidRDefault="00000000">
      <w:pPr>
        <w:pStyle w:val="Nidungvnbn"/>
        <w:numPr>
          <w:ilvl w:val="0"/>
          <w:numId w:val="211"/>
        </w:numPr>
        <w:rPr>
          <w:lang w:val="vi-VN"/>
        </w:rPr>
      </w:pPr>
      <w:r>
        <w:rPr>
          <w:lang w:val="vi-VN"/>
        </w:rPr>
        <w:t>"</w:t>
      </w:r>
      <w:r>
        <w:rPr>
          <w:i/>
          <w:iCs/>
          <w:lang w:val="vi-VN"/>
        </w:rPr>
        <w:t>Các kinh nghiệm đơn giản để viết testcase hiệu quả</w:t>
      </w:r>
      <w:r>
        <w:rPr>
          <w:lang w:val="vi-VN"/>
        </w:rPr>
        <w:t xml:space="preserve">," Viblo, 14-Jul-2016. </w:t>
      </w:r>
      <w:hyperlink r:id="rId14" w:history="1">
        <w:r>
          <w:rPr>
            <w:rStyle w:val="Siuktni"/>
            <w:color w:val="auto"/>
            <w:u w:val="none"/>
            <w:lang w:val="vi-VN"/>
          </w:rPr>
          <w:t>https://viblo.asia/p/cac-kinh-nghiem-don-gian-de-viet-testcase-hieu-qua-PaLGDBRPklX.</w:t>
        </w:r>
      </w:hyperlink>
    </w:p>
    <w:p w14:paraId="39D271A8" w14:textId="77777777" w:rsidR="00F045A6" w:rsidRDefault="00000000">
      <w:pPr>
        <w:pStyle w:val="Nidungvnbn"/>
        <w:numPr>
          <w:ilvl w:val="0"/>
          <w:numId w:val="211"/>
        </w:numPr>
        <w:rPr>
          <w:lang w:val="vi-VN"/>
        </w:rPr>
      </w:pPr>
      <w:r>
        <w:rPr>
          <w:lang w:val="vi-VN"/>
        </w:rPr>
        <w:t>"</w:t>
      </w:r>
      <w:r>
        <w:rPr>
          <w:i/>
          <w:iCs/>
          <w:lang w:val="vi-VN"/>
        </w:rPr>
        <w:t>Viết test case hiệu quả</w:t>
      </w:r>
      <w:r>
        <w:rPr>
          <w:lang w:val="vi-VN"/>
        </w:rPr>
        <w:t xml:space="preserve">," Testing.vn. </w:t>
      </w:r>
      <w:hyperlink r:id="rId15" w:history="1">
        <w:r>
          <w:rPr>
            <w:rStyle w:val="Siuktni"/>
            <w:color w:val="auto"/>
            <w:u w:val="none"/>
            <w:lang w:val="vi-VN"/>
          </w:rPr>
          <w:t>https://www.testing.vn/test-case/.</w:t>
        </w:r>
      </w:hyperlink>
    </w:p>
    <w:p w14:paraId="595F1AEA" w14:textId="77777777" w:rsidR="00F045A6" w:rsidRDefault="00F045A6">
      <w:pPr>
        <w:pStyle w:val="Nidungvnbn"/>
        <w:rPr>
          <w:lang w:val="vi-VN"/>
        </w:rPr>
      </w:pPr>
    </w:p>
    <w:p w14:paraId="30985787" w14:textId="77777777" w:rsidR="00F045A6" w:rsidRDefault="00000000">
      <w:pPr>
        <w:pStyle w:val="Nidungvnbn"/>
      </w:pPr>
      <w:r>
        <w:t>Tiếng Anh</w:t>
      </w:r>
    </w:p>
    <w:p w14:paraId="5F62ABAF" w14:textId="77777777" w:rsidR="00F045A6" w:rsidRDefault="00000000">
      <w:pPr>
        <w:pStyle w:val="Nidungvnbn"/>
        <w:numPr>
          <w:ilvl w:val="0"/>
          <w:numId w:val="212"/>
        </w:numPr>
      </w:pPr>
      <w:r>
        <w:t>"</w:t>
      </w:r>
      <w:r>
        <w:rPr>
          <w:i/>
          <w:iCs/>
        </w:rPr>
        <w:t>Robot Framework</w:t>
      </w:r>
      <w:r>
        <w:t xml:space="preserve">," Robot Framework, 2024. [Online]. Available: </w:t>
      </w:r>
      <w:hyperlink r:id="rId16" w:history="1">
        <w:r>
          <w:rPr>
            <w:rStyle w:val="Siuktni"/>
            <w:color w:val="auto"/>
            <w:u w:val="none"/>
          </w:rPr>
          <w:t>https://robotframework.org/.</w:t>
        </w:r>
      </w:hyperlink>
    </w:p>
    <w:p w14:paraId="67614A03" w14:textId="77777777" w:rsidR="00F045A6" w:rsidRDefault="00000000">
      <w:pPr>
        <w:pStyle w:val="Nidungvnbn"/>
      </w:pPr>
      <w:r>
        <w:t>[2] "r</w:t>
      </w:r>
      <w:r>
        <w:rPr>
          <w:i/>
          <w:iCs/>
        </w:rPr>
        <w:t>obotframework · PyPI</w:t>
      </w:r>
      <w:r>
        <w:t xml:space="preserve">," PyPI, 2024. [Online]. Available: </w:t>
      </w:r>
      <w:hyperlink r:id="rId17" w:history="1">
        <w:r>
          <w:rPr>
            <w:rStyle w:val="FollowedHyperlink"/>
            <w:color w:val="auto"/>
            <w:u w:val="none"/>
          </w:rPr>
          <w:t>https://pypi.org/project/robotframework/.</w:t>
        </w:r>
      </w:hyperlink>
    </w:p>
    <w:p w14:paraId="1A615572" w14:textId="77777777" w:rsidR="00F045A6" w:rsidRDefault="00000000">
      <w:pPr>
        <w:pStyle w:val="Nidungvnbn"/>
      </w:pPr>
      <w:r>
        <w:t>[3] "</w:t>
      </w:r>
      <w:r>
        <w:rPr>
          <w:i/>
          <w:iCs/>
        </w:rPr>
        <w:t>SeleniumLibrary</w:t>
      </w:r>
      <w:r>
        <w:t xml:space="preserve">," Robot Framework, 2024. [Online]. Available: </w:t>
      </w:r>
      <w:hyperlink r:id="rId18" w:history="1">
        <w:r>
          <w:rPr>
            <w:rStyle w:val="Siuktni"/>
            <w:color w:val="auto"/>
            <w:u w:val="none"/>
          </w:rPr>
          <w:t>https://robotframework.org/SeleniumLibrary/.</w:t>
        </w:r>
      </w:hyperlink>
    </w:p>
    <w:p w14:paraId="2317AFA9" w14:textId="77777777" w:rsidR="00F045A6" w:rsidRDefault="00F045A6">
      <w:pPr>
        <w:pStyle w:val="Nidungvnbn"/>
        <w:ind w:firstLine="0"/>
      </w:pPr>
    </w:p>
    <w:sectPr w:rsidR="00F045A6">
      <w:pgSz w:w="11906" w:h="16838"/>
      <w:pgMar w:top="1985" w:right="1138"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9BEDE4" w14:textId="77777777" w:rsidR="00CE192B" w:rsidRDefault="00CE192B">
      <w:pPr>
        <w:spacing w:before="0" w:after="0"/>
      </w:pPr>
      <w:r>
        <w:separator/>
      </w:r>
    </w:p>
  </w:endnote>
  <w:endnote w:type="continuationSeparator" w:id="0">
    <w:p w14:paraId="36F7B751" w14:textId="77777777" w:rsidR="00CE192B" w:rsidRDefault="00CE19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Times-Italic">
    <w:altName w:val="Times New Roman"/>
    <w:charset w:val="01"/>
    <w:family w:val="roman"/>
    <w:pitch w:val="default"/>
  </w:font>
  <w:font w:name="Times-Roman">
    <w:altName w:val="Times New Roman"/>
    <w:charset w:val="01"/>
    <w:family w:val="roman"/>
    <w:pitch w:val="default"/>
  </w:font>
  <w:font w:name="RMTMI">
    <w:altName w:val="Times New Roman"/>
    <w:charset w:val="01"/>
    <w:family w:val="roman"/>
    <w:pitch w:val="default"/>
  </w:font>
  <w:font w:name="MTSYN">
    <w:altName w:val="Times New Roman"/>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6347F" w14:textId="77777777" w:rsidR="00CE192B" w:rsidRDefault="00CE192B">
      <w:pPr>
        <w:spacing w:before="0" w:after="0"/>
      </w:pPr>
      <w:r>
        <w:separator/>
      </w:r>
    </w:p>
  </w:footnote>
  <w:footnote w:type="continuationSeparator" w:id="0">
    <w:p w14:paraId="6A10A6BD" w14:textId="77777777" w:rsidR="00CE192B" w:rsidRDefault="00CE192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468923"/>
    </w:sdtPr>
    <w:sdtEndPr>
      <w:rPr>
        <w:rStyle w:val="NidungvnbnChar"/>
        <w:sz w:val="26"/>
        <w:szCs w:val="26"/>
      </w:rPr>
    </w:sdtEndPr>
    <w:sdtContent>
      <w:p w14:paraId="0E41DF49" w14:textId="77777777" w:rsidR="00F045A6" w:rsidRDefault="00000000">
        <w:pPr>
          <w:pStyle w:val="utrang"/>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101FBF46" w14:textId="77777777" w:rsidR="00F045A6" w:rsidRDefault="00F045A6">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25CDA2"/>
    <w:multiLevelType w:val="singleLevel"/>
    <w:tmpl w:val="8025CDA2"/>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 w15:restartNumberingAfterBreak="0">
    <w:nsid w:val="845B5372"/>
    <w:multiLevelType w:val="multilevel"/>
    <w:tmpl w:val="845B5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8461FADE"/>
    <w:multiLevelType w:val="multilevel"/>
    <w:tmpl w:val="8461F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84E0B9B6"/>
    <w:multiLevelType w:val="multilevel"/>
    <w:tmpl w:val="84E0B9B6"/>
    <w:lvl w:ilvl="0">
      <w:start w:val="1"/>
      <w:numFmt w:val="bullet"/>
      <w:lvlText w:val="•"/>
      <w:lvlJc w:val="left"/>
      <w:pPr>
        <w:tabs>
          <w:tab w:val="left" w:pos="840"/>
        </w:tabs>
        <w:ind w:left="838" w:hanging="418"/>
      </w:pPr>
      <w:rPr>
        <w:rFonts w:ascii="Arial" w:hAnsi="Arial" w:cs="Arial" w:hint="default"/>
      </w:rPr>
    </w:lvl>
    <w:lvl w:ilvl="1">
      <w:start w:val="1"/>
      <w:numFmt w:val="bullet"/>
      <w:lvlText w:val=""/>
      <w:lvlJc w:val="left"/>
      <w:pPr>
        <w:tabs>
          <w:tab w:val="left" w:pos="840"/>
        </w:tabs>
        <w:ind w:left="1260" w:hanging="420"/>
      </w:pPr>
      <w:rPr>
        <w:rFonts w:ascii="Cambria" w:hAnsi="Cambria" w:hint="default"/>
      </w:rPr>
    </w:lvl>
    <w:lvl w:ilvl="2">
      <w:start w:val="1"/>
      <w:numFmt w:val="bullet"/>
      <w:lvlText w:val=""/>
      <w:lvlJc w:val="left"/>
      <w:pPr>
        <w:tabs>
          <w:tab w:val="left" w:pos="1260"/>
        </w:tabs>
        <w:ind w:left="1680" w:hanging="420"/>
      </w:pPr>
      <w:rPr>
        <w:rFonts w:ascii="Cambria" w:hAnsi="Cambria" w:hint="default"/>
      </w:rPr>
    </w:lvl>
    <w:lvl w:ilvl="3">
      <w:start w:val="1"/>
      <w:numFmt w:val="bullet"/>
      <w:lvlText w:val=""/>
      <w:lvlJc w:val="left"/>
      <w:pPr>
        <w:tabs>
          <w:tab w:val="left" w:pos="1680"/>
        </w:tabs>
        <w:ind w:left="2100" w:hanging="420"/>
      </w:pPr>
      <w:rPr>
        <w:rFonts w:ascii="Cambria" w:hAnsi="Cambria" w:hint="default"/>
      </w:rPr>
    </w:lvl>
    <w:lvl w:ilvl="4">
      <w:start w:val="1"/>
      <w:numFmt w:val="bullet"/>
      <w:lvlText w:val=""/>
      <w:lvlJc w:val="left"/>
      <w:pPr>
        <w:tabs>
          <w:tab w:val="left" w:pos="2100"/>
        </w:tabs>
        <w:ind w:left="2520" w:hanging="420"/>
      </w:pPr>
      <w:rPr>
        <w:rFonts w:ascii="Cambria" w:hAnsi="Cambria" w:hint="default"/>
      </w:rPr>
    </w:lvl>
    <w:lvl w:ilvl="5">
      <w:start w:val="1"/>
      <w:numFmt w:val="bullet"/>
      <w:lvlText w:val=""/>
      <w:lvlJc w:val="left"/>
      <w:pPr>
        <w:tabs>
          <w:tab w:val="left" w:pos="2520"/>
        </w:tabs>
        <w:ind w:left="2940" w:hanging="420"/>
      </w:pPr>
      <w:rPr>
        <w:rFonts w:ascii="Cambria" w:hAnsi="Cambria" w:hint="default"/>
      </w:rPr>
    </w:lvl>
    <w:lvl w:ilvl="6">
      <w:start w:val="1"/>
      <w:numFmt w:val="bullet"/>
      <w:lvlText w:val=""/>
      <w:lvlJc w:val="left"/>
      <w:pPr>
        <w:tabs>
          <w:tab w:val="left" w:pos="2940"/>
        </w:tabs>
        <w:ind w:left="3360" w:hanging="420"/>
      </w:pPr>
      <w:rPr>
        <w:rFonts w:ascii="Cambria" w:hAnsi="Cambria" w:hint="default"/>
      </w:rPr>
    </w:lvl>
    <w:lvl w:ilvl="7">
      <w:start w:val="1"/>
      <w:numFmt w:val="bullet"/>
      <w:lvlText w:val=""/>
      <w:lvlJc w:val="left"/>
      <w:pPr>
        <w:tabs>
          <w:tab w:val="left" w:pos="3360"/>
        </w:tabs>
        <w:ind w:left="3780" w:hanging="420"/>
      </w:pPr>
      <w:rPr>
        <w:rFonts w:ascii="Cambria" w:hAnsi="Cambria" w:hint="default"/>
      </w:rPr>
    </w:lvl>
    <w:lvl w:ilvl="8">
      <w:start w:val="1"/>
      <w:numFmt w:val="bullet"/>
      <w:lvlText w:val=""/>
      <w:lvlJc w:val="left"/>
      <w:pPr>
        <w:tabs>
          <w:tab w:val="left" w:pos="3780"/>
        </w:tabs>
        <w:ind w:left="4200" w:hanging="420"/>
      </w:pPr>
      <w:rPr>
        <w:rFonts w:ascii="Cambria" w:hAnsi="Cambria" w:hint="default"/>
      </w:rPr>
    </w:lvl>
  </w:abstractNum>
  <w:abstractNum w:abstractNumId="4" w15:restartNumberingAfterBreak="0">
    <w:nsid w:val="852E887E"/>
    <w:multiLevelType w:val="singleLevel"/>
    <w:tmpl w:val="852E887E"/>
    <w:lvl w:ilvl="0">
      <w:start w:val="1"/>
      <w:numFmt w:val="decimal"/>
      <w:suff w:val="space"/>
      <w:lvlText w:val="%1."/>
      <w:lvlJc w:val="left"/>
    </w:lvl>
  </w:abstractNum>
  <w:abstractNum w:abstractNumId="5" w15:restartNumberingAfterBreak="0">
    <w:nsid w:val="88C6BB0B"/>
    <w:multiLevelType w:val="multilevel"/>
    <w:tmpl w:val="88C6BB0B"/>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Cambria" w:hAnsi="Cambria" w:hint="default"/>
      </w:rPr>
    </w:lvl>
    <w:lvl w:ilvl="2">
      <w:start w:val="1"/>
      <w:numFmt w:val="bullet"/>
      <w:lvlText w:val=""/>
      <w:lvlJc w:val="left"/>
      <w:pPr>
        <w:tabs>
          <w:tab w:val="left" w:pos="1260"/>
        </w:tabs>
        <w:ind w:left="1680" w:hanging="420"/>
      </w:pPr>
      <w:rPr>
        <w:rFonts w:ascii="Cambria" w:hAnsi="Cambria" w:hint="default"/>
      </w:rPr>
    </w:lvl>
    <w:lvl w:ilvl="3">
      <w:start w:val="1"/>
      <w:numFmt w:val="bullet"/>
      <w:lvlText w:val=""/>
      <w:lvlJc w:val="left"/>
      <w:pPr>
        <w:tabs>
          <w:tab w:val="left" w:pos="1680"/>
        </w:tabs>
        <w:ind w:left="2100" w:hanging="420"/>
      </w:pPr>
      <w:rPr>
        <w:rFonts w:ascii="Cambria" w:hAnsi="Cambria" w:hint="default"/>
      </w:rPr>
    </w:lvl>
    <w:lvl w:ilvl="4">
      <w:start w:val="1"/>
      <w:numFmt w:val="bullet"/>
      <w:lvlText w:val=""/>
      <w:lvlJc w:val="left"/>
      <w:pPr>
        <w:tabs>
          <w:tab w:val="left" w:pos="2100"/>
        </w:tabs>
        <w:ind w:left="2520" w:hanging="420"/>
      </w:pPr>
      <w:rPr>
        <w:rFonts w:ascii="Cambria" w:hAnsi="Cambria" w:hint="default"/>
      </w:rPr>
    </w:lvl>
    <w:lvl w:ilvl="5">
      <w:start w:val="1"/>
      <w:numFmt w:val="bullet"/>
      <w:lvlText w:val=""/>
      <w:lvlJc w:val="left"/>
      <w:pPr>
        <w:tabs>
          <w:tab w:val="left" w:pos="2520"/>
        </w:tabs>
        <w:ind w:left="2940" w:hanging="420"/>
      </w:pPr>
      <w:rPr>
        <w:rFonts w:ascii="Cambria" w:hAnsi="Cambria" w:hint="default"/>
      </w:rPr>
    </w:lvl>
    <w:lvl w:ilvl="6">
      <w:start w:val="1"/>
      <w:numFmt w:val="bullet"/>
      <w:lvlText w:val=""/>
      <w:lvlJc w:val="left"/>
      <w:pPr>
        <w:tabs>
          <w:tab w:val="left" w:pos="2940"/>
        </w:tabs>
        <w:ind w:left="3360" w:hanging="420"/>
      </w:pPr>
      <w:rPr>
        <w:rFonts w:ascii="Cambria" w:hAnsi="Cambria" w:hint="default"/>
      </w:rPr>
    </w:lvl>
    <w:lvl w:ilvl="7">
      <w:start w:val="1"/>
      <w:numFmt w:val="bullet"/>
      <w:lvlText w:val=""/>
      <w:lvlJc w:val="left"/>
      <w:pPr>
        <w:tabs>
          <w:tab w:val="left" w:pos="3360"/>
        </w:tabs>
        <w:ind w:left="3780" w:hanging="420"/>
      </w:pPr>
      <w:rPr>
        <w:rFonts w:ascii="Cambria" w:hAnsi="Cambria" w:hint="default"/>
      </w:rPr>
    </w:lvl>
    <w:lvl w:ilvl="8">
      <w:start w:val="1"/>
      <w:numFmt w:val="bullet"/>
      <w:lvlText w:val=""/>
      <w:lvlJc w:val="left"/>
      <w:pPr>
        <w:tabs>
          <w:tab w:val="left" w:pos="3780"/>
        </w:tabs>
        <w:ind w:left="4200" w:hanging="420"/>
      </w:pPr>
      <w:rPr>
        <w:rFonts w:ascii="Cambria" w:hAnsi="Cambria" w:hint="default"/>
      </w:rPr>
    </w:lvl>
  </w:abstractNum>
  <w:abstractNum w:abstractNumId="6" w15:restartNumberingAfterBreak="0">
    <w:nsid w:val="8CAEB125"/>
    <w:multiLevelType w:val="multilevel"/>
    <w:tmpl w:val="8CAEB12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8CC0A574"/>
    <w:multiLevelType w:val="singleLevel"/>
    <w:tmpl w:val="8CC0A574"/>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8D8DFBD1"/>
    <w:multiLevelType w:val="singleLevel"/>
    <w:tmpl w:val="8D8DFBD1"/>
    <w:lvl w:ilvl="0">
      <w:start w:val="1"/>
      <w:numFmt w:val="bullet"/>
      <w:lvlText w:val="•"/>
      <w:lvlJc w:val="left"/>
      <w:pPr>
        <w:tabs>
          <w:tab w:val="left" w:pos="1260"/>
        </w:tabs>
        <w:ind w:left="1258" w:hanging="418"/>
      </w:pPr>
      <w:rPr>
        <w:rFonts w:ascii="Arial" w:hAnsi="Arial" w:cs="Arial" w:hint="default"/>
      </w:rPr>
    </w:lvl>
  </w:abstractNum>
  <w:abstractNum w:abstractNumId="9" w15:restartNumberingAfterBreak="0">
    <w:nsid w:val="8DDEC2A2"/>
    <w:multiLevelType w:val="singleLevel"/>
    <w:tmpl w:val="8DDEC2A2"/>
    <w:lvl w:ilvl="0">
      <w:start w:val="1"/>
      <w:numFmt w:val="decimal"/>
      <w:lvlText w:val="%1."/>
      <w:lvlJc w:val="left"/>
      <w:pPr>
        <w:tabs>
          <w:tab w:val="left" w:pos="425"/>
        </w:tabs>
        <w:ind w:left="425" w:hanging="425"/>
      </w:pPr>
      <w:rPr>
        <w:rFonts w:hint="default"/>
      </w:rPr>
    </w:lvl>
  </w:abstractNum>
  <w:abstractNum w:abstractNumId="10" w15:restartNumberingAfterBreak="0">
    <w:nsid w:val="9121AD5A"/>
    <w:multiLevelType w:val="singleLevel"/>
    <w:tmpl w:val="9121AD5A"/>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1" w15:restartNumberingAfterBreak="0">
    <w:nsid w:val="91435521"/>
    <w:multiLevelType w:val="singleLevel"/>
    <w:tmpl w:val="91435521"/>
    <w:lvl w:ilvl="0">
      <w:start w:val="1"/>
      <w:numFmt w:val="decimal"/>
      <w:lvlText w:val="%1."/>
      <w:lvlJc w:val="left"/>
      <w:pPr>
        <w:tabs>
          <w:tab w:val="left" w:pos="425"/>
        </w:tabs>
        <w:ind w:left="425" w:hanging="425"/>
      </w:pPr>
      <w:rPr>
        <w:rFonts w:hint="default"/>
      </w:rPr>
    </w:lvl>
  </w:abstractNum>
  <w:abstractNum w:abstractNumId="12" w15:restartNumberingAfterBreak="0">
    <w:nsid w:val="91995D4F"/>
    <w:multiLevelType w:val="multilevel"/>
    <w:tmpl w:val="91995D4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9288B902"/>
    <w:multiLevelType w:val="multilevel"/>
    <w:tmpl w:val="9288B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92BD360C"/>
    <w:multiLevelType w:val="singleLevel"/>
    <w:tmpl w:val="92BD360C"/>
    <w:lvl w:ilvl="0">
      <w:start w:val="1"/>
      <w:numFmt w:val="bullet"/>
      <w:lvlText w:val="-"/>
      <w:lvlJc w:val="left"/>
      <w:pPr>
        <w:tabs>
          <w:tab w:val="left" w:pos="420"/>
        </w:tabs>
        <w:ind w:left="418" w:hanging="418"/>
      </w:pPr>
      <w:rPr>
        <w:rFonts w:ascii="Arial" w:hAnsi="Arial" w:cs="Arial" w:hint="default"/>
      </w:rPr>
    </w:lvl>
  </w:abstractNum>
  <w:abstractNum w:abstractNumId="15" w15:restartNumberingAfterBreak="0">
    <w:nsid w:val="9318DF13"/>
    <w:multiLevelType w:val="singleLevel"/>
    <w:tmpl w:val="9318DF13"/>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A11C37DE"/>
    <w:multiLevelType w:val="singleLevel"/>
    <w:tmpl w:val="A11C37DE"/>
    <w:lvl w:ilvl="0">
      <w:start w:val="1"/>
      <w:numFmt w:val="bullet"/>
      <w:lvlText w:val="•"/>
      <w:lvlJc w:val="left"/>
      <w:pPr>
        <w:tabs>
          <w:tab w:val="left" w:pos="840"/>
        </w:tabs>
        <w:ind w:left="838" w:hanging="418"/>
      </w:pPr>
      <w:rPr>
        <w:rFonts w:ascii="Arial" w:hAnsi="Arial" w:cs="Arial" w:hint="default"/>
      </w:rPr>
    </w:lvl>
  </w:abstractNum>
  <w:abstractNum w:abstractNumId="17" w15:restartNumberingAfterBreak="0">
    <w:nsid w:val="A3E53462"/>
    <w:multiLevelType w:val="singleLevel"/>
    <w:tmpl w:val="A3E53462"/>
    <w:lvl w:ilvl="0">
      <w:start w:val="1"/>
      <w:numFmt w:val="decimal"/>
      <w:lvlText w:val="%1."/>
      <w:lvlJc w:val="left"/>
      <w:pPr>
        <w:tabs>
          <w:tab w:val="left" w:pos="425"/>
        </w:tabs>
        <w:ind w:left="425" w:hanging="425"/>
      </w:pPr>
      <w:rPr>
        <w:rFonts w:hint="default"/>
      </w:rPr>
    </w:lvl>
  </w:abstractNum>
  <w:abstractNum w:abstractNumId="18" w15:restartNumberingAfterBreak="0">
    <w:nsid w:val="A56E6D83"/>
    <w:multiLevelType w:val="singleLevel"/>
    <w:tmpl w:val="A56E6D83"/>
    <w:lvl w:ilvl="0">
      <w:start w:val="1"/>
      <w:numFmt w:val="bullet"/>
      <w:lvlText w:val="•"/>
      <w:lvlJc w:val="left"/>
      <w:pPr>
        <w:tabs>
          <w:tab w:val="left" w:pos="840"/>
        </w:tabs>
        <w:ind w:left="838" w:hanging="418"/>
      </w:pPr>
      <w:rPr>
        <w:rFonts w:ascii="Arial" w:hAnsi="Arial" w:cs="Arial" w:hint="default"/>
      </w:rPr>
    </w:lvl>
  </w:abstractNum>
  <w:abstractNum w:abstractNumId="19" w15:restartNumberingAfterBreak="0">
    <w:nsid w:val="A68EAEF9"/>
    <w:multiLevelType w:val="singleLevel"/>
    <w:tmpl w:val="A68EAEF9"/>
    <w:lvl w:ilvl="0">
      <w:start w:val="1"/>
      <w:numFmt w:val="bullet"/>
      <w:lvlText w:val="•"/>
      <w:lvlJc w:val="left"/>
      <w:pPr>
        <w:tabs>
          <w:tab w:val="left" w:pos="1260"/>
        </w:tabs>
        <w:ind w:left="1258" w:hanging="418"/>
      </w:pPr>
      <w:rPr>
        <w:rFonts w:ascii="Arial" w:hAnsi="Arial" w:cs="Arial" w:hint="default"/>
      </w:rPr>
    </w:lvl>
  </w:abstractNum>
  <w:abstractNum w:abstractNumId="20" w15:restartNumberingAfterBreak="0">
    <w:nsid w:val="A9AD6CE7"/>
    <w:multiLevelType w:val="singleLevel"/>
    <w:tmpl w:val="A9AD6CE7"/>
    <w:lvl w:ilvl="0">
      <w:start w:val="1"/>
      <w:numFmt w:val="bullet"/>
      <w:lvlText w:val=""/>
      <w:lvlJc w:val="left"/>
      <w:pPr>
        <w:tabs>
          <w:tab w:val="left" w:pos="840"/>
        </w:tabs>
        <w:ind w:left="840" w:hanging="420"/>
      </w:pPr>
      <w:rPr>
        <w:rFonts w:ascii="Wingdings" w:hAnsi="Wingdings" w:hint="default"/>
        <w:sz w:val="16"/>
        <w:szCs w:val="16"/>
      </w:rPr>
    </w:lvl>
  </w:abstractNum>
  <w:abstractNum w:abstractNumId="21" w15:restartNumberingAfterBreak="0">
    <w:nsid w:val="AB82BBA3"/>
    <w:multiLevelType w:val="singleLevel"/>
    <w:tmpl w:val="AB82BBA3"/>
    <w:lvl w:ilvl="0">
      <w:start w:val="1"/>
      <w:numFmt w:val="decimal"/>
      <w:suff w:val="space"/>
      <w:lvlText w:val="%1."/>
      <w:lvlJc w:val="left"/>
    </w:lvl>
  </w:abstractNum>
  <w:abstractNum w:abstractNumId="22" w15:restartNumberingAfterBreak="0">
    <w:nsid w:val="AB9B4FD4"/>
    <w:multiLevelType w:val="singleLevel"/>
    <w:tmpl w:val="AB9B4FD4"/>
    <w:lvl w:ilvl="0">
      <w:start w:val="1"/>
      <w:numFmt w:val="decimal"/>
      <w:suff w:val="space"/>
      <w:lvlText w:val="[%1]"/>
      <w:lvlJc w:val="left"/>
    </w:lvl>
  </w:abstractNum>
  <w:abstractNum w:abstractNumId="23" w15:restartNumberingAfterBreak="0">
    <w:nsid w:val="ADBC1FB8"/>
    <w:multiLevelType w:val="singleLevel"/>
    <w:tmpl w:val="ADBC1FB8"/>
    <w:lvl w:ilvl="0">
      <w:start w:val="1"/>
      <w:numFmt w:val="bullet"/>
      <w:lvlText w:val=""/>
      <w:lvlJc w:val="left"/>
      <w:pPr>
        <w:tabs>
          <w:tab w:val="left" w:pos="1680"/>
        </w:tabs>
        <w:ind w:left="1680" w:hanging="420"/>
      </w:pPr>
      <w:rPr>
        <w:rFonts w:ascii="Wingdings" w:hAnsi="Wingdings" w:hint="default"/>
        <w:sz w:val="16"/>
        <w:szCs w:val="16"/>
      </w:rPr>
    </w:lvl>
  </w:abstractNum>
  <w:abstractNum w:abstractNumId="24" w15:restartNumberingAfterBreak="0">
    <w:nsid w:val="AEACC95B"/>
    <w:multiLevelType w:val="multilevel"/>
    <w:tmpl w:val="AEACC95B"/>
    <w:lvl w:ilvl="0">
      <w:start w:val="1"/>
      <w:numFmt w:val="bullet"/>
      <w:lvlText w:val=""/>
      <w:lvlJc w:val="left"/>
      <w:pPr>
        <w:tabs>
          <w:tab w:val="left" w:pos="1260"/>
        </w:tabs>
        <w:ind w:left="1260" w:hanging="420"/>
      </w:pPr>
      <w:rPr>
        <w:rFonts w:ascii="Wingdings" w:hAnsi="Wingdings" w:hint="default"/>
        <w:sz w:val="16"/>
        <w:szCs w:val="16"/>
      </w:rPr>
    </w:lvl>
    <w:lvl w:ilvl="1">
      <w:start w:val="1"/>
      <w:numFmt w:val="bullet"/>
      <w:lvlText w:val=""/>
      <w:lvlJc w:val="left"/>
      <w:pPr>
        <w:tabs>
          <w:tab w:val="left" w:pos="840"/>
        </w:tabs>
        <w:ind w:left="1860" w:hanging="420"/>
      </w:pPr>
      <w:rPr>
        <w:rFonts w:ascii="Wingdings" w:hAnsi="Wingdings" w:hint="default"/>
        <w:sz w:val="16"/>
        <w:szCs w:val="16"/>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25" w15:restartNumberingAfterBreak="0">
    <w:nsid w:val="B2A7111B"/>
    <w:multiLevelType w:val="singleLevel"/>
    <w:tmpl w:val="B2A7111B"/>
    <w:lvl w:ilvl="0">
      <w:start w:val="1"/>
      <w:numFmt w:val="bullet"/>
      <w:lvlText w:val="-"/>
      <w:lvlJc w:val="left"/>
      <w:pPr>
        <w:tabs>
          <w:tab w:val="left" w:pos="420"/>
        </w:tabs>
        <w:ind w:left="418" w:hanging="418"/>
      </w:pPr>
      <w:rPr>
        <w:rFonts w:ascii="Arial" w:hAnsi="Arial" w:cs="Arial" w:hint="default"/>
      </w:rPr>
    </w:lvl>
  </w:abstractNum>
  <w:abstractNum w:abstractNumId="26" w15:restartNumberingAfterBreak="0">
    <w:nsid w:val="B53F3350"/>
    <w:multiLevelType w:val="multilevel"/>
    <w:tmpl w:val="B53F3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B70C9D05"/>
    <w:multiLevelType w:val="singleLevel"/>
    <w:tmpl w:val="B70C9D05"/>
    <w:lvl w:ilvl="0">
      <w:start w:val="1"/>
      <w:numFmt w:val="bullet"/>
      <w:lvlText w:val="-"/>
      <w:lvlJc w:val="left"/>
      <w:pPr>
        <w:tabs>
          <w:tab w:val="left" w:pos="420"/>
        </w:tabs>
        <w:ind w:left="418" w:hanging="418"/>
      </w:pPr>
      <w:rPr>
        <w:rFonts w:ascii="Arial" w:hAnsi="Arial" w:cs="Arial" w:hint="default"/>
      </w:rPr>
    </w:lvl>
  </w:abstractNum>
  <w:abstractNum w:abstractNumId="28" w15:restartNumberingAfterBreak="0">
    <w:nsid w:val="B895658C"/>
    <w:multiLevelType w:val="singleLevel"/>
    <w:tmpl w:val="B895658C"/>
    <w:lvl w:ilvl="0">
      <w:start w:val="1"/>
      <w:numFmt w:val="bullet"/>
      <w:lvlText w:val=""/>
      <w:lvlJc w:val="left"/>
      <w:pPr>
        <w:tabs>
          <w:tab w:val="left" w:pos="840"/>
        </w:tabs>
        <w:ind w:left="840" w:hanging="420"/>
      </w:pPr>
      <w:rPr>
        <w:rFonts w:ascii="Wingdings" w:hAnsi="Wingdings" w:hint="default"/>
        <w:sz w:val="16"/>
        <w:szCs w:val="16"/>
      </w:rPr>
    </w:lvl>
  </w:abstractNum>
  <w:abstractNum w:abstractNumId="29" w15:restartNumberingAfterBreak="0">
    <w:nsid w:val="B8CEF35B"/>
    <w:multiLevelType w:val="multilevel"/>
    <w:tmpl w:val="B8CEF35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BB64CFA9"/>
    <w:multiLevelType w:val="multilevel"/>
    <w:tmpl w:val="BB64CF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BE923771"/>
    <w:multiLevelType w:val="multilevel"/>
    <w:tmpl w:val="BE9237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C13B75E2"/>
    <w:multiLevelType w:val="singleLevel"/>
    <w:tmpl w:val="C13B75E2"/>
    <w:lvl w:ilvl="0">
      <w:start w:val="1"/>
      <w:numFmt w:val="bullet"/>
      <w:lvlText w:val="•"/>
      <w:lvlJc w:val="left"/>
      <w:pPr>
        <w:tabs>
          <w:tab w:val="left" w:pos="1260"/>
        </w:tabs>
        <w:ind w:left="1258" w:hanging="418"/>
      </w:pPr>
      <w:rPr>
        <w:rFonts w:ascii="Arial" w:hAnsi="Arial" w:cs="Arial" w:hint="default"/>
      </w:rPr>
    </w:lvl>
  </w:abstractNum>
  <w:abstractNum w:abstractNumId="33" w15:restartNumberingAfterBreak="0">
    <w:nsid w:val="C553BDF0"/>
    <w:multiLevelType w:val="singleLevel"/>
    <w:tmpl w:val="C553BDF0"/>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C8879AEF"/>
    <w:multiLevelType w:val="multilevel"/>
    <w:tmpl w:val="C8879AE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CBB0BE35"/>
    <w:multiLevelType w:val="singleLevel"/>
    <w:tmpl w:val="CBB0BE35"/>
    <w:lvl w:ilvl="0">
      <w:start w:val="1"/>
      <w:numFmt w:val="bullet"/>
      <w:lvlText w:val=""/>
      <w:lvlJc w:val="left"/>
      <w:pPr>
        <w:tabs>
          <w:tab w:val="left" w:pos="840"/>
        </w:tabs>
        <w:ind w:left="840" w:hanging="420"/>
      </w:pPr>
      <w:rPr>
        <w:rFonts w:ascii="Wingdings" w:hAnsi="Wingdings" w:hint="default"/>
        <w:sz w:val="16"/>
        <w:szCs w:val="16"/>
      </w:rPr>
    </w:lvl>
  </w:abstractNum>
  <w:abstractNum w:abstractNumId="36" w15:restartNumberingAfterBreak="0">
    <w:nsid w:val="D37911AD"/>
    <w:multiLevelType w:val="singleLevel"/>
    <w:tmpl w:val="D37911AD"/>
    <w:lvl w:ilvl="0">
      <w:start w:val="1"/>
      <w:numFmt w:val="bullet"/>
      <w:lvlText w:val=""/>
      <w:lvlJc w:val="left"/>
      <w:pPr>
        <w:tabs>
          <w:tab w:val="left" w:pos="1260"/>
        </w:tabs>
        <w:ind w:left="1260" w:hanging="420"/>
      </w:pPr>
      <w:rPr>
        <w:rFonts w:ascii="Wingdings" w:hAnsi="Wingdings" w:hint="default"/>
        <w:sz w:val="16"/>
        <w:szCs w:val="16"/>
      </w:rPr>
    </w:lvl>
  </w:abstractNum>
  <w:abstractNum w:abstractNumId="37" w15:restartNumberingAfterBreak="0">
    <w:nsid w:val="D4153494"/>
    <w:multiLevelType w:val="singleLevel"/>
    <w:tmpl w:val="D4153494"/>
    <w:lvl w:ilvl="0">
      <w:start w:val="1"/>
      <w:numFmt w:val="bullet"/>
      <w:lvlText w:val=""/>
      <w:lvlJc w:val="left"/>
      <w:pPr>
        <w:tabs>
          <w:tab w:val="left" w:pos="840"/>
        </w:tabs>
        <w:ind w:left="840" w:hanging="420"/>
      </w:pPr>
      <w:rPr>
        <w:rFonts w:ascii="Wingdings" w:hAnsi="Wingdings" w:hint="default"/>
        <w:sz w:val="16"/>
        <w:szCs w:val="16"/>
      </w:rPr>
    </w:lvl>
  </w:abstractNum>
  <w:abstractNum w:abstractNumId="38" w15:restartNumberingAfterBreak="0">
    <w:nsid w:val="D715061B"/>
    <w:multiLevelType w:val="singleLevel"/>
    <w:tmpl w:val="D715061B"/>
    <w:lvl w:ilvl="0">
      <w:start w:val="1"/>
      <w:numFmt w:val="bullet"/>
      <w:lvlText w:val="•"/>
      <w:lvlJc w:val="left"/>
      <w:pPr>
        <w:tabs>
          <w:tab w:val="left" w:pos="840"/>
        </w:tabs>
        <w:ind w:left="838" w:hanging="418"/>
      </w:pPr>
      <w:rPr>
        <w:rFonts w:ascii="Arial" w:hAnsi="Arial" w:cs="Arial" w:hint="default"/>
      </w:rPr>
    </w:lvl>
  </w:abstractNum>
  <w:abstractNum w:abstractNumId="39" w15:restartNumberingAfterBreak="0">
    <w:nsid w:val="D7D140E4"/>
    <w:multiLevelType w:val="multilevel"/>
    <w:tmpl w:val="D7D14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DD807D72"/>
    <w:multiLevelType w:val="singleLevel"/>
    <w:tmpl w:val="DD807D72"/>
    <w:lvl w:ilvl="0">
      <w:start w:val="1"/>
      <w:numFmt w:val="decimal"/>
      <w:suff w:val="space"/>
      <w:lvlText w:val="%1."/>
      <w:lvlJc w:val="left"/>
    </w:lvl>
  </w:abstractNum>
  <w:abstractNum w:abstractNumId="41" w15:restartNumberingAfterBreak="0">
    <w:nsid w:val="E44AF5E4"/>
    <w:multiLevelType w:val="singleLevel"/>
    <w:tmpl w:val="E44AF5E4"/>
    <w:lvl w:ilvl="0">
      <w:start w:val="1"/>
      <w:numFmt w:val="bullet"/>
      <w:lvlText w:val="-"/>
      <w:lvlJc w:val="left"/>
      <w:pPr>
        <w:tabs>
          <w:tab w:val="left" w:pos="420"/>
        </w:tabs>
        <w:ind w:left="418" w:hanging="418"/>
      </w:pPr>
      <w:rPr>
        <w:rFonts w:ascii="Arial" w:hAnsi="Arial" w:cs="Arial" w:hint="default"/>
      </w:rPr>
    </w:lvl>
  </w:abstractNum>
  <w:abstractNum w:abstractNumId="42" w15:restartNumberingAfterBreak="0">
    <w:nsid w:val="E4D24063"/>
    <w:multiLevelType w:val="singleLevel"/>
    <w:tmpl w:val="E4D24063"/>
    <w:lvl w:ilvl="0">
      <w:start w:val="1"/>
      <w:numFmt w:val="bullet"/>
      <w:lvlText w:val="-"/>
      <w:lvlJc w:val="left"/>
      <w:pPr>
        <w:tabs>
          <w:tab w:val="left" w:pos="420"/>
        </w:tabs>
        <w:ind w:left="418" w:hanging="418"/>
      </w:pPr>
      <w:rPr>
        <w:rFonts w:ascii="Arial" w:hAnsi="Arial" w:cs="Arial" w:hint="default"/>
      </w:rPr>
    </w:lvl>
  </w:abstractNum>
  <w:abstractNum w:abstractNumId="43" w15:restartNumberingAfterBreak="0">
    <w:nsid w:val="E55AA5FB"/>
    <w:multiLevelType w:val="singleLevel"/>
    <w:tmpl w:val="E55AA5FB"/>
    <w:lvl w:ilvl="0">
      <w:start w:val="1"/>
      <w:numFmt w:val="bullet"/>
      <w:lvlText w:val="-"/>
      <w:lvlJc w:val="left"/>
      <w:pPr>
        <w:tabs>
          <w:tab w:val="left" w:pos="420"/>
        </w:tabs>
        <w:ind w:left="418" w:hanging="418"/>
      </w:pPr>
      <w:rPr>
        <w:rFonts w:ascii="Arial" w:hAnsi="Arial" w:cs="Arial" w:hint="default"/>
      </w:rPr>
    </w:lvl>
  </w:abstractNum>
  <w:abstractNum w:abstractNumId="44" w15:restartNumberingAfterBreak="0">
    <w:nsid w:val="E6771667"/>
    <w:multiLevelType w:val="singleLevel"/>
    <w:tmpl w:val="E6771667"/>
    <w:lvl w:ilvl="0">
      <w:start w:val="1"/>
      <w:numFmt w:val="bullet"/>
      <w:lvlText w:val="•"/>
      <w:lvlJc w:val="left"/>
      <w:pPr>
        <w:tabs>
          <w:tab w:val="left" w:pos="1260"/>
        </w:tabs>
        <w:ind w:left="1258" w:hanging="418"/>
      </w:pPr>
      <w:rPr>
        <w:rFonts w:ascii="Arial" w:hAnsi="Arial" w:cs="Arial" w:hint="default"/>
      </w:rPr>
    </w:lvl>
  </w:abstractNum>
  <w:abstractNum w:abstractNumId="45" w15:restartNumberingAfterBreak="0">
    <w:nsid w:val="EAB32398"/>
    <w:multiLevelType w:val="singleLevel"/>
    <w:tmpl w:val="EAB32398"/>
    <w:lvl w:ilvl="0">
      <w:start w:val="1"/>
      <w:numFmt w:val="bullet"/>
      <w:lvlText w:val=""/>
      <w:lvlJc w:val="left"/>
      <w:pPr>
        <w:tabs>
          <w:tab w:val="left" w:pos="840"/>
        </w:tabs>
        <w:ind w:left="840" w:hanging="420"/>
      </w:pPr>
      <w:rPr>
        <w:rFonts w:ascii="Wingdings" w:hAnsi="Wingdings" w:hint="default"/>
        <w:sz w:val="16"/>
        <w:szCs w:val="16"/>
      </w:rPr>
    </w:lvl>
  </w:abstractNum>
  <w:abstractNum w:abstractNumId="46" w15:restartNumberingAfterBreak="0">
    <w:nsid w:val="ED66E24C"/>
    <w:multiLevelType w:val="singleLevel"/>
    <w:tmpl w:val="ED66E24C"/>
    <w:lvl w:ilvl="0">
      <w:start w:val="1"/>
      <w:numFmt w:val="bullet"/>
      <w:lvlText w:val=""/>
      <w:lvlJc w:val="left"/>
      <w:pPr>
        <w:tabs>
          <w:tab w:val="left" w:pos="840"/>
        </w:tabs>
        <w:ind w:left="840" w:hanging="420"/>
      </w:pPr>
      <w:rPr>
        <w:rFonts w:ascii="Wingdings" w:hAnsi="Wingdings" w:hint="default"/>
        <w:sz w:val="16"/>
        <w:szCs w:val="16"/>
      </w:rPr>
    </w:lvl>
  </w:abstractNum>
  <w:abstractNum w:abstractNumId="47" w15:restartNumberingAfterBreak="0">
    <w:nsid w:val="F0E89278"/>
    <w:multiLevelType w:val="multilevel"/>
    <w:tmpl w:val="F0E892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FC7ED1CB"/>
    <w:multiLevelType w:val="singleLevel"/>
    <w:tmpl w:val="FC7ED1CB"/>
    <w:lvl w:ilvl="0">
      <w:start w:val="1"/>
      <w:numFmt w:val="bullet"/>
      <w:lvlText w:val=""/>
      <w:lvlJc w:val="left"/>
      <w:pPr>
        <w:tabs>
          <w:tab w:val="left" w:pos="840"/>
        </w:tabs>
        <w:ind w:left="840" w:hanging="420"/>
      </w:pPr>
      <w:rPr>
        <w:rFonts w:ascii="Wingdings" w:hAnsi="Wingdings" w:hint="default"/>
        <w:sz w:val="16"/>
        <w:szCs w:val="16"/>
      </w:rPr>
    </w:lvl>
  </w:abstractNum>
  <w:abstractNum w:abstractNumId="49" w15:restartNumberingAfterBreak="0">
    <w:nsid w:val="00C5413E"/>
    <w:multiLevelType w:val="multilevel"/>
    <w:tmpl w:val="00C5413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01331F55"/>
    <w:multiLevelType w:val="multilevel"/>
    <w:tmpl w:val="01331F5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02343BB1"/>
    <w:multiLevelType w:val="multilevel"/>
    <w:tmpl w:val="02343BB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02FBB04D"/>
    <w:multiLevelType w:val="singleLevel"/>
    <w:tmpl w:val="02FBB04D"/>
    <w:lvl w:ilvl="0">
      <w:start w:val="1"/>
      <w:numFmt w:val="bullet"/>
      <w:lvlText w:val=""/>
      <w:lvlJc w:val="left"/>
      <w:pPr>
        <w:tabs>
          <w:tab w:val="left" w:pos="840"/>
        </w:tabs>
        <w:ind w:left="840" w:hanging="420"/>
      </w:pPr>
      <w:rPr>
        <w:rFonts w:ascii="Wingdings" w:hAnsi="Wingdings" w:hint="default"/>
        <w:sz w:val="16"/>
        <w:szCs w:val="16"/>
      </w:rPr>
    </w:lvl>
  </w:abstractNum>
  <w:abstractNum w:abstractNumId="53" w15:restartNumberingAfterBreak="0">
    <w:nsid w:val="040611FC"/>
    <w:multiLevelType w:val="multilevel"/>
    <w:tmpl w:val="040611FC"/>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06FD4392"/>
    <w:multiLevelType w:val="multilevel"/>
    <w:tmpl w:val="06FD439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0709FD3E"/>
    <w:multiLevelType w:val="multilevel"/>
    <w:tmpl w:val="0709F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08FF5250"/>
    <w:multiLevelType w:val="multilevel"/>
    <w:tmpl w:val="08FF525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09194513"/>
    <w:multiLevelType w:val="multilevel"/>
    <w:tmpl w:val="0919451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09720B53"/>
    <w:multiLevelType w:val="multilevel"/>
    <w:tmpl w:val="09720B5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098A1650"/>
    <w:multiLevelType w:val="multilevel"/>
    <w:tmpl w:val="098A165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098A18AF"/>
    <w:multiLevelType w:val="singleLevel"/>
    <w:tmpl w:val="098A18AF"/>
    <w:lvl w:ilvl="0">
      <w:start w:val="1"/>
      <w:numFmt w:val="bullet"/>
      <w:lvlText w:val=""/>
      <w:lvlJc w:val="left"/>
      <w:pPr>
        <w:tabs>
          <w:tab w:val="left" w:pos="840"/>
        </w:tabs>
        <w:ind w:left="840" w:hanging="420"/>
      </w:pPr>
      <w:rPr>
        <w:rFonts w:ascii="Wingdings" w:hAnsi="Wingdings" w:hint="default"/>
        <w:sz w:val="16"/>
        <w:szCs w:val="16"/>
      </w:rPr>
    </w:lvl>
  </w:abstractNum>
  <w:abstractNum w:abstractNumId="61" w15:restartNumberingAfterBreak="0">
    <w:nsid w:val="0CEF100B"/>
    <w:multiLevelType w:val="multilevel"/>
    <w:tmpl w:val="0CEF100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0D6766FA"/>
    <w:multiLevelType w:val="multilevel"/>
    <w:tmpl w:val="0D6766F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0DCB4E17"/>
    <w:multiLevelType w:val="multilevel"/>
    <w:tmpl w:val="0DCB4E1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0FC3B7A9"/>
    <w:multiLevelType w:val="singleLevel"/>
    <w:tmpl w:val="0FC3B7A9"/>
    <w:lvl w:ilvl="0">
      <w:start w:val="1"/>
      <w:numFmt w:val="bullet"/>
      <w:lvlText w:val="•"/>
      <w:lvlJc w:val="left"/>
      <w:pPr>
        <w:tabs>
          <w:tab w:val="left" w:pos="1260"/>
        </w:tabs>
        <w:ind w:left="1258" w:hanging="418"/>
      </w:pPr>
      <w:rPr>
        <w:rFonts w:ascii="Arial" w:hAnsi="Arial" w:cs="Arial" w:hint="default"/>
      </w:rPr>
    </w:lvl>
  </w:abstractNum>
  <w:abstractNum w:abstractNumId="65" w15:restartNumberingAfterBreak="0">
    <w:nsid w:val="10943D4A"/>
    <w:multiLevelType w:val="multilevel"/>
    <w:tmpl w:val="10943D4A"/>
    <w:lvl w:ilvl="0">
      <w:start w:val="1"/>
      <w:numFmt w:val="bullet"/>
      <w:lvlText w:val=""/>
      <w:lvlJc w:val="left"/>
      <w:pPr>
        <w:tabs>
          <w:tab w:val="left" w:pos="1260"/>
        </w:tabs>
        <w:ind w:left="1260" w:hanging="420"/>
      </w:pPr>
      <w:rPr>
        <w:rFonts w:ascii="Wingdings" w:hAnsi="Wingdings" w:hint="default"/>
        <w:sz w:val="16"/>
        <w:szCs w:val="16"/>
      </w:rPr>
    </w:lvl>
    <w:lvl w:ilvl="1">
      <w:start w:val="1"/>
      <w:numFmt w:val="bullet"/>
      <w:lvlText w:val=""/>
      <w:lvlJc w:val="left"/>
      <w:pPr>
        <w:tabs>
          <w:tab w:val="left" w:pos="840"/>
        </w:tabs>
        <w:ind w:left="1860" w:hanging="420"/>
      </w:pPr>
      <w:rPr>
        <w:rFonts w:ascii="Wingdings" w:hAnsi="Wingdings" w:hint="default"/>
        <w:sz w:val="16"/>
        <w:szCs w:val="16"/>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66" w15:restartNumberingAfterBreak="0">
    <w:nsid w:val="11FC29B4"/>
    <w:multiLevelType w:val="multilevel"/>
    <w:tmpl w:val="11FC29B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121724AE"/>
    <w:multiLevelType w:val="multilevel"/>
    <w:tmpl w:val="121724AE"/>
    <w:lvl w:ilvl="0">
      <w:start w:val="1"/>
      <w:numFmt w:val="decimal"/>
      <w:pStyle w:val="u1"/>
      <w:suff w:val="space"/>
      <w:lvlText w:val="CHƯƠNG %1. "/>
      <w:lvlJc w:val="left"/>
      <w:pPr>
        <w:ind w:left="284" w:hanging="284"/>
      </w:pPr>
      <w:rPr>
        <w:rFonts w:hint="default"/>
      </w:rPr>
    </w:lvl>
    <w:lvl w:ilvl="1">
      <w:start w:val="1"/>
      <w:numFmt w:val="decimal"/>
      <w:pStyle w:val="u2"/>
      <w:suff w:val="space"/>
      <w:lvlText w:val="%1.%2"/>
      <w:lvlJc w:val="left"/>
      <w:pPr>
        <w:ind w:left="284" w:hanging="284"/>
      </w:pPr>
      <w:rPr>
        <w:rFonts w:hint="default"/>
      </w:rPr>
    </w:lvl>
    <w:lvl w:ilvl="2">
      <w:start w:val="1"/>
      <w:numFmt w:val="decimal"/>
      <w:pStyle w:val="u3"/>
      <w:suff w:val="space"/>
      <w:lvlText w:val="%1.%2.%3"/>
      <w:lvlJc w:val="left"/>
      <w:pPr>
        <w:ind w:left="284" w:hanging="284"/>
      </w:pPr>
      <w:rPr>
        <w:rFonts w:hint="default"/>
      </w:rPr>
    </w:lvl>
    <w:lvl w:ilvl="3">
      <w:start w:val="1"/>
      <w:numFmt w:val="decimal"/>
      <w:pStyle w:val="u4"/>
      <w:suff w:val="space"/>
      <w:lvlText w:val="%1.%2.%3.%4"/>
      <w:lvlJc w:val="left"/>
      <w:pPr>
        <w:ind w:left="284" w:hanging="284"/>
      </w:pPr>
      <w:rPr>
        <w:rFonts w:hint="default"/>
      </w:rPr>
    </w:lvl>
    <w:lvl w:ilvl="4">
      <w:start w:val="1"/>
      <w:numFmt w:val="decimal"/>
      <w:pStyle w:val="u5"/>
      <w:lvlText w:val="%1.%2.%3.%4.%5"/>
      <w:lvlJc w:val="left"/>
      <w:pPr>
        <w:ind w:left="0" w:firstLine="0"/>
      </w:pPr>
      <w:rPr>
        <w:rFonts w:hint="default"/>
      </w:rPr>
    </w:lvl>
    <w:lvl w:ilvl="5">
      <w:start w:val="1"/>
      <w:numFmt w:val="decimal"/>
      <w:pStyle w:val="u6"/>
      <w:lvlText w:val="%1.%2.%3.%4.%5.%6"/>
      <w:lvlJc w:val="left"/>
      <w:pPr>
        <w:ind w:left="0" w:firstLine="0"/>
      </w:pPr>
      <w:rPr>
        <w:rFonts w:hint="default"/>
      </w:rPr>
    </w:lvl>
    <w:lvl w:ilvl="6">
      <w:start w:val="1"/>
      <w:numFmt w:val="decimal"/>
      <w:pStyle w:val="u7"/>
      <w:lvlText w:val="%1.%2.%3.%4.%5.%6.%7"/>
      <w:lvlJc w:val="left"/>
      <w:pPr>
        <w:ind w:left="0" w:firstLine="0"/>
      </w:pPr>
      <w:rPr>
        <w:rFonts w:hint="default"/>
      </w:rPr>
    </w:lvl>
    <w:lvl w:ilvl="7">
      <w:start w:val="1"/>
      <w:numFmt w:val="decimal"/>
      <w:pStyle w:val="u8"/>
      <w:lvlText w:val="%1.%2.%3.%4.%5.%6.%7.%8"/>
      <w:lvlJc w:val="left"/>
      <w:pPr>
        <w:ind w:left="0" w:firstLine="0"/>
      </w:pPr>
      <w:rPr>
        <w:rFonts w:hint="default"/>
      </w:rPr>
    </w:lvl>
    <w:lvl w:ilvl="8">
      <w:start w:val="1"/>
      <w:numFmt w:val="decimal"/>
      <w:pStyle w:val="u9"/>
      <w:lvlText w:val="%1.%2.%3.%4.%5.%6.%7.%8.%9"/>
      <w:lvlJc w:val="left"/>
      <w:pPr>
        <w:ind w:left="0" w:firstLine="0"/>
      </w:pPr>
      <w:rPr>
        <w:rFonts w:hint="default"/>
      </w:rPr>
    </w:lvl>
  </w:abstractNum>
  <w:abstractNum w:abstractNumId="68" w15:restartNumberingAfterBreak="0">
    <w:nsid w:val="133B620D"/>
    <w:multiLevelType w:val="multilevel"/>
    <w:tmpl w:val="133B620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13A84190"/>
    <w:multiLevelType w:val="multilevel"/>
    <w:tmpl w:val="13A8419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13D5128A"/>
    <w:multiLevelType w:val="multilevel"/>
    <w:tmpl w:val="13D5128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13D75B3E"/>
    <w:multiLevelType w:val="multilevel"/>
    <w:tmpl w:val="13D75B3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147B5C7F"/>
    <w:multiLevelType w:val="multilevel"/>
    <w:tmpl w:val="147B5C7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15ED5414"/>
    <w:multiLevelType w:val="multilevel"/>
    <w:tmpl w:val="15ED541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1A8225B6"/>
    <w:multiLevelType w:val="multilevel"/>
    <w:tmpl w:val="1A8225B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1ACDE60F"/>
    <w:multiLevelType w:val="multilevel"/>
    <w:tmpl w:val="1ACDE60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1B2215C2"/>
    <w:multiLevelType w:val="multilevel"/>
    <w:tmpl w:val="1B2215C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7" w15:restartNumberingAfterBreak="0">
    <w:nsid w:val="1C257C7B"/>
    <w:multiLevelType w:val="multilevel"/>
    <w:tmpl w:val="1C257C7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1C2D1BC3"/>
    <w:multiLevelType w:val="multilevel"/>
    <w:tmpl w:val="1C2D1BC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CFCC678"/>
    <w:multiLevelType w:val="singleLevel"/>
    <w:tmpl w:val="1CFCC678"/>
    <w:lvl w:ilvl="0">
      <w:start w:val="1"/>
      <w:numFmt w:val="bullet"/>
      <w:lvlText w:val=""/>
      <w:lvlJc w:val="left"/>
      <w:pPr>
        <w:tabs>
          <w:tab w:val="left" w:pos="840"/>
        </w:tabs>
        <w:ind w:left="840" w:hanging="420"/>
      </w:pPr>
      <w:rPr>
        <w:rFonts w:ascii="Wingdings" w:hAnsi="Wingdings" w:hint="default"/>
        <w:sz w:val="16"/>
        <w:szCs w:val="16"/>
      </w:rPr>
    </w:lvl>
  </w:abstractNum>
  <w:abstractNum w:abstractNumId="80" w15:restartNumberingAfterBreak="0">
    <w:nsid w:val="1D0D43C0"/>
    <w:multiLevelType w:val="multilevel"/>
    <w:tmpl w:val="1D0D43C0"/>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1" w15:restartNumberingAfterBreak="0">
    <w:nsid w:val="1DF0428A"/>
    <w:multiLevelType w:val="multilevel"/>
    <w:tmpl w:val="1DF0428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1E3B67CC"/>
    <w:multiLevelType w:val="multilevel"/>
    <w:tmpl w:val="1E3B67C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3" w15:restartNumberingAfterBreak="0">
    <w:nsid w:val="1FA40CC0"/>
    <w:multiLevelType w:val="multilevel"/>
    <w:tmpl w:val="1FA40CC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20062E3A"/>
    <w:multiLevelType w:val="singleLevel"/>
    <w:tmpl w:val="20062E3A"/>
    <w:lvl w:ilvl="0">
      <w:start w:val="1"/>
      <w:numFmt w:val="bullet"/>
      <w:lvlText w:val="-"/>
      <w:lvlJc w:val="left"/>
      <w:pPr>
        <w:tabs>
          <w:tab w:val="left" w:pos="420"/>
        </w:tabs>
        <w:ind w:left="418" w:hanging="418"/>
      </w:pPr>
      <w:rPr>
        <w:rFonts w:ascii="Arial" w:hAnsi="Arial" w:cs="Arial" w:hint="default"/>
      </w:rPr>
    </w:lvl>
  </w:abstractNum>
  <w:abstractNum w:abstractNumId="85" w15:restartNumberingAfterBreak="0">
    <w:nsid w:val="209076C6"/>
    <w:multiLevelType w:val="multilevel"/>
    <w:tmpl w:val="209076C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80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21725345"/>
    <w:multiLevelType w:val="multilevel"/>
    <w:tmpl w:val="2172534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22C7765A"/>
    <w:multiLevelType w:val="multilevel"/>
    <w:tmpl w:val="22C7765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23355D81"/>
    <w:multiLevelType w:val="multilevel"/>
    <w:tmpl w:val="23355D81"/>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2346687F"/>
    <w:multiLevelType w:val="singleLevel"/>
    <w:tmpl w:val="2346687F"/>
    <w:lvl w:ilvl="0">
      <w:start w:val="1"/>
      <w:numFmt w:val="bullet"/>
      <w:lvlText w:val="-"/>
      <w:lvlJc w:val="left"/>
      <w:pPr>
        <w:tabs>
          <w:tab w:val="left" w:pos="420"/>
        </w:tabs>
        <w:ind w:left="418" w:hanging="418"/>
      </w:pPr>
      <w:rPr>
        <w:rFonts w:ascii="Arial" w:hAnsi="Arial" w:cs="Arial" w:hint="default"/>
      </w:rPr>
    </w:lvl>
  </w:abstractNum>
  <w:abstractNum w:abstractNumId="90" w15:restartNumberingAfterBreak="0">
    <w:nsid w:val="238F6585"/>
    <w:multiLevelType w:val="multilevel"/>
    <w:tmpl w:val="238F658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23A08908"/>
    <w:multiLevelType w:val="singleLevel"/>
    <w:tmpl w:val="23A08908"/>
    <w:lvl w:ilvl="0">
      <w:start w:val="1"/>
      <w:numFmt w:val="bullet"/>
      <w:lvlText w:val=""/>
      <w:lvlJc w:val="left"/>
      <w:pPr>
        <w:tabs>
          <w:tab w:val="left" w:pos="1260"/>
        </w:tabs>
        <w:ind w:left="1260" w:hanging="420"/>
      </w:pPr>
      <w:rPr>
        <w:rFonts w:ascii="Wingdings" w:hAnsi="Wingdings" w:hint="default"/>
        <w:sz w:val="16"/>
        <w:szCs w:val="16"/>
      </w:rPr>
    </w:lvl>
  </w:abstractNum>
  <w:abstractNum w:abstractNumId="92" w15:restartNumberingAfterBreak="0">
    <w:nsid w:val="23E553E0"/>
    <w:multiLevelType w:val="multilevel"/>
    <w:tmpl w:val="23E553E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3" w15:restartNumberingAfterBreak="0">
    <w:nsid w:val="23E97754"/>
    <w:multiLevelType w:val="multilevel"/>
    <w:tmpl w:val="23E97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244B7DBB"/>
    <w:multiLevelType w:val="multilevel"/>
    <w:tmpl w:val="244B7DB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2475542C"/>
    <w:multiLevelType w:val="multilevel"/>
    <w:tmpl w:val="2475542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258354EE"/>
    <w:multiLevelType w:val="multilevel"/>
    <w:tmpl w:val="258354E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258FC751"/>
    <w:multiLevelType w:val="singleLevel"/>
    <w:tmpl w:val="258FC751"/>
    <w:lvl w:ilvl="0">
      <w:start w:val="1"/>
      <w:numFmt w:val="bullet"/>
      <w:lvlText w:val="-"/>
      <w:lvlJc w:val="left"/>
      <w:pPr>
        <w:tabs>
          <w:tab w:val="left" w:pos="420"/>
        </w:tabs>
        <w:ind w:left="418" w:hanging="418"/>
      </w:pPr>
      <w:rPr>
        <w:rFonts w:ascii="Arial" w:hAnsi="Arial" w:cs="Arial" w:hint="default"/>
      </w:rPr>
    </w:lvl>
  </w:abstractNum>
  <w:abstractNum w:abstractNumId="98" w15:restartNumberingAfterBreak="0">
    <w:nsid w:val="2636194E"/>
    <w:multiLevelType w:val="multilevel"/>
    <w:tmpl w:val="2636194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288360DA"/>
    <w:multiLevelType w:val="multilevel"/>
    <w:tmpl w:val="288360D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29107684"/>
    <w:multiLevelType w:val="multilevel"/>
    <w:tmpl w:val="2910768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9C24041"/>
    <w:multiLevelType w:val="multilevel"/>
    <w:tmpl w:val="29C2404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2AC8ED44"/>
    <w:multiLevelType w:val="singleLevel"/>
    <w:tmpl w:val="2AC8ED44"/>
    <w:lvl w:ilvl="0">
      <w:start w:val="1"/>
      <w:numFmt w:val="bullet"/>
      <w:lvlText w:val=""/>
      <w:lvlJc w:val="left"/>
      <w:pPr>
        <w:tabs>
          <w:tab w:val="left" w:pos="420"/>
        </w:tabs>
        <w:ind w:left="420" w:hanging="420"/>
      </w:pPr>
      <w:rPr>
        <w:rFonts w:ascii="Wingdings" w:hAnsi="Wingdings" w:hint="default"/>
      </w:rPr>
    </w:lvl>
  </w:abstractNum>
  <w:abstractNum w:abstractNumId="103" w15:restartNumberingAfterBreak="0">
    <w:nsid w:val="2AC9142E"/>
    <w:multiLevelType w:val="multilevel"/>
    <w:tmpl w:val="2AC9142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2B8C52D7"/>
    <w:multiLevelType w:val="multilevel"/>
    <w:tmpl w:val="2B8C52D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2BCB410F"/>
    <w:multiLevelType w:val="multilevel"/>
    <w:tmpl w:val="2BCB410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2D1C3941"/>
    <w:multiLevelType w:val="multilevel"/>
    <w:tmpl w:val="2D1C394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2F231943"/>
    <w:multiLevelType w:val="multilevel"/>
    <w:tmpl w:val="2F231943"/>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30FC5B15"/>
    <w:multiLevelType w:val="multilevel"/>
    <w:tmpl w:val="30FC5B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322D85CA"/>
    <w:multiLevelType w:val="multilevel"/>
    <w:tmpl w:val="322D8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3267517D"/>
    <w:multiLevelType w:val="multilevel"/>
    <w:tmpl w:val="3267517D"/>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37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695"/>
      </w:pPr>
      <w:rPr>
        <w:rFonts w:hint="default"/>
      </w:rPr>
    </w:lvl>
  </w:abstractNum>
  <w:abstractNum w:abstractNumId="111" w15:restartNumberingAfterBreak="0">
    <w:nsid w:val="32A7AF2D"/>
    <w:multiLevelType w:val="multilevel"/>
    <w:tmpl w:val="32A7AF2D"/>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33B3196F"/>
    <w:multiLevelType w:val="multilevel"/>
    <w:tmpl w:val="33B3196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3DF2DE6"/>
    <w:multiLevelType w:val="multilevel"/>
    <w:tmpl w:val="33DF2DE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4" w15:restartNumberingAfterBreak="0">
    <w:nsid w:val="34F7352F"/>
    <w:multiLevelType w:val="multilevel"/>
    <w:tmpl w:val="34F7352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360B72F5"/>
    <w:multiLevelType w:val="multilevel"/>
    <w:tmpl w:val="360B72F5"/>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36DA12D2"/>
    <w:multiLevelType w:val="multilevel"/>
    <w:tmpl w:val="36DA12D2"/>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Cambria" w:hAnsi="Cambria" w:hint="default"/>
      </w:rPr>
    </w:lvl>
    <w:lvl w:ilvl="2">
      <w:start w:val="1"/>
      <w:numFmt w:val="bullet"/>
      <w:lvlText w:val=""/>
      <w:lvlJc w:val="left"/>
      <w:pPr>
        <w:tabs>
          <w:tab w:val="left" w:pos="1260"/>
        </w:tabs>
        <w:ind w:left="1680" w:hanging="420"/>
      </w:pPr>
      <w:rPr>
        <w:rFonts w:ascii="Cambria" w:hAnsi="Cambria" w:hint="default"/>
      </w:rPr>
    </w:lvl>
    <w:lvl w:ilvl="3">
      <w:start w:val="1"/>
      <w:numFmt w:val="bullet"/>
      <w:lvlText w:val=""/>
      <w:lvlJc w:val="left"/>
      <w:pPr>
        <w:tabs>
          <w:tab w:val="left" w:pos="1680"/>
        </w:tabs>
        <w:ind w:left="2100" w:hanging="420"/>
      </w:pPr>
      <w:rPr>
        <w:rFonts w:ascii="Cambria" w:hAnsi="Cambria" w:hint="default"/>
      </w:rPr>
    </w:lvl>
    <w:lvl w:ilvl="4">
      <w:start w:val="1"/>
      <w:numFmt w:val="bullet"/>
      <w:lvlText w:val=""/>
      <w:lvlJc w:val="left"/>
      <w:pPr>
        <w:tabs>
          <w:tab w:val="left" w:pos="2100"/>
        </w:tabs>
        <w:ind w:left="2520" w:hanging="420"/>
      </w:pPr>
      <w:rPr>
        <w:rFonts w:ascii="Cambria" w:hAnsi="Cambria" w:hint="default"/>
      </w:rPr>
    </w:lvl>
    <w:lvl w:ilvl="5">
      <w:start w:val="1"/>
      <w:numFmt w:val="bullet"/>
      <w:lvlText w:val=""/>
      <w:lvlJc w:val="left"/>
      <w:pPr>
        <w:tabs>
          <w:tab w:val="left" w:pos="2520"/>
        </w:tabs>
        <w:ind w:left="2940" w:hanging="420"/>
      </w:pPr>
      <w:rPr>
        <w:rFonts w:ascii="Cambria" w:hAnsi="Cambria" w:hint="default"/>
      </w:rPr>
    </w:lvl>
    <w:lvl w:ilvl="6">
      <w:start w:val="1"/>
      <w:numFmt w:val="bullet"/>
      <w:lvlText w:val=""/>
      <w:lvlJc w:val="left"/>
      <w:pPr>
        <w:tabs>
          <w:tab w:val="left" w:pos="2940"/>
        </w:tabs>
        <w:ind w:left="3360" w:hanging="420"/>
      </w:pPr>
      <w:rPr>
        <w:rFonts w:ascii="Cambria" w:hAnsi="Cambria" w:hint="default"/>
      </w:rPr>
    </w:lvl>
    <w:lvl w:ilvl="7">
      <w:start w:val="1"/>
      <w:numFmt w:val="bullet"/>
      <w:lvlText w:val=""/>
      <w:lvlJc w:val="left"/>
      <w:pPr>
        <w:tabs>
          <w:tab w:val="left" w:pos="3360"/>
        </w:tabs>
        <w:ind w:left="3780" w:hanging="420"/>
      </w:pPr>
      <w:rPr>
        <w:rFonts w:ascii="Cambria" w:hAnsi="Cambria" w:hint="default"/>
      </w:rPr>
    </w:lvl>
    <w:lvl w:ilvl="8">
      <w:start w:val="1"/>
      <w:numFmt w:val="bullet"/>
      <w:lvlText w:val=""/>
      <w:lvlJc w:val="left"/>
      <w:pPr>
        <w:tabs>
          <w:tab w:val="left" w:pos="3780"/>
        </w:tabs>
        <w:ind w:left="4200" w:hanging="420"/>
      </w:pPr>
      <w:rPr>
        <w:rFonts w:ascii="Cambria" w:hAnsi="Cambria" w:hint="default"/>
      </w:rPr>
    </w:lvl>
  </w:abstractNum>
  <w:abstractNum w:abstractNumId="117" w15:restartNumberingAfterBreak="0">
    <w:nsid w:val="378B00FB"/>
    <w:multiLevelType w:val="multilevel"/>
    <w:tmpl w:val="378B00F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38AC514F"/>
    <w:multiLevelType w:val="multilevel"/>
    <w:tmpl w:val="38AC514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39A0D9AC"/>
    <w:multiLevelType w:val="multilevel"/>
    <w:tmpl w:val="39A0D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39C91A6E"/>
    <w:multiLevelType w:val="multilevel"/>
    <w:tmpl w:val="39C91A6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3BFB5704"/>
    <w:multiLevelType w:val="multilevel"/>
    <w:tmpl w:val="3BFB570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3C890D7A"/>
    <w:multiLevelType w:val="multilevel"/>
    <w:tmpl w:val="3C890D7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3F235F0E"/>
    <w:multiLevelType w:val="multilevel"/>
    <w:tmpl w:val="3F235F0E"/>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3FDF05F2"/>
    <w:multiLevelType w:val="multilevel"/>
    <w:tmpl w:val="3FDF05F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3FF2D234"/>
    <w:multiLevelType w:val="singleLevel"/>
    <w:tmpl w:val="3FF2D234"/>
    <w:lvl w:ilvl="0">
      <w:start w:val="1"/>
      <w:numFmt w:val="bullet"/>
      <w:lvlText w:val="•"/>
      <w:lvlJc w:val="left"/>
      <w:pPr>
        <w:tabs>
          <w:tab w:val="left" w:pos="840"/>
        </w:tabs>
        <w:ind w:left="838" w:hanging="418"/>
      </w:pPr>
      <w:rPr>
        <w:rFonts w:ascii="Arial" w:hAnsi="Arial" w:cs="Arial" w:hint="default"/>
      </w:rPr>
    </w:lvl>
  </w:abstractNum>
  <w:abstractNum w:abstractNumId="126" w15:restartNumberingAfterBreak="0">
    <w:nsid w:val="40C33499"/>
    <w:multiLevelType w:val="multilevel"/>
    <w:tmpl w:val="40C3349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425F64FF"/>
    <w:multiLevelType w:val="singleLevel"/>
    <w:tmpl w:val="425F64FF"/>
    <w:lvl w:ilvl="0">
      <w:start w:val="1"/>
      <w:numFmt w:val="decimal"/>
      <w:suff w:val="space"/>
      <w:lvlText w:val="[%1]"/>
      <w:lvlJc w:val="left"/>
    </w:lvl>
  </w:abstractNum>
  <w:abstractNum w:abstractNumId="128" w15:restartNumberingAfterBreak="0">
    <w:nsid w:val="43B417E2"/>
    <w:multiLevelType w:val="multilevel"/>
    <w:tmpl w:val="43B417E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44233BB2"/>
    <w:multiLevelType w:val="multilevel"/>
    <w:tmpl w:val="44233BB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44D8A6D7"/>
    <w:multiLevelType w:val="singleLevel"/>
    <w:tmpl w:val="44D8A6D7"/>
    <w:lvl w:ilvl="0">
      <w:start w:val="1"/>
      <w:numFmt w:val="bullet"/>
      <w:lvlText w:val=""/>
      <w:lvlJc w:val="left"/>
      <w:pPr>
        <w:tabs>
          <w:tab w:val="left" w:pos="840"/>
        </w:tabs>
        <w:ind w:left="840" w:hanging="420"/>
      </w:pPr>
      <w:rPr>
        <w:rFonts w:ascii="Wingdings" w:hAnsi="Wingdings" w:hint="default"/>
        <w:sz w:val="16"/>
        <w:szCs w:val="16"/>
      </w:rPr>
    </w:lvl>
  </w:abstractNum>
  <w:abstractNum w:abstractNumId="131" w15:restartNumberingAfterBreak="0">
    <w:nsid w:val="463C2C6B"/>
    <w:multiLevelType w:val="multilevel"/>
    <w:tmpl w:val="463C2C6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4A044350"/>
    <w:multiLevelType w:val="multilevel"/>
    <w:tmpl w:val="4A04435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4A3E61AA"/>
    <w:multiLevelType w:val="multilevel"/>
    <w:tmpl w:val="4A3E61A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80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4AEA38AF"/>
    <w:multiLevelType w:val="multilevel"/>
    <w:tmpl w:val="4AEA38A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4B1A7293"/>
    <w:multiLevelType w:val="multilevel"/>
    <w:tmpl w:val="4B1A729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6" w15:restartNumberingAfterBreak="0">
    <w:nsid w:val="4C3D7A74"/>
    <w:multiLevelType w:val="multilevel"/>
    <w:tmpl w:val="4C3D7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4C4202C6"/>
    <w:multiLevelType w:val="singleLevel"/>
    <w:tmpl w:val="4C4202C6"/>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38" w15:restartNumberingAfterBreak="0">
    <w:nsid w:val="4E26528F"/>
    <w:multiLevelType w:val="multilevel"/>
    <w:tmpl w:val="4E26528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4FD56C58"/>
    <w:multiLevelType w:val="multilevel"/>
    <w:tmpl w:val="4FD56C5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51660AAB"/>
    <w:multiLevelType w:val="multilevel"/>
    <w:tmpl w:val="51660AA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1" w15:restartNumberingAfterBreak="0">
    <w:nsid w:val="516F558B"/>
    <w:multiLevelType w:val="multilevel"/>
    <w:tmpl w:val="516F558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51A01EDA"/>
    <w:multiLevelType w:val="multilevel"/>
    <w:tmpl w:val="51A01ED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52315E3B"/>
    <w:multiLevelType w:val="singleLevel"/>
    <w:tmpl w:val="52315E3B"/>
    <w:lvl w:ilvl="0">
      <w:start w:val="1"/>
      <w:numFmt w:val="decimal"/>
      <w:lvlText w:val="%1."/>
      <w:lvlJc w:val="left"/>
      <w:pPr>
        <w:tabs>
          <w:tab w:val="left" w:pos="425"/>
        </w:tabs>
        <w:ind w:left="425" w:hanging="425"/>
      </w:pPr>
      <w:rPr>
        <w:rFonts w:hint="default"/>
      </w:rPr>
    </w:lvl>
  </w:abstractNum>
  <w:abstractNum w:abstractNumId="144" w15:restartNumberingAfterBreak="0">
    <w:nsid w:val="54295D73"/>
    <w:multiLevelType w:val="multilevel"/>
    <w:tmpl w:val="54295D7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543644C7"/>
    <w:multiLevelType w:val="singleLevel"/>
    <w:tmpl w:val="543644C7"/>
    <w:lvl w:ilvl="0">
      <w:start w:val="1"/>
      <w:numFmt w:val="decimal"/>
      <w:suff w:val="space"/>
      <w:lvlText w:val="%1."/>
      <w:lvlJc w:val="left"/>
    </w:lvl>
  </w:abstractNum>
  <w:abstractNum w:abstractNumId="146" w15:restartNumberingAfterBreak="0">
    <w:nsid w:val="54544F49"/>
    <w:multiLevelType w:val="singleLevel"/>
    <w:tmpl w:val="54544F49"/>
    <w:lvl w:ilvl="0">
      <w:start w:val="1"/>
      <w:numFmt w:val="bullet"/>
      <w:lvlText w:val="-"/>
      <w:lvlJc w:val="left"/>
      <w:pPr>
        <w:tabs>
          <w:tab w:val="left" w:pos="420"/>
        </w:tabs>
        <w:ind w:left="418" w:hanging="418"/>
      </w:pPr>
      <w:rPr>
        <w:rFonts w:ascii="Arial" w:hAnsi="Arial" w:cs="Arial" w:hint="default"/>
      </w:rPr>
    </w:lvl>
  </w:abstractNum>
  <w:abstractNum w:abstractNumId="147" w15:restartNumberingAfterBreak="0">
    <w:nsid w:val="54906B12"/>
    <w:multiLevelType w:val="multilevel"/>
    <w:tmpl w:val="54906B1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8" w15:restartNumberingAfterBreak="0">
    <w:nsid w:val="54A16D37"/>
    <w:multiLevelType w:val="multilevel"/>
    <w:tmpl w:val="54A16D3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9" w15:restartNumberingAfterBreak="0">
    <w:nsid w:val="55124EB8"/>
    <w:multiLevelType w:val="multilevel"/>
    <w:tmpl w:val="55124EB8"/>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0" w15:restartNumberingAfterBreak="0">
    <w:nsid w:val="57163546"/>
    <w:multiLevelType w:val="multilevel"/>
    <w:tmpl w:val="5716354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1" w15:restartNumberingAfterBreak="0">
    <w:nsid w:val="57687086"/>
    <w:multiLevelType w:val="multilevel"/>
    <w:tmpl w:val="5768708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5AA1207D"/>
    <w:multiLevelType w:val="multilevel"/>
    <w:tmpl w:val="5AA1207D"/>
    <w:lvl w:ilvl="0">
      <w:start w:val="1"/>
      <w:numFmt w:val="bullet"/>
      <w:lvlText w:val="•"/>
      <w:lvlJc w:val="left"/>
      <w:pPr>
        <w:ind w:left="2160" w:hanging="360"/>
      </w:pPr>
      <w:rPr>
        <w:rFonts w:ascii="Arial" w:hAnsi="Arial"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3" w15:restartNumberingAfterBreak="0">
    <w:nsid w:val="5AFF29C0"/>
    <w:multiLevelType w:val="multilevel"/>
    <w:tmpl w:val="5AFF29C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5B6AF7F7"/>
    <w:multiLevelType w:val="singleLevel"/>
    <w:tmpl w:val="5B6AF7F7"/>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55" w15:restartNumberingAfterBreak="0">
    <w:nsid w:val="5BAF072D"/>
    <w:multiLevelType w:val="multilevel"/>
    <w:tmpl w:val="5BAF072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5BCE33B8"/>
    <w:multiLevelType w:val="multilevel"/>
    <w:tmpl w:val="5BCE33B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5CFF678B"/>
    <w:multiLevelType w:val="multilevel"/>
    <w:tmpl w:val="5CFF678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5D665DED"/>
    <w:multiLevelType w:val="multilevel"/>
    <w:tmpl w:val="5D665DED"/>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5D984FF7"/>
    <w:multiLevelType w:val="multilevel"/>
    <w:tmpl w:val="5D984FF7"/>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5E29AB5A"/>
    <w:multiLevelType w:val="multilevel"/>
    <w:tmpl w:val="5E29A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5EEF34BD"/>
    <w:multiLevelType w:val="multilevel"/>
    <w:tmpl w:val="5EEF34B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2" w15:restartNumberingAfterBreak="0">
    <w:nsid w:val="5FFE5219"/>
    <w:multiLevelType w:val="multilevel"/>
    <w:tmpl w:val="5FFE5219"/>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3" w15:restartNumberingAfterBreak="0">
    <w:nsid w:val="5FFFB1A7"/>
    <w:multiLevelType w:val="multilevel"/>
    <w:tmpl w:val="5FFFB1A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4" w15:restartNumberingAfterBreak="0">
    <w:nsid w:val="62626D9A"/>
    <w:multiLevelType w:val="singleLevel"/>
    <w:tmpl w:val="62626D9A"/>
    <w:lvl w:ilvl="0">
      <w:start w:val="1"/>
      <w:numFmt w:val="decimal"/>
      <w:lvlText w:val="%1."/>
      <w:lvlJc w:val="left"/>
      <w:pPr>
        <w:tabs>
          <w:tab w:val="left" w:pos="425"/>
        </w:tabs>
        <w:ind w:left="425" w:hanging="425"/>
      </w:pPr>
      <w:rPr>
        <w:rFonts w:hint="default"/>
      </w:rPr>
    </w:lvl>
  </w:abstractNum>
  <w:abstractNum w:abstractNumId="165" w15:restartNumberingAfterBreak="0">
    <w:nsid w:val="629F7852"/>
    <w:multiLevelType w:val="multilevel"/>
    <w:tmpl w:val="629F7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62EC4C26"/>
    <w:multiLevelType w:val="multilevel"/>
    <w:tmpl w:val="62EC4C26"/>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63257D52"/>
    <w:multiLevelType w:val="singleLevel"/>
    <w:tmpl w:val="63257D52"/>
    <w:lvl w:ilvl="0">
      <w:start w:val="1"/>
      <w:numFmt w:val="bullet"/>
      <w:lvlText w:val="•"/>
      <w:lvlJc w:val="left"/>
      <w:pPr>
        <w:tabs>
          <w:tab w:val="left" w:pos="840"/>
        </w:tabs>
        <w:ind w:left="838" w:hanging="418"/>
      </w:pPr>
      <w:rPr>
        <w:rFonts w:ascii="Arial" w:hAnsi="Arial" w:cs="Arial" w:hint="default"/>
      </w:rPr>
    </w:lvl>
  </w:abstractNum>
  <w:abstractNum w:abstractNumId="168" w15:restartNumberingAfterBreak="0">
    <w:nsid w:val="6365778B"/>
    <w:multiLevelType w:val="multilevel"/>
    <w:tmpl w:val="6365778B"/>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80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63CE252A"/>
    <w:multiLevelType w:val="multilevel"/>
    <w:tmpl w:val="63CE252A"/>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0" w15:restartNumberingAfterBreak="0">
    <w:nsid w:val="63F80642"/>
    <w:multiLevelType w:val="multilevel"/>
    <w:tmpl w:val="63F80642"/>
    <w:lvl w:ilvl="0">
      <w:start w:val="1"/>
      <w:numFmt w:val="bullet"/>
      <w:lvlText w:val=""/>
      <w:lvlJc w:val="left"/>
      <w:pPr>
        <w:tabs>
          <w:tab w:val="left" w:pos="1260"/>
        </w:tabs>
        <w:ind w:left="1260" w:hanging="420"/>
      </w:pPr>
      <w:rPr>
        <w:rFonts w:ascii="Wingdings" w:hAnsi="Wingdings" w:hint="default"/>
        <w:sz w:val="16"/>
        <w:szCs w:val="16"/>
      </w:rPr>
    </w:lvl>
    <w:lvl w:ilvl="1">
      <w:start w:val="1"/>
      <w:numFmt w:val="bullet"/>
      <w:lvlText w:val=""/>
      <w:lvlJc w:val="left"/>
      <w:pPr>
        <w:tabs>
          <w:tab w:val="left" w:pos="1680"/>
        </w:tabs>
        <w:ind w:left="1680" w:hanging="420"/>
      </w:pPr>
      <w:rPr>
        <w:rFonts w:ascii="Cambria" w:hAnsi="Cambria" w:hint="default"/>
      </w:rPr>
    </w:lvl>
    <w:lvl w:ilvl="2">
      <w:start w:val="1"/>
      <w:numFmt w:val="bullet"/>
      <w:lvlText w:val=""/>
      <w:lvlJc w:val="left"/>
      <w:pPr>
        <w:tabs>
          <w:tab w:val="left" w:pos="2100"/>
        </w:tabs>
        <w:ind w:left="2100" w:hanging="420"/>
      </w:pPr>
      <w:rPr>
        <w:rFonts w:ascii="Cambria" w:hAnsi="Cambria" w:hint="default"/>
      </w:rPr>
    </w:lvl>
    <w:lvl w:ilvl="3">
      <w:start w:val="1"/>
      <w:numFmt w:val="bullet"/>
      <w:lvlText w:val=""/>
      <w:lvlJc w:val="left"/>
      <w:pPr>
        <w:tabs>
          <w:tab w:val="left" w:pos="2520"/>
        </w:tabs>
        <w:ind w:left="2520" w:hanging="420"/>
      </w:pPr>
      <w:rPr>
        <w:rFonts w:ascii="Cambria" w:hAnsi="Cambria" w:hint="default"/>
      </w:rPr>
    </w:lvl>
    <w:lvl w:ilvl="4">
      <w:start w:val="1"/>
      <w:numFmt w:val="bullet"/>
      <w:lvlText w:val=""/>
      <w:lvlJc w:val="left"/>
      <w:pPr>
        <w:tabs>
          <w:tab w:val="left" w:pos="2940"/>
        </w:tabs>
        <w:ind w:left="2940" w:hanging="420"/>
      </w:pPr>
      <w:rPr>
        <w:rFonts w:ascii="Cambria" w:hAnsi="Cambria" w:hint="default"/>
      </w:rPr>
    </w:lvl>
    <w:lvl w:ilvl="5">
      <w:start w:val="1"/>
      <w:numFmt w:val="bullet"/>
      <w:lvlText w:val=""/>
      <w:lvlJc w:val="left"/>
      <w:pPr>
        <w:tabs>
          <w:tab w:val="left" w:pos="3360"/>
        </w:tabs>
        <w:ind w:left="3360" w:hanging="420"/>
      </w:pPr>
      <w:rPr>
        <w:rFonts w:ascii="Cambria" w:hAnsi="Cambria" w:hint="default"/>
      </w:rPr>
    </w:lvl>
    <w:lvl w:ilvl="6">
      <w:start w:val="1"/>
      <w:numFmt w:val="bullet"/>
      <w:lvlText w:val=""/>
      <w:lvlJc w:val="left"/>
      <w:pPr>
        <w:tabs>
          <w:tab w:val="left" w:pos="3780"/>
        </w:tabs>
        <w:ind w:left="3780" w:hanging="420"/>
      </w:pPr>
      <w:rPr>
        <w:rFonts w:ascii="Cambria" w:hAnsi="Cambria" w:hint="default"/>
      </w:rPr>
    </w:lvl>
    <w:lvl w:ilvl="7">
      <w:start w:val="1"/>
      <w:numFmt w:val="bullet"/>
      <w:lvlText w:val=""/>
      <w:lvlJc w:val="left"/>
      <w:pPr>
        <w:tabs>
          <w:tab w:val="left" w:pos="4200"/>
        </w:tabs>
        <w:ind w:left="4200" w:hanging="420"/>
      </w:pPr>
      <w:rPr>
        <w:rFonts w:ascii="Cambria" w:hAnsi="Cambria" w:hint="default"/>
      </w:rPr>
    </w:lvl>
    <w:lvl w:ilvl="8">
      <w:start w:val="1"/>
      <w:numFmt w:val="bullet"/>
      <w:lvlText w:val=""/>
      <w:lvlJc w:val="left"/>
      <w:pPr>
        <w:tabs>
          <w:tab w:val="left" w:pos="4620"/>
        </w:tabs>
        <w:ind w:left="4620" w:hanging="420"/>
      </w:pPr>
      <w:rPr>
        <w:rFonts w:ascii="Cambria" w:hAnsi="Cambria" w:hint="default"/>
      </w:rPr>
    </w:lvl>
  </w:abstractNum>
  <w:abstractNum w:abstractNumId="171" w15:restartNumberingAfterBreak="0">
    <w:nsid w:val="652A51BA"/>
    <w:multiLevelType w:val="multilevel"/>
    <w:tmpl w:val="652A51BA"/>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65CD0074"/>
    <w:multiLevelType w:val="multilevel"/>
    <w:tmpl w:val="65CD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667A1D48"/>
    <w:multiLevelType w:val="multilevel"/>
    <w:tmpl w:val="667A1D4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4" w15:restartNumberingAfterBreak="0">
    <w:nsid w:val="66E52834"/>
    <w:multiLevelType w:val="multilevel"/>
    <w:tmpl w:val="66E52834"/>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5" w15:restartNumberingAfterBreak="0">
    <w:nsid w:val="67AA23F0"/>
    <w:multiLevelType w:val="multilevel"/>
    <w:tmpl w:val="67AA23F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6" w15:restartNumberingAfterBreak="0">
    <w:nsid w:val="67FE4AA8"/>
    <w:multiLevelType w:val="multilevel"/>
    <w:tmpl w:val="67FE4AA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68235AD0"/>
    <w:multiLevelType w:val="multilevel"/>
    <w:tmpl w:val="68235AD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8" w15:restartNumberingAfterBreak="0">
    <w:nsid w:val="6823670C"/>
    <w:multiLevelType w:val="multilevel"/>
    <w:tmpl w:val="6823670C"/>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9" w15:restartNumberingAfterBreak="0">
    <w:nsid w:val="6839CE1F"/>
    <w:multiLevelType w:val="singleLevel"/>
    <w:tmpl w:val="6839CE1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80" w15:restartNumberingAfterBreak="0">
    <w:nsid w:val="68DD431C"/>
    <w:multiLevelType w:val="multilevel"/>
    <w:tmpl w:val="68DD431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1" w15:restartNumberingAfterBreak="0">
    <w:nsid w:val="698603BC"/>
    <w:multiLevelType w:val="multilevel"/>
    <w:tmpl w:val="698603BC"/>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6A9B10B2"/>
    <w:multiLevelType w:val="multilevel"/>
    <w:tmpl w:val="6A9B10B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3" w15:restartNumberingAfterBreak="0">
    <w:nsid w:val="6BC810F7"/>
    <w:multiLevelType w:val="singleLevel"/>
    <w:tmpl w:val="6BC810F7"/>
    <w:lvl w:ilvl="0">
      <w:start w:val="1"/>
      <w:numFmt w:val="bullet"/>
      <w:lvlText w:val=""/>
      <w:lvlJc w:val="left"/>
      <w:pPr>
        <w:tabs>
          <w:tab w:val="left" w:pos="1260"/>
        </w:tabs>
        <w:ind w:left="1260" w:hanging="420"/>
      </w:pPr>
      <w:rPr>
        <w:rFonts w:ascii="Wingdings" w:hAnsi="Wingdings" w:hint="default"/>
        <w:sz w:val="16"/>
        <w:szCs w:val="16"/>
      </w:rPr>
    </w:lvl>
  </w:abstractNum>
  <w:abstractNum w:abstractNumId="184" w15:restartNumberingAfterBreak="0">
    <w:nsid w:val="6E0920B0"/>
    <w:multiLevelType w:val="multilevel"/>
    <w:tmpl w:val="6E0920B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5" w15:restartNumberingAfterBreak="0">
    <w:nsid w:val="6E9D3B1E"/>
    <w:multiLevelType w:val="multilevel"/>
    <w:tmpl w:val="6E9D3B1E"/>
    <w:lvl w:ilvl="0">
      <w:start w:val="1"/>
      <w:numFmt w:val="bullet"/>
      <w:lvlText w:val="+"/>
      <w:lvlJc w:val="left"/>
      <w:pPr>
        <w:ind w:left="1800" w:hanging="360"/>
      </w:pPr>
      <w:rPr>
        <w:rFonts w:ascii="Arial" w:hAnsi="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6" w15:restartNumberingAfterBreak="0">
    <w:nsid w:val="6F7361FE"/>
    <w:multiLevelType w:val="multilevel"/>
    <w:tmpl w:val="6F7361F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7" w15:restartNumberingAfterBreak="0">
    <w:nsid w:val="70000C0A"/>
    <w:multiLevelType w:val="multilevel"/>
    <w:tmpl w:val="70000C0A"/>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71300EF2"/>
    <w:multiLevelType w:val="multilevel"/>
    <w:tmpl w:val="71300EF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71DD660A"/>
    <w:multiLevelType w:val="singleLevel"/>
    <w:tmpl w:val="71DD660A"/>
    <w:lvl w:ilvl="0">
      <w:start w:val="1"/>
      <w:numFmt w:val="bullet"/>
      <w:lvlText w:val=""/>
      <w:lvlJc w:val="left"/>
      <w:pPr>
        <w:tabs>
          <w:tab w:val="left" w:pos="840"/>
        </w:tabs>
        <w:ind w:left="840" w:hanging="420"/>
      </w:pPr>
      <w:rPr>
        <w:rFonts w:ascii="Wingdings" w:hAnsi="Wingdings" w:hint="default"/>
        <w:sz w:val="16"/>
        <w:szCs w:val="16"/>
      </w:rPr>
    </w:lvl>
  </w:abstractNum>
  <w:abstractNum w:abstractNumId="190" w15:restartNumberingAfterBreak="0">
    <w:nsid w:val="72A14DA2"/>
    <w:multiLevelType w:val="multilevel"/>
    <w:tmpl w:val="72A14DA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1" w15:restartNumberingAfterBreak="0">
    <w:nsid w:val="733D2301"/>
    <w:multiLevelType w:val="singleLevel"/>
    <w:tmpl w:val="733D2301"/>
    <w:lvl w:ilvl="0">
      <w:start w:val="1"/>
      <w:numFmt w:val="bullet"/>
      <w:lvlText w:val="-"/>
      <w:lvlJc w:val="left"/>
      <w:pPr>
        <w:tabs>
          <w:tab w:val="left" w:pos="420"/>
        </w:tabs>
        <w:ind w:left="418" w:hanging="418"/>
      </w:pPr>
      <w:rPr>
        <w:rFonts w:ascii="Arial" w:hAnsi="Arial" w:cs="Arial" w:hint="default"/>
      </w:rPr>
    </w:lvl>
  </w:abstractNum>
  <w:abstractNum w:abstractNumId="192" w15:restartNumberingAfterBreak="0">
    <w:nsid w:val="74C28B35"/>
    <w:multiLevelType w:val="multilevel"/>
    <w:tmpl w:val="74C28B3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3" w15:restartNumberingAfterBreak="0">
    <w:nsid w:val="753AAB29"/>
    <w:multiLevelType w:val="singleLevel"/>
    <w:tmpl w:val="753AAB29"/>
    <w:lvl w:ilvl="0">
      <w:start w:val="1"/>
      <w:numFmt w:val="bullet"/>
      <w:lvlText w:val="•"/>
      <w:lvlJc w:val="left"/>
      <w:pPr>
        <w:tabs>
          <w:tab w:val="left" w:pos="840"/>
        </w:tabs>
        <w:ind w:left="838" w:hanging="418"/>
      </w:pPr>
      <w:rPr>
        <w:rFonts w:ascii="Arial" w:hAnsi="Arial" w:cs="Arial" w:hint="default"/>
      </w:rPr>
    </w:lvl>
  </w:abstractNum>
  <w:abstractNum w:abstractNumId="194" w15:restartNumberingAfterBreak="0">
    <w:nsid w:val="7542291D"/>
    <w:multiLevelType w:val="multilevel"/>
    <w:tmpl w:val="7542291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75BCDDF3"/>
    <w:multiLevelType w:val="singleLevel"/>
    <w:tmpl w:val="75BCDDF3"/>
    <w:lvl w:ilvl="0">
      <w:start w:val="1"/>
      <w:numFmt w:val="bullet"/>
      <w:lvlText w:val=""/>
      <w:lvlJc w:val="left"/>
      <w:pPr>
        <w:tabs>
          <w:tab w:val="left" w:pos="1680"/>
        </w:tabs>
        <w:ind w:left="1620" w:hanging="420"/>
      </w:pPr>
      <w:rPr>
        <w:rFonts w:ascii="Wingdings" w:hAnsi="Wingdings" w:hint="default"/>
        <w:sz w:val="16"/>
        <w:szCs w:val="16"/>
      </w:rPr>
    </w:lvl>
  </w:abstractNum>
  <w:abstractNum w:abstractNumId="196" w15:restartNumberingAfterBreak="0">
    <w:nsid w:val="75DB1BAF"/>
    <w:multiLevelType w:val="multilevel"/>
    <w:tmpl w:val="75DB1BA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77915395"/>
    <w:multiLevelType w:val="multilevel"/>
    <w:tmpl w:val="77915395"/>
    <w:lvl w:ilvl="0">
      <w:start w:val="1"/>
      <w:numFmt w:val="bullet"/>
      <w:lvlText w:val="•"/>
      <w:lvlJc w:val="left"/>
      <w:pPr>
        <w:ind w:left="2160" w:hanging="360"/>
      </w:pPr>
      <w:rPr>
        <w:rFonts w:ascii="Arial" w:hAnsi="Arial"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8" w15:restartNumberingAfterBreak="0">
    <w:nsid w:val="77D614C2"/>
    <w:multiLevelType w:val="multilevel"/>
    <w:tmpl w:val="77D614C2"/>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77ECEA79"/>
    <w:multiLevelType w:val="multilevel"/>
    <w:tmpl w:val="77ECEA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0" w15:restartNumberingAfterBreak="0">
    <w:nsid w:val="784B1A66"/>
    <w:multiLevelType w:val="multilevel"/>
    <w:tmpl w:val="784B1A6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15:restartNumberingAfterBreak="0">
    <w:nsid w:val="790F7827"/>
    <w:multiLevelType w:val="multilevel"/>
    <w:tmpl w:val="790F7827"/>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2" w15:restartNumberingAfterBreak="0">
    <w:nsid w:val="79AA4FA4"/>
    <w:multiLevelType w:val="multilevel"/>
    <w:tmpl w:val="79AA4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3" w15:restartNumberingAfterBreak="0">
    <w:nsid w:val="79BB2B8B"/>
    <w:multiLevelType w:val="singleLevel"/>
    <w:tmpl w:val="79BB2B8B"/>
    <w:lvl w:ilvl="0">
      <w:start w:val="1"/>
      <w:numFmt w:val="bullet"/>
      <w:lvlText w:val=""/>
      <w:lvlJc w:val="left"/>
      <w:pPr>
        <w:tabs>
          <w:tab w:val="left" w:pos="840"/>
        </w:tabs>
        <w:ind w:left="840" w:hanging="420"/>
      </w:pPr>
      <w:rPr>
        <w:rFonts w:ascii="Wingdings" w:hAnsi="Wingdings" w:hint="default"/>
        <w:sz w:val="16"/>
        <w:szCs w:val="16"/>
      </w:rPr>
    </w:lvl>
  </w:abstractNum>
  <w:abstractNum w:abstractNumId="204" w15:restartNumberingAfterBreak="0">
    <w:nsid w:val="7B0F301D"/>
    <w:multiLevelType w:val="multilevel"/>
    <w:tmpl w:val="7B0F301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5" w15:restartNumberingAfterBreak="0">
    <w:nsid w:val="7BAE0DE6"/>
    <w:multiLevelType w:val="multilevel"/>
    <w:tmpl w:val="7BAE0DE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6" w15:restartNumberingAfterBreak="0">
    <w:nsid w:val="7C246926"/>
    <w:multiLevelType w:val="multilevel"/>
    <w:tmpl w:val="7C246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15:restartNumberingAfterBreak="0">
    <w:nsid w:val="7C343472"/>
    <w:multiLevelType w:val="multilevel"/>
    <w:tmpl w:val="7C343472"/>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7D4F0C00"/>
    <w:multiLevelType w:val="multilevel"/>
    <w:tmpl w:val="7D4F0C00"/>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9" w15:restartNumberingAfterBreak="0">
    <w:nsid w:val="7E682E34"/>
    <w:multiLevelType w:val="singleLevel"/>
    <w:tmpl w:val="7E682E34"/>
    <w:lvl w:ilvl="0">
      <w:start w:val="1"/>
      <w:numFmt w:val="bullet"/>
      <w:lvlText w:val="•"/>
      <w:lvlJc w:val="left"/>
      <w:pPr>
        <w:tabs>
          <w:tab w:val="left" w:pos="1260"/>
        </w:tabs>
        <w:ind w:left="1258" w:hanging="418"/>
      </w:pPr>
      <w:rPr>
        <w:rFonts w:ascii="Arial" w:hAnsi="Arial" w:cs="Arial" w:hint="default"/>
      </w:rPr>
    </w:lvl>
  </w:abstractNum>
  <w:abstractNum w:abstractNumId="210" w15:restartNumberingAfterBreak="0">
    <w:nsid w:val="7EE86240"/>
    <w:multiLevelType w:val="multilevel"/>
    <w:tmpl w:val="7EE86240"/>
    <w:lvl w:ilvl="0">
      <w:start w:val="1"/>
      <w:numFmt w:val="bullet"/>
      <w:lvlText w:val="•"/>
      <w:lvlJc w:val="left"/>
      <w:pPr>
        <w:ind w:left="2160" w:hanging="360"/>
      </w:pPr>
      <w:rPr>
        <w:rFonts w:ascii="Arial" w:hAnsi="Arial"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1" w15:restartNumberingAfterBreak="0">
    <w:nsid w:val="7F0A69D8"/>
    <w:multiLevelType w:val="multilevel"/>
    <w:tmpl w:val="7F0A69D8"/>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65327739">
    <w:abstractNumId w:val="67"/>
  </w:num>
  <w:num w:numId="2" w16cid:durableId="1580947503">
    <w:abstractNumId w:val="3"/>
  </w:num>
  <w:num w:numId="3" w16cid:durableId="596013719">
    <w:abstractNumId w:val="43"/>
  </w:num>
  <w:num w:numId="4" w16cid:durableId="988512216">
    <w:abstractNumId w:val="146"/>
  </w:num>
  <w:num w:numId="5" w16cid:durableId="39205401">
    <w:abstractNumId w:val="44"/>
  </w:num>
  <w:num w:numId="6" w16cid:durableId="1179151133">
    <w:abstractNumId w:val="191"/>
  </w:num>
  <w:num w:numId="7" w16cid:durableId="241329425">
    <w:abstractNumId w:val="8"/>
  </w:num>
  <w:num w:numId="8" w16cid:durableId="386614653">
    <w:abstractNumId w:val="19"/>
  </w:num>
  <w:num w:numId="9" w16cid:durableId="1220242707">
    <w:abstractNumId w:val="209"/>
  </w:num>
  <w:num w:numId="10" w16cid:durableId="1439984778">
    <w:abstractNumId w:val="64"/>
  </w:num>
  <w:num w:numId="11" w16cid:durableId="2038894056">
    <w:abstractNumId w:val="32"/>
  </w:num>
  <w:num w:numId="12" w16cid:durableId="1328628624">
    <w:abstractNumId w:val="41"/>
  </w:num>
  <w:num w:numId="13" w16cid:durableId="1023894810">
    <w:abstractNumId w:val="167"/>
  </w:num>
  <w:num w:numId="14" w16cid:durableId="1253470649">
    <w:abstractNumId w:val="42"/>
  </w:num>
  <w:num w:numId="15" w16cid:durableId="336731533">
    <w:abstractNumId w:val="18"/>
  </w:num>
  <w:num w:numId="16" w16cid:durableId="1918054408">
    <w:abstractNumId w:val="89"/>
  </w:num>
  <w:num w:numId="17" w16cid:durableId="9917729">
    <w:abstractNumId w:val="193"/>
  </w:num>
  <w:num w:numId="18" w16cid:durableId="1004825290">
    <w:abstractNumId w:val="14"/>
  </w:num>
  <w:num w:numId="19" w16cid:durableId="276958947">
    <w:abstractNumId w:val="38"/>
  </w:num>
  <w:num w:numId="20" w16cid:durableId="1340500522">
    <w:abstractNumId w:val="27"/>
  </w:num>
  <w:num w:numId="21" w16cid:durableId="1577125610">
    <w:abstractNumId w:val="25"/>
  </w:num>
  <w:num w:numId="22" w16cid:durableId="601302622">
    <w:abstractNumId w:val="7"/>
  </w:num>
  <w:num w:numId="23" w16cid:durableId="179050630">
    <w:abstractNumId w:val="16"/>
  </w:num>
  <w:num w:numId="24" w16cid:durableId="1225028983">
    <w:abstractNumId w:val="97"/>
  </w:num>
  <w:num w:numId="25" w16cid:durableId="701439815">
    <w:abstractNumId w:val="84"/>
  </w:num>
  <w:num w:numId="26" w16cid:durableId="1117722375">
    <w:abstractNumId w:val="125"/>
  </w:num>
  <w:num w:numId="27" w16cid:durableId="1658652017">
    <w:abstractNumId w:val="48"/>
  </w:num>
  <w:num w:numId="28" w16cid:durableId="1693873428">
    <w:abstractNumId w:val="5"/>
  </w:num>
  <w:num w:numId="29" w16cid:durableId="136996684">
    <w:abstractNumId w:val="0"/>
  </w:num>
  <w:num w:numId="30" w16cid:durableId="271590380">
    <w:abstractNumId w:val="23"/>
  </w:num>
  <w:num w:numId="31" w16cid:durableId="1131482658">
    <w:abstractNumId w:val="36"/>
  </w:num>
  <w:num w:numId="32" w16cid:durableId="316567400">
    <w:abstractNumId w:val="170"/>
  </w:num>
  <w:num w:numId="33" w16cid:durableId="356659127">
    <w:abstractNumId w:val="195"/>
  </w:num>
  <w:num w:numId="34" w16cid:durableId="1105493645">
    <w:abstractNumId w:val="183"/>
  </w:num>
  <w:num w:numId="35" w16cid:durableId="1897354964">
    <w:abstractNumId w:val="137"/>
  </w:num>
  <w:num w:numId="36" w16cid:durableId="1981810966">
    <w:abstractNumId w:val="116"/>
  </w:num>
  <w:num w:numId="37" w16cid:durableId="2092508586">
    <w:abstractNumId w:val="10"/>
  </w:num>
  <w:num w:numId="38" w16cid:durableId="273562289">
    <w:abstractNumId w:val="91"/>
  </w:num>
  <w:num w:numId="39" w16cid:durableId="1610313433">
    <w:abstractNumId w:val="154"/>
  </w:num>
  <w:num w:numId="40" w16cid:durableId="1702172361">
    <w:abstractNumId w:val="164"/>
  </w:num>
  <w:num w:numId="41" w16cid:durableId="1040974293">
    <w:abstractNumId w:val="34"/>
  </w:num>
  <w:num w:numId="42" w16cid:durableId="599990525">
    <w:abstractNumId w:val="145"/>
  </w:num>
  <w:num w:numId="43" w16cid:durableId="1453280838">
    <w:abstractNumId w:val="11"/>
  </w:num>
  <w:num w:numId="44" w16cid:durableId="710766682">
    <w:abstractNumId w:val="110"/>
  </w:num>
  <w:num w:numId="45" w16cid:durableId="783771031">
    <w:abstractNumId w:val="17"/>
  </w:num>
  <w:num w:numId="46" w16cid:durableId="94717591">
    <w:abstractNumId w:val="21"/>
  </w:num>
  <w:num w:numId="47" w16cid:durableId="893391222">
    <w:abstractNumId w:val="143"/>
  </w:num>
  <w:num w:numId="48" w16cid:durableId="1151752430">
    <w:abstractNumId w:val="4"/>
  </w:num>
  <w:num w:numId="49" w16cid:durableId="1870289997">
    <w:abstractNumId w:val="40"/>
  </w:num>
  <w:num w:numId="50" w16cid:durableId="1952474060">
    <w:abstractNumId w:val="206"/>
  </w:num>
  <w:num w:numId="51" w16cid:durableId="1266376611">
    <w:abstractNumId w:val="199"/>
  </w:num>
  <w:num w:numId="52" w16cid:durableId="709262730">
    <w:abstractNumId w:val="31"/>
  </w:num>
  <w:num w:numId="53" w16cid:durableId="719667801">
    <w:abstractNumId w:val="165"/>
  </w:num>
  <w:num w:numId="54" w16cid:durableId="888735139">
    <w:abstractNumId w:val="13"/>
  </w:num>
  <w:num w:numId="55" w16cid:durableId="1749420753">
    <w:abstractNumId w:val="119"/>
  </w:num>
  <w:num w:numId="56" w16cid:durableId="1281834799">
    <w:abstractNumId w:val="2"/>
  </w:num>
  <w:num w:numId="57" w16cid:durableId="1398436577">
    <w:abstractNumId w:val="108"/>
  </w:num>
  <w:num w:numId="58" w16cid:durableId="544028317">
    <w:abstractNumId w:val="202"/>
  </w:num>
  <w:num w:numId="59" w16cid:durableId="999818206">
    <w:abstractNumId w:val="30"/>
  </w:num>
  <w:num w:numId="60" w16cid:durableId="2120182069">
    <w:abstractNumId w:val="12"/>
  </w:num>
  <w:num w:numId="61" w16cid:durableId="1281187433">
    <w:abstractNumId w:val="29"/>
  </w:num>
  <w:num w:numId="62" w16cid:durableId="2130583390">
    <w:abstractNumId w:val="160"/>
  </w:num>
  <w:num w:numId="63" w16cid:durableId="333727586">
    <w:abstractNumId w:val="1"/>
  </w:num>
  <w:num w:numId="64" w16cid:durableId="200243991">
    <w:abstractNumId w:val="75"/>
  </w:num>
  <w:num w:numId="65" w16cid:durableId="1753890764">
    <w:abstractNumId w:val="6"/>
  </w:num>
  <w:num w:numId="66" w16cid:durableId="369257745">
    <w:abstractNumId w:val="163"/>
  </w:num>
  <w:num w:numId="67" w16cid:durableId="1322200413">
    <w:abstractNumId w:val="192"/>
  </w:num>
  <w:num w:numId="68" w16cid:durableId="547186552">
    <w:abstractNumId w:val="136"/>
  </w:num>
  <w:num w:numId="69" w16cid:durableId="165559336">
    <w:abstractNumId w:val="109"/>
  </w:num>
  <w:num w:numId="70" w16cid:durableId="1545866759">
    <w:abstractNumId w:val="172"/>
  </w:num>
  <w:num w:numId="71" w16cid:durableId="1198810000">
    <w:abstractNumId w:val="55"/>
  </w:num>
  <w:num w:numId="72" w16cid:durableId="1648971224">
    <w:abstractNumId w:val="61"/>
  </w:num>
  <w:num w:numId="73" w16cid:durableId="1506214059">
    <w:abstractNumId w:val="39"/>
  </w:num>
  <w:num w:numId="74" w16cid:durableId="1069965049">
    <w:abstractNumId w:val="111"/>
  </w:num>
  <w:num w:numId="75" w16cid:durableId="267810430">
    <w:abstractNumId w:val="77"/>
  </w:num>
  <w:num w:numId="76" w16cid:durableId="1831481519">
    <w:abstractNumId w:val="47"/>
  </w:num>
  <w:num w:numId="77" w16cid:durableId="979458534">
    <w:abstractNumId w:val="93"/>
  </w:num>
  <w:num w:numId="78" w16cid:durableId="507065239">
    <w:abstractNumId w:val="26"/>
  </w:num>
  <w:num w:numId="79" w16cid:durableId="5451137">
    <w:abstractNumId w:val="9"/>
  </w:num>
  <w:num w:numId="80" w16cid:durableId="105124899">
    <w:abstractNumId w:val="60"/>
  </w:num>
  <w:num w:numId="81" w16cid:durableId="294257658">
    <w:abstractNumId w:val="33"/>
  </w:num>
  <w:num w:numId="82" w16cid:durableId="420295558">
    <w:abstractNumId w:val="130"/>
  </w:num>
  <w:num w:numId="83" w16cid:durableId="1993680482">
    <w:abstractNumId w:val="189"/>
  </w:num>
  <w:num w:numId="84" w16cid:durableId="1170677953">
    <w:abstractNumId w:val="28"/>
  </w:num>
  <w:num w:numId="85" w16cid:durableId="1670254231">
    <w:abstractNumId w:val="20"/>
  </w:num>
  <w:num w:numId="86" w16cid:durableId="48772987">
    <w:abstractNumId w:val="45"/>
  </w:num>
  <w:num w:numId="87" w16cid:durableId="2080714691">
    <w:abstractNumId w:val="52"/>
  </w:num>
  <w:num w:numId="88" w16cid:durableId="871380716">
    <w:abstractNumId w:val="203"/>
  </w:num>
  <w:num w:numId="89" w16cid:durableId="1956523429">
    <w:abstractNumId w:val="102"/>
  </w:num>
  <w:num w:numId="90" w16cid:durableId="333344170">
    <w:abstractNumId w:val="79"/>
  </w:num>
  <w:num w:numId="91" w16cid:durableId="477385147">
    <w:abstractNumId w:val="46"/>
  </w:num>
  <w:num w:numId="92" w16cid:durableId="642537749">
    <w:abstractNumId w:val="65"/>
  </w:num>
  <w:num w:numId="93" w16cid:durableId="2046758356">
    <w:abstractNumId w:val="24"/>
  </w:num>
  <w:num w:numId="94" w16cid:durableId="823858133">
    <w:abstractNumId w:val="179"/>
  </w:num>
  <w:num w:numId="95" w16cid:durableId="1962957483">
    <w:abstractNumId w:val="15"/>
  </w:num>
  <w:num w:numId="96" w16cid:durableId="330302951">
    <w:abstractNumId w:val="205"/>
  </w:num>
  <w:num w:numId="97" w16cid:durableId="926962561">
    <w:abstractNumId w:val="169"/>
  </w:num>
  <w:num w:numId="98" w16cid:durableId="1130826148">
    <w:abstractNumId w:val="210"/>
  </w:num>
  <w:num w:numId="99" w16cid:durableId="2118401375">
    <w:abstractNumId w:val="149"/>
  </w:num>
  <w:num w:numId="100" w16cid:durableId="1924021925">
    <w:abstractNumId w:val="197"/>
  </w:num>
  <w:num w:numId="101" w16cid:durableId="686371521">
    <w:abstractNumId w:val="152"/>
  </w:num>
  <w:num w:numId="102" w16cid:durableId="1042293224">
    <w:abstractNumId w:val="80"/>
  </w:num>
  <w:num w:numId="103" w16cid:durableId="1392533095">
    <w:abstractNumId w:val="50"/>
  </w:num>
  <w:num w:numId="104" w16cid:durableId="850147811">
    <w:abstractNumId w:val="174"/>
  </w:num>
  <w:num w:numId="105" w16cid:durableId="206185927">
    <w:abstractNumId w:val="129"/>
  </w:num>
  <w:num w:numId="106" w16cid:durableId="800923437">
    <w:abstractNumId w:val="150"/>
  </w:num>
  <w:num w:numId="107" w16cid:durableId="44523162">
    <w:abstractNumId w:val="103"/>
  </w:num>
  <w:num w:numId="108" w16cid:durableId="92361955">
    <w:abstractNumId w:val="66"/>
  </w:num>
  <w:num w:numId="109" w16cid:durableId="1618828180">
    <w:abstractNumId w:val="70"/>
  </w:num>
  <w:num w:numId="110" w16cid:durableId="641496332">
    <w:abstractNumId w:val="94"/>
  </w:num>
  <w:num w:numId="111" w16cid:durableId="2105684678">
    <w:abstractNumId w:val="166"/>
  </w:num>
  <w:num w:numId="112" w16cid:durableId="759300892">
    <w:abstractNumId w:val="132"/>
  </w:num>
  <w:num w:numId="113" w16cid:durableId="305089315">
    <w:abstractNumId w:val="123"/>
  </w:num>
  <w:num w:numId="114" w16cid:durableId="729423989">
    <w:abstractNumId w:val="118"/>
  </w:num>
  <w:num w:numId="115" w16cid:durableId="1861700835">
    <w:abstractNumId w:val="201"/>
  </w:num>
  <w:num w:numId="116" w16cid:durableId="1155879032">
    <w:abstractNumId w:val="56"/>
  </w:num>
  <w:num w:numId="117" w16cid:durableId="194659119">
    <w:abstractNumId w:val="57"/>
  </w:num>
  <w:num w:numId="118" w16cid:durableId="843319384">
    <w:abstractNumId w:val="157"/>
  </w:num>
  <w:num w:numId="119" w16cid:durableId="201939402">
    <w:abstractNumId w:val="72"/>
  </w:num>
  <w:num w:numId="120" w16cid:durableId="1186138091">
    <w:abstractNumId w:val="140"/>
  </w:num>
  <w:num w:numId="121" w16cid:durableId="1398673092">
    <w:abstractNumId w:val="186"/>
  </w:num>
  <w:num w:numId="122" w16cid:durableId="1918977578">
    <w:abstractNumId w:val="59"/>
  </w:num>
  <w:num w:numId="123" w16cid:durableId="1204446855">
    <w:abstractNumId w:val="187"/>
  </w:num>
  <w:num w:numId="124" w16cid:durableId="273561778">
    <w:abstractNumId w:val="83"/>
  </w:num>
  <w:num w:numId="125" w16cid:durableId="1752312046">
    <w:abstractNumId w:val="71"/>
  </w:num>
  <w:num w:numId="126" w16cid:durableId="828210820">
    <w:abstractNumId w:val="112"/>
  </w:num>
  <w:num w:numId="127" w16cid:durableId="1001733759">
    <w:abstractNumId w:val="87"/>
  </w:num>
  <w:num w:numId="128" w16cid:durableId="1792478467">
    <w:abstractNumId w:val="173"/>
  </w:num>
  <w:num w:numId="129" w16cid:durableId="373846213">
    <w:abstractNumId w:val="98"/>
  </w:num>
  <w:num w:numId="130" w16cid:durableId="775099703">
    <w:abstractNumId w:val="159"/>
  </w:num>
  <w:num w:numId="131" w16cid:durableId="1698895959">
    <w:abstractNumId w:val="147"/>
  </w:num>
  <w:num w:numId="132" w16cid:durableId="300160234">
    <w:abstractNumId w:val="142"/>
  </w:num>
  <w:num w:numId="133" w16cid:durableId="1119178038">
    <w:abstractNumId w:val="81"/>
  </w:num>
  <w:num w:numId="134" w16cid:durableId="1154298806">
    <w:abstractNumId w:val="180"/>
  </w:num>
  <w:num w:numId="135" w16cid:durableId="1623805000">
    <w:abstractNumId w:val="122"/>
  </w:num>
  <w:num w:numId="136" w16cid:durableId="1865704259">
    <w:abstractNumId w:val="107"/>
  </w:num>
  <w:num w:numId="137" w16cid:durableId="463618648">
    <w:abstractNumId w:val="68"/>
  </w:num>
  <w:num w:numId="138" w16cid:durableId="2096855514">
    <w:abstractNumId w:val="62"/>
  </w:num>
  <w:num w:numId="139" w16cid:durableId="716130694">
    <w:abstractNumId w:val="88"/>
  </w:num>
  <w:num w:numId="140" w16cid:durableId="1623075092">
    <w:abstractNumId w:val="96"/>
  </w:num>
  <w:num w:numId="141" w16cid:durableId="466360441">
    <w:abstractNumId w:val="120"/>
  </w:num>
  <w:num w:numId="142" w16cid:durableId="153956777">
    <w:abstractNumId w:val="171"/>
  </w:num>
  <w:num w:numId="143" w16cid:durableId="1624725280">
    <w:abstractNumId w:val="95"/>
  </w:num>
  <w:num w:numId="144" w16cid:durableId="294726114">
    <w:abstractNumId w:val="161"/>
  </w:num>
  <w:num w:numId="145" w16cid:durableId="140313136">
    <w:abstractNumId w:val="182"/>
  </w:num>
  <w:num w:numId="146" w16cid:durableId="462580042">
    <w:abstractNumId w:val="82"/>
  </w:num>
  <w:num w:numId="147" w16cid:durableId="2142067861">
    <w:abstractNumId w:val="176"/>
  </w:num>
  <w:num w:numId="148" w16cid:durableId="2134008499">
    <w:abstractNumId w:val="158"/>
  </w:num>
  <w:num w:numId="149" w16cid:durableId="387194224">
    <w:abstractNumId w:val="106"/>
  </w:num>
  <w:num w:numId="150" w16cid:durableId="323750094">
    <w:abstractNumId w:val="155"/>
  </w:num>
  <w:num w:numId="151" w16cid:durableId="987132987">
    <w:abstractNumId w:val="188"/>
  </w:num>
  <w:num w:numId="152" w16cid:durableId="434593385">
    <w:abstractNumId w:val="194"/>
  </w:num>
  <w:num w:numId="153" w16cid:durableId="1773043598">
    <w:abstractNumId w:val="124"/>
  </w:num>
  <w:num w:numId="154" w16cid:durableId="249658102">
    <w:abstractNumId w:val="198"/>
  </w:num>
  <w:num w:numId="155" w16cid:durableId="1360741908">
    <w:abstractNumId w:val="76"/>
  </w:num>
  <w:num w:numId="156" w16cid:durableId="190266709">
    <w:abstractNumId w:val="90"/>
  </w:num>
  <w:num w:numId="157" w16cid:durableId="162857824">
    <w:abstractNumId w:val="53"/>
  </w:num>
  <w:num w:numId="158" w16cid:durableId="490950175">
    <w:abstractNumId w:val="105"/>
  </w:num>
  <w:num w:numId="159" w16cid:durableId="2014409773">
    <w:abstractNumId w:val="99"/>
  </w:num>
  <w:num w:numId="160" w16cid:durableId="1273173541">
    <w:abstractNumId w:val="121"/>
  </w:num>
  <w:num w:numId="161" w16cid:durableId="464851835">
    <w:abstractNumId w:val="144"/>
  </w:num>
  <w:num w:numId="162" w16cid:durableId="1359282516">
    <w:abstractNumId w:val="134"/>
  </w:num>
  <w:num w:numId="163" w16cid:durableId="395518204">
    <w:abstractNumId w:val="181"/>
  </w:num>
  <w:num w:numId="164" w16cid:durableId="912279534">
    <w:abstractNumId w:val="156"/>
  </w:num>
  <w:num w:numId="165" w16cid:durableId="827984348">
    <w:abstractNumId w:val="207"/>
  </w:num>
  <w:num w:numId="166" w16cid:durableId="474684923">
    <w:abstractNumId w:val="211"/>
  </w:num>
  <w:num w:numId="167" w16cid:durableId="1884053273">
    <w:abstractNumId w:val="131"/>
  </w:num>
  <w:num w:numId="168" w16cid:durableId="782958961">
    <w:abstractNumId w:val="51"/>
  </w:num>
  <w:num w:numId="169" w16cid:durableId="72747720">
    <w:abstractNumId w:val="117"/>
  </w:num>
  <w:num w:numId="170" w16cid:durableId="380784651">
    <w:abstractNumId w:val="78"/>
  </w:num>
  <w:num w:numId="171" w16cid:durableId="1116825110">
    <w:abstractNumId w:val="49"/>
  </w:num>
  <w:num w:numId="172" w16cid:durableId="1203981599">
    <w:abstractNumId w:val="128"/>
  </w:num>
  <w:num w:numId="173" w16cid:durableId="438136517">
    <w:abstractNumId w:val="139"/>
  </w:num>
  <w:num w:numId="174" w16cid:durableId="583878659">
    <w:abstractNumId w:val="74"/>
  </w:num>
  <w:num w:numId="175" w16cid:durableId="1299531763">
    <w:abstractNumId w:val="177"/>
  </w:num>
  <w:num w:numId="176" w16cid:durableId="1636253829">
    <w:abstractNumId w:val="63"/>
  </w:num>
  <w:num w:numId="177" w16cid:durableId="2093578566">
    <w:abstractNumId w:val="178"/>
  </w:num>
  <w:num w:numId="178" w16cid:durableId="1923679352">
    <w:abstractNumId w:val="190"/>
  </w:num>
  <w:num w:numId="179" w16cid:durableId="1462454083">
    <w:abstractNumId w:val="92"/>
  </w:num>
  <w:num w:numId="180" w16cid:durableId="593250401">
    <w:abstractNumId w:val="175"/>
  </w:num>
  <w:num w:numId="181" w16cid:durableId="691687006">
    <w:abstractNumId w:val="104"/>
  </w:num>
  <w:num w:numId="182" w16cid:durableId="69163054">
    <w:abstractNumId w:val="204"/>
  </w:num>
  <w:num w:numId="183" w16cid:durableId="2138722651">
    <w:abstractNumId w:val="115"/>
  </w:num>
  <w:num w:numId="184" w16cid:durableId="1549683482">
    <w:abstractNumId w:val="86"/>
  </w:num>
  <w:num w:numId="185" w16cid:durableId="375592163">
    <w:abstractNumId w:val="126"/>
  </w:num>
  <w:num w:numId="186" w16cid:durableId="758067916">
    <w:abstractNumId w:val="185"/>
  </w:num>
  <w:num w:numId="187" w16cid:durableId="1652903201">
    <w:abstractNumId w:val="85"/>
  </w:num>
  <w:num w:numId="188" w16cid:durableId="21900849">
    <w:abstractNumId w:val="168"/>
  </w:num>
  <w:num w:numId="189" w16cid:durableId="510144882">
    <w:abstractNumId w:val="133"/>
  </w:num>
  <w:num w:numId="190" w16cid:durableId="863326154">
    <w:abstractNumId w:val="208"/>
  </w:num>
  <w:num w:numId="191" w16cid:durableId="521823958">
    <w:abstractNumId w:val="114"/>
  </w:num>
  <w:num w:numId="192" w16cid:durableId="926698143">
    <w:abstractNumId w:val="58"/>
  </w:num>
  <w:num w:numId="193" w16cid:durableId="1839538571">
    <w:abstractNumId w:val="100"/>
  </w:num>
  <w:num w:numId="194" w16cid:durableId="890533585">
    <w:abstractNumId w:val="148"/>
  </w:num>
  <w:num w:numId="195" w16cid:durableId="1553073907">
    <w:abstractNumId w:val="162"/>
  </w:num>
  <w:num w:numId="196" w16cid:durableId="689377858">
    <w:abstractNumId w:val="73"/>
  </w:num>
  <w:num w:numId="197" w16cid:durableId="845481246">
    <w:abstractNumId w:val="151"/>
  </w:num>
  <w:num w:numId="198" w16cid:durableId="1638756836">
    <w:abstractNumId w:val="141"/>
  </w:num>
  <w:num w:numId="199" w16cid:durableId="644940497">
    <w:abstractNumId w:val="54"/>
  </w:num>
  <w:num w:numId="200" w16cid:durableId="769467039">
    <w:abstractNumId w:val="138"/>
  </w:num>
  <w:num w:numId="201" w16cid:durableId="654840231">
    <w:abstractNumId w:val="101"/>
  </w:num>
  <w:num w:numId="202" w16cid:durableId="2002272823">
    <w:abstractNumId w:val="69"/>
  </w:num>
  <w:num w:numId="203" w16cid:durableId="1467969263">
    <w:abstractNumId w:val="196"/>
  </w:num>
  <w:num w:numId="204" w16cid:durableId="695354708">
    <w:abstractNumId w:val="113"/>
  </w:num>
  <w:num w:numId="205" w16cid:durableId="9913674">
    <w:abstractNumId w:val="153"/>
  </w:num>
  <w:num w:numId="206" w16cid:durableId="414934052">
    <w:abstractNumId w:val="184"/>
  </w:num>
  <w:num w:numId="207" w16cid:durableId="1290432936">
    <w:abstractNumId w:val="135"/>
  </w:num>
  <w:num w:numId="208" w16cid:durableId="129592126">
    <w:abstractNumId w:val="200"/>
  </w:num>
  <w:num w:numId="209" w16cid:durableId="240220251">
    <w:abstractNumId w:val="37"/>
  </w:num>
  <w:num w:numId="210" w16cid:durableId="2100321046">
    <w:abstractNumId w:val="35"/>
  </w:num>
  <w:num w:numId="211" w16cid:durableId="1856995148">
    <w:abstractNumId w:val="22"/>
  </w:num>
  <w:num w:numId="212" w16cid:durableId="1819297186">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attachedTemplate r:id="rId1"/>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C5155"/>
    <w:rsid w:val="00000130"/>
    <w:rsid w:val="00001CFB"/>
    <w:rsid w:val="00001DC2"/>
    <w:rsid w:val="000039A2"/>
    <w:rsid w:val="000044BC"/>
    <w:rsid w:val="00004681"/>
    <w:rsid w:val="00004BA4"/>
    <w:rsid w:val="000056F0"/>
    <w:rsid w:val="00005981"/>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2A4F"/>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26AE"/>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FCD"/>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1A53"/>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47A9F"/>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0C9"/>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51BB"/>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268"/>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192B"/>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16B70"/>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6C6"/>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45A6"/>
    <w:rsid w:val="00F04714"/>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1E3D"/>
    <w:rsid w:val="00FE2820"/>
    <w:rsid w:val="00FE2EC9"/>
    <w:rsid w:val="00FE490C"/>
    <w:rsid w:val="00FE557D"/>
    <w:rsid w:val="00FF2950"/>
    <w:rsid w:val="00FF6867"/>
    <w:rsid w:val="00FF75F4"/>
    <w:rsid w:val="01A033E5"/>
    <w:rsid w:val="01C32272"/>
    <w:rsid w:val="01ED30B6"/>
    <w:rsid w:val="028710B6"/>
    <w:rsid w:val="028A32C5"/>
    <w:rsid w:val="02BB7746"/>
    <w:rsid w:val="02C55317"/>
    <w:rsid w:val="030F1DC9"/>
    <w:rsid w:val="032853BC"/>
    <w:rsid w:val="0358398D"/>
    <w:rsid w:val="046C750A"/>
    <w:rsid w:val="0494445C"/>
    <w:rsid w:val="04AF7280"/>
    <w:rsid w:val="052B3FEE"/>
    <w:rsid w:val="067C4444"/>
    <w:rsid w:val="06DD6751"/>
    <w:rsid w:val="070C181F"/>
    <w:rsid w:val="074E2C2B"/>
    <w:rsid w:val="079E517A"/>
    <w:rsid w:val="07F5179D"/>
    <w:rsid w:val="081604A6"/>
    <w:rsid w:val="08E510A5"/>
    <w:rsid w:val="090B6D66"/>
    <w:rsid w:val="095E0D6F"/>
    <w:rsid w:val="09D32F2C"/>
    <w:rsid w:val="0B7C6285"/>
    <w:rsid w:val="0C5A3BCF"/>
    <w:rsid w:val="0C7C5409"/>
    <w:rsid w:val="0C801DA5"/>
    <w:rsid w:val="0CA42D4A"/>
    <w:rsid w:val="0CC06420"/>
    <w:rsid w:val="0D5044E7"/>
    <w:rsid w:val="0D542EEE"/>
    <w:rsid w:val="0DDE17CD"/>
    <w:rsid w:val="0F033B2E"/>
    <w:rsid w:val="0F3E048F"/>
    <w:rsid w:val="0F7718EE"/>
    <w:rsid w:val="0F847DFE"/>
    <w:rsid w:val="0FC16645"/>
    <w:rsid w:val="0FF137B6"/>
    <w:rsid w:val="100A087A"/>
    <w:rsid w:val="10352FA6"/>
    <w:rsid w:val="10F13359"/>
    <w:rsid w:val="11080D80"/>
    <w:rsid w:val="1153597C"/>
    <w:rsid w:val="116B48D8"/>
    <w:rsid w:val="11741DA7"/>
    <w:rsid w:val="118B004C"/>
    <w:rsid w:val="118C5756"/>
    <w:rsid w:val="11B232FE"/>
    <w:rsid w:val="11DC5CCF"/>
    <w:rsid w:val="11EE1F77"/>
    <w:rsid w:val="11EF79F9"/>
    <w:rsid w:val="122946DB"/>
    <w:rsid w:val="12CE11BC"/>
    <w:rsid w:val="13304DFA"/>
    <w:rsid w:val="135A02D0"/>
    <w:rsid w:val="13611E59"/>
    <w:rsid w:val="13663179"/>
    <w:rsid w:val="13697265"/>
    <w:rsid w:val="13853312"/>
    <w:rsid w:val="13920429"/>
    <w:rsid w:val="13C4667A"/>
    <w:rsid w:val="144B7858"/>
    <w:rsid w:val="14DA3C44"/>
    <w:rsid w:val="14F40071"/>
    <w:rsid w:val="14FF6402"/>
    <w:rsid w:val="15582314"/>
    <w:rsid w:val="15E939AE"/>
    <w:rsid w:val="16A909BC"/>
    <w:rsid w:val="17394A28"/>
    <w:rsid w:val="174B01C5"/>
    <w:rsid w:val="17606E66"/>
    <w:rsid w:val="179D474C"/>
    <w:rsid w:val="18550589"/>
    <w:rsid w:val="185A3E83"/>
    <w:rsid w:val="189162DE"/>
    <w:rsid w:val="18BA7150"/>
    <w:rsid w:val="18D5309D"/>
    <w:rsid w:val="18D531D5"/>
    <w:rsid w:val="19632DB3"/>
    <w:rsid w:val="1971594C"/>
    <w:rsid w:val="19CB14DE"/>
    <w:rsid w:val="1A2E3780"/>
    <w:rsid w:val="1A395395"/>
    <w:rsid w:val="1A734275"/>
    <w:rsid w:val="1A936D28"/>
    <w:rsid w:val="1A95222B"/>
    <w:rsid w:val="1AAE5354"/>
    <w:rsid w:val="1AFC225B"/>
    <w:rsid w:val="1B2E05AB"/>
    <w:rsid w:val="1B602BF9"/>
    <w:rsid w:val="1B6C5818"/>
    <w:rsid w:val="1BC738A2"/>
    <w:rsid w:val="1C705992"/>
    <w:rsid w:val="1CCC5155"/>
    <w:rsid w:val="1D083EAE"/>
    <w:rsid w:val="1DEB7D24"/>
    <w:rsid w:val="1DF041AC"/>
    <w:rsid w:val="1E2642CF"/>
    <w:rsid w:val="1E3E1D2D"/>
    <w:rsid w:val="1E4C0BBB"/>
    <w:rsid w:val="1FA870F1"/>
    <w:rsid w:val="1FAB7D05"/>
    <w:rsid w:val="1FD62D47"/>
    <w:rsid w:val="205E5EDF"/>
    <w:rsid w:val="20791657"/>
    <w:rsid w:val="2093697E"/>
    <w:rsid w:val="20970C07"/>
    <w:rsid w:val="20A830A0"/>
    <w:rsid w:val="20AA6F98"/>
    <w:rsid w:val="20B004AC"/>
    <w:rsid w:val="20B55160"/>
    <w:rsid w:val="20F766A2"/>
    <w:rsid w:val="21464F13"/>
    <w:rsid w:val="21B76AE0"/>
    <w:rsid w:val="21EA6F2F"/>
    <w:rsid w:val="2214710F"/>
    <w:rsid w:val="223109A8"/>
    <w:rsid w:val="2277369B"/>
    <w:rsid w:val="22A10C5C"/>
    <w:rsid w:val="22F4274D"/>
    <w:rsid w:val="23150C1B"/>
    <w:rsid w:val="23B27BA0"/>
    <w:rsid w:val="23C47ABA"/>
    <w:rsid w:val="23CA7C64"/>
    <w:rsid w:val="246031BB"/>
    <w:rsid w:val="246057D0"/>
    <w:rsid w:val="25AB575C"/>
    <w:rsid w:val="25E06B30"/>
    <w:rsid w:val="25E71D3E"/>
    <w:rsid w:val="276D75BB"/>
    <w:rsid w:val="27E61803"/>
    <w:rsid w:val="27ED6C10"/>
    <w:rsid w:val="27EF6D5F"/>
    <w:rsid w:val="280520B8"/>
    <w:rsid w:val="280B61C0"/>
    <w:rsid w:val="282B0C73"/>
    <w:rsid w:val="289B47AA"/>
    <w:rsid w:val="289E5D8E"/>
    <w:rsid w:val="29421AC0"/>
    <w:rsid w:val="2A0B6F8A"/>
    <w:rsid w:val="2A6E577C"/>
    <w:rsid w:val="2A916E63"/>
    <w:rsid w:val="2B762959"/>
    <w:rsid w:val="2C5C5F6C"/>
    <w:rsid w:val="2CF87AA6"/>
    <w:rsid w:val="2D7D7D4F"/>
    <w:rsid w:val="2DBB2B93"/>
    <w:rsid w:val="2DBB711D"/>
    <w:rsid w:val="2E990AD5"/>
    <w:rsid w:val="2EFC4E63"/>
    <w:rsid w:val="2F141ECB"/>
    <w:rsid w:val="2F4607D4"/>
    <w:rsid w:val="2FBD7ECB"/>
    <w:rsid w:val="2FC5646B"/>
    <w:rsid w:val="2FDB3E92"/>
    <w:rsid w:val="2FF16036"/>
    <w:rsid w:val="30087837"/>
    <w:rsid w:val="317561B2"/>
    <w:rsid w:val="320C542C"/>
    <w:rsid w:val="3237046E"/>
    <w:rsid w:val="328B377B"/>
    <w:rsid w:val="32DA2ABE"/>
    <w:rsid w:val="33576374"/>
    <w:rsid w:val="34045566"/>
    <w:rsid w:val="34630E03"/>
    <w:rsid w:val="355C59D1"/>
    <w:rsid w:val="355D6DC1"/>
    <w:rsid w:val="35D72EE3"/>
    <w:rsid w:val="363A1903"/>
    <w:rsid w:val="3650732A"/>
    <w:rsid w:val="36C1778B"/>
    <w:rsid w:val="36DD0212"/>
    <w:rsid w:val="374B0846"/>
    <w:rsid w:val="376D09FB"/>
    <w:rsid w:val="379F23B8"/>
    <w:rsid w:val="38041565"/>
    <w:rsid w:val="38A442FB"/>
    <w:rsid w:val="38D03EC5"/>
    <w:rsid w:val="393A5AF3"/>
    <w:rsid w:val="393D31F5"/>
    <w:rsid w:val="3940664A"/>
    <w:rsid w:val="39964B88"/>
    <w:rsid w:val="39C82DD9"/>
    <w:rsid w:val="3A4F4F44"/>
    <w:rsid w:val="3A692962"/>
    <w:rsid w:val="3AD94554"/>
    <w:rsid w:val="3AEB54BA"/>
    <w:rsid w:val="3C061489"/>
    <w:rsid w:val="3CDB4965"/>
    <w:rsid w:val="3CEF4A96"/>
    <w:rsid w:val="3D274DE4"/>
    <w:rsid w:val="3D6F51D8"/>
    <w:rsid w:val="3D91318F"/>
    <w:rsid w:val="3D9A7321"/>
    <w:rsid w:val="3DA75E51"/>
    <w:rsid w:val="3E1E6A1B"/>
    <w:rsid w:val="3E297E8A"/>
    <w:rsid w:val="3E6831F2"/>
    <w:rsid w:val="3EAD1E9E"/>
    <w:rsid w:val="3F903F59"/>
    <w:rsid w:val="40BB4940"/>
    <w:rsid w:val="40DE3BFB"/>
    <w:rsid w:val="416E212F"/>
    <w:rsid w:val="41C072C4"/>
    <w:rsid w:val="41D01229"/>
    <w:rsid w:val="41E221A4"/>
    <w:rsid w:val="4296514B"/>
    <w:rsid w:val="42EE35DB"/>
    <w:rsid w:val="433B36DA"/>
    <w:rsid w:val="4395363A"/>
    <w:rsid w:val="43DB4C22"/>
    <w:rsid w:val="447830E2"/>
    <w:rsid w:val="448858FB"/>
    <w:rsid w:val="44BF3856"/>
    <w:rsid w:val="44C9546A"/>
    <w:rsid w:val="44E0760E"/>
    <w:rsid w:val="46012F69"/>
    <w:rsid w:val="461B1C1B"/>
    <w:rsid w:val="46825F1F"/>
    <w:rsid w:val="46FB37BC"/>
    <w:rsid w:val="46FD0519"/>
    <w:rsid w:val="471E2976"/>
    <w:rsid w:val="473C0BAA"/>
    <w:rsid w:val="473D2970"/>
    <w:rsid w:val="475A0C1C"/>
    <w:rsid w:val="4770244E"/>
    <w:rsid w:val="47EE1165"/>
    <w:rsid w:val="489973AA"/>
    <w:rsid w:val="48D6398B"/>
    <w:rsid w:val="493A4AAE"/>
    <w:rsid w:val="49D97612"/>
    <w:rsid w:val="49FB5CEC"/>
    <w:rsid w:val="4A34714B"/>
    <w:rsid w:val="4A381360"/>
    <w:rsid w:val="4A5F1294"/>
    <w:rsid w:val="4AAF1929"/>
    <w:rsid w:val="4AD743D6"/>
    <w:rsid w:val="4AE02AE7"/>
    <w:rsid w:val="4B125F29"/>
    <w:rsid w:val="4B5701A7"/>
    <w:rsid w:val="4B691746"/>
    <w:rsid w:val="4B8C0A01"/>
    <w:rsid w:val="4BA24DA3"/>
    <w:rsid w:val="4BDF0E5C"/>
    <w:rsid w:val="4BFC1FBA"/>
    <w:rsid w:val="4C0761C8"/>
    <w:rsid w:val="4CA76BCF"/>
    <w:rsid w:val="4CBB5870"/>
    <w:rsid w:val="4D337AB8"/>
    <w:rsid w:val="4D4D6F1E"/>
    <w:rsid w:val="4D7C592E"/>
    <w:rsid w:val="4E6014E9"/>
    <w:rsid w:val="4EC470A0"/>
    <w:rsid w:val="4EF1548F"/>
    <w:rsid w:val="4F59743D"/>
    <w:rsid w:val="50605DE7"/>
    <w:rsid w:val="50CD338E"/>
    <w:rsid w:val="514F30C0"/>
    <w:rsid w:val="518A39B3"/>
    <w:rsid w:val="51E4696F"/>
    <w:rsid w:val="51F27101"/>
    <w:rsid w:val="52424BC8"/>
    <w:rsid w:val="52463E6F"/>
    <w:rsid w:val="526E0C49"/>
    <w:rsid w:val="52897275"/>
    <w:rsid w:val="52CD6A64"/>
    <w:rsid w:val="52D946DE"/>
    <w:rsid w:val="53106254"/>
    <w:rsid w:val="53C02B75"/>
    <w:rsid w:val="53DE279F"/>
    <w:rsid w:val="53F10DC5"/>
    <w:rsid w:val="548F4705"/>
    <w:rsid w:val="5510379B"/>
    <w:rsid w:val="55A10B0C"/>
    <w:rsid w:val="56114A52"/>
    <w:rsid w:val="562A776B"/>
    <w:rsid w:val="566D36D8"/>
    <w:rsid w:val="56A106AF"/>
    <w:rsid w:val="573C2AAB"/>
    <w:rsid w:val="577472CD"/>
    <w:rsid w:val="57F66683"/>
    <w:rsid w:val="57FB5468"/>
    <w:rsid w:val="57FE2B69"/>
    <w:rsid w:val="57FF49D0"/>
    <w:rsid w:val="586D0C1F"/>
    <w:rsid w:val="587F43BC"/>
    <w:rsid w:val="58F2160F"/>
    <w:rsid w:val="594D1592"/>
    <w:rsid w:val="59E5080C"/>
    <w:rsid w:val="59EC2395"/>
    <w:rsid w:val="59EE22C3"/>
    <w:rsid w:val="59EF5D15"/>
    <w:rsid w:val="5A600155"/>
    <w:rsid w:val="5A79327D"/>
    <w:rsid w:val="5A867B53"/>
    <w:rsid w:val="5ABF016F"/>
    <w:rsid w:val="5B0F6FF4"/>
    <w:rsid w:val="5B2B0B23"/>
    <w:rsid w:val="5B327324"/>
    <w:rsid w:val="5C6617A4"/>
    <w:rsid w:val="5D2B4613"/>
    <w:rsid w:val="5D2F708B"/>
    <w:rsid w:val="5D5A2E78"/>
    <w:rsid w:val="5D6513C2"/>
    <w:rsid w:val="5DB736CF"/>
    <w:rsid w:val="5E8117C9"/>
    <w:rsid w:val="5EB87A15"/>
    <w:rsid w:val="5EE66340"/>
    <w:rsid w:val="5EF44DA9"/>
    <w:rsid w:val="5F020288"/>
    <w:rsid w:val="5F2D0CB2"/>
    <w:rsid w:val="5F592DFB"/>
    <w:rsid w:val="5FA91901"/>
    <w:rsid w:val="5FB90769"/>
    <w:rsid w:val="5FD27242"/>
    <w:rsid w:val="5FE65EE3"/>
    <w:rsid w:val="60E50004"/>
    <w:rsid w:val="61644155"/>
    <w:rsid w:val="61B56F70"/>
    <w:rsid w:val="61E239A6"/>
    <w:rsid w:val="61ED6638"/>
    <w:rsid w:val="62972B7A"/>
    <w:rsid w:val="62B32B7E"/>
    <w:rsid w:val="62B94A87"/>
    <w:rsid w:val="62B96C85"/>
    <w:rsid w:val="635B2744"/>
    <w:rsid w:val="63666BFA"/>
    <w:rsid w:val="636E32B1"/>
    <w:rsid w:val="63A21181"/>
    <w:rsid w:val="63A64DC2"/>
    <w:rsid w:val="63EB287A"/>
    <w:rsid w:val="64594477"/>
    <w:rsid w:val="64C03C61"/>
    <w:rsid w:val="64C14E5C"/>
    <w:rsid w:val="64CD191F"/>
    <w:rsid w:val="65847407"/>
    <w:rsid w:val="65BC0577"/>
    <w:rsid w:val="66157E4A"/>
    <w:rsid w:val="66C00485"/>
    <w:rsid w:val="672C3C51"/>
    <w:rsid w:val="67352362"/>
    <w:rsid w:val="67620F81"/>
    <w:rsid w:val="67B406B2"/>
    <w:rsid w:val="68251C6A"/>
    <w:rsid w:val="68802085"/>
    <w:rsid w:val="68951A5F"/>
    <w:rsid w:val="68D11D83"/>
    <w:rsid w:val="69262B12"/>
    <w:rsid w:val="692D249D"/>
    <w:rsid w:val="69BB1D1F"/>
    <w:rsid w:val="69FF6A36"/>
    <w:rsid w:val="6A270136"/>
    <w:rsid w:val="6A572E84"/>
    <w:rsid w:val="6A613793"/>
    <w:rsid w:val="6AAF4B97"/>
    <w:rsid w:val="6AF13082"/>
    <w:rsid w:val="6B061D23"/>
    <w:rsid w:val="6C8D08A5"/>
    <w:rsid w:val="6CCD168F"/>
    <w:rsid w:val="6CE60943"/>
    <w:rsid w:val="6D1F7993"/>
    <w:rsid w:val="6D7C5FAF"/>
    <w:rsid w:val="6D943656"/>
    <w:rsid w:val="6E1703AC"/>
    <w:rsid w:val="6E505F87"/>
    <w:rsid w:val="6E89513B"/>
    <w:rsid w:val="6F0270B0"/>
    <w:rsid w:val="6F0F2B42"/>
    <w:rsid w:val="6F2A6F6F"/>
    <w:rsid w:val="6F5841F4"/>
    <w:rsid w:val="6F620E2D"/>
    <w:rsid w:val="6F697D59"/>
    <w:rsid w:val="6F7E447B"/>
    <w:rsid w:val="6F9F49B0"/>
    <w:rsid w:val="7030649D"/>
    <w:rsid w:val="71365D4B"/>
    <w:rsid w:val="715C0189"/>
    <w:rsid w:val="716A5D27"/>
    <w:rsid w:val="71D4494F"/>
    <w:rsid w:val="72A43D55"/>
    <w:rsid w:val="72B03039"/>
    <w:rsid w:val="730F3052"/>
    <w:rsid w:val="73206B70"/>
    <w:rsid w:val="7375627A"/>
    <w:rsid w:val="7395330E"/>
    <w:rsid w:val="741A4809"/>
    <w:rsid w:val="74727416"/>
    <w:rsid w:val="75630023"/>
    <w:rsid w:val="76070B31"/>
    <w:rsid w:val="763F450F"/>
    <w:rsid w:val="764B5DA3"/>
    <w:rsid w:val="76637BC6"/>
    <w:rsid w:val="7668404E"/>
    <w:rsid w:val="7684252C"/>
    <w:rsid w:val="770F0450"/>
    <w:rsid w:val="7734249D"/>
    <w:rsid w:val="777C1998"/>
    <w:rsid w:val="77886AA6"/>
    <w:rsid w:val="779D453F"/>
    <w:rsid w:val="783E61D3"/>
    <w:rsid w:val="78794710"/>
    <w:rsid w:val="78A0389A"/>
    <w:rsid w:val="78AF7473"/>
    <w:rsid w:val="790E49BA"/>
    <w:rsid w:val="79202048"/>
    <w:rsid w:val="797D10DD"/>
    <w:rsid w:val="79831687"/>
    <w:rsid w:val="79FA138B"/>
    <w:rsid w:val="7ACE7785"/>
    <w:rsid w:val="7B226FCC"/>
    <w:rsid w:val="7B3274AA"/>
    <w:rsid w:val="7C4A7DED"/>
    <w:rsid w:val="7C51236E"/>
    <w:rsid w:val="7CA83B93"/>
    <w:rsid w:val="7CC556C2"/>
    <w:rsid w:val="7DBF5312"/>
    <w:rsid w:val="7F122D08"/>
    <w:rsid w:val="7F62026A"/>
    <w:rsid w:val="7F625F8B"/>
    <w:rsid w:val="7FAC155A"/>
    <w:rsid w:val="7FD04CA4"/>
    <w:rsid w:val="7FEE1FB2"/>
    <w:rsid w:val="7FEF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D170"/>
  <w15:docId w15:val="{8B2CFE1F-0C20-4EC4-9AB3-0FF743B4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4"/>
    <w:qFormat/>
    <w:pPr>
      <w:spacing w:before="120" w:after="120"/>
    </w:pPr>
    <w:rPr>
      <w:rFonts w:eastAsiaTheme="minorHAnsi" w:cstheme="minorBidi"/>
      <w:sz w:val="24"/>
      <w:szCs w:val="24"/>
    </w:rPr>
  </w:style>
  <w:style w:type="paragraph" w:styleId="u1">
    <w:name w:val="heading 1"/>
    <w:basedOn w:val="Binhthng"/>
    <w:next w:val="Binhthng"/>
    <w:link w:val="u1Char"/>
    <w:qFormat/>
    <w:pPr>
      <w:numPr>
        <w:numId w:val="1"/>
      </w:numPr>
      <w:spacing w:line="360" w:lineRule="auto"/>
      <w:outlineLvl w:val="0"/>
    </w:pPr>
    <w:rPr>
      <w:b/>
      <w:sz w:val="32"/>
      <w:szCs w:val="32"/>
      <w:lang w:val="vi-VN"/>
    </w:rPr>
  </w:style>
  <w:style w:type="paragraph" w:styleId="u2">
    <w:name w:val="heading 2"/>
    <w:basedOn w:val="Binhthng"/>
    <w:next w:val="Binhthng"/>
    <w:link w:val="u2Char"/>
    <w:uiPriority w:val="1"/>
    <w:unhideWhenUsed/>
    <w:qFormat/>
    <w:pPr>
      <w:numPr>
        <w:ilvl w:val="1"/>
        <w:numId w:val="1"/>
      </w:numPr>
      <w:spacing w:line="360" w:lineRule="auto"/>
      <w:outlineLvl w:val="1"/>
    </w:pPr>
    <w:rPr>
      <w:b/>
      <w:sz w:val="28"/>
      <w:szCs w:val="28"/>
      <w:lang w:val="vi-VN"/>
    </w:rPr>
  </w:style>
  <w:style w:type="paragraph" w:styleId="u3">
    <w:name w:val="heading 3"/>
    <w:basedOn w:val="Binhthng"/>
    <w:next w:val="Binhthng"/>
    <w:link w:val="u3Char"/>
    <w:uiPriority w:val="1"/>
    <w:unhideWhenUsed/>
    <w:qFormat/>
    <w:pPr>
      <w:numPr>
        <w:ilvl w:val="2"/>
        <w:numId w:val="1"/>
      </w:numPr>
      <w:spacing w:line="360" w:lineRule="auto"/>
      <w:outlineLvl w:val="2"/>
    </w:pPr>
    <w:rPr>
      <w:b/>
      <w:i/>
      <w:sz w:val="28"/>
      <w:szCs w:val="26"/>
    </w:rPr>
  </w:style>
  <w:style w:type="paragraph" w:styleId="u4">
    <w:name w:val="heading 4"/>
    <w:next w:val="Nidungvnbn"/>
    <w:link w:val="u4Char"/>
    <w:uiPriority w:val="1"/>
    <w:unhideWhenUsed/>
    <w:qFormat/>
    <w:pPr>
      <w:numPr>
        <w:ilvl w:val="3"/>
        <w:numId w:val="1"/>
      </w:numPr>
      <w:spacing w:before="120" w:after="120" w:line="360" w:lineRule="auto"/>
      <w:outlineLvl w:val="3"/>
    </w:pPr>
    <w:rPr>
      <w:rFonts w:eastAsiaTheme="minorHAnsi" w:cstheme="minorBidi"/>
      <w:sz w:val="28"/>
      <w:szCs w:val="26"/>
      <w:u w:val="single"/>
    </w:rPr>
  </w:style>
  <w:style w:type="paragraph" w:styleId="u5">
    <w:name w:val="heading 5"/>
    <w:basedOn w:val="Binhthng"/>
    <w:next w:val="Binhthng"/>
    <w:link w:val="u5Char"/>
    <w:uiPriority w:val="9"/>
    <w:unhideWhenUsed/>
    <w:qFormat/>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Nidungvnbn">
    <w:name w:val="Nội dung văn bản"/>
    <w:basedOn w:val="Binhthng"/>
    <w:link w:val="NidungvnbnChar"/>
    <w:qFormat/>
    <w:pPr>
      <w:spacing w:before="0" w:after="0" w:line="360" w:lineRule="auto"/>
      <w:ind w:firstLine="720"/>
      <w:jc w:val="both"/>
    </w:pPr>
    <w:rPr>
      <w:sz w:val="26"/>
      <w:szCs w:val="26"/>
    </w:rPr>
  </w:style>
  <w:style w:type="paragraph" w:styleId="Bongchuthich">
    <w:name w:val="Balloon Text"/>
    <w:basedOn w:val="Binhthng"/>
    <w:link w:val="BongchuthichChar"/>
    <w:uiPriority w:val="99"/>
    <w:semiHidden/>
    <w:unhideWhenUsed/>
    <w:qFormat/>
    <w:rPr>
      <w:rFonts w:ascii="Tahoma" w:hAnsi="Tahoma" w:cs="Tahoma"/>
      <w:sz w:val="16"/>
      <w:szCs w:val="16"/>
    </w:rPr>
  </w:style>
  <w:style w:type="paragraph" w:styleId="ThnVnban">
    <w:name w:val="Body Text"/>
    <w:basedOn w:val="Binhthng"/>
    <w:link w:val="ThnVnbanChar"/>
    <w:uiPriority w:val="1"/>
    <w:qFormat/>
    <w:pPr>
      <w:widowControl w:val="0"/>
      <w:autoSpaceDE w:val="0"/>
      <w:autoSpaceDN w:val="0"/>
    </w:pPr>
    <w:rPr>
      <w:lang w:val="vi"/>
    </w:rPr>
  </w:style>
  <w:style w:type="paragraph" w:styleId="Chuthich">
    <w:name w:val="caption"/>
    <w:basedOn w:val="Binhthng"/>
    <w:next w:val="Nidungvnbn"/>
    <w:uiPriority w:val="3"/>
    <w:unhideWhenUsed/>
    <w:qFormat/>
    <w:pPr>
      <w:jc w:val="center"/>
    </w:pPr>
    <w:rPr>
      <w:bCs/>
      <w:sz w:val="26"/>
    </w:rPr>
  </w:style>
  <w:style w:type="character" w:styleId="ThamchiuChuthich">
    <w:name w:val="annotation reference"/>
    <w:basedOn w:val="Phngmcinhcuaoanvn"/>
    <w:unhideWhenUsed/>
    <w:qFormat/>
    <w:rPr>
      <w:sz w:val="16"/>
      <w:szCs w:val="16"/>
    </w:rPr>
  </w:style>
  <w:style w:type="paragraph" w:styleId="VnbanChuthich">
    <w:name w:val="annotation text"/>
    <w:basedOn w:val="Binhthng"/>
    <w:link w:val="VnbanChuthichChar"/>
    <w:unhideWhenUsed/>
    <w:qFormat/>
    <w:rPr>
      <w:sz w:val="20"/>
      <w:szCs w:val="20"/>
    </w:rPr>
  </w:style>
  <w:style w:type="paragraph" w:styleId="ChuChuthich">
    <w:name w:val="annotation subject"/>
    <w:basedOn w:val="VnbanChuthich"/>
    <w:next w:val="VnbanChuthich"/>
    <w:link w:val="ChuChuthichChar"/>
    <w:uiPriority w:val="99"/>
    <w:semiHidden/>
    <w:unhideWhenUsed/>
    <w:qFormat/>
    <w:rPr>
      <w:b/>
      <w:bCs/>
    </w:rPr>
  </w:style>
  <w:style w:type="character" w:styleId="Nhnmanh">
    <w:name w:val="Emphasis"/>
    <w:basedOn w:val="Phngmcinhcuaoanvn"/>
    <w:uiPriority w:val="20"/>
    <w:qFormat/>
    <w:rPr>
      <w:i/>
      <w:iCs/>
    </w:rPr>
  </w:style>
  <w:style w:type="character" w:styleId="FollowedHyperlink">
    <w:name w:val="FollowedHyperlink"/>
    <w:basedOn w:val="Phngmcinhcuaoanvn"/>
    <w:uiPriority w:val="99"/>
    <w:semiHidden/>
    <w:unhideWhenUsed/>
    <w:qFormat/>
    <w:rPr>
      <w:color w:val="800080"/>
      <w:u w:val="single"/>
    </w:rPr>
  </w:style>
  <w:style w:type="paragraph" w:styleId="Chntrang">
    <w:name w:val="footer"/>
    <w:basedOn w:val="Binhthng"/>
    <w:link w:val="ChntrangChar"/>
    <w:uiPriority w:val="99"/>
    <w:unhideWhenUsed/>
    <w:qFormat/>
    <w:pPr>
      <w:tabs>
        <w:tab w:val="center" w:pos="4680"/>
        <w:tab w:val="right" w:pos="9360"/>
      </w:tabs>
    </w:pPr>
  </w:style>
  <w:style w:type="character" w:styleId="ThamchiuCcchu">
    <w:name w:val="footnote reference"/>
    <w:basedOn w:val="Phngmcinhcuaoanvn"/>
    <w:uiPriority w:val="99"/>
    <w:semiHidden/>
    <w:unhideWhenUsed/>
    <w:qFormat/>
    <w:rPr>
      <w:vertAlign w:val="superscript"/>
    </w:rPr>
  </w:style>
  <w:style w:type="paragraph" w:styleId="VnbanCcchu">
    <w:name w:val="footnote text"/>
    <w:basedOn w:val="Binhthng"/>
    <w:link w:val="VnbanCcchuChar"/>
    <w:uiPriority w:val="99"/>
    <w:semiHidden/>
    <w:unhideWhenUsed/>
    <w:qFormat/>
    <w:rPr>
      <w:sz w:val="20"/>
      <w:szCs w:val="20"/>
    </w:rPr>
  </w:style>
  <w:style w:type="paragraph" w:styleId="utrang">
    <w:name w:val="header"/>
    <w:basedOn w:val="Binhthng"/>
    <w:link w:val="utrangChar"/>
    <w:uiPriority w:val="99"/>
    <w:unhideWhenUsed/>
    <w:qFormat/>
    <w:pPr>
      <w:tabs>
        <w:tab w:val="center" w:pos="4680"/>
        <w:tab w:val="right" w:pos="9360"/>
      </w:tabs>
    </w:pPr>
  </w:style>
  <w:style w:type="character" w:styleId="Siuktni">
    <w:name w:val="Hyperlink"/>
    <w:basedOn w:val="Phngmcinhcuaoanvn"/>
    <w:uiPriority w:val="99"/>
    <w:unhideWhenUsed/>
    <w:qFormat/>
    <w:rPr>
      <w:color w:val="0000FF" w:themeColor="hyperlink"/>
      <w:u w:val="single"/>
    </w:rPr>
  </w:style>
  <w:style w:type="paragraph" w:styleId="ThngthngWeb">
    <w:name w:val="Normal (Web)"/>
    <w:basedOn w:val="Binhthng"/>
    <w:uiPriority w:val="99"/>
    <w:unhideWhenUsed/>
    <w:qFormat/>
    <w:pPr>
      <w:spacing w:before="100" w:beforeAutospacing="1" w:after="100" w:afterAutospacing="1"/>
    </w:pPr>
  </w:style>
  <w:style w:type="character" w:styleId="Manh">
    <w:name w:val="Strong"/>
    <w:basedOn w:val="Phngmcinhcuaoanvn"/>
    <w:uiPriority w:val="22"/>
    <w:qFormat/>
    <w:rPr>
      <w:b/>
      <w:bCs/>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qFormat/>
    <w:pPr>
      <w:spacing w:line="360" w:lineRule="auto"/>
    </w:pPr>
    <w:rPr>
      <w:sz w:val="26"/>
    </w:rPr>
  </w:style>
  <w:style w:type="paragraph" w:styleId="Mucluc1">
    <w:name w:val="toc 1"/>
    <w:basedOn w:val="Binhthng"/>
    <w:next w:val="Binhthng"/>
    <w:uiPriority w:val="39"/>
    <w:unhideWhenUsed/>
    <w:qFormat/>
    <w:pPr>
      <w:tabs>
        <w:tab w:val="left" w:pos="1560"/>
        <w:tab w:val="right" w:leader="dot" w:pos="9111"/>
      </w:tabs>
      <w:spacing w:line="360" w:lineRule="auto"/>
    </w:pPr>
    <w:rPr>
      <w:b/>
      <w:sz w:val="26"/>
    </w:rPr>
  </w:style>
  <w:style w:type="paragraph" w:styleId="Mucluc2">
    <w:name w:val="toc 2"/>
    <w:basedOn w:val="Binhthng"/>
    <w:next w:val="Binhthng"/>
    <w:uiPriority w:val="39"/>
    <w:unhideWhenUsed/>
    <w:qFormat/>
    <w:pPr>
      <w:tabs>
        <w:tab w:val="left" w:pos="567"/>
        <w:tab w:val="right" w:leader="dot" w:pos="9111"/>
      </w:tabs>
      <w:spacing w:line="360" w:lineRule="auto"/>
    </w:pPr>
    <w:rPr>
      <w:sz w:val="26"/>
    </w:rPr>
  </w:style>
  <w:style w:type="paragraph" w:styleId="Mucluc3">
    <w:name w:val="toc 3"/>
    <w:basedOn w:val="Binhthng"/>
    <w:next w:val="Binhthng"/>
    <w:uiPriority w:val="39"/>
    <w:unhideWhenUsed/>
    <w:qFormat/>
    <w:pPr>
      <w:tabs>
        <w:tab w:val="left" w:pos="993"/>
        <w:tab w:val="right" w:leader="dot" w:pos="9111"/>
      </w:tabs>
      <w:spacing w:line="360" w:lineRule="auto"/>
      <w:ind w:left="142"/>
    </w:pPr>
    <w:rPr>
      <w:i/>
      <w:sz w:val="26"/>
    </w:rPr>
  </w:style>
  <w:style w:type="paragraph" w:styleId="Mucluc4">
    <w:name w:val="toc 4"/>
    <w:basedOn w:val="Binhthng"/>
    <w:next w:val="Binhthng"/>
    <w:uiPriority w:val="39"/>
    <w:unhideWhenUsed/>
    <w:qFormat/>
    <w:pPr>
      <w:spacing w:line="360" w:lineRule="auto"/>
      <w:ind w:left="2160"/>
    </w:pPr>
    <w:rPr>
      <w:sz w:val="26"/>
    </w:rPr>
  </w:style>
  <w:style w:type="paragraph" w:styleId="Mucluc5">
    <w:name w:val="toc 5"/>
    <w:basedOn w:val="Binhthng"/>
    <w:next w:val="Binhthng"/>
    <w:uiPriority w:val="39"/>
    <w:unhideWhenUsed/>
    <w:qFormat/>
    <w:pPr>
      <w:spacing w:before="0" w:after="100" w:line="259" w:lineRule="auto"/>
      <w:ind w:left="880"/>
    </w:pPr>
    <w:rPr>
      <w:rFonts w:asciiTheme="minorHAnsi" w:eastAsiaTheme="minorEastAsia" w:hAnsiTheme="minorHAnsi"/>
      <w:sz w:val="22"/>
      <w:szCs w:val="22"/>
    </w:rPr>
  </w:style>
  <w:style w:type="paragraph" w:styleId="Mucluc6">
    <w:name w:val="toc 6"/>
    <w:basedOn w:val="Binhthng"/>
    <w:next w:val="Binhthng"/>
    <w:uiPriority w:val="39"/>
    <w:unhideWhenUsed/>
    <w:qFormat/>
    <w:pPr>
      <w:spacing w:before="0" w:after="100" w:line="259" w:lineRule="auto"/>
      <w:ind w:left="1100"/>
    </w:pPr>
    <w:rPr>
      <w:rFonts w:asciiTheme="minorHAnsi" w:eastAsiaTheme="minorEastAsia" w:hAnsiTheme="minorHAnsi"/>
      <w:sz w:val="22"/>
      <w:szCs w:val="22"/>
    </w:rPr>
  </w:style>
  <w:style w:type="paragraph" w:styleId="Mucluc7">
    <w:name w:val="toc 7"/>
    <w:basedOn w:val="Binhthng"/>
    <w:next w:val="Binhthng"/>
    <w:uiPriority w:val="39"/>
    <w:unhideWhenUsed/>
    <w:qFormat/>
    <w:pPr>
      <w:spacing w:before="0" w:after="100" w:line="259" w:lineRule="auto"/>
      <w:ind w:left="1320"/>
    </w:pPr>
    <w:rPr>
      <w:rFonts w:asciiTheme="minorHAnsi" w:eastAsiaTheme="minorEastAsia" w:hAnsiTheme="minorHAnsi"/>
      <w:sz w:val="22"/>
      <w:szCs w:val="22"/>
    </w:rPr>
  </w:style>
  <w:style w:type="paragraph" w:styleId="Mucluc8">
    <w:name w:val="toc 8"/>
    <w:basedOn w:val="Binhthng"/>
    <w:next w:val="Binhthng"/>
    <w:uiPriority w:val="39"/>
    <w:unhideWhenUsed/>
    <w:qFormat/>
    <w:pPr>
      <w:spacing w:before="0" w:after="100" w:line="259" w:lineRule="auto"/>
      <w:ind w:left="1540"/>
    </w:pPr>
    <w:rPr>
      <w:rFonts w:asciiTheme="minorHAnsi" w:eastAsiaTheme="minorEastAsia" w:hAnsiTheme="minorHAnsi"/>
      <w:sz w:val="22"/>
      <w:szCs w:val="22"/>
    </w:rPr>
  </w:style>
  <w:style w:type="paragraph" w:styleId="Mucluc9">
    <w:name w:val="toc 9"/>
    <w:basedOn w:val="Binhthng"/>
    <w:next w:val="Binhthng"/>
    <w:uiPriority w:val="39"/>
    <w:unhideWhenUsed/>
    <w:qFormat/>
    <w:pPr>
      <w:spacing w:before="0" w:after="100" w:line="259" w:lineRule="auto"/>
      <w:ind w:left="1760"/>
    </w:pPr>
    <w:rPr>
      <w:rFonts w:asciiTheme="minorHAnsi" w:eastAsiaTheme="minorEastAsia" w:hAnsiTheme="minorHAnsi"/>
      <w:sz w:val="22"/>
      <w:szCs w:val="22"/>
    </w:rPr>
  </w:style>
  <w:style w:type="character" w:customStyle="1" w:styleId="BongchuthichChar">
    <w:name w:val="Bóng chú thích Char"/>
    <w:basedOn w:val="Phngmcinhcuaoanvn"/>
    <w:link w:val="Bongchuthich"/>
    <w:uiPriority w:val="99"/>
    <w:semiHidden/>
    <w:qFormat/>
    <w:rPr>
      <w:rFonts w:ascii="Tahoma" w:eastAsia="Times New Roman" w:hAnsi="Tahoma" w:cs="Tahoma"/>
      <w:sz w:val="16"/>
      <w:szCs w:val="16"/>
    </w:rPr>
  </w:style>
  <w:style w:type="character" w:customStyle="1" w:styleId="VnbanChuthichChar">
    <w:name w:val="Văn bản Chú thích Char"/>
    <w:basedOn w:val="Phngmcinhcuaoanvn"/>
    <w:link w:val="VnbanChuthich"/>
    <w:qFormat/>
    <w:rPr>
      <w:rFonts w:eastAsia="Times New Roman" w:cs="Times New Roman"/>
      <w:sz w:val="20"/>
      <w:szCs w:val="20"/>
    </w:rPr>
  </w:style>
  <w:style w:type="character" w:customStyle="1" w:styleId="ChuChuthichChar">
    <w:name w:val="Chủ đề Chú thích Char"/>
    <w:basedOn w:val="VnbanChuthichChar"/>
    <w:link w:val="ChuChuthich"/>
    <w:uiPriority w:val="99"/>
    <w:semiHidden/>
    <w:qFormat/>
    <w:rPr>
      <w:rFonts w:eastAsia="Times New Roman" w:cs="Times New Roman"/>
      <w:b/>
      <w:bCs/>
      <w:sz w:val="20"/>
      <w:szCs w:val="20"/>
    </w:rPr>
  </w:style>
  <w:style w:type="paragraph" w:customStyle="1" w:styleId="Tiucctrangmu">
    <w:name w:val="Tiêu đề các trang mở đầu"/>
    <w:basedOn w:val="Binhthng"/>
    <w:link w:val="TiucctrangmuChar"/>
    <w:qFormat/>
    <w:pPr>
      <w:tabs>
        <w:tab w:val="center" w:pos="6379"/>
      </w:tabs>
      <w:spacing w:after="200" w:line="276" w:lineRule="auto"/>
      <w:jc w:val="center"/>
    </w:pPr>
    <w:rPr>
      <w:b/>
      <w:sz w:val="32"/>
      <w:szCs w:val="32"/>
    </w:rPr>
  </w:style>
  <w:style w:type="character" w:customStyle="1" w:styleId="TiucctrangmuChar">
    <w:name w:val="Tiêu đề các trang mở đầu Char"/>
    <w:basedOn w:val="Phngmcinhcuaoanvn"/>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Phngmcinhcuaoanvn"/>
    <w:link w:val="Nidungvnbn"/>
    <w:qFormat/>
    <w:rPr>
      <w:sz w:val="26"/>
      <w:szCs w:val="26"/>
    </w:rPr>
  </w:style>
  <w:style w:type="character" w:customStyle="1" w:styleId="utrangChar">
    <w:name w:val="Đầu trang Char"/>
    <w:basedOn w:val="Phngmcinhcuaoanvn"/>
    <w:link w:val="utrang"/>
    <w:uiPriority w:val="99"/>
    <w:qFormat/>
    <w:rPr>
      <w:rFonts w:eastAsia="Times New Roman" w:cs="Times New Roman"/>
      <w:szCs w:val="24"/>
    </w:rPr>
  </w:style>
  <w:style w:type="character" w:customStyle="1" w:styleId="ChntrangChar">
    <w:name w:val="Chân trang Char"/>
    <w:basedOn w:val="Phngmcinhcuaoanvn"/>
    <w:link w:val="Chntrang"/>
    <w:uiPriority w:val="99"/>
    <w:qFormat/>
    <w:rPr>
      <w:rFonts w:eastAsia="Times New Roman" w:cs="Times New Roman"/>
      <w:szCs w:val="24"/>
    </w:rPr>
  </w:style>
  <w:style w:type="character" w:customStyle="1" w:styleId="u1Char">
    <w:name w:val="Đầu đề 1 Char"/>
    <w:basedOn w:val="Phngmcinhcuaoanvn"/>
    <w:link w:val="u1"/>
    <w:qFormat/>
    <w:rPr>
      <w:b/>
      <w:sz w:val="32"/>
      <w:szCs w:val="32"/>
      <w:lang w:val="vi-VN"/>
    </w:rPr>
  </w:style>
  <w:style w:type="character" w:customStyle="1" w:styleId="u2Char">
    <w:name w:val="Đầu đề 2 Char"/>
    <w:basedOn w:val="Phngmcinhcuaoanvn"/>
    <w:link w:val="u2"/>
    <w:uiPriority w:val="1"/>
    <w:qFormat/>
    <w:rPr>
      <w:rFonts w:eastAsia="Times New Roman" w:cs="Times New Roman"/>
      <w:b/>
      <w:sz w:val="28"/>
      <w:szCs w:val="28"/>
      <w:lang w:val="vi-VN"/>
    </w:rPr>
  </w:style>
  <w:style w:type="character" w:customStyle="1" w:styleId="u3Char">
    <w:name w:val="Đầu đề 3 Char"/>
    <w:basedOn w:val="Phngmcinhcuaoanvn"/>
    <w:link w:val="u3"/>
    <w:uiPriority w:val="1"/>
    <w:qFormat/>
    <w:rPr>
      <w:b/>
      <w:i/>
      <w:sz w:val="28"/>
      <w:szCs w:val="26"/>
    </w:rPr>
  </w:style>
  <w:style w:type="character" w:customStyle="1" w:styleId="u4Char">
    <w:name w:val="Đầu đề 4 Char"/>
    <w:link w:val="u4"/>
    <w:uiPriority w:val="1"/>
    <w:qFormat/>
    <w:rPr>
      <w:rFonts w:ascii="Times New Roman" w:eastAsiaTheme="minorHAnsi" w:hAnsi="Times New Roman" w:cstheme="minorBidi"/>
      <w:sz w:val="28"/>
      <w:szCs w:val="26"/>
      <w:u w:val="single"/>
      <w:lang w:val="en-US" w:eastAsia="en-US" w:bidi="ar-SA"/>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fontstyle01">
    <w:name w:val="fontstyle01"/>
    <w:basedOn w:val="Phngmcinhcuaoanvn"/>
    <w:qFormat/>
    <w:rPr>
      <w:rFonts w:ascii="Times-Italic" w:hAnsi="Times-Italic" w:hint="default"/>
      <w:i/>
      <w:iCs/>
      <w:color w:val="000000"/>
      <w:sz w:val="18"/>
      <w:szCs w:val="18"/>
    </w:rPr>
  </w:style>
  <w:style w:type="character" w:customStyle="1" w:styleId="fontstyle11">
    <w:name w:val="fontstyle11"/>
    <w:basedOn w:val="Phngmcinhcuaoanvn"/>
    <w:qFormat/>
    <w:rPr>
      <w:rFonts w:ascii="Times-Roman" w:hAnsi="Times-Roman" w:hint="default"/>
      <w:color w:val="000000"/>
      <w:sz w:val="18"/>
      <w:szCs w:val="18"/>
    </w:rPr>
  </w:style>
  <w:style w:type="character" w:customStyle="1" w:styleId="fontstyle21">
    <w:name w:val="fontstyle21"/>
    <w:basedOn w:val="Phngmcinhcuaoanvn"/>
    <w:qFormat/>
    <w:rPr>
      <w:rFonts w:ascii="RMTMI" w:hAnsi="RMTMI" w:hint="default"/>
      <w:i/>
      <w:iCs/>
      <w:color w:val="000000"/>
      <w:sz w:val="18"/>
      <w:szCs w:val="18"/>
    </w:rPr>
  </w:style>
  <w:style w:type="character" w:customStyle="1" w:styleId="fontstyle41">
    <w:name w:val="fontstyle41"/>
    <w:basedOn w:val="Phngmcinhcuaoanvn"/>
    <w:qFormat/>
    <w:rPr>
      <w:rFonts w:ascii="MTSYN" w:hAnsi="MTSYN" w:hint="default"/>
      <w:color w:val="000000"/>
      <w:sz w:val="18"/>
      <w:szCs w:val="18"/>
    </w:rPr>
  </w:style>
  <w:style w:type="character" w:styleId="VnbanChdanhsn">
    <w:name w:val="Placeholder Text"/>
    <w:basedOn w:val="Phngmcinhcuaoanvn"/>
    <w:uiPriority w:val="99"/>
    <w:semiHidden/>
    <w:qFormat/>
    <w:rPr>
      <w:color w:val="808080"/>
    </w:rPr>
  </w:style>
  <w:style w:type="character" w:customStyle="1" w:styleId="UnresolvedMention1">
    <w:name w:val="Unresolved Mention1"/>
    <w:basedOn w:val="Phngmcinhcuaoanvn"/>
    <w:uiPriority w:val="99"/>
    <w:semiHidden/>
    <w:unhideWhenUsed/>
    <w:qFormat/>
    <w:rPr>
      <w:color w:val="808080"/>
      <w:shd w:val="clear" w:color="auto" w:fill="E6E6E6"/>
    </w:rPr>
  </w:style>
  <w:style w:type="character" w:customStyle="1" w:styleId="UnresolvedMention2">
    <w:name w:val="Unresolved Mention2"/>
    <w:basedOn w:val="Phngmcinhcuaoanvn"/>
    <w:uiPriority w:val="99"/>
    <w:semiHidden/>
    <w:unhideWhenUsed/>
    <w:qFormat/>
    <w:rPr>
      <w:color w:val="808080"/>
      <w:shd w:val="clear" w:color="auto" w:fill="E6E6E6"/>
    </w:rPr>
  </w:style>
  <w:style w:type="character" w:customStyle="1" w:styleId="VnbanCcchuChar">
    <w:name w:val="Văn bản Cước chú Char"/>
    <w:basedOn w:val="Phngmcinhcuaoanvn"/>
    <w:link w:val="VnbanCcchu"/>
    <w:uiPriority w:val="99"/>
    <w:semiHidden/>
    <w:qFormat/>
    <w:rPr>
      <w:rFonts w:eastAsia="Times New Roman" w:cs="Times New Roman"/>
      <w:sz w:val="20"/>
      <w:szCs w:val="20"/>
    </w:rPr>
  </w:style>
  <w:style w:type="character" w:customStyle="1" w:styleId="UnresolvedMention3">
    <w:name w:val="Unresolved Mention3"/>
    <w:basedOn w:val="Phngmcinhcuaoanvn"/>
    <w:uiPriority w:val="99"/>
    <w:semiHidden/>
    <w:unhideWhenUsed/>
    <w:qFormat/>
    <w:rPr>
      <w:color w:val="808080"/>
      <w:shd w:val="clear" w:color="auto" w:fill="E6E6E6"/>
    </w:rPr>
  </w:style>
  <w:style w:type="character" w:customStyle="1" w:styleId="InternetLink">
    <w:name w:val="Internet Link"/>
    <w:basedOn w:val="Phngmcinhcuaoanvn"/>
    <w:uiPriority w:val="99"/>
    <w:unhideWhenUsed/>
    <w:qFormat/>
    <w:rPr>
      <w:color w:val="0000FF" w:themeColor="hyperlink"/>
      <w:u w:val="single"/>
    </w:rPr>
  </w:style>
  <w:style w:type="paragraph" w:customStyle="1" w:styleId="TableContents">
    <w:name w:val="Table Contents"/>
    <w:basedOn w:val="Binhthng"/>
    <w:qFormat/>
    <w:rPr>
      <w:color w:val="00000A"/>
    </w:rPr>
  </w:style>
  <w:style w:type="character" w:customStyle="1" w:styleId="UnresolvedMention4">
    <w:name w:val="Unresolved Mention4"/>
    <w:basedOn w:val="Phngmcinhcuaoanvn"/>
    <w:uiPriority w:val="99"/>
    <w:semiHidden/>
    <w:unhideWhenUsed/>
    <w:qFormat/>
    <w:rPr>
      <w:color w:val="808080"/>
      <w:shd w:val="clear" w:color="auto" w:fill="E6E6E6"/>
    </w:rPr>
  </w:style>
  <w:style w:type="paragraph" w:styleId="oancuaDanhsach">
    <w:name w:val="List Paragraph"/>
    <w:basedOn w:val="Binhthng"/>
    <w:uiPriority w:val="34"/>
    <w:qFormat/>
    <w:pPr>
      <w:ind w:left="720"/>
      <w:contextualSpacing/>
    </w:pPr>
  </w:style>
  <w:style w:type="character" w:customStyle="1" w:styleId="ThnVnbanChar">
    <w:name w:val="Thân Văn bản Char"/>
    <w:basedOn w:val="Phngmcinhcuaoanvn"/>
    <w:link w:val="ThnVnban"/>
    <w:uiPriority w:val="1"/>
    <w:qFormat/>
    <w:rPr>
      <w:rFonts w:eastAsia="Times New Roman" w:cs="Times New Roman"/>
      <w:szCs w:val="24"/>
      <w:lang w:val="vi"/>
    </w:rPr>
  </w:style>
  <w:style w:type="character" w:customStyle="1" w:styleId="u5Char">
    <w:name w:val="Đầu đề 5 Char"/>
    <w:basedOn w:val="Phngmcinhcuaoanvn"/>
    <w:link w:val="u5"/>
    <w:uiPriority w:val="9"/>
    <w:qFormat/>
    <w:rPr>
      <w:rFonts w:asciiTheme="majorHAnsi" w:eastAsiaTheme="majorEastAsia" w:hAnsiTheme="majorHAnsi" w:cstheme="majorBidi"/>
      <w:color w:val="365F91" w:themeColor="accent1" w:themeShade="BF"/>
      <w:szCs w:val="24"/>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244061" w:themeColor="accent1" w:themeShade="80"/>
      <w:szCs w:val="24"/>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244061" w:themeColor="accent1" w:themeShade="80"/>
      <w:szCs w:val="24"/>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DanhmucTailiuThamkhao1">
    <w:name w:val="Danh mục Tài liệu Tham khảo1"/>
    <w:basedOn w:val="Binhthng"/>
    <w:next w:val="Binhthng"/>
    <w:uiPriority w:val="37"/>
    <w:unhideWhenUsed/>
    <w:qFormat/>
    <w:pPr>
      <w:spacing w:after="0" w:line="480" w:lineRule="auto"/>
      <w:ind w:left="720" w:hanging="720"/>
    </w:pPr>
  </w:style>
  <w:style w:type="paragraph" w:customStyle="1" w:styleId="uMucluc1">
    <w:name w:val="Đầu đề Mục lục1"/>
    <w:basedOn w:val="u1"/>
    <w:next w:val="Binhthng"/>
    <w:uiPriority w:val="39"/>
    <w:unhideWhenUsed/>
    <w:qFormat/>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table" w:customStyle="1" w:styleId="Style10">
    <w:name w:val="_Style 10"/>
    <w:basedOn w:val="TableNormal1"/>
    <w:qFormat/>
    <w:rPr>
      <w:rFonts w:ascii="Calibri" w:eastAsia="Calibri" w:hAnsi="Calibri" w:cs="Calibri"/>
      <w:sz w:val="22"/>
      <w:szCs w:val="22"/>
    </w:r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rPr>
      <w:rFonts w:ascii="Calibri" w:eastAsia="Calibri" w:hAnsi="Calibri" w:cs="Calibri"/>
      <w:sz w:val="22"/>
      <w:szCs w:val="22"/>
    </w:rPr>
    <w:tblPr>
      <w:tblCellMar>
        <w:left w:w="108" w:type="dxa"/>
        <w:right w:w="108" w:type="dxa"/>
      </w:tblCellMar>
    </w:tblPr>
  </w:style>
  <w:style w:type="table" w:customStyle="1" w:styleId="Style12">
    <w:name w:val="_Style 12"/>
    <w:basedOn w:val="TableNormal1"/>
    <w:qFormat/>
    <w:rPr>
      <w:rFonts w:ascii="Calibri" w:eastAsia="Calibri" w:hAnsi="Calibri" w:cs="Calibri"/>
      <w:sz w:val="22"/>
      <w:szCs w:val="22"/>
    </w:rPr>
    <w:tblPr>
      <w:tblCellMar>
        <w:left w:w="108"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spreadsheets/d/1mY5PC1m_0C4cgtaEy161SVX1vhZEk4_N/edit?usp=sharing&amp;ouid=109199241124301233428&amp;rtpof=true&amp;sd=true" TargetMode="External"/><Relationship Id="rId18" Type="http://schemas.openxmlformats.org/officeDocument/2006/relationships/hyperlink" Target="https://robotframework.org/SeleniumLibr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ypi.org/project/robotframework/." TargetMode="External"/><Relationship Id="rId2" Type="http://schemas.openxmlformats.org/officeDocument/2006/relationships/numbering" Target="numbering.xml"/><Relationship Id="rId16" Type="http://schemas.openxmlformats.org/officeDocument/2006/relationships/hyperlink" Target="https://robotframework.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sting.vn/test-cas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blo.asia/p/cac-kinh-nghiem-don-gian-de-viet-testcase-hieu-qua-PaLGDBRPkl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ownloads\TemplateBaoCaoMonHoc_KhoaCNTT.dotx-20231125T160442Z-001\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18</TotalTime>
  <Pages>105</Pages>
  <Words>15764</Words>
  <Characters>89861</Characters>
  <Application>Microsoft Office Word</Application>
  <DocSecurity>0</DocSecurity>
  <Lines>748</Lines>
  <Paragraphs>210</Paragraphs>
  <ScaleCrop>false</ScaleCrop>
  <Company/>
  <LinksUpToDate>false</LinksUpToDate>
  <CharactersWithSpaces>105415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dc:creator>
  <cp:lastModifiedBy>Tien Phung</cp:lastModifiedBy>
  <cp:revision>3</cp:revision>
  <dcterms:created xsi:type="dcterms:W3CDTF">2024-05-14T02:50:00Z</dcterms:created>
  <dcterms:modified xsi:type="dcterms:W3CDTF">2024-08-01T15:50:00Z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1A20E21B58424CFFBDE32796D53FDBA8_13</vt:lpwstr>
  </property>
  <property fmtid="{D5CDD505-2E9C-101B-9397-08002B2CF9AE}" pid="5" name="KSOProductBuildVer">
    <vt:lpwstr>1033-12.2.0.16909</vt:lpwstr>
  </property>
</Properties>
</file>